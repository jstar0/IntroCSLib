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D1B1" w14:textId="77777777" w:rsidR="009A13FF" w:rsidRPr="009A13FF" w:rsidRDefault="009A13FF" w:rsidP="009A13FF">
      <w:pPr>
        <w:spacing w:line="460" w:lineRule="exact"/>
        <w:ind w:left="240" w:right="240"/>
        <w:rPr>
          <w:rFonts w:ascii="仿宋_GB2312" w:eastAsia="仿宋_GB2312" w:hAnsi="华文中宋"/>
          <w:vanish/>
          <w:sz w:val="28"/>
          <w:szCs w:val="28"/>
        </w:rPr>
      </w:pPr>
      <w:bookmarkStart w:id="0" w:name="_Ref46155730"/>
      <w:bookmarkStart w:id="1" w:name="_Toc359827819"/>
    </w:p>
    <w:tbl>
      <w:tblPr>
        <w:tblW w:w="0" w:type="auto"/>
        <w:jc w:val="center"/>
        <w:tblLook w:val="04A0" w:firstRow="1" w:lastRow="0" w:firstColumn="1" w:lastColumn="0" w:noHBand="0" w:noVBand="1"/>
      </w:tblPr>
      <w:tblGrid>
        <w:gridCol w:w="5751"/>
        <w:gridCol w:w="2592"/>
      </w:tblGrid>
      <w:tr w:rsidR="009A13FF" w14:paraId="6C0A5D36" w14:textId="77777777" w:rsidTr="009A13FF">
        <w:trPr>
          <w:cantSplit/>
          <w:trHeight w:val="400"/>
          <w:jc w:val="center"/>
        </w:trPr>
        <w:tc>
          <w:tcPr>
            <w:tcW w:w="5751" w:type="dxa"/>
            <w:hideMark/>
          </w:tcPr>
          <w:p w14:paraId="230E46EC" w14:textId="77777777" w:rsidR="009A13FF" w:rsidRDefault="009A13FF">
            <w:pPr>
              <w:tabs>
                <w:tab w:val="left" w:pos="8280"/>
              </w:tabs>
              <w:spacing w:line="240" w:lineRule="exact"/>
              <w:ind w:left="240" w:right="240"/>
              <w:rPr>
                <w:b/>
                <w:bCs/>
                <w:sz w:val="18"/>
                <w:szCs w:val="18"/>
                <w:vertAlign w:val="subscript"/>
              </w:rPr>
            </w:pPr>
            <w:r>
              <w:rPr>
                <w:rFonts w:hint="eastAsia"/>
                <w:b/>
                <w:bCs/>
                <w:sz w:val="18"/>
                <w:szCs w:val="18"/>
              </w:rPr>
              <w:t>分类号</w:t>
            </w:r>
            <w:r>
              <w:rPr>
                <w:rFonts w:hint="eastAsia"/>
                <w:b/>
                <w:bCs/>
                <w:sz w:val="18"/>
                <w:szCs w:val="18"/>
                <w:vertAlign w:val="subscript"/>
              </w:rPr>
              <w:t>——</w:t>
            </w:r>
            <w:proofErr w:type="gramStart"/>
            <w:r>
              <w:rPr>
                <w:rFonts w:hint="eastAsia"/>
                <w:b/>
                <w:bCs/>
                <w:sz w:val="18"/>
                <w:szCs w:val="18"/>
                <w:vertAlign w:val="subscript"/>
              </w:rPr>
              <w:t>————————————————</w:t>
            </w:r>
            <w:proofErr w:type="gramEnd"/>
            <w:r>
              <w:rPr>
                <w:rFonts w:hint="eastAsia"/>
                <w:b/>
                <w:bCs/>
                <w:sz w:val="18"/>
                <w:szCs w:val="18"/>
                <w:vertAlign w:val="subscript"/>
              </w:rPr>
              <w:t xml:space="preserve"> </w:t>
            </w:r>
            <w:r>
              <w:rPr>
                <w:rFonts w:hint="eastAsia"/>
                <w:b/>
                <w:bCs/>
                <w:sz w:val="18"/>
                <w:szCs w:val="18"/>
              </w:rPr>
              <w:t>密级</w:t>
            </w:r>
            <w:r>
              <w:rPr>
                <w:b/>
                <w:bCs/>
                <w:sz w:val="18"/>
                <w:szCs w:val="18"/>
              </w:rPr>
              <w:t xml:space="preserve"> </w:t>
            </w:r>
            <w:r>
              <w:rPr>
                <w:b/>
                <w:bCs/>
                <w:sz w:val="18"/>
                <w:szCs w:val="18"/>
                <w:u w:val="single"/>
              </w:rPr>
              <w:t xml:space="preserve">                         </w:t>
            </w:r>
            <w:r>
              <w:rPr>
                <w:rFonts w:hint="eastAsia"/>
                <w:b/>
                <w:bCs/>
                <w:sz w:val="18"/>
                <w:szCs w:val="18"/>
                <w:vertAlign w:val="subscript"/>
              </w:rPr>
              <w:t>—</w:t>
            </w:r>
          </w:p>
        </w:tc>
        <w:tc>
          <w:tcPr>
            <w:tcW w:w="2592" w:type="dxa"/>
            <w:vMerge w:val="restart"/>
            <w:hideMark/>
          </w:tcPr>
          <w:p w14:paraId="75C39A7B" w14:textId="77777777" w:rsidR="009A13FF" w:rsidRDefault="009A13FF">
            <w:pPr>
              <w:tabs>
                <w:tab w:val="left" w:pos="8280"/>
              </w:tabs>
              <w:ind w:left="240" w:right="240"/>
              <w:rPr>
                <w:b/>
                <w:bCs/>
                <w:sz w:val="18"/>
                <w:szCs w:val="18"/>
                <w:vertAlign w:val="subscript"/>
              </w:rPr>
            </w:pPr>
            <w:r>
              <w:rPr>
                <w:b/>
                <w:bCs/>
                <w:color w:val="000000"/>
                <w:sz w:val="18"/>
                <w:szCs w:val="18"/>
              </w:rPr>
              <w:t xml:space="preserve">         </w:t>
            </w:r>
            <w:r>
              <w:rPr>
                <w:noProof/>
                <w:sz w:val="21"/>
              </w:rPr>
              <w:drawing>
                <wp:anchor distT="0" distB="0" distL="114300" distR="114300" simplePos="0" relativeHeight="251662336" behindDoc="0" locked="0" layoutInCell="1" allowOverlap="1" wp14:anchorId="52A4CCA2" wp14:editId="174B4C94">
                  <wp:simplePos x="0" y="0"/>
                  <wp:positionH relativeFrom="margin">
                    <wp:align>right</wp:align>
                  </wp:positionH>
                  <wp:positionV relativeFrom="margin">
                    <wp:align>top</wp:align>
                  </wp:positionV>
                  <wp:extent cx="1333500" cy="1304925"/>
                  <wp:effectExtent l="0" t="0" r="0" b="0"/>
                  <wp:wrapSquare wrapText="bothSides"/>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304925"/>
                          </a:xfrm>
                          <a:prstGeom prst="rect">
                            <a:avLst/>
                          </a:prstGeom>
                          <a:noFill/>
                        </pic:spPr>
                      </pic:pic>
                    </a:graphicData>
                  </a:graphic>
                  <wp14:sizeRelH relativeFrom="page">
                    <wp14:pctWidth>0</wp14:pctWidth>
                  </wp14:sizeRelH>
                  <wp14:sizeRelV relativeFrom="page">
                    <wp14:pctHeight>0</wp14:pctHeight>
                  </wp14:sizeRelV>
                </wp:anchor>
              </w:drawing>
            </w:r>
          </w:p>
        </w:tc>
      </w:tr>
      <w:tr w:rsidR="009A13FF" w14:paraId="481FD1C0" w14:textId="77777777" w:rsidTr="009A13FF">
        <w:trPr>
          <w:cantSplit/>
          <w:trHeight w:val="658"/>
          <w:jc w:val="center"/>
        </w:trPr>
        <w:tc>
          <w:tcPr>
            <w:tcW w:w="5751" w:type="dxa"/>
            <w:hideMark/>
          </w:tcPr>
          <w:p w14:paraId="64A6DC9F" w14:textId="77777777" w:rsidR="009A13FF" w:rsidRDefault="009A13FF">
            <w:pPr>
              <w:tabs>
                <w:tab w:val="left" w:pos="8280"/>
              </w:tabs>
              <w:spacing w:line="240" w:lineRule="exact"/>
              <w:ind w:left="240" w:right="240"/>
              <w:rPr>
                <w:b/>
                <w:bCs/>
                <w:sz w:val="18"/>
                <w:szCs w:val="18"/>
                <w:vertAlign w:val="subscript"/>
              </w:rPr>
            </w:pPr>
            <w:r>
              <w:rPr>
                <w:b/>
                <w:bCs/>
                <w:sz w:val="18"/>
                <w:szCs w:val="18"/>
              </w:rPr>
              <w:t xml:space="preserve">UDC </w:t>
            </w:r>
            <w:r w:rsidR="009A37E6">
              <w:rPr>
                <w:b/>
                <w:bCs/>
                <w:sz w:val="18"/>
                <w:szCs w:val="18"/>
                <w:u w:val="single"/>
              </w:rPr>
              <w:t xml:space="preserve">       </w:t>
            </w:r>
            <w:r>
              <w:rPr>
                <w:b/>
                <w:bCs/>
                <w:sz w:val="18"/>
                <w:szCs w:val="18"/>
                <w:u w:val="single"/>
              </w:rPr>
              <w:t xml:space="preserve">                                               </w:t>
            </w:r>
          </w:p>
        </w:tc>
        <w:tc>
          <w:tcPr>
            <w:tcW w:w="0" w:type="auto"/>
            <w:vMerge/>
            <w:vAlign w:val="center"/>
            <w:hideMark/>
          </w:tcPr>
          <w:p w14:paraId="706AB147" w14:textId="77777777" w:rsidR="009A13FF" w:rsidRDefault="009A13FF">
            <w:pPr>
              <w:widowControl/>
              <w:ind w:left="240" w:right="240"/>
              <w:jc w:val="left"/>
              <w:rPr>
                <w:b/>
                <w:bCs/>
                <w:sz w:val="18"/>
                <w:szCs w:val="18"/>
                <w:vertAlign w:val="subscript"/>
              </w:rPr>
            </w:pPr>
          </w:p>
        </w:tc>
      </w:tr>
      <w:tr w:rsidR="009A13FF" w14:paraId="467F57CF" w14:textId="77777777" w:rsidTr="009A13FF">
        <w:trPr>
          <w:cantSplit/>
          <w:trHeight w:val="814"/>
          <w:jc w:val="center"/>
        </w:trPr>
        <w:tc>
          <w:tcPr>
            <w:tcW w:w="5751" w:type="dxa"/>
          </w:tcPr>
          <w:p w14:paraId="07BE8E64" w14:textId="77777777" w:rsidR="009A13FF" w:rsidRDefault="009A13FF">
            <w:pPr>
              <w:tabs>
                <w:tab w:val="left" w:pos="8280"/>
              </w:tabs>
              <w:spacing w:line="240" w:lineRule="exact"/>
              <w:ind w:left="240" w:right="240"/>
              <w:rPr>
                <w:sz w:val="18"/>
                <w:szCs w:val="18"/>
                <w:vertAlign w:val="subscript"/>
              </w:rPr>
            </w:pPr>
          </w:p>
        </w:tc>
        <w:tc>
          <w:tcPr>
            <w:tcW w:w="0" w:type="auto"/>
            <w:vMerge/>
            <w:vAlign w:val="center"/>
            <w:hideMark/>
          </w:tcPr>
          <w:p w14:paraId="34694B6D" w14:textId="77777777" w:rsidR="009A13FF" w:rsidRDefault="009A13FF">
            <w:pPr>
              <w:widowControl/>
              <w:ind w:left="240" w:right="240"/>
              <w:jc w:val="left"/>
              <w:rPr>
                <w:b/>
                <w:bCs/>
                <w:sz w:val="18"/>
                <w:szCs w:val="18"/>
                <w:vertAlign w:val="subscript"/>
              </w:rPr>
            </w:pPr>
          </w:p>
        </w:tc>
      </w:tr>
    </w:tbl>
    <w:p w14:paraId="1E58776B" w14:textId="77777777" w:rsidR="009A13FF" w:rsidRDefault="009A13FF" w:rsidP="009A13FF">
      <w:pPr>
        <w:tabs>
          <w:tab w:val="left" w:pos="8280"/>
        </w:tabs>
        <w:ind w:left="240" w:right="240"/>
        <w:rPr>
          <w:sz w:val="18"/>
          <w:szCs w:val="18"/>
          <w:vertAlign w:val="subscript"/>
        </w:rPr>
      </w:pPr>
    </w:p>
    <w:p w14:paraId="42EA07D5" w14:textId="77777777" w:rsidR="009A13FF" w:rsidRDefault="009A13FF" w:rsidP="009A13FF">
      <w:pPr>
        <w:tabs>
          <w:tab w:val="left" w:pos="8280"/>
        </w:tabs>
        <w:ind w:left="240" w:right="240"/>
        <w:rPr>
          <w:sz w:val="21"/>
          <w:vertAlign w:val="subscript"/>
        </w:rPr>
      </w:pPr>
    </w:p>
    <w:p w14:paraId="273B468E" w14:textId="77777777" w:rsidR="009A13FF" w:rsidRDefault="009A13FF" w:rsidP="009A13FF">
      <w:pPr>
        <w:ind w:left="240" w:right="240"/>
        <w:jc w:val="center"/>
      </w:pPr>
    </w:p>
    <w:p w14:paraId="280E76B3" w14:textId="77777777" w:rsidR="009A13FF" w:rsidRDefault="009A13FF" w:rsidP="009A13FF">
      <w:pPr>
        <w:ind w:left="240" w:right="240"/>
        <w:jc w:val="center"/>
        <w:rPr>
          <w:rFonts w:ascii="宋体" w:hAnsi="宋体"/>
          <w:b/>
          <w:sz w:val="56"/>
        </w:rPr>
      </w:pPr>
      <w:r>
        <w:rPr>
          <w:rFonts w:ascii="宋体" w:hAnsi="宋体" w:hint="eastAsia"/>
          <w:b/>
          <w:spacing w:val="-20"/>
          <w:sz w:val="72"/>
          <w:szCs w:val="72"/>
        </w:rPr>
        <w:t>本 科 毕 业 论 文（设计）</w:t>
      </w:r>
    </w:p>
    <w:p w14:paraId="4DEC84F2" w14:textId="77777777" w:rsidR="009A13FF" w:rsidRDefault="009A13FF" w:rsidP="009A13FF">
      <w:pPr>
        <w:ind w:left="240" w:right="240"/>
        <w:jc w:val="center"/>
        <w:rPr>
          <w:rFonts w:ascii="Antique Olv (W1)" w:hAnsi="Antique Olv (W1)"/>
          <w:b/>
          <w:sz w:val="2"/>
        </w:rPr>
      </w:pPr>
    </w:p>
    <w:p w14:paraId="05B5228A" w14:textId="77777777" w:rsidR="009A13FF" w:rsidRDefault="009A13FF" w:rsidP="009A13FF">
      <w:pPr>
        <w:ind w:left="240" w:right="240"/>
        <w:jc w:val="center"/>
        <w:outlineLvl w:val="0"/>
        <w:rPr>
          <w:sz w:val="21"/>
        </w:rPr>
      </w:pPr>
      <w:r>
        <w:t xml:space="preserve">  </w:t>
      </w:r>
    </w:p>
    <w:p w14:paraId="10FACDD2" w14:textId="77777777" w:rsidR="009A13FF" w:rsidRDefault="00C26DA7" w:rsidP="009A13FF">
      <w:pPr>
        <w:spacing w:line="40" w:lineRule="atLeast"/>
        <w:ind w:left="240" w:right="240"/>
        <w:jc w:val="center"/>
        <w:outlineLvl w:val="0"/>
        <w:rPr>
          <w:sz w:val="36"/>
        </w:rPr>
      </w:pPr>
      <w:r w:rsidRPr="00C26DA7">
        <w:rPr>
          <w:rFonts w:eastAsia="黑体" w:hint="eastAsia"/>
          <w:sz w:val="52"/>
        </w:rPr>
        <w:t>传感器网络与</w:t>
      </w:r>
      <w:r w:rsidRPr="00C26DA7">
        <w:rPr>
          <w:rFonts w:eastAsia="黑体" w:hint="eastAsia"/>
          <w:sz w:val="52"/>
        </w:rPr>
        <w:t>RFID</w:t>
      </w:r>
      <w:r w:rsidRPr="00C26DA7">
        <w:rPr>
          <w:rFonts w:eastAsia="黑体" w:hint="eastAsia"/>
          <w:sz w:val="52"/>
        </w:rPr>
        <w:t>技术的数据处理研究</w:t>
      </w:r>
    </w:p>
    <w:p w14:paraId="00B6A1EC" w14:textId="77777777" w:rsidR="009A13FF" w:rsidRDefault="009A13FF" w:rsidP="009A13FF">
      <w:pPr>
        <w:ind w:left="240" w:right="240"/>
        <w:outlineLvl w:val="0"/>
        <w:rPr>
          <w:sz w:val="21"/>
        </w:rPr>
      </w:pPr>
    </w:p>
    <w:p w14:paraId="796E89C9" w14:textId="77777777" w:rsidR="009A13FF" w:rsidRDefault="009A13FF" w:rsidP="009A13FF">
      <w:pPr>
        <w:ind w:left="240" w:right="240"/>
        <w:jc w:val="center"/>
        <w:rPr>
          <w:sz w:val="40"/>
        </w:rPr>
      </w:pPr>
    </w:p>
    <w:p w14:paraId="20A8E6EC" w14:textId="77777777" w:rsidR="009A13FF" w:rsidRDefault="009A13FF" w:rsidP="009A13FF">
      <w:pPr>
        <w:ind w:left="240" w:right="240"/>
        <w:jc w:val="center"/>
        <w:rPr>
          <w:sz w:val="40"/>
        </w:rPr>
      </w:pPr>
    </w:p>
    <w:p w14:paraId="0AAFB757" w14:textId="77777777" w:rsidR="009A13FF" w:rsidRDefault="009A13FF" w:rsidP="009A13FF">
      <w:pPr>
        <w:ind w:left="240" w:right="240"/>
        <w:jc w:val="center"/>
        <w:rPr>
          <w:sz w:val="40"/>
        </w:rPr>
      </w:pPr>
    </w:p>
    <w:p w14:paraId="121942A6" w14:textId="77777777" w:rsidR="009A13FF" w:rsidRDefault="009A13FF" w:rsidP="009A13FF">
      <w:pPr>
        <w:ind w:left="240" w:right="240"/>
        <w:rPr>
          <w:sz w:val="40"/>
        </w:rPr>
      </w:pPr>
    </w:p>
    <w:p w14:paraId="6E1E9D10" w14:textId="77777777" w:rsidR="009A13FF" w:rsidRDefault="009A13FF" w:rsidP="009A13FF">
      <w:pPr>
        <w:spacing w:line="600" w:lineRule="exact"/>
        <w:ind w:left="240" w:right="240" w:firstLineChars="200" w:firstLine="482"/>
        <w:rPr>
          <w:b/>
          <w:bCs/>
          <w:sz w:val="36"/>
        </w:rPr>
      </w:pPr>
      <w:r>
        <w:rPr>
          <w:b/>
          <w:bCs/>
        </w:rPr>
        <w:t xml:space="preserve">          </w:t>
      </w:r>
      <w:r>
        <w:rPr>
          <w:rFonts w:hint="eastAsia"/>
          <w:b/>
          <w:bCs/>
        </w:rPr>
        <w:t>学生姓名</w:t>
      </w:r>
      <w:r>
        <w:rPr>
          <w:rFonts w:eastAsia="黑体"/>
          <w:b/>
          <w:bCs/>
          <w:sz w:val="32"/>
          <w:u w:val="single"/>
        </w:rPr>
        <w:t xml:space="preserve">            </w:t>
      </w:r>
      <w:r>
        <w:rPr>
          <w:rFonts w:eastAsia="黑体" w:hint="eastAsia"/>
          <w:b/>
          <w:bCs/>
        </w:rPr>
        <w:t>学号</w:t>
      </w:r>
      <w:r>
        <w:rPr>
          <w:rFonts w:eastAsia="黑体"/>
          <w:b/>
          <w:bCs/>
          <w:sz w:val="32"/>
          <w:u w:val="single"/>
        </w:rPr>
        <w:t xml:space="preserve">         </w:t>
      </w:r>
    </w:p>
    <w:p w14:paraId="277C68F3" w14:textId="77777777" w:rsidR="009A13FF" w:rsidRDefault="009A13FF" w:rsidP="009A13FF">
      <w:pPr>
        <w:spacing w:line="600" w:lineRule="exact"/>
        <w:ind w:left="240" w:right="240" w:firstLineChars="200" w:firstLine="482"/>
        <w:rPr>
          <w:b/>
          <w:bCs/>
          <w:sz w:val="36"/>
        </w:rPr>
      </w:pPr>
      <w:r>
        <w:rPr>
          <w:b/>
          <w:bCs/>
        </w:rPr>
        <w:t xml:space="preserve">          </w:t>
      </w:r>
      <w:r>
        <w:rPr>
          <w:rFonts w:hint="eastAsia"/>
          <w:b/>
          <w:bCs/>
        </w:rPr>
        <w:t>指导教师</w:t>
      </w:r>
      <w:r>
        <w:rPr>
          <w:rFonts w:eastAsia="黑体"/>
          <w:b/>
          <w:bCs/>
          <w:sz w:val="32"/>
          <w:u w:val="single"/>
        </w:rPr>
        <w:t xml:space="preserve">                       </w:t>
      </w:r>
    </w:p>
    <w:p w14:paraId="6AD2E8BF" w14:textId="77777777" w:rsidR="009A13FF" w:rsidRDefault="009A13FF" w:rsidP="009A13FF">
      <w:pPr>
        <w:spacing w:line="600" w:lineRule="exact"/>
        <w:ind w:left="240" w:right="240"/>
        <w:rPr>
          <w:rFonts w:eastAsia="黑体"/>
          <w:b/>
          <w:bCs/>
          <w:sz w:val="32"/>
          <w:u w:val="single"/>
        </w:rPr>
      </w:pPr>
      <w:r>
        <w:rPr>
          <w:b/>
          <w:bCs/>
        </w:rPr>
        <w:t xml:space="preserve">              </w:t>
      </w:r>
      <w:r>
        <w:rPr>
          <w:rFonts w:hint="eastAsia"/>
          <w:b/>
          <w:bCs/>
        </w:rPr>
        <w:t>院、系、中心</w:t>
      </w:r>
      <w:r>
        <w:rPr>
          <w:rFonts w:eastAsia="黑体"/>
          <w:b/>
          <w:bCs/>
          <w:sz w:val="32"/>
          <w:u w:val="single"/>
        </w:rPr>
        <w:t xml:space="preserve">                     </w:t>
      </w:r>
    </w:p>
    <w:p w14:paraId="3837E99D" w14:textId="77777777" w:rsidR="009A13FF" w:rsidRDefault="009A13FF" w:rsidP="009A13FF">
      <w:pPr>
        <w:spacing w:line="600" w:lineRule="exact"/>
        <w:ind w:left="240" w:right="240" w:firstLineChars="694" w:firstLine="1672"/>
        <w:rPr>
          <w:b/>
          <w:bCs/>
          <w:sz w:val="21"/>
          <w:u w:val="single"/>
        </w:rPr>
      </w:pPr>
      <w:r>
        <w:rPr>
          <w:rFonts w:hint="eastAsia"/>
          <w:b/>
          <w:bCs/>
        </w:rPr>
        <w:t>专业年级</w:t>
      </w:r>
      <w:r>
        <w:rPr>
          <w:rFonts w:eastAsia="黑体"/>
          <w:b/>
          <w:bCs/>
          <w:sz w:val="32"/>
          <w:u w:val="single"/>
        </w:rPr>
        <w:t xml:space="preserve">                       </w:t>
      </w:r>
    </w:p>
    <w:p w14:paraId="5409FA2F" w14:textId="77777777" w:rsidR="009A13FF" w:rsidRDefault="009A13FF" w:rsidP="009A13FF">
      <w:pPr>
        <w:spacing w:line="600" w:lineRule="exact"/>
        <w:ind w:left="240" w:right="240"/>
        <w:rPr>
          <w:rFonts w:ascii="黑体" w:eastAsia="黑体"/>
          <w:b/>
          <w:bCs/>
          <w:sz w:val="28"/>
          <w:u w:val="single"/>
        </w:rPr>
      </w:pPr>
      <w:r>
        <w:rPr>
          <w:b/>
          <w:bCs/>
        </w:rPr>
        <w:t xml:space="preserve">              </w:t>
      </w:r>
      <w:r>
        <w:rPr>
          <w:rFonts w:hint="eastAsia"/>
          <w:b/>
          <w:bCs/>
        </w:rPr>
        <w:t>论文答辩日期</w:t>
      </w:r>
      <w:r>
        <w:rPr>
          <w:rFonts w:ascii="黑体" w:eastAsia="黑体" w:hint="eastAsia"/>
          <w:b/>
          <w:bCs/>
          <w:sz w:val="28"/>
          <w:u w:val="single"/>
        </w:rPr>
        <w:t xml:space="preserve">      年     月      日 </w:t>
      </w:r>
    </w:p>
    <w:p w14:paraId="1DCFC839" w14:textId="77777777" w:rsidR="009A13FF" w:rsidRDefault="009A13FF" w:rsidP="009A13FF">
      <w:pPr>
        <w:ind w:left="240" w:right="240"/>
        <w:rPr>
          <w:sz w:val="21"/>
          <w:vertAlign w:val="subscript"/>
        </w:rPr>
      </w:pPr>
    </w:p>
    <w:p w14:paraId="474102CE" w14:textId="77777777" w:rsidR="009A13FF" w:rsidRDefault="009A13FF" w:rsidP="009A13FF">
      <w:pPr>
        <w:spacing w:line="600" w:lineRule="exact"/>
        <w:ind w:left="240" w:right="240"/>
        <w:jc w:val="center"/>
        <w:rPr>
          <w:rFonts w:eastAsia="黑体"/>
        </w:rPr>
      </w:pPr>
      <w:r>
        <w:rPr>
          <w:rFonts w:eastAsia="楷体_GB2312" w:hint="eastAsia"/>
          <w:b/>
          <w:bCs/>
          <w:sz w:val="36"/>
        </w:rPr>
        <w:t>中</w:t>
      </w:r>
      <w:r>
        <w:rPr>
          <w:rFonts w:eastAsia="楷体_GB2312"/>
          <w:b/>
          <w:bCs/>
          <w:sz w:val="36"/>
        </w:rPr>
        <w:t xml:space="preserve"> </w:t>
      </w:r>
      <w:r>
        <w:rPr>
          <w:rFonts w:eastAsia="楷体_GB2312" w:hint="eastAsia"/>
          <w:b/>
          <w:bCs/>
          <w:sz w:val="36"/>
        </w:rPr>
        <w:t>国</w:t>
      </w:r>
      <w:r>
        <w:rPr>
          <w:rFonts w:eastAsia="楷体_GB2312"/>
          <w:b/>
          <w:bCs/>
          <w:sz w:val="36"/>
        </w:rPr>
        <w:t xml:space="preserve"> </w:t>
      </w:r>
      <w:r>
        <w:rPr>
          <w:rFonts w:eastAsia="楷体_GB2312" w:hint="eastAsia"/>
          <w:b/>
          <w:bCs/>
          <w:sz w:val="36"/>
        </w:rPr>
        <w:t>海</w:t>
      </w:r>
      <w:r>
        <w:rPr>
          <w:rFonts w:eastAsia="楷体_GB2312"/>
          <w:b/>
          <w:bCs/>
          <w:sz w:val="36"/>
        </w:rPr>
        <w:t xml:space="preserve"> </w:t>
      </w:r>
      <w:r>
        <w:rPr>
          <w:rFonts w:eastAsia="楷体_GB2312" w:hint="eastAsia"/>
          <w:b/>
          <w:bCs/>
          <w:sz w:val="36"/>
        </w:rPr>
        <w:t>洋</w:t>
      </w:r>
      <w:r>
        <w:rPr>
          <w:rFonts w:eastAsia="楷体_GB2312"/>
          <w:b/>
          <w:bCs/>
          <w:sz w:val="36"/>
        </w:rPr>
        <w:t xml:space="preserve"> </w:t>
      </w:r>
      <w:r>
        <w:rPr>
          <w:rFonts w:eastAsia="楷体_GB2312" w:hint="eastAsia"/>
          <w:b/>
          <w:bCs/>
          <w:sz w:val="36"/>
        </w:rPr>
        <w:t>大</w:t>
      </w:r>
      <w:r>
        <w:rPr>
          <w:rFonts w:eastAsia="楷体_GB2312"/>
          <w:b/>
          <w:bCs/>
          <w:sz w:val="36"/>
        </w:rPr>
        <w:t xml:space="preserve"> </w:t>
      </w:r>
      <w:r>
        <w:rPr>
          <w:rFonts w:eastAsia="楷体_GB2312" w:hint="eastAsia"/>
          <w:b/>
          <w:bCs/>
          <w:sz w:val="36"/>
        </w:rPr>
        <w:t>学</w:t>
      </w:r>
    </w:p>
    <w:p w14:paraId="24157958" w14:textId="77777777" w:rsidR="006842ED" w:rsidRPr="00B37F1A" w:rsidRDefault="006842ED" w:rsidP="006842ED">
      <w:pPr>
        <w:spacing w:line="480" w:lineRule="exact"/>
        <w:ind w:left="240" w:right="240"/>
        <w:jc w:val="center"/>
        <w:rPr>
          <w:rFonts w:asciiTheme="minorEastAsia" w:eastAsiaTheme="minorEastAsia" w:hAnsiTheme="minorEastAsia"/>
        </w:rPr>
      </w:pPr>
    </w:p>
    <w:p w14:paraId="66DCFD02" w14:textId="77777777" w:rsidR="006842ED" w:rsidRDefault="006842ED" w:rsidP="006842ED">
      <w:pPr>
        <w:spacing w:line="480" w:lineRule="exact"/>
        <w:ind w:left="240" w:right="240"/>
        <w:jc w:val="center"/>
        <w:rPr>
          <w:rFonts w:asciiTheme="minorEastAsia" w:eastAsiaTheme="minorEastAsia" w:hAnsiTheme="minorEastAsia"/>
        </w:rPr>
      </w:pPr>
    </w:p>
    <w:p w14:paraId="46E31FFA" w14:textId="77777777" w:rsidR="00A363EF" w:rsidRPr="00B37F1A" w:rsidRDefault="00A363EF" w:rsidP="006842ED">
      <w:pPr>
        <w:spacing w:line="480" w:lineRule="exact"/>
        <w:ind w:left="240" w:right="240"/>
        <w:jc w:val="center"/>
        <w:rPr>
          <w:rFonts w:asciiTheme="minorEastAsia" w:eastAsiaTheme="minorEastAsia" w:hAnsiTheme="minorEastAsia"/>
        </w:rPr>
      </w:pPr>
    </w:p>
    <w:p w14:paraId="124E8307" w14:textId="77777777" w:rsidR="006842ED" w:rsidRPr="00B37F1A" w:rsidRDefault="006842ED" w:rsidP="006842ED">
      <w:pPr>
        <w:spacing w:line="480" w:lineRule="exact"/>
        <w:ind w:left="240" w:right="240"/>
        <w:jc w:val="center"/>
        <w:rPr>
          <w:rFonts w:asciiTheme="minorEastAsia" w:eastAsiaTheme="minorEastAsia" w:hAnsiTheme="minorEastAsia"/>
        </w:rPr>
      </w:pPr>
    </w:p>
    <w:p w14:paraId="690568C6" w14:textId="77777777" w:rsidR="006842ED" w:rsidRDefault="006842ED" w:rsidP="006842ED">
      <w:pPr>
        <w:spacing w:line="480" w:lineRule="exact"/>
        <w:ind w:left="240" w:right="240"/>
        <w:jc w:val="center"/>
        <w:rPr>
          <w:rFonts w:asciiTheme="minorEastAsia" w:eastAsiaTheme="minorEastAsia" w:hAnsiTheme="minorEastAsia"/>
        </w:rPr>
      </w:pPr>
    </w:p>
    <w:p w14:paraId="0F916DD7" w14:textId="77777777" w:rsidR="009A37E6" w:rsidRPr="00B37F1A" w:rsidRDefault="009A37E6" w:rsidP="006842ED">
      <w:pPr>
        <w:spacing w:line="480" w:lineRule="exact"/>
        <w:ind w:left="240" w:right="240"/>
        <w:jc w:val="center"/>
        <w:rPr>
          <w:rFonts w:asciiTheme="minorEastAsia" w:eastAsiaTheme="minorEastAsia" w:hAnsiTheme="minorEastAsia"/>
        </w:rPr>
      </w:pPr>
    </w:p>
    <w:p w14:paraId="592F98E3" w14:textId="77777777" w:rsidR="006842ED" w:rsidRPr="00B37F1A" w:rsidRDefault="006842ED" w:rsidP="006842ED">
      <w:pPr>
        <w:spacing w:line="480" w:lineRule="exact"/>
        <w:ind w:left="240" w:right="240"/>
        <w:jc w:val="center"/>
        <w:rPr>
          <w:rFonts w:asciiTheme="minorEastAsia" w:eastAsiaTheme="minorEastAsia" w:hAnsiTheme="minorEastAsia"/>
        </w:rPr>
      </w:pPr>
    </w:p>
    <w:p w14:paraId="120916C2" w14:textId="77777777" w:rsidR="006842ED" w:rsidRPr="00B37F1A" w:rsidRDefault="006842ED" w:rsidP="006842ED">
      <w:pPr>
        <w:spacing w:line="480" w:lineRule="exact"/>
        <w:ind w:left="240" w:right="240"/>
        <w:jc w:val="center"/>
        <w:rPr>
          <w:rFonts w:asciiTheme="minorEastAsia" w:eastAsiaTheme="minorEastAsia" w:hAnsiTheme="minorEastAsia"/>
        </w:rPr>
      </w:pPr>
    </w:p>
    <w:p w14:paraId="01BABF3C" w14:textId="77777777" w:rsidR="006842ED" w:rsidRPr="00B37F1A" w:rsidRDefault="006842ED" w:rsidP="006842ED">
      <w:pPr>
        <w:spacing w:line="480" w:lineRule="exact"/>
        <w:ind w:left="240" w:right="240"/>
        <w:jc w:val="center"/>
        <w:rPr>
          <w:rFonts w:asciiTheme="minorEastAsia" w:eastAsiaTheme="minorEastAsia" w:hAnsiTheme="minorEastAsia"/>
        </w:rPr>
      </w:pPr>
    </w:p>
    <w:p w14:paraId="74472175" w14:textId="77777777" w:rsidR="006842ED" w:rsidRPr="00C26DA7" w:rsidRDefault="00C26DA7" w:rsidP="006842ED">
      <w:pPr>
        <w:spacing w:line="480" w:lineRule="exact"/>
        <w:ind w:left="240" w:right="240"/>
        <w:jc w:val="center"/>
        <w:rPr>
          <w:rFonts w:ascii="黑体" w:eastAsia="黑体" w:hAnsi="黑体"/>
          <w:sz w:val="28"/>
        </w:rPr>
      </w:pPr>
      <w:r w:rsidRPr="00C26DA7">
        <w:rPr>
          <w:rFonts w:ascii="黑体" w:eastAsia="黑体" w:hAnsi="黑体" w:hint="eastAsia"/>
          <w:sz w:val="28"/>
        </w:rPr>
        <w:t>传感器网络与RFID技术的数据处理研究</w:t>
      </w:r>
    </w:p>
    <w:p w14:paraId="67DB7C57" w14:textId="77777777" w:rsidR="006842ED" w:rsidRPr="00B37F1A" w:rsidRDefault="006842ED" w:rsidP="006842ED">
      <w:pPr>
        <w:spacing w:line="480" w:lineRule="exact"/>
        <w:ind w:left="240" w:right="240"/>
        <w:jc w:val="center"/>
        <w:rPr>
          <w:rFonts w:asciiTheme="minorEastAsia" w:eastAsiaTheme="minorEastAsia" w:hAnsiTheme="minorEastAsia"/>
        </w:rPr>
      </w:pPr>
    </w:p>
    <w:p w14:paraId="6A3E09AB" w14:textId="77777777" w:rsidR="006842ED" w:rsidRPr="00B37F1A" w:rsidRDefault="006842ED" w:rsidP="006842ED">
      <w:pPr>
        <w:spacing w:line="480" w:lineRule="exact"/>
        <w:ind w:left="240" w:right="240"/>
        <w:jc w:val="center"/>
        <w:rPr>
          <w:rFonts w:asciiTheme="minorEastAsia" w:eastAsiaTheme="minorEastAsia" w:hAnsiTheme="minorEastAsia"/>
          <w:sz w:val="44"/>
        </w:rPr>
      </w:pPr>
    </w:p>
    <w:p w14:paraId="6905CCD2" w14:textId="77777777" w:rsidR="006842ED" w:rsidRPr="00B37F1A" w:rsidRDefault="006842ED" w:rsidP="006842ED">
      <w:pPr>
        <w:spacing w:line="480" w:lineRule="exact"/>
        <w:ind w:left="240" w:right="240" w:firstLine="870"/>
        <w:rPr>
          <w:rFonts w:asciiTheme="minorEastAsia" w:eastAsiaTheme="minorEastAsia" w:hAnsiTheme="minorEastAsia"/>
        </w:rPr>
      </w:pPr>
    </w:p>
    <w:p w14:paraId="1E8F7D1E" w14:textId="77777777" w:rsidR="006842ED" w:rsidRPr="00B37F1A" w:rsidRDefault="006842ED" w:rsidP="006842ED">
      <w:pPr>
        <w:spacing w:line="480" w:lineRule="exact"/>
        <w:ind w:left="240" w:right="240" w:firstLine="870"/>
        <w:rPr>
          <w:rFonts w:asciiTheme="minorEastAsia" w:eastAsiaTheme="minorEastAsia" w:hAnsiTheme="minorEastAsia"/>
        </w:rPr>
      </w:pPr>
    </w:p>
    <w:p w14:paraId="01BF9FCD" w14:textId="77777777" w:rsidR="006842ED" w:rsidRPr="00B37F1A" w:rsidRDefault="006842ED" w:rsidP="006842ED">
      <w:pPr>
        <w:spacing w:line="480" w:lineRule="exact"/>
        <w:ind w:left="240" w:right="240" w:firstLine="870"/>
        <w:rPr>
          <w:rFonts w:asciiTheme="minorEastAsia" w:eastAsiaTheme="minorEastAsia" w:hAnsiTheme="minorEastAsia"/>
        </w:rPr>
      </w:pPr>
    </w:p>
    <w:p w14:paraId="2F621BEB" w14:textId="77777777" w:rsidR="006842ED" w:rsidRPr="00B37F1A" w:rsidRDefault="006842ED" w:rsidP="006842ED">
      <w:pPr>
        <w:spacing w:line="480" w:lineRule="exact"/>
        <w:ind w:left="240" w:right="240" w:firstLine="870"/>
        <w:rPr>
          <w:rFonts w:asciiTheme="minorEastAsia" w:eastAsiaTheme="minorEastAsia" w:hAnsiTheme="minorEastAsia"/>
        </w:rPr>
      </w:pPr>
    </w:p>
    <w:p w14:paraId="61D5D2CC" w14:textId="77777777" w:rsidR="006842ED" w:rsidRPr="00B37F1A" w:rsidRDefault="006842ED" w:rsidP="006842ED">
      <w:pPr>
        <w:spacing w:line="480" w:lineRule="exact"/>
        <w:ind w:left="240" w:right="240" w:firstLine="870"/>
        <w:rPr>
          <w:rFonts w:asciiTheme="minorEastAsia" w:eastAsiaTheme="minorEastAsia" w:hAnsiTheme="minorEastAsia"/>
        </w:rPr>
      </w:pPr>
    </w:p>
    <w:p w14:paraId="6304D771" w14:textId="77777777" w:rsidR="006842ED" w:rsidRPr="00B37F1A" w:rsidRDefault="006842ED" w:rsidP="006842ED">
      <w:pPr>
        <w:spacing w:line="480" w:lineRule="exact"/>
        <w:ind w:left="240" w:right="240" w:firstLine="870"/>
        <w:rPr>
          <w:rFonts w:asciiTheme="minorEastAsia" w:eastAsiaTheme="minorEastAsia" w:hAnsiTheme="minorEastAsia"/>
        </w:rPr>
      </w:pPr>
    </w:p>
    <w:p w14:paraId="4BC9E324" w14:textId="77777777" w:rsidR="006842ED" w:rsidRPr="00B37F1A" w:rsidRDefault="006842ED" w:rsidP="006842ED">
      <w:pPr>
        <w:spacing w:line="480" w:lineRule="exact"/>
        <w:ind w:left="240" w:right="240" w:firstLine="870"/>
        <w:rPr>
          <w:rFonts w:asciiTheme="minorEastAsia" w:eastAsiaTheme="minorEastAsia" w:hAnsiTheme="minorEastAsia"/>
        </w:rPr>
      </w:pPr>
    </w:p>
    <w:p w14:paraId="1B1BB4CC" w14:textId="77777777" w:rsidR="006842ED" w:rsidRPr="00B37F1A" w:rsidRDefault="006842ED" w:rsidP="006842ED">
      <w:pPr>
        <w:spacing w:line="480" w:lineRule="exact"/>
        <w:ind w:left="240" w:right="240" w:firstLine="870"/>
        <w:rPr>
          <w:rFonts w:asciiTheme="minorEastAsia" w:eastAsiaTheme="minorEastAsia" w:hAnsiTheme="minorEastAsia"/>
        </w:rPr>
      </w:pPr>
    </w:p>
    <w:p w14:paraId="10F3ABFC" w14:textId="77777777" w:rsidR="006842ED" w:rsidRPr="00B37F1A" w:rsidRDefault="006842ED" w:rsidP="006842ED">
      <w:pPr>
        <w:spacing w:line="480" w:lineRule="exact"/>
        <w:ind w:left="240" w:right="240" w:firstLine="870"/>
        <w:rPr>
          <w:rFonts w:asciiTheme="minorEastAsia" w:eastAsiaTheme="minorEastAsia" w:hAnsiTheme="minorEastAsia"/>
        </w:rPr>
      </w:pPr>
    </w:p>
    <w:p w14:paraId="6F19AD06" w14:textId="77777777" w:rsidR="006842ED" w:rsidRPr="00B37F1A" w:rsidRDefault="006842ED" w:rsidP="006842ED">
      <w:pPr>
        <w:spacing w:line="480" w:lineRule="exact"/>
        <w:ind w:left="240" w:right="240" w:firstLine="870"/>
        <w:rPr>
          <w:rFonts w:asciiTheme="minorEastAsia" w:eastAsiaTheme="minorEastAsia" w:hAnsiTheme="minorEastAsia"/>
        </w:rPr>
      </w:pPr>
    </w:p>
    <w:p w14:paraId="470FAE26" w14:textId="77777777" w:rsidR="006842ED" w:rsidRPr="00B37F1A" w:rsidRDefault="006842ED" w:rsidP="006842ED">
      <w:pPr>
        <w:spacing w:line="480" w:lineRule="exact"/>
        <w:ind w:left="240" w:right="240" w:firstLine="870"/>
        <w:rPr>
          <w:rFonts w:asciiTheme="minorEastAsia" w:eastAsiaTheme="minorEastAsia" w:hAnsiTheme="minorEastAsia"/>
          <w:u w:val="single"/>
        </w:rPr>
      </w:pPr>
      <w:r w:rsidRPr="00B37F1A">
        <w:rPr>
          <w:rFonts w:asciiTheme="minorEastAsia" w:eastAsiaTheme="minorEastAsia" w:hAnsiTheme="minorEastAsia" w:hint="eastAsia"/>
        </w:rPr>
        <w:t xml:space="preserve">                               完成日期：</w:t>
      </w:r>
      <w:r w:rsidRPr="00B37F1A">
        <w:rPr>
          <w:rFonts w:asciiTheme="minorEastAsia" w:eastAsiaTheme="minorEastAsia" w:hAnsiTheme="minorEastAsia" w:hint="eastAsia"/>
          <w:u w:val="single"/>
        </w:rPr>
        <w:t xml:space="preserve">               </w:t>
      </w:r>
    </w:p>
    <w:p w14:paraId="3F98C218" w14:textId="77777777" w:rsidR="006842ED" w:rsidRPr="00B37F1A" w:rsidRDefault="006842ED" w:rsidP="006842ED">
      <w:pPr>
        <w:spacing w:line="480" w:lineRule="exact"/>
        <w:ind w:left="240" w:right="240" w:firstLine="870"/>
        <w:rPr>
          <w:rFonts w:asciiTheme="minorEastAsia" w:eastAsiaTheme="minorEastAsia" w:hAnsiTheme="minorEastAsia"/>
          <w:u w:val="single"/>
        </w:rPr>
      </w:pPr>
      <w:r w:rsidRPr="00B37F1A">
        <w:rPr>
          <w:rFonts w:asciiTheme="minorEastAsia" w:eastAsiaTheme="minorEastAsia" w:hAnsiTheme="minorEastAsia" w:hint="eastAsia"/>
        </w:rPr>
        <w:t xml:space="preserve">                           指导教师签字：</w:t>
      </w:r>
      <w:r w:rsidRPr="00B37F1A">
        <w:rPr>
          <w:rFonts w:asciiTheme="minorEastAsia" w:eastAsiaTheme="minorEastAsia" w:hAnsiTheme="minorEastAsia" w:hint="eastAsia"/>
          <w:u w:val="single"/>
        </w:rPr>
        <w:t xml:space="preserve">               </w:t>
      </w:r>
    </w:p>
    <w:p w14:paraId="625AE7D6" w14:textId="77777777" w:rsidR="006842ED" w:rsidRPr="00B37F1A" w:rsidRDefault="006842ED" w:rsidP="006842ED">
      <w:pPr>
        <w:spacing w:line="480" w:lineRule="exact"/>
        <w:ind w:left="240" w:right="240" w:firstLineChars="1500" w:firstLine="3600"/>
        <w:rPr>
          <w:rFonts w:asciiTheme="minorEastAsia" w:eastAsiaTheme="minorEastAsia" w:hAnsiTheme="minorEastAsia"/>
          <w:u w:val="single"/>
        </w:rPr>
      </w:pPr>
      <w:r w:rsidRPr="00B37F1A">
        <w:rPr>
          <w:rFonts w:asciiTheme="minorEastAsia" w:eastAsiaTheme="minorEastAsia" w:hAnsiTheme="minorEastAsia" w:hint="eastAsia"/>
        </w:rPr>
        <w:t>答辩小组成员签字：</w:t>
      </w:r>
      <w:r w:rsidRPr="00B37F1A">
        <w:rPr>
          <w:rFonts w:asciiTheme="minorEastAsia" w:eastAsiaTheme="minorEastAsia" w:hAnsiTheme="minorEastAsia" w:hint="eastAsia"/>
          <w:u w:val="single"/>
        </w:rPr>
        <w:t xml:space="preserve">               </w:t>
      </w:r>
    </w:p>
    <w:p w14:paraId="547CE3C5" w14:textId="77777777" w:rsidR="006842ED" w:rsidRPr="00B37F1A" w:rsidRDefault="006842ED" w:rsidP="006842ED">
      <w:pPr>
        <w:spacing w:line="480" w:lineRule="exact"/>
        <w:ind w:left="240" w:right="240"/>
        <w:rPr>
          <w:rFonts w:asciiTheme="minorEastAsia" w:eastAsiaTheme="minorEastAsia" w:hAnsiTheme="minorEastAsia"/>
          <w:u w:val="single"/>
        </w:rPr>
      </w:pPr>
      <w:r w:rsidRPr="00B37F1A">
        <w:rPr>
          <w:rFonts w:asciiTheme="minorEastAsia" w:eastAsiaTheme="minorEastAsia" w:hAnsiTheme="minorEastAsia" w:hint="eastAsia"/>
        </w:rPr>
        <w:t xml:space="preserve">                                                </w:t>
      </w:r>
      <w:r w:rsidRPr="00B37F1A">
        <w:rPr>
          <w:rFonts w:asciiTheme="minorEastAsia" w:eastAsiaTheme="minorEastAsia" w:hAnsiTheme="minorEastAsia" w:hint="eastAsia"/>
          <w:u w:val="single"/>
        </w:rPr>
        <w:t xml:space="preserve">               </w:t>
      </w:r>
    </w:p>
    <w:p w14:paraId="563ACD0A" w14:textId="77777777" w:rsidR="006842ED" w:rsidRPr="00B37F1A" w:rsidRDefault="006842ED" w:rsidP="006842ED">
      <w:pPr>
        <w:spacing w:line="480" w:lineRule="exact"/>
        <w:ind w:left="240" w:right="240"/>
        <w:rPr>
          <w:rFonts w:asciiTheme="minorEastAsia" w:eastAsiaTheme="minorEastAsia" w:hAnsiTheme="minorEastAsia"/>
          <w:u w:val="single"/>
        </w:rPr>
      </w:pPr>
      <w:r w:rsidRPr="00B37F1A">
        <w:rPr>
          <w:rFonts w:asciiTheme="minorEastAsia" w:eastAsiaTheme="minorEastAsia" w:hAnsiTheme="minorEastAsia" w:hint="eastAsia"/>
        </w:rPr>
        <w:t xml:space="preserve">                                                </w:t>
      </w:r>
      <w:r w:rsidRPr="00B37F1A">
        <w:rPr>
          <w:rFonts w:asciiTheme="minorEastAsia" w:eastAsiaTheme="minorEastAsia" w:hAnsiTheme="minorEastAsia" w:hint="eastAsia"/>
          <w:u w:val="single"/>
        </w:rPr>
        <w:t xml:space="preserve">               </w:t>
      </w:r>
    </w:p>
    <w:p w14:paraId="28D8D59F" w14:textId="77777777" w:rsidR="006842ED" w:rsidRPr="00B37F1A" w:rsidRDefault="006842ED" w:rsidP="006842ED">
      <w:pPr>
        <w:spacing w:line="480" w:lineRule="exact"/>
        <w:ind w:left="240" w:right="240"/>
        <w:rPr>
          <w:rFonts w:asciiTheme="minorEastAsia" w:eastAsiaTheme="minorEastAsia" w:hAnsiTheme="minorEastAsia"/>
          <w:u w:val="single"/>
        </w:rPr>
      </w:pPr>
      <w:r w:rsidRPr="00B37F1A">
        <w:rPr>
          <w:rFonts w:asciiTheme="minorEastAsia" w:eastAsiaTheme="minorEastAsia" w:hAnsiTheme="minorEastAsia" w:hint="eastAsia"/>
        </w:rPr>
        <w:t xml:space="preserve">                                                </w:t>
      </w:r>
      <w:r w:rsidRPr="00B37F1A">
        <w:rPr>
          <w:rFonts w:asciiTheme="minorEastAsia" w:eastAsiaTheme="minorEastAsia" w:hAnsiTheme="minorEastAsia" w:hint="eastAsia"/>
          <w:u w:val="single"/>
        </w:rPr>
        <w:t xml:space="preserve">               </w:t>
      </w:r>
    </w:p>
    <w:p w14:paraId="2187F833" w14:textId="77777777" w:rsidR="006842ED" w:rsidRPr="00B37F1A" w:rsidRDefault="006842ED" w:rsidP="006842ED">
      <w:pPr>
        <w:spacing w:line="480" w:lineRule="exact"/>
        <w:ind w:left="240" w:right="240"/>
        <w:rPr>
          <w:rFonts w:asciiTheme="minorEastAsia" w:eastAsiaTheme="minorEastAsia" w:hAnsiTheme="minorEastAsia"/>
          <w:u w:val="single"/>
        </w:rPr>
      </w:pPr>
      <w:r w:rsidRPr="00B37F1A">
        <w:rPr>
          <w:rFonts w:asciiTheme="minorEastAsia" w:eastAsiaTheme="minorEastAsia" w:hAnsiTheme="minorEastAsia" w:hint="eastAsia"/>
        </w:rPr>
        <w:t xml:space="preserve">                                                </w:t>
      </w:r>
      <w:r w:rsidRPr="00B37F1A">
        <w:rPr>
          <w:rFonts w:asciiTheme="minorEastAsia" w:eastAsiaTheme="minorEastAsia" w:hAnsiTheme="minorEastAsia" w:hint="eastAsia"/>
          <w:u w:val="single"/>
        </w:rPr>
        <w:t xml:space="preserve">               </w:t>
      </w:r>
      <w:r w:rsidRPr="00B37F1A">
        <w:rPr>
          <w:rFonts w:asciiTheme="minorEastAsia" w:eastAsiaTheme="minorEastAsia" w:hAnsiTheme="minorEastAsia" w:hint="eastAsia"/>
        </w:rPr>
        <w:t xml:space="preserve">                                              </w:t>
      </w:r>
    </w:p>
    <w:p w14:paraId="78498248" w14:textId="77777777" w:rsidR="006842ED" w:rsidRPr="00B37F1A" w:rsidRDefault="006842ED" w:rsidP="006842ED">
      <w:pPr>
        <w:spacing w:line="480" w:lineRule="exact"/>
        <w:ind w:left="240" w:right="240"/>
        <w:rPr>
          <w:rStyle w:val="1Char1"/>
          <w:rFonts w:asciiTheme="minorEastAsia" w:eastAsiaTheme="minorEastAsia" w:hAnsiTheme="minorEastAsia"/>
          <w:u w:val="single"/>
        </w:rPr>
      </w:pPr>
      <w:r w:rsidRPr="00B37F1A">
        <w:rPr>
          <w:rFonts w:asciiTheme="minorEastAsia" w:eastAsiaTheme="minorEastAsia" w:hAnsiTheme="minorEastAsia" w:hint="eastAsia"/>
        </w:rPr>
        <w:t xml:space="preserve">                                                </w:t>
      </w:r>
    </w:p>
    <w:p w14:paraId="3718087B" w14:textId="77777777" w:rsidR="00C26DA7" w:rsidRDefault="00C26DA7" w:rsidP="006842ED">
      <w:pPr>
        <w:spacing w:line="480" w:lineRule="exact"/>
        <w:ind w:left="240" w:right="240"/>
        <w:jc w:val="center"/>
        <w:rPr>
          <w:rFonts w:ascii="黑体" w:eastAsia="黑体" w:hAnsi="黑体"/>
          <w:b/>
          <w:sz w:val="32"/>
        </w:rPr>
        <w:sectPr w:rsidR="00C26DA7" w:rsidSect="00551495">
          <w:headerReference w:type="default" r:id="rId9"/>
          <w:headerReference w:type="first" r:id="rId10"/>
          <w:pgSz w:w="11906" w:h="16838" w:code="9"/>
          <w:pgMar w:top="1440" w:right="1080" w:bottom="1440" w:left="1080" w:header="850" w:footer="992" w:gutter="0"/>
          <w:pgNumType w:start="1"/>
          <w:cols w:space="425"/>
          <w:titlePg/>
          <w:docGrid w:linePitch="326"/>
        </w:sectPr>
      </w:pPr>
    </w:p>
    <w:p w14:paraId="300A2822" w14:textId="77777777" w:rsidR="00C26DA7" w:rsidRDefault="00C26DA7" w:rsidP="00C26DA7">
      <w:pPr>
        <w:spacing w:line="276" w:lineRule="auto"/>
        <w:ind w:left="240" w:right="240"/>
        <w:jc w:val="center"/>
        <w:rPr>
          <w:rFonts w:ascii="黑体" w:eastAsia="黑体" w:hAnsi="黑体"/>
          <w:b/>
          <w:sz w:val="32"/>
        </w:rPr>
      </w:pPr>
      <w:r w:rsidRPr="00C26DA7">
        <w:rPr>
          <w:rFonts w:ascii="黑体" w:eastAsia="黑体" w:hAnsi="黑体" w:hint="eastAsia"/>
          <w:b/>
          <w:sz w:val="32"/>
        </w:rPr>
        <w:lastRenderedPageBreak/>
        <w:t>传感器网络与RFID技术的数据处理研究</w:t>
      </w:r>
    </w:p>
    <w:p w14:paraId="10B264D7" w14:textId="77777777" w:rsidR="00C26DA7" w:rsidRDefault="00C26DA7" w:rsidP="00C26DA7">
      <w:pPr>
        <w:spacing w:line="276" w:lineRule="auto"/>
        <w:ind w:left="240" w:right="240"/>
        <w:jc w:val="center"/>
        <w:rPr>
          <w:rFonts w:ascii="黑体" w:eastAsia="黑体" w:hAnsi="黑体"/>
          <w:b/>
          <w:sz w:val="32"/>
        </w:rPr>
      </w:pPr>
      <w:r w:rsidRPr="00C26DA7">
        <w:rPr>
          <w:rFonts w:ascii="黑体" w:eastAsia="黑体" w:hAnsi="黑体" w:hint="eastAsia"/>
          <w:b/>
          <w:sz w:val="32"/>
        </w:rPr>
        <w:t>摘</w:t>
      </w:r>
      <w:r>
        <w:rPr>
          <w:rFonts w:ascii="黑体" w:eastAsia="黑体" w:hAnsi="黑体"/>
          <w:b/>
          <w:sz w:val="32"/>
        </w:rPr>
        <w:t xml:space="preserve"> </w:t>
      </w:r>
      <w:r w:rsidRPr="00C26DA7">
        <w:rPr>
          <w:rFonts w:ascii="黑体" w:eastAsia="黑体" w:hAnsi="黑体" w:hint="eastAsia"/>
          <w:b/>
          <w:sz w:val="32"/>
        </w:rPr>
        <w:t xml:space="preserve"> </w:t>
      </w:r>
      <w:r>
        <w:rPr>
          <w:rFonts w:ascii="黑体" w:eastAsia="黑体" w:hAnsi="黑体"/>
          <w:b/>
          <w:sz w:val="32"/>
        </w:rPr>
        <w:t xml:space="preserve"> </w:t>
      </w:r>
      <w:r w:rsidRPr="00C26DA7">
        <w:rPr>
          <w:rFonts w:ascii="黑体" w:eastAsia="黑体" w:hAnsi="黑体" w:hint="eastAsia"/>
          <w:b/>
          <w:sz w:val="32"/>
        </w:rPr>
        <w:t>要</w:t>
      </w:r>
    </w:p>
    <w:p w14:paraId="26D34055" w14:textId="77777777" w:rsidR="00C26DA7" w:rsidRDefault="00C26DA7" w:rsidP="00586796">
      <w:pPr>
        <w:spacing w:line="240" w:lineRule="auto"/>
        <w:ind w:firstLineChars="200" w:firstLine="480"/>
        <w:jc w:val="left"/>
        <w:rPr>
          <w:rFonts w:asciiTheme="minorEastAsia" w:eastAsiaTheme="minorEastAsia" w:hAnsiTheme="minorEastAsia"/>
          <w:szCs w:val="21"/>
        </w:rPr>
      </w:pPr>
      <w:r>
        <w:rPr>
          <w:rFonts w:asciiTheme="minorEastAsia" w:eastAsiaTheme="minorEastAsia" w:hAnsiTheme="minorEastAsia" w:hint="eastAsia"/>
          <w:szCs w:val="21"/>
        </w:rPr>
        <w:t>（题目、摘要、关键词由ChatGPT总结生成）</w:t>
      </w:r>
      <w:r w:rsidRPr="00C26DA7">
        <w:rPr>
          <w:rFonts w:asciiTheme="minorEastAsia" w:eastAsiaTheme="minorEastAsia" w:hAnsiTheme="minorEastAsia" w:hint="eastAsia"/>
          <w:szCs w:val="21"/>
        </w:rPr>
        <w:t>本文研究了在传感器网络和RFID技术应用中面临的不确定数据管理、复杂事件处理和隐私保护问题。随着传感器和RFID技术的广泛应用，传感器网络和RFID系统产生了大量数据，其中包括不确定性数据。我们首先介绍了不确定数据的产生原因，</w:t>
      </w:r>
      <w:proofErr w:type="gramStart"/>
      <w:r w:rsidRPr="00C26DA7">
        <w:rPr>
          <w:rFonts w:asciiTheme="minorEastAsia" w:eastAsiaTheme="minorEastAsia" w:hAnsiTheme="minorEastAsia" w:hint="eastAsia"/>
          <w:szCs w:val="21"/>
        </w:rPr>
        <w:t>如冲突读</w:t>
      </w:r>
      <w:proofErr w:type="gramEnd"/>
      <w:r w:rsidRPr="00C26DA7">
        <w:rPr>
          <w:rFonts w:asciiTheme="minorEastAsia" w:eastAsiaTheme="minorEastAsia" w:hAnsiTheme="minorEastAsia" w:hint="eastAsia"/>
          <w:szCs w:val="21"/>
        </w:rPr>
        <w:t>、漏读和粒度不匹配，并强调了不确定数据管理在各领域中的重要性。</w:t>
      </w:r>
    </w:p>
    <w:p w14:paraId="1157C783" w14:textId="77777777" w:rsidR="00C26DA7" w:rsidRDefault="00C26DA7" w:rsidP="00586796">
      <w:pPr>
        <w:spacing w:line="240" w:lineRule="auto"/>
        <w:ind w:firstLineChars="200" w:firstLine="480"/>
        <w:jc w:val="left"/>
        <w:rPr>
          <w:rFonts w:asciiTheme="minorEastAsia" w:eastAsiaTheme="minorEastAsia" w:hAnsiTheme="minorEastAsia"/>
          <w:szCs w:val="21"/>
        </w:rPr>
      </w:pPr>
      <w:r w:rsidRPr="00C26DA7">
        <w:rPr>
          <w:rFonts w:asciiTheme="minorEastAsia" w:eastAsiaTheme="minorEastAsia" w:hAnsiTheme="minorEastAsia" w:hint="eastAsia"/>
          <w:szCs w:val="21"/>
        </w:rPr>
        <w:t>在复杂事件处理方面，我们研究了如何将原子事件组合成有意义的复合事件，以挖掘潜在信息。我们以超市偷盗监控系统为例，说明了复合事件处理在实际应用中的重要性。此外，我们还提出了针对不确定数据的相关性概率流查询处理问题，解决了数据相关性问题，进一步提高了数据处理效率。</w:t>
      </w:r>
    </w:p>
    <w:p w14:paraId="6F8D9CC4" w14:textId="77777777" w:rsidR="00C26DA7" w:rsidRDefault="00C26DA7" w:rsidP="00586796">
      <w:pPr>
        <w:spacing w:line="240" w:lineRule="auto"/>
        <w:ind w:firstLineChars="200" w:firstLine="480"/>
        <w:jc w:val="left"/>
        <w:rPr>
          <w:rFonts w:asciiTheme="minorEastAsia" w:eastAsiaTheme="minorEastAsia" w:hAnsiTheme="minorEastAsia"/>
          <w:szCs w:val="21"/>
        </w:rPr>
      </w:pPr>
      <w:r w:rsidRPr="00C26DA7">
        <w:rPr>
          <w:rFonts w:asciiTheme="minorEastAsia" w:eastAsiaTheme="minorEastAsia" w:hAnsiTheme="minorEastAsia" w:hint="eastAsia"/>
          <w:szCs w:val="21"/>
        </w:rPr>
        <w:t>隐私保护方面，我们介绍了隐私问题的存在，并提出了基于事件</w:t>
      </w:r>
      <w:proofErr w:type="gramStart"/>
      <w:r w:rsidRPr="00C26DA7">
        <w:rPr>
          <w:rFonts w:asciiTheme="minorEastAsia" w:eastAsiaTheme="minorEastAsia" w:hAnsiTheme="minorEastAsia" w:hint="eastAsia"/>
          <w:szCs w:val="21"/>
        </w:rPr>
        <w:t>类型级</w:t>
      </w:r>
      <w:proofErr w:type="gramEnd"/>
      <w:r w:rsidRPr="00C26DA7">
        <w:rPr>
          <w:rFonts w:asciiTheme="minorEastAsia" w:eastAsiaTheme="minorEastAsia" w:hAnsiTheme="minorEastAsia" w:hint="eastAsia"/>
          <w:szCs w:val="21"/>
        </w:rPr>
        <w:t>的隐私保护方法，同时提高了数据的效用增益值。最后，我们总结了本文的研究贡献，包括复合事件查询处理方法、相似性查询处理方法和隐私保护方法的提出。</w:t>
      </w:r>
    </w:p>
    <w:p w14:paraId="26C4038A" w14:textId="77777777" w:rsidR="00C26DA7" w:rsidRDefault="00C26DA7" w:rsidP="00586796">
      <w:pPr>
        <w:spacing w:line="240" w:lineRule="auto"/>
        <w:jc w:val="left"/>
        <w:rPr>
          <w:rFonts w:ascii="黑体" w:eastAsia="黑体" w:hAnsi="黑体"/>
          <w:b/>
          <w:bCs/>
          <w:szCs w:val="21"/>
        </w:rPr>
      </w:pPr>
      <w:r w:rsidRPr="00C26DA7">
        <w:rPr>
          <w:rFonts w:ascii="黑体" w:eastAsia="黑体" w:hAnsi="黑体" w:hint="eastAsia"/>
          <w:b/>
          <w:bCs/>
          <w:szCs w:val="21"/>
        </w:rPr>
        <w:t>关键词：不确定数据</w:t>
      </w:r>
      <w:r>
        <w:rPr>
          <w:rFonts w:ascii="黑体" w:eastAsia="黑体" w:hAnsi="黑体" w:hint="eastAsia"/>
          <w:b/>
          <w:bCs/>
          <w:szCs w:val="21"/>
        </w:rPr>
        <w:t>；</w:t>
      </w:r>
      <w:r w:rsidRPr="00C26DA7">
        <w:rPr>
          <w:rFonts w:ascii="黑体" w:eastAsia="黑体" w:hAnsi="黑体" w:hint="eastAsia"/>
          <w:b/>
          <w:bCs/>
          <w:szCs w:val="21"/>
        </w:rPr>
        <w:t>相关性概率流</w:t>
      </w:r>
      <w:r>
        <w:rPr>
          <w:rFonts w:ascii="黑体" w:eastAsia="黑体" w:hAnsi="黑体" w:hint="eastAsia"/>
          <w:b/>
          <w:bCs/>
          <w:szCs w:val="21"/>
        </w:rPr>
        <w:t>；</w:t>
      </w:r>
      <w:r w:rsidRPr="00C26DA7">
        <w:rPr>
          <w:rFonts w:ascii="黑体" w:eastAsia="黑体" w:hAnsi="黑体" w:hint="eastAsia"/>
          <w:b/>
          <w:bCs/>
          <w:szCs w:val="21"/>
        </w:rPr>
        <w:t>隐私保护</w:t>
      </w:r>
      <w:r>
        <w:rPr>
          <w:rFonts w:ascii="黑体" w:eastAsia="黑体" w:hAnsi="黑体" w:hint="eastAsia"/>
          <w:b/>
          <w:bCs/>
          <w:szCs w:val="21"/>
        </w:rPr>
        <w:t>；</w:t>
      </w:r>
      <w:r w:rsidRPr="00C26DA7">
        <w:rPr>
          <w:rFonts w:ascii="黑体" w:eastAsia="黑体" w:hAnsi="黑体" w:hint="eastAsia"/>
          <w:b/>
          <w:bCs/>
          <w:szCs w:val="21"/>
        </w:rPr>
        <w:t>传感器网络</w:t>
      </w:r>
      <w:r>
        <w:rPr>
          <w:rFonts w:ascii="黑体" w:eastAsia="黑体" w:hAnsi="黑体" w:hint="eastAsia"/>
          <w:b/>
          <w:bCs/>
          <w:szCs w:val="21"/>
        </w:rPr>
        <w:t>；</w:t>
      </w:r>
      <w:r w:rsidRPr="00C26DA7">
        <w:rPr>
          <w:rFonts w:ascii="黑体" w:eastAsia="黑体" w:hAnsi="黑体" w:hint="eastAsia"/>
          <w:b/>
          <w:bCs/>
          <w:szCs w:val="21"/>
        </w:rPr>
        <w:t>RFID技术</w:t>
      </w:r>
    </w:p>
    <w:p w14:paraId="48C8942F" w14:textId="77777777" w:rsidR="00C26DA7" w:rsidRDefault="00C26DA7" w:rsidP="00C26DA7">
      <w:pPr>
        <w:spacing w:line="276" w:lineRule="auto"/>
        <w:ind w:left="240" w:right="240"/>
        <w:jc w:val="center"/>
        <w:rPr>
          <w:rFonts w:ascii="黑体" w:eastAsia="黑体" w:hAnsi="黑体"/>
          <w:b/>
          <w:sz w:val="32"/>
        </w:rPr>
      </w:pPr>
      <w:r>
        <w:rPr>
          <w:rFonts w:ascii="黑体" w:eastAsia="黑体" w:hAnsi="黑体" w:hint="eastAsia"/>
          <w:b/>
          <w:sz w:val="32"/>
        </w:rPr>
        <w:t>R</w:t>
      </w:r>
      <w:r>
        <w:rPr>
          <w:rFonts w:ascii="黑体" w:eastAsia="黑体" w:hAnsi="黑体"/>
          <w:b/>
          <w:sz w:val="32"/>
        </w:rPr>
        <w:t xml:space="preserve">esearch on </w:t>
      </w:r>
      <w:r w:rsidRPr="00C26DA7">
        <w:rPr>
          <w:rFonts w:ascii="黑体" w:eastAsia="黑体" w:hAnsi="黑体"/>
          <w:b/>
          <w:sz w:val="32"/>
        </w:rPr>
        <w:t>Sensor Networks and RFID Data Management</w:t>
      </w:r>
    </w:p>
    <w:p w14:paraId="51E99AC0" w14:textId="77777777" w:rsidR="00C26DA7" w:rsidRDefault="00C26DA7" w:rsidP="00C26DA7">
      <w:pPr>
        <w:spacing w:line="276" w:lineRule="auto"/>
        <w:ind w:left="240" w:right="240"/>
        <w:jc w:val="center"/>
        <w:rPr>
          <w:rFonts w:ascii="黑体" w:eastAsia="黑体" w:hAnsi="黑体"/>
          <w:b/>
          <w:sz w:val="32"/>
        </w:rPr>
      </w:pPr>
      <w:r w:rsidRPr="00C26DA7">
        <w:rPr>
          <w:rFonts w:ascii="黑体" w:eastAsia="黑体" w:hAnsi="黑体"/>
          <w:b/>
          <w:sz w:val="32"/>
        </w:rPr>
        <w:t>Abstract</w:t>
      </w:r>
    </w:p>
    <w:p w14:paraId="09E2A320" w14:textId="77777777" w:rsidR="00C26DA7" w:rsidRPr="00C26DA7" w:rsidRDefault="00C26DA7" w:rsidP="00586796">
      <w:pPr>
        <w:spacing w:line="240" w:lineRule="auto"/>
        <w:ind w:left="240" w:right="240" w:firstLine="180"/>
        <w:jc w:val="left"/>
        <w:rPr>
          <w:rFonts w:asciiTheme="minorEastAsia" w:eastAsiaTheme="minorEastAsia" w:hAnsiTheme="minorEastAsia"/>
          <w:bCs/>
        </w:rPr>
      </w:pPr>
      <w:r w:rsidRPr="00C26DA7">
        <w:rPr>
          <w:rFonts w:asciiTheme="minorEastAsia" w:eastAsiaTheme="minorEastAsia" w:hAnsiTheme="minorEastAsia"/>
          <w:bCs/>
        </w:rPr>
        <w:t>This research addresses the challenges of uncertain data management, complex event processing, and privacy protection in the context of sensor networks and RFID technology. With the widespread use of sensor networks and RFID systems, there is a growing need to manage and process large volumes of data, some of which are inherently uncertain.</w:t>
      </w:r>
    </w:p>
    <w:p w14:paraId="5698C144" w14:textId="77777777" w:rsidR="00C26DA7" w:rsidRPr="00C26DA7" w:rsidRDefault="00C26DA7" w:rsidP="00586796">
      <w:pPr>
        <w:spacing w:line="240" w:lineRule="auto"/>
        <w:ind w:left="240" w:right="240" w:firstLine="180"/>
        <w:jc w:val="left"/>
        <w:rPr>
          <w:rFonts w:asciiTheme="minorEastAsia" w:eastAsiaTheme="minorEastAsia" w:hAnsiTheme="minorEastAsia"/>
          <w:bCs/>
        </w:rPr>
      </w:pPr>
      <w:r w:rsidRPr="00C26DA7">
        <w:rPr>
          <w:rFonts w:asciiTheme="minorEastAsia" w:eastAsiaTheme="minorEastAsia" w:hAnsiTheme="minorEastAsia"/>
          <w:bCs/>
        </w:rPr>
        <w:t>The study begins by elucidating the origins of uncertain data, stemming from factors such as collision readings, missed readings, and granularity mismatches. The importance of effective uncertain data management across various domains is underscored.</w:t>
      </w:r>
    </w:p>
    <w:p w14:paraId="3D3B21D9" w14:textId="77777777" w:rsidR="00C26DA7" w:rsidRPr="00C26DA7" w:rsidRDefault="00C26DA7" w:rsidP="00586796">
      <w:pPr>
        <w:spacing w:line="240" w:lineRule="auto"/>
        <w:ind w:left="240" w:right="240" w:firstLine="180"/>
        <w:jc w:val="left"/>
        <w:rPr>
          <w:rFonts w:asciiTheme="minorEastAsia" w:eastAsiaTheme="minorEastAsia" w:hAnsiTheme="minorEastAsia"/>
          <w:bCs/>
        </w:rPr>
      </w:pPr>
      <w:r w:rsidRPr="00C26DA7">
        <w:rPr>
          <w:rFonts w:asciiTheme="minorEastAsia" w:eastAsiaTheme="minorEastAsia" w:hAnsiTheme="minorEastAsia"/>
          <w:bCs/>
        </w:rPr>
        <w:t>In the realm of complex event processing, we delve into the amalgamation of atomic events into meaningful composite events, highlighting their pivotal role in unearthing latent insights. Through practical examples, such as theft detection in a supermarket surveillance system, we emphasize the significance of complex event processing in real-world applications.</w:t>
      </w:r>
    </w:p>
    <w:p w14:paraId="208E5B00" w14:textId="77777777" w:rsidR="00C26DA7" w:rsidRPr="00C26DA7" w:rsidRDefault="00C26DA7" w:rsidP="00586796">
      <w:pPr>
        <w:spacing w:line="240" w:lineRule="auto"/>
        <w:ind w:left="240" w:right="240" w:firstLine="180"/>
        <w:jc w:val="left"/>
        <w:rPr>
          <w:rFonts w:asciiTheme="minorEastAsia" w:eastAsiaTheme="minorEastAsia" w:hAnsiTheme="minorEastAsia"/>
          <w:bCs/>
        </w:rPr>
      </w:pPr>
      <w:r w:rsidRPr="00C26DA7">
        <w:rPr>
          <w:rFonts w:asciiTheme="minorEastAsia" w:eastAsiaTheme="minorEastAsia" w:hAnsiTheme="minorEastAsia"/>
          <w:bCs/>
        </w:rPr>
        <w:t>Furthermore, this research introduces a novel approach to address the issue of data relatedness by proposing a correlation probability flow query processing method, thus enhancing data processing efficiency.</w:t>
      </w:r>
    </w:p>
    <w:p w14:paraId="1045C853" w14:textId="77777777" w:rsidR="00C26DA7" w:rsidRPr="00C26DA7" w:rsidRDefault="00C26DA7" w:rsidP="00586796">
      <w:pPr>
        <w:spacing w:line="240" w:lineRule="auto"/>
        <w:ind w:left="240" w:right="240" w:firstLine="180"/>
        <w:jc w:val="left"/>
        <w:rPr>
          <w:rFonts w:asciiTheme="minorEastAsia" w:eastAsiaTheme="minorEastAsia" w:hAnsiTheme="minorEastAsia"/>
          <w:bCs/>
        </w:rPr>
      </w:pPr>
      <w:r w:rsidRPr="00C26DA7">
        <w:rPr>
          <w:rFonts w:asciiTheme="minorEastAsia" w:eastAsiaTheme="minorEastAsia" w:hAnsiTheme="minorEastAsia"/>
          <w:bCs/>
        </w:rPr>
        <w:t>Regarding privacy protection, the paper discusses privacy concerns and presents a privacy protection strategy based on event type-level measures, concurrently maximizing data utility gain.</w:t>
      </w:r>
    </w:p>
    <w:p w14:paraId="6022C9E7" w14:textId="77777777" w:rsidR="00C26DA7" w:rsidRDefault="00C26DA7" w:rsidP="00586796">
      <w:pPr>
        <w:spacing w:line="240" w:lineRule="auto"/>
        <w:ind w:left="240" w:right="240" w:firstLine="180"/>
        <w:jc w:val="left"/>
        <w:rPr>
          <w:rFonts w:asciiTheme="minorEastAsia" w:eastAsiaTheme="minorEastAsia" w:hAnsiTheme="minorEastAsia"/>
          <w:bCs/>
        </w:rPr>
      </w:pPr>
      <w:r w:rsidRPr="00C26DA7">
        <w:rPr>
          <w:rFonts w:asciiTheme="minorEastAsia" w:eastAsiaTheme="minorEastAsia" w:hAnsiTheme="minorEastAsia"/>
          <w:bCs/>
        </w:rPr>
        <w:t>In conclusion, this study contributes innovative techniques and privacy protection solutions to enhance data processing and security in sensor networks and RFID technology.</w:t>
      </w:r>
    </w:p>
    <w:p w14:paraId="31A89423" w14:textId="77777777" w:rsidR="00C26DA7" w:rsidRPr="00C26DA7" w:rsidRDefault="00C26DA7" w:rsidP="00586796">
      <w:pPr>
        <w:spacing w:line="240" w:lineRule="auto"/>
        <w:jc w:val="left"/>
        <w:rPr>
          <w:rFonts w:ascii="黑体" w:eastAsia="黑体" w:hAnsi="黑体"/>
          <w:b/>
          <w:bCs/>
          <w:szCs w:val="21"/>
        </w:rPr>
        <w:sectPr w:rsidR="00C26DA7" w:rsidRPr="00C26DA7" w:rsidSect="00551495">
          <w:pgSz w:w="11906" w:h="16838" w:code="9"/>
          <w:pgMar w:top="1440" w:right="1080" w:bottom="1440" w:left="1080" w:header="850" w:footer="992" w:gutter="0"/>
          <w:pgNumType w:start="1"/>
          <w:cols w:space="425"/>
          <w:titlePg/>
          <w:docGrid w:linePitch="326"/>
        </w:sectPr>
      </w:pPr>
      <w:r w:rsidRPr="00C26DA7">
        <w:rPr>
          <w:rFonts w:ascii="黑体" w:eastAsia="黑体" w:hAnsi="黑体"/>
          <w:b/>
          <w:bCs/>
          <w:szCs w:val="21"/>
        </w:rPr>
        <w:t>Keywords: Uncertain data</w:t>
      </w:r>
      <w:r w:rsidR="00586796">
        <w:rPr>
          <w:rFonts w:ascii="黑体" w:eastAsia="黑体" w:hAnsi="黑体"/>
          <w:b/>
          <w:bCs/>
          <w:szCs w:val="21"/>
        </w:rPr>
        <w:t>;</w:t>
      </w:r>
      <w:r w:rsidRPr="00C26DA7">
        <w:rPr>
          <w:rFonts w:ascii="黑体" w:eastAsia="黑体" w:hAnsi="黑体"/>
          <w:b/>
          <w:bCs/>
          <w:szCs w:val="21"/>
        </w:rPr>
        <w:t xml:space="preserve"> correlation probability flow</w:t>
      </w:r>
      <w:r w:rsidR="00586796">
        <w:rPr>
          <w:rFonts w:ascii="黑体" w:eastAsia="黑体" w:hAnsi="黑体"/>
          <w:b/>
          <w:bCs/>
          <w:szCs w:val="21"/>
        </w:rPr>
        <w:t>;</w:t>
      </w:r>
      <w:r w:rsidRPr="00C26DA7">
        <w:rPr>
          <w:rFonts w:ascii="黑体" w:eastAsia="黑体" w:hAnsi="黑体"/>
          <w:b/>
          <w:bCs/>
          <w:szCs w:val="21"/>
        </w:rPr>
        <w:t xml:space="preserve"> privacy protection</w:t>
      </w:r>
      <w:r w:rsidR="00586796">
        <w:rPr>
          <w:rFonts w:ascii="黑体" w:eastAsia="黑体" w:hAnsi="黑体"/>
          <w:b/>
          <w:bCs/>
          <w:szCs w:val="21"/>
        </w:rPr>
        <w:t>;</w:t>
      </w:r>
      <w:r w:rsidRPr="00C26DA7">
        <w:rPr>
          <w:rFonts w:ascii="黑体" w:eastAsia="黑体" w:hAnsi="黑体"/>
          <w:b/>
          <w:bCs/>
          <w:szCs w:val="21"/>
        </w:rPr>
        <w:t xml:space="preserve"> sensor networks</w:t>
      </w:r>
      <w:r w:rsidR="00586796">
        <w:rPr>
          <w:rFonts w:ascii="黑体" w:eastAsia="黑体" w:hAnsi="黑体"/>
          <w:b/>
          <w:bCs/>
          <w:szCs w:val="21"/>
        </w:rPr>
        <w:t>;</w:t>
      </w:r>
      <w:r w:rsidRPr="00C26DA7">
        <w:rPr>
          <w:rFonts w:ascii="黑体" w:eastAsia="黑体" w:hAnsi="黑体"/>
          <w:b/>
          <w:bCs/>
          <w:szCs w:val="21"/>
        </w:rPr>
        <w:t xml:space="preserve"> RFID </w:t>
      </w:r>
      <w:proofErr w:type="spellStart"/>
      <w:r w:rsidRPr="00C26DA7">
        <w:rPr>
          <w:rFonts w:ascii="黑体" w:eastAsia="黑体" w:hAnsi="黑体"/>
          <w:b/>
          <w:bCs/>
          <w:szCs w:val="21"/>
        </w:rPr>
        <w:t>technolog</w:t>
      </w:r>
      <w:proofErr w:type="spellEnd"/>
    </w:p>
    <w:p w14:paraId="2B47C7CD" w14:textId="77777777" w:rsidR="006842ED" w:rsidRPr="00B37F1A" w:rsidRDefault="006842ED" w:rsidP="00586796">
      <w:pPr>
        <w:spacing w:line="480" w:lineRule="exact"/>
        <w:ind w:right="240"/>
        <w:jc w:val="center"/>
        <w:rPr>
          <w:rFonts w:ascii="黑体" w:eastAsia="黑体" w:hAnsi="黑体"/>
          <w:b/>
          <w:sz w:val="32"/>
        </w:rPr>
      </w:pPr>
      <w:r w:rsidRPr="00B37F1A">
        <w:rPr>
          <w:rFonts w:ascii="黑体" w:eastAsia="黑体" w:hAnsi="黑体" w:hint="eastAsia"/>
          <w:b/>
          <w:sz w:val="32"/>
        </w:rPr>
        <w:lastRenderedPageBreak/>
        <w:t>目</w:t>
      </w:r>
      <w:r w:rsidRPr="00B37F1A">
        <w:rPr>
          <w:rFonts w:ascii="黑体" w:eastAsia="黑体" w:hAnsi="黑体"/>
          <w:b/>
          <w:sz w:val="32"/>
        </w:rPr>
        <w:t xml:space="preserve">   </w:t>
      </w:r>
      <w:r w:rsidRPr="00B37F1A">
        <w:rPr>
          <w:rFonts w:ascii="黑体" w:eastAsia="黑体" w:hAnsi="黑体" w:hint="eastAsia"/>
          <w:b/>
          <w:sz w:val="32"/>
        </w:rPr>
        <w:t>录</w:t>
      </w:r>
    </w:p>
    <w:p w14:paraId="7BC8C914" w14:textId="77777777" w:rsidR="006842ED" w:rsidRPr="00B37F1A" w:rsidRDefault="006842ED" w:rsidP="00586796">
      <w:pPr>
        <w:spacing w:line="480" w:lineRule="exact"/>
        <w:ind w:right="240"/>
        <w:rPr>
          <w:rFonts w:asciiTheme="minorEastAsia" w:eastAsiaTheme="minorEastAsia" w:hAnsiTheme="minorEastAsia"/>
          <w:b/>
          <w:bCs/>
          <w:sz w:val="28"/>
          <w:szCs w:val="28"/>
        </w:rPr>
      </w:pPr>
      <w:r w:rsidRPr="00B37F1A">
        <w:rPr>
          <w:rFonts w:asciiTheme="minorEastAsia" w:eastAsiaTheme="minorEastAsia" w:hAnsiTheme="minorEastAsia" w:hint="eastAsia"/>
          <w:b/>
          <w:bCs/>
          <w:sz w:val="28"/>
          <w:szCs w:val="28"/>
        </w:rPr>
        <w:t>1 引言</w:t>
      </w:r>
    </w:p>
    <w:p w14:paraId="60D6FAA7" w14:textId="77777777" w:rsidR="006842ED" w:rsidRPr="00B37F1A" w:rsidRDefault="006842ED" w:rsidP="00586796">
      <w:pPr>
        <w:spacing w:line="480" w:lineRule="exact"/>
        <w:ind w:right="240"/>
        <w:jc w:val="left"/>
        <w:rPr>
          <w:rFonts w:asciiTheme="minorEastAsia" w:eastAsiaTheme="minorEastAsia" w:hAnsiTheme="minorEastAsia"/>
        </w:rPr>
      </w:pPr>
      <w:r w:rsidRPr="00B37F1A">
        <w:rPr>
          <w:rFonts w:asciiTheme="minorEastAsia" w:eastAsiaTheme="minorEastAsia" w:hAnsiTheme="minorEastAsia" w:hint="eastAsia"/>
        </w:rPr>
        <w:t xml:space="preserve">1.1 研究背景 </w:t>
      </w:r>
      <w:r w:rsidR="005A6532">
        <w:rPr>
          <w:rFonts w:asciiTheme="minorEastAsia" w:eastAsiaTheme="minorEastAsia" w:hAnsiTheme="minorEastAsia"/>
        </w:rPr>
        <w:t>……</w:t>
      </w:r>
      <w:proofErr w:type="gramStart"/>
      <w:r w:rsidR="005A6532">
        <w:rPr>
          <w:rFonts w:asciiTheme="minorEastAsia" w:eastAsiaTheme="minorEastAsia" w:hAnsiTheme="minorEastAsia"/>
        </w:rPr>
        <w:t>…………………</w:t>
      </w:r>
      <w:r w:rsidR="00586796">
        <w:rPr>
          <w:rFonts w:asciiTheme="minorEastAsia" w:eastAsiaTheme="minorEastAsia" w:hAnsiTheme="minorEastAsia"/>
        </w:rPr>
        <w:t>……</w:t>
      </w:r>
      <w:r w:rsidR="005A6532">
        <w:rPr>
          <w:rFonts w:asciiTheme="minorEastAsia" w:eastAsiaTheme="minorEastAsia" w:hAnsiTheme="minorEastAsia"/>
        </w:rPr>
        <w:t>…</w:t>
      </w:r>
      <w:r w:rsidR="00586796" w:rsidRPr="00B37F1A">
        <w:rPr>
          <w:rFonts w:asciiTheme="minorEastAsia" w:eastAsiaTheme="minorEastAsia" w:hAnsiTheme="minorEastAsia"/>
        </w:rPr>
        <w:t>……</w:t>
      </w:r>
      <w:r w:rsidRPr="00B37F1A">
        <w:rPr>
          <w:rFonts w:asciiTheme="minorEastAsia" w:eastAsiaTheme="minorEastAsia" w:hAnsiTheme="minorEastAsia"/>
        </w:rPr>
        <w:t>……………………………………………</w:t>
      </w:r>
      <w:proofErr w:type="gramEnd"/>
      <w:r w:rsidRPr="00B37F1A">
        <w:rPr>
          <w:rFonts w:asciiTheme="minorEastAsia" w:eastAsiaTheme="minorEastAsia" w:hAnsiTheme="minorEastAsia" w:hint="eastAsia"/>
        </w:rPr>
        <w:t xml:space="preserve">  1</w:t>
      </w:r>
    </w:p>
    <w:p w14:paraId="325AB235" w14:textId="77777777" w:rsidR="006842ED" w:rsidRPr="00B37F1A" w:rsidRDefault="006842ED" w:rsidP="00586796">
      <w:pPr>
        <w:adjustRightInd/>
        <w:snapToGrid/>
        <w:spacing w:line="480" w:lineRule="exact"/>
        <w:ind w:right="240"/>
        <w:jc w:val="left"/>
        <w:textAlignment w:val="auto"/>
        <w:rPr>
          <w:rFonts w:asciiTheme="minorEastAsia" w:eastAsiaTheme="minorEastAsia" w:hAnsiTheme="minorEastAsia"/>
        </w:rPr>
      </w:pPr>
      <w:r w:rsidRPr="00B37F1A">
        <w:rPr>
          <w:rFonts w:asciiTheme="minorEastAsia" w:eastAsiaTheme="minorEastAsia" w:hAnsiTheme="minorEastAsia" w:hint="eastAsia"/>
        </w:rPr>
        <w:t>1.</w:t>
      </w:r>
      <w:r w:rsidRPr="00B37F1A">
        <w:rPr>
          <w:rFonts w:asciiTheme="minorEastAsia" w:eastAsiaTheme="minorEastAsia" w:hAnsiTheme="minorEastAsia"/>
        </w:rPr>
        <w:t>1</w:t>
      </w:r>
      <w:r w:rsidRPr="00B37F1A">
        <w:rPr>
          <w:rFonts w:asciiTheme="minorEastAsia" w:eastAsiaTheme="minorEastAsia" w:hAnsiTheme="minorEastAsia" w:hint="eastAsia"/>
        </w:rPr>
        <w:t>.</w:t>
      </w:r>
      <w:r w:rsidRPr="00B37F1A">
        <w:rPr>
          <w:rFonts w:asciiTheme="minorEastAsia" w:eastAsiaTheme="minorEastAsia" w:hAnsiTheme="minorEastAsia"/>
        </w:rPr>
        <w:t xml:space="preserve">1 </w:t>
      </w:r>
      <w:r w:rsidRPr="00B37F1A">
        <w:rPr>
          <w:rFonts w:asciiTheme="minorEastAsia" w:eastAsiaTheme="minorEastAsia" w:hAnsiTheme="minorEastAsia" w:hint="eastAsia"/>
        </w:rPr>
        <w:t xml:space="preserve">不确定数据 </w:t>
      </w:r>
      <w:r w:rsidR="005A6532">
        <w:rPr>
          <w:rFonts w:asciiTheme="minorEastAsia" w:eastAsiaTheme="minorEastAsia" w:hAnsiTheme="minorEastAsia" w:hint="eastAsia"/>
        </w:rPr>
        <w:t>……</w:t>
      </w:r>
      <w:proofErr w:type="gramStart"/>
      <w:r w:rsidR="005A6532">
        <w:rPr>
          <w:rFonts w:asciiTheme="minorEastAsia" w:eastAsiaTheme="minorEastAsia" w:hAnsiTheme="minorEastAsia" w:hint="eastAsia"/>
        </w:rPr>
        <w:t>……………………</w:t>
      </w:r>
      <w:r w:rsidRPr="00B37F1A">
        <w:rPr>
          <w:rFonts w:asciiTheme="minorEastAsia" w:eastAsiaTheme="minorEastAsia" w:hAnsiTheme="minorEastAsia" w:hint="eastAsia"/>
        </w:rPr>
        <w:t>……</w:t>
      </w:r>
      <w:r w:rsidR="00586796" w:rsidRPr="00B37F1A">
        <w:rPr>
          <w:rFonts w:asciiTheme="minorEastAsia" w:eastAsiaTheme="minorEastAsia" w:hAnsiTheme="minorEastAsia"/>
        </w:rPr>
        <w:t>…</w:t>
      </w:r>
      <w:r w:rsidRPr="00B37F1A">
        <w:rPr>
          <w:rFonts w:asciiTheme="minorEastAsia" w:eastAsiaTheme="minorEastAsia" w:hAnsiTheme="minorEastAsia" w:hint="eastAsia"/>
        </w:rPr>
        <w:t>……………</w:t>
      </w:r>
      <w:r w:rsidRPr="00B37F1A">
        <w:rPr>
          <w:rFonts w:asciiTheme="minorEastAsia" w:eastAsiaTheme="minorEastAsia" w:hAnsiTheme="minorEastAsia"/>
        </w:rPr>
        <w:t>……………………………</w:t>
      </w:r>
      <w:proofErr w:type="gramEnd"/>
      <w:r w:rsidRPr="00B37F1A">
        <w:rPr>
          <w:rFonts w:asciiTheme="minorEastAsia" w:eastAsiaTheme="minorEastAsia" w:hAnsiTheme="minorEastAsia"/>
        </w:rPr>
        <w:t xml:space="preserve">  </w:t>
      </w:r>
      <w:r w:rsidR="009212B3">
        <w:rPr>
          <w:rFonts w:asciiTheme="minorEastAsia" w:eastAsiaTheme="minorEastAsia" w:hAnsiTheme="minorEastAsia"/>
        </w:rPr>
        <w:t>1</w:t>
      </w:r>
    </w:p>
    <w:p w14:paraId="5C73776A" w14:textId="77777777" w:rsidR="006842ED" w:rsidRPr="00B37F1A" w:rsidRDefault="006842ED" w:rsidP="00586796">
      <w:pPr>
        <w:adjustRightInd/>
        <w:snapToGrid/>
        <w:spacing w:line="480" w:lineRule="exact"/>
        <w:ind w:right="240"/>
        <w:jc w:val="left"/>
        <w:textAlignment w:val="auto"/>
        <w:rPr>
          <w:rFonts w:asciiTheme="minorEastAsia" w:eastAsiaTheme="minorEastAsia" w:hAnsiTheme="minorEastAsia"/>
        </w:rPr>
      </w:pPr>
      <w:r w:rsidRPr="00B37F1A">
        <w:rPr>
          <w:rFonts w:asciiTheme="minorEastAsia" w:eastAsiaTheme="minorEastAsia" w:hAnsiTheme="minorEastAsia" w:hint="eastAsia"/>
        </w:rPr>
        <w:t>1.</w:t>
      </w:r>
      <w:r w:rsidRPr="00B37F1A">
        <w:rPr>
          <w:rFonts w:asciiTheme="minorEastAsia" w:eastAsiaTheme="minorEastAsia" w:hAnsiTheme="minorEastAsia"/>
        </w:rPr>
        <w:t>1</w:t>
      </w:r>
      <w:r w:rsidRPr="00B37F1A">
        <w:rPr>
          <w:rFonts w:asciiTheme="minorEastAsia" w:eastAsiaTheme="minorEastAsia" w:hAnsiTheme="minorEastAsia" w:hint="eastAsia"/>
        </w:rPr>
        <w:t>.</w:t>
      </w:r>
      <w:r w:rsidRPr="00B37F1A">
        <w:rPr>
          <w:rFonts w:asciiTheme="minorEastAsia" w:eastAsiaTheme="minorEastAsia" w:hAnsiTheme="minorEastAsia"/>
        </w:rPr>
        <w:t xml:space="preserve">2 </w:t>
      </w:r>
      <w:r w:rsidRPr="00B37F1A">
        <w:rPr>
          <w:rFonts w:asciiTheme="minorEastAsia" w:eastAsiaTheme="minorEastAsia" w:hAnsiTheme="minorEastAsia" w:hint="eastAsia"/>
        </w:rPr>
        <w:t xml:space="preserve">复杂事件处理 </w:t>
      </w:r>
      <w:r w:rsidRPr="00B37F1A">
        <w:rPr>
          <w:rFonts w:asciiTheme="minorEastAsia" w:eastAsiaTheme="minorEastAsia" w:hAnsiTheme="minorEastAsia"/>
        </w:rPr>
        <w:t>……</w:t>
      </w:r>
      <w:proofErr w:type="gramStart"/>
      <w:r w:rsidRPr="00B37F1A">
        <w:rPr>
          <w:rFonts w:asciiTheme="minorEastAsia" w:eastAsiaTheme="minorEastAsia" w:hAnsiTheme="minorEastAsia"/>
        </w:rPr>
        <w:t>……</w:t>
      </w:r>
      <w:r w:rsidR="005A6532">
        <w:rPr>
          <w:rFonts w:asciiTheme="minorEastAsia" w:eastAsiaTheme="minorEastAsia" w:hAnsiTheme="minorEastAsia" w:hint="eastAsia"/>
        </w:rPr>
        <w:t>……………</w:t>
      </w:r>
      <w:r w:rsidR="00586796" w:rsidRPr="00B37F1A">
        <w:rPr>
          <w:rFonts w:asciiTheme="minorEastAsia" w:eastAsiaTheme="minorEastAsia" w:hAnsiTheme="minorEastAsia"/>
        </w:rPr>
        <w:t>…</w:t>
      </w:r>
      <w:r w:rsidR="005A6532">
        <w:rPr>
          <w:rFonts w:asciiTheme="minorEastAsia" w:eastAsiaTheme="minorEastAsia" w:hAnsiTheme="minorEastAsia" w:hint="eastAsia"/>
        </w:rPr>
        <w:t>…</w:t>
      </w:r>
      <w:r w:rsidRPr="00B37F1A">
        <w:rPr>
          <w:rFonts w:asciiTheme="minorEastAsia" w:eastAsiaTheme="minorEastAsia" w:hAnsiTheme="minorEastAsia" w:hint="eastAsia"/>
        </w:rPr>
        <w:t>………………………</w:t>
      </w:r>
      <w:r w:rsidRPr="00B37F1A">
        <w:rPr>
          <w:rFonts w:asciiTheme="minorEastAsia" w:eastAsiaTheme="minorEastAsia" w:hAnsiTheme="minorEastAsia"/>
        </w:rPr>
        <w:t>……………………</w:t>
      </w:r>
      <w:proofErr w:type="gramEnd"/>
      <w:r w:rsidRPr="00B37F1A">
        <w:rPr>
          <w:rFonts w:asciiTheme="minorEastAsia" w:eastAsiaTheme="minorEastAsia" w:hAnsiTheme="minorEastAsia"/>
        </w:rPr>
        <w:t xml:space="preserve">  </w:t>
      </w:r>
      <w:r w:rsidR="009212B3">
        <w:rPr>
          <w:rFonts w:asciiTheme="minorEastAsia" w:eastAsiaTheme="minorEastAsia" w:hAnsiTheme="minorEastAsia"/>
        </w:rPr>
        <w:t>3</w:t>
      </w:r>
    </w:p>
    <w:p w14:paraId="54B90761" w14:textId="77777777" w:rsidR="006842ED" w:rsidRPr="00B37F1A" w:rsidRDefault="006842ED" w:rsidP="00586796">
      <w:pPr>
        <w:adjustRightInd/>
        <w:snapToGrid/>
        <w:spacing w:line="480" w:lineRule="exact"/>
        <w:ind w:right="240"/>
        <w:jc w:val="left"/>
        <w:textAlignment w:val="auto"/>
        <w:rPr>
          <w:rFonts w:asciiTheme="minorEastAsia" w:eastAsiaTheme="minorEastAsia" w:hAnsiTheme="minorEastAsia"/>
        </w:rPr>
      </w:pPr>
      <w:r w:rsidRPr="00B37F1A">
        <w:rPr>
          <w:rFonts w:asciiTheme="minorEastAsia" w:eastAsiaTheme="minorEastAsia" w:hAnsiTheme="minorEastAsia" w:hint="eastAsia"/>
        </w:rPr>
        <w:t>1.</w:t>
      </w:r>
      <w:r w:rsidRPr="00B37F1A">
        <w:rPr>
          <w:rFonts w:asciiTheme="minorEastAsia" w:eastAsiaTheme="minorEastAsia" w:hAnsiTheme="minorEastAsia"/>
        </w:rPr>
        <w:t xml:space="preserve">2 </w:t>
      </w:r>
      <w:r w:rsidRPr="00B37F1A">
        <w:rPr>
          <w:rFonts w:asciiTheme="minorEastAsia" w:eastAsiaTheme="minorEastAsia" w:hAnsiTheme="minorEastAsia" w:hint="eastAsia"/>
        </w:rPr>
        <w:t xml:space="preserve">问题提出 </w:t>
      </w:r>
      <w:r w:rsidRPr="00B37F1A">
        <w:rPr>
          <w:rFonts w:asciiTheme="minorEastAsia" w:eastAsiaTheme="minorEastAsia" w:hAnsiTheme="minorEastAsia"/>
        </w:rPr>
        <w:t>……</w:t>
      </w:r>
      <w:proofErr w:type="gramStart"/>
      <w:r w:rsidRPr="00B37F1A">
        <w:rPr>
          <w:rFonts w:asciiTheme="minorEastAsia" w:eastAsiaTheme="minorEastAsia" w:hAnsiTheme="minorEastAsia" w:hint="eastAsia"/>
        </w:rPr>
        <w:t>………</w:t>
      </w:r>
      <w:r w:rsidRPr="00B37F1A">
        <w:rPr>
          <w:rFonts w:asciiTheme="minorEastAsia" w:eastAsiaTheme="minorEastAsia" w:hAnsiTheme="minorEastAsia"/>
        </w:rPr>
        <w:t>……</w:t>
      </w:r>
      <w:r w:rsidR="005A6532">
        <w:rPr>
          <w:rFonts w:asciiTheme="minorEastAsia" w:eastAsiaTheme="minorEastAsia" w:hAnsiTheme="minorEastAsia" w:hint="eastAsia"/>
        </w:rPr>
        <w:t>………………</w:t>
      </w:r>
      <w:r w:rsidR="00586796" w:rsidRPr="00B37F1A">
        <w:rPr>
          <w:rFonts w:asciiTheme="minorEastAsia" w:eastAsiaTheme="minorEastAsia" w:hAnsiTheme="minorEastAsia"/>
        </w:rPr>
        <w:t>…</w:t>
      </w:r>
      <w:r w:rsidR="005A6532">
        <w:rPr>
          <w:rFonts w:asciiTheme="minorEastAsia" w:eastAsiaTheme="minorEastAsia" w:hAnsiTheme="minorEastAsia" w:hint="eastAsia"/>
        </w:rPr>
        <w:t>…</w:t>
      </w:r>
      <w:r w:rsidRPr="00B37F1A">
        <w:rPr>
          <w:rFonts w:asciiTheme="minorEastAsia" w:eastAsiaTheme="minorEastAsia" w:hAnsiTheme="minorEastAsia" w:hint="eastAsia"/>
        </w:rPr>
        <w:t>…………</w:t>
      </w:r>
      <w:r w:rsidRPr="00B37F1A">
        <w:rPr>
          <w:rFonts w:asciiTheme="minorEastAsia" w:eastAsiaTheme="minorEastAsia" w:hAnsiTheme="minorEastAsia"/>
        </w:rPr>
        <w:t>…</w:t>
      </w:r>
      <w:r w:rsidRPr="00B37F1A">
        <w:rPr>
          <w:rFonts w:asciiTheme="minorEastAsia" w:eastAsiaTheme="minorEastAsia" w:hAnsiTheme="minorEastAsia" w:hint="eastAsia"/>
        </w:rPr>
        <w:t>………</w:t>
      </w:r>
      <w:r w:rsidRPr="00B37F1A">
        <w:rPr>
          <w:rFonts w:asciiTheme="minorEastAsia" w:eastAsiaTheme="minorEastAsia" w:hAnsiTheme="minorEastAsia"/>
        </w:rPr>
        <w:t>……………………</w:t>
      </w:r>
      <w:proofErr w:type="gramEnd"/>
      <w:r w:rsidRPr="00B37F1A">
        <w:rPr>
          <w:rFonts w:asciiTheme="minorEastAsia" w:eastAsiaTheme="minorEastAsia" w:hAnsiTheme="minorEastAsia"/>
        </w:rPr>
        <w:t xml:space="preserve">  </w:t>
      </w:r>
      <w:r w:rsidR="009212B3">
        <w:rPr>
          <w:rFonts w:asciiTheme="minorEastAsia" w:eastAsiaTheme="minorEastAsia" w:hAnsiTheme="minorEastAsia"/>
        </w:rPr>
        <w:t>4</w:t>
      </w:r>
    </w:p>
    <w:p w14:paraId="595D0754" w14:textId="77777777" w:rsidR="00551495" w:rsidRDefault="006842ED" w:rsidP="00586796">
      <w:pPr>
        <w:adjustRightInd/>
        <w:snapToGrid/>
        <w:spacing w:line="480" w:lineRule="exact"/>
        <w:ind w:right="240"/>
        <w:jc w:val="left"/>
        <w:textAlignment w:val="auto"/>
        <w:rPr>
          <w:rFonts w:asciiTheme="minorEastAsia" w:eastAsiaTheme="minorEastAsia" w:hAnsiTheme="minorEastAsia"/>
        </w:rPr>
        <w:sectPr w:rsidR="00551495" w:rsidSect="00551495">
          <w:pgSz w:w="11906" w:h="16838" w:code="9"/>
          <w:pgMar w:top="1440" w:right="1080" w:bottom="1440" w:left="1080" w:header="850" w:footer="992" w:gutter="0"/>
          <w:pgNumType w:start="1"/>
          <w:cols w:space="425"/>
          <w:titlePg/>
          <w:docGrid w:linePitch="326"/>
        </w:sectPr>
      </w:pPr>
      <w:r w:rsidRPr="00B37F1A">
        <w:rPr>
          <w:rFonts w:asciiTheme="minorEastAsia" w:eastAsiaTheme="minorEastAsia" w:hAnsiTheme="minorEastAsia" w:hint="eastAsia"/>
        </w:rPr>
        <w:t>1.</w:t>
      </w:r>
      <w:r w:rsidRPr="00B37F1A">
        <w:rPr>
          <w:rFonts w:asciiTheme="minorEastAsia" w:eastAsiaTheme="minorEastAsia" w:hAnsiTheme="minorEastAsia"/>
        </w:rPr>
        <w:t xml:space="preserve">3 </w:t>
      </w:r>
      <w:r w:rsidRPr="00B37F1A">
        <w:rPr>
          <w:rFonts w:asciiTheme="minorEastAsia" w:eastAsiaTheme="minorEastAsia" w:hAnsiTheme="minorEastAsia" w:hint="eastAsia"/>
        </w:rPr>
        <w:t xml:space="preserve">本文贡献 </w:t>
      </w:r>
      <w:r w:rsidRPr="00B37F1A">
        <w:rPr>
          <w:rFonts w:asciiTheme="minorEastAsia" w:eastAsiaTheme="minorEastAsia" w:hAnsiTheme="minorEastAsia"/>
        </w:rPr>
        <w:t>……</w:t>
      </w:r>
      <w:proofErr w:type="gramStart"/>
      <w:r w:rsidRPr="00B37F1A">
        <w:rPr>
          <w:rFonts w:asciiTheme="minorEastAsia" w:eastAsiaTheme="minorEastAsia" w:hAnsiTheme="minorEastAsia" w:hint="eastAsia"/>
        </w:rPr>
        <w:t>………</w:t>
      </w:r>
      <w:r w:rsidRPr="00B37F1A">
        <w:rPr>
          <w:rFonts w:asciiTheme="minorEastAsia" w:eastAsiaTheme="minorEastAsia" w:hAnsiTheme="minorEastAsia"/>
        </w:rPr>
        <w:t>……</w:t>
      </w:r>
      <w:r w:rsidR="005A6532">
        <w:rPr>
          <w:rFonts w:asciiTheme="minorEastAsia" w:eastAsiaTheme="minorEastAsia" w:hAnsiTheme="minorEastAsia" w:hint="eastAsia"/>
        </w:rPr>
        <w:t>……………</w:t>
      </w:r>
      <w:r w:rsidR="00586796" w:rsidRPr="00B37F1A">
        <w:rPr>
          <w:rFonts w:asciiTheme="minorEastAsia" w:eastAsiaTheme="minorEastAsia" w:hAnsiTheme="minorEastAsia"/>
        </w:rPr>
        <w:t>…</w:t>
      </w:r>
      <w:r w:rsidR="005A6532">
        <w:rPr>
          <w:rFonts w:asciiTheme="minorEastAsia" w:eastAsiaTheme="minorEastAsia" w:hAnsiTheme="minorEastAsia" w:hint="eastAsia"/>
        </w:rPr>
        <w:t>……</w:t>
      </w:r>
      <w:r w:rsidRPr="00B37F1A">
        <w:rPr>
          <w:rFonts w:asciiTheme="minorEastAsia" w:eastAsiaTheme="minorEastAsia" w:hAnsiTheme="minorEastAsia" w:hint="eastAsia"/>
        </w:rPr>
        <w:t>……………………</w:t>
      </w:r>
      <w:r w:rsidRPr="00B37F1A">
        <w:rPr>
          <w:rFonts w:asciiTheme="minorEastAsia" w:eastAsiaTheme="minorEastAsia" w:hAnsiTheme="minorEastAsia"/>
        </w:rPr>
        <w:t>……………………</w:t>
      </w:r>
      <w:proofErr w:type="gramEnd"/>
      <w:r w:rsidRPr="00B37F1A">
        <w:rPr>
          <w:rFonts w:asciiTheme="minorEastAsia" w:eastAsiaTheme="minorEastAsia" w:hAnsiTheme="minorEastAsia"/>
        </w:rPr>
        <w:t xml:space="preserve">  </w:t>
      </w:r>
      <w:r w:rsidR="009212B3">
        <w:rPr>
          <w:rFonts w:asciiTheme="minorEastAsia" w:eastAsiaTheme="minorEastAsia" w:hAnsiTheme="minorEastAsia"/>
        </w:rPr>
        <w:t>4</w:t>
      </w:r>
    </w:p>
    <w:p w14:paraId="60EEFB5A" w14:textId="77777777" w:rsidR="00F47D65" w:rsidRPr="009A13FF" w:rsidRDefault="005A6532" w:rsidP="00551495">
      <w:pPr>
        <w:ind w:right="240"/>
        <w:rPr>
          <w:rStyle w:val="1Char1"/>
          <w:rFonts w:asciiTheme="minorEastAsia" w:eastAsiaTheme="minorEastAsia" w:hAnsiTheme="minorEastAsia"/>
          <w:color w:val="FF0000"/>
          <w:sz w:val="28"/>
          <w:szCs w:val="28"/>
        </w:rPr>
      </w:pPr>
      <w:r w:rsidRPr="00DC6BCE">
        <w:rPr>
          <w:rFonts w:ascii="黑体" w:eastAsia="黑体" w:hint="eastAsia"/>
          <w:sz w:val="32"/>
          <w:szCs w:val="32"/>
        </w:rPr>
        <w:lastRenderedPageBreak/>
        <w:t xml:space="preserve">1 </w:t>
      </w:r>
      <w:r>
        <w:rPr>
          <w:rFonts w:ascii="黑体" w:eastAsia="黑体" w:hint="eastAsia"/>
          <w:sz w:val="32"/>
          <w:szCs w:val="32"/>
        </w:rPr>
        <w:t>引言</w:t>
      </w:r>
      <w:bookmarkEnd w:id="0"/>
      <w:bookmarkEnd w:id="1"/>
    </w:p>
    <w:p w14:paraId="4B2DA3BB" w14:textId="77777777" w:rsidR="00166320" w:rsidRPr="005A6532" w:rsidRDefault="00166320" w:rsidP="009A13FF">
      <w:pPr>
        <w:autoSpaceDE w:val="0"/>
        <w:autoSpaceDN w:val="0"/>
        <w:ind w:left="240" w:right="240" w:firstLineChars="200" w:firstLine="476"/>
        <w:rPr>
          <w:rFonts w:asciiTheme="minorEastAsia" w:eastAsiaTheme="minorEastAsia" w:hAnsiTheme="minorEastAsia"/>
          <w:spacing w:val="-1"/>
        </w:rPr>
      </w:pPr>
      <w:bookmarkStart w:id="2" w:name="_Toc185668633"/>
      <w:r w:rsidRPr="005A6532">
        <w:rPr>
          <w:rFonts w:asciiTheme="minorEastAsia" w:eastAsiaTheme="minorEastAsia" w:hAnsiTheme="minorEastAsia" w:hint="eastAsia"/>
          <w:spacing w:val="-1"/>
        </w:rPr>
        <w:t>本章首先从</w:t>
      </w:r>
      <w:r w:rsidR="005313C3" w:rsidRPr="005A6532">
        <w:rPr>
          <w:rFonts w:asciiTheme="minorEastAsia" w:eastAsiaTheme="minorEastAsia" w:hAnsiTheme="minorEastAsia" w:hint="eastAsia"/>
          <w:spacing w:val="-1"/>
        </w:rPr>
        <w:t>不确定数据、</w:t>
      </w:r>
      <w:r w:rsidRPr="005A6532">
        <w:rPr>
          <w:rFonts w:asciiTheme="minorEastAsia" w:eastAsiaTheme="minorEastAsia" w:hAnsiTheme="minorEastAsia" w:hint="eastAsia"/>
          <w:spacing w:val="-1"/>
        </w:rPr>
        <w:t>复杂事件处理和隐私保护</w:t>
      </w:r>
      <w:r w:rsidR="005313C3" w:rsidRPr="005A6532">
        <w:rPr>
          <w:rFonts w:asciiTheme="minorEastAsia" w:eastAsiaTheme="minorEastAsia" w:hAnsiTheme="minorEastAsia" w:hint="eastAsia"/>
          <w:spacing w:val="-1"/>
        </w:rPr>
        <w:t>三</w:t>
      </w:r>
      <w:r w:rsidRPr="005A6532">
        <w:rPr>
          <w:rFonts w:asciiTheme="minorEastAsia" w:eastAsiaTheme="minorEastAsia" w:hAnsiTheme="minorEastAsia" w:hint="eastAsia"/>
          <w:spacing w:val="-1"/>
        </w:rPr>
        <w:t>个方面介绍本文的研究背景，然后总结目前针对</w:t>
      </w:r>
      <w:r w:rsidR="005313C3" w:rsidRPr="005A6532">
        <w:rPr>
          <w:rFonts w:asciiTheme="minorEastAsia" w:eastAsiaTheme="minorEastAsia" w:hAnsiTheme="minorEastAsia" w:hint="eastAsia"/>
          <w:spacing w:val="-1"/>
        </w:rPr>
        <w:t>不确定数据管理、</w:t>
      </w:r>
      <w:r w:rsidRPr="005A6532">
        <w:rPr>
          <w:rFonts w:asciiTheme="minorEastAsia" w:eastAsiaTheme="minorEastAsia" w:hAnsiTheme="minorEastAsia" w:hint="eastAsia"/>
          <w:spacing w:val="-1"/>
        </w:rPr>
        <w:t>复杂事件处理和隐私保护</w:t>
      </w:r>
      <w:r w:rsidR="005313C3" w:rsidRPr="005A6532">
        <w:rPr>
          <w:rFonts w:asciiTheme="minorEastAsia" w:eastAsiaTheme="minorEastAsia" w:hAnsiTheme="minorEastAsia" w:hint="eastAsia"/>
          <w:spacing w:val="-1"/>
        </w:rPr>
        <w:t>方面的工作，指出</w:t>
      </w:r>
      <w:r w:rsidRPr="005A6532">
        <w:rPr>
          <w:rFonts w:asciiTheme="minorEastAsia" w:eastAsiaTheme="minorEastAsia" w:hAnsiTheme="minorEastAsia" w:hint="eastAsia"/>
          <w:spacing w:val="-1"/>
        </w:rPr>
        <w:t>不足，针对</w:t>
      </w:r>
      <w:r w:rsidR="005313C3" w:rsidRPr="005A6532">
        <w:rPr>
          <w:rFonts w:asciiTheme="minorEastAsia" w:eastAsiaTheme="minorEastAsia" w:hAnsiTheme="minorEastAsia" w:hint="eastAsia"/>
          <w:spacing w:val="-1"/>
        </w:rPr>
        <w:t>其</w:t>
      </w:r>
      <w:r w:rsidRPr="005A6532">
        <w:rPr>
          <w:rFonts w:asciiTheme="minorEastAsia" w:eastAsiaTheme="minorEastAsia" w:hAnsiTheme="minorEastAsia" w:hint="eastAsia"/>
          <w:spacing w:val="-1"/>
        </w:rPr>
        <w:t>不足和挑战，提出本文需要解决的问题，然后总结本文的贡献点，最后指出本文的结构安排。</w:t>
      </w:r>
    </w:p>
    <w:p w14:paraId="30EF1653" w14:textId="77777777" w:rsidR="00166320" w:rsidRPr="005A6532" w:rsidRDefault="003F705F" w:rsidP="009A13FF">
      <w:pPr>
        <w:ind w:left="240" w:right="240"/>
        <w:rPr>
          <w:rStyle w:val="1Char1"/>
          <w:rFonts w:ascii="黑体" w:eastAsia="黑体" w:hAnsi="黑体" w:cs="宋体"/>
          <w:sz w:val="28"/>
          <w:szCs w:val="28"/>
        </w:rPr>
      </w:pPr>
      <w:bookmarkStart w:id="3" w:name="_Toc359827820"/>
      <w:r w:rsidRPr="005A6532">
        <w:rPr>
          <w:rStyle w:val="1Char1"/>
          <w:rFonts w:ascii="黑体" w:eastAsia="黑体" w:hAnsi="黑体" w:cs="宋体" w:hint="eastAsia"/>
          <w:sz w:val="28"/>
          <w:szCs w:val="28"/>
        </w:rPr>
        <w:t xml:space="preserve">1.1 </w:t>
      </w:r>
      <w:r w:rsidR="00F47D65" w:rsidRPr="005A6532">
        <w:rPr>
          <w:rStyle w:val="1Char1"/>
          <w:rFonts w:ascii="黑体" w:eastAsia="黑体" w:hAnsi="黑体" w:cs="宋体" w:hint="eastAsia"/>
          <w:sz w:val="28"/>
          <w:szCs w:val="28"/>
        </w:rPr>
        <w:t>研究背景</w:t>
      </w:r>
      <w:bookmarkEnd w:id="2"/>
      <w:bookmarkEnd w:id="3"/>
    </w:p>
    <w:p w14:paraId="5F383C60" w14:textId="77777777" w:rsidR="004D7B2D" w:rsidRPr="005A6532" w:rsidRDefault="00166320" w:rsidP="009A13FF">
      <w:pPr>
        <w:autoSpaceDE w:val="0"/>
        <w:autoSpaceDN w:val="0"/>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近年来，传感器网络和射频识别技术RFID广泛的应用在供应链管理系统、对象跟踪和监控系统等领域。以射频识别技术为例，它通过射频信号自动识别目标物体并获取目标物体的相关信息。RFID系统主要由标签、阅读器和应用程序三部分组成。阅读器在其有效的范围内获取到标签的数据信息，形成RFID数据。RFID数据观察值的基本形式为三元组：</w:t>
      </w:r>
      <w:bookmarkStart w:id="4" w:name="OLE_LINK3"/>
      <w:bookmarkStart w:id="5" w:name="OLE_LINK4"/>
      <w:r w:rsidRPr="005A6532">
        <w:rPr>
          <w:rFonts w:asciiTheme="minorEastAsia" w:eastAsiaTheme="minorEastAsia" w:hAnsiTheme="minorEastAsia" w:hint="eastAsia"/>
          <w:spacing w:val="-1"/>
        </w:rPr>
        <w:t>&lt;标签ID，阅读器ID，时间戳T&gt;</w:t>
      </w:r>
      <w:bookmarkEnd w:id="4"/>
      <w:bookmarkEnd w:id="5"/>
      <w:r w:rsidRPr="005A6532">
        <w:rPr>
          <w:rFonts w:asciiTheme="minorEastAsia" w:eastAsiaTheme="minorEastAsia" w:hAnsiTheme="minorEastAsia" w:hint="eastAsia"/>
          <w:spacing w:val="-1"/>
        </w:rPr>
        <w:t>，其中标签具有全球统一的ID，阅读器ID可以理解成标签ID所在的位置。其表示的实际意义为标签ID的物体在时间T出现在阅读器ID所在的位置。而由于RFID数据具有海量性、关联性以及时序性等特点，使针对该类数据的复杂事件处理技术得到广泛的研究。并且，由于数据能够表示某个个体ID的一些</w:t>
      </w:r>
      <w:r w:rsidR="00CD502C" w:rsidRPr="005A6532">
        <w:rPr>
          <w:rFonts w:asciiTheme="minorEastAsia" w:eastAsiaTheme="minorEastAsia" w:hAnsiTheme="minorEastAsia" w:hint="eastAsia"/>
          <w:spacing w:val="-1"/>
        </w:rPr>
        <w:t>信息</w:t>
      </w:r>
      <w:r w:rsidRPr="005A6532">
        <w:rPr>
          <w:rFonts w:asciiTheme="minorEastAsia" w:eastAsiaTheme="minorEastAsia" w:hAnsiTheme="minorEastAsia" w:hint="eastAsia"/>
          <w:spacing w:val="-1"/>
        </w:rPr>
        <w:t>，通过某种查询，可以使个体的一些</w:t>
      </w:r>
      <w:r w:rsidR="005313C3" w:rsidRPr="005A6532">
        <w:rPr>
          <w:rFonts w:asciiTheme="minorEastAsia" w:eastAsiaTheme="minorEastAsia" w:hAnsiTheme="minorEastAsia" w:hint="eastAsia"/>
          <w:spacing w:val="-1"/>
        </w:rPr>
        <w:t>敏感</w:t>
      </w:r>
      <w:r w:rsidRPr="005A6532">
        <w:rPr>
          <w:rFonts w:asciiTheme="minorEastAsia" w:eastAsiaTheme="minorEastAsia" w:hAnsiTheme="minorEastAsia" w:hint="eastAsia"/>
          <w:spacing w:val="-1"/>
        </w:rPr>
        <w:t>信息泄露，所以隐私保护技术也得到了广泛的关注。</w:t>
      </w:r>
    </w:p>
    <w:p w14:paraId="0B7120FF" w14:textId="77777777" w:rsidR="00B13457" w:rsidRPr="005A6532" w:rsidRDefault="003F705F" w:rsidP="005A6532">
      <w:pPr>
        <w:ind w:left="240" w:right="240"/>
        <w:rPr>
          <w:rStyle w:val="1Char1"/>
          <w:rFonts w:ascii="黑体" w:eastAsia="黑体" w:hAnsi="黑体" w:cs="宋体"/>
          <w:sz w:val="28"/>
          <w:szCs w:val="28"/>
        </w:rPr>
      </w:pPr>
      <w:bookmarkStart w:id="6" w:name="_Toc359827821"/>
      <w:r w:rsidRPr="005A6532">
        <w:rPr>
          <w:rStyle w:val="1Char1"/>
          <w:rFonts w:ascii="黑体" w:eastAsia="黑体" w:hAnsi="黑体" w:cs="宋体" w:hint="eastAsia"/>
          <w:sz w:val="28"/>
          <w:szCs w:val="28"/>
        </w:rPr>
        <w:t xml:space="preserve">1.1.1 </w:t>
      </w:r>
      <w:r w:rsidR="00166320" w:rsidRPr="005A6532">
        <w:rPr>
          <w:rStyle w:val="1Char1"/>
          <w:rFonts w:ascii="黑体" w:eastAsia="黑体" w:hAnsi="黑体" w:cs="宋体" w:hint="eastAsia"/>
          <w:sz w:val="28"/>
          <w:szCs w:val="28"/>
        </w:rPr>
        <w:t>不确定数据</w:t>
      </w:r>
      <w:bookmarkEnd w:id="6"/>
    </w:p>
    <w:p w14:paraId="0E0B7C41" w14:textId="77777777" w:rsidR="001571A2" w:rsidRPr="005A6532" w:rsidRDefault="00166320" w:rsidP="009A13FF">
      <w:pPr>
        <w:autoSpaceDE w:val="0"/>
        <w:autoSpaceDN w:val="0"/>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在传感器应用中，由于硬件设备限制，网络延迟、通讯质量等限制，会产生缺失的数据或不精确的数据。同样，在射频识别系统中，由于射频识别信号之间存在一定的干扰和阅读器读取数据的本身不可靠性等因素，造成其数据具有一定的不确定性。RFID数据的不确定性主要由三方面的原因造成：(1)冲突读，例如</w:t>
      </w:r>
      <w:r w:rsidR="001571A2" w:rsidRPr="005A6532">
        <w:rPr>
          <w:rFonts w:asciiTheme="minorEastAsia" w:eastAsiaTheme="minorEastAsia" w:hAnsiTheme="minorEastAsia" w:hint="eastAsia"/>
          <w:spacing w:val="-1"/>
        </w:rPr>
        <w:t>某个对象</w:t>
      </w:r>
      <w:r w:rsidRPr="005A6532">
        <w:rPr>
          <w:rFonts w:asciiTheme="minorEastAsia" w:eastAsiaTheme="minorEastAsia" w:hAnsiTheme="minorEastAsia" w:hint="eastAsia"/>
          <w:spacing w:val="-1"/>
        </w:rPr>
        <w:t>所携带的标签被两个阅读器读到，造成了其真实位置的不确定。(2)漏读，阅读器仅仅能探测其周围60%-70%的标签</w:t>
      </w:r>
      <w:r w:rsidR="001571A2" w:rsidRPr="005A6532">
        <w:rPr>
          <w:rFonts w:asciiTheme="minorEastAsia" w:eastAsiaTheme="minorEastAsia" w:hAnsiTheme="minorEastAsia" w:hint="eastAsia"/>
          <w:spacing w:val="-1"/>
        </w:rPr>
        <w:t>，所以有很大一部分标签不会被阅读器探测到</w:t>
      </w:r>
      <w:r w:rsidRPr="005A6532">
        <w:rPr>
          <w:rFonts w:asciiTheme="minorEastAsia" w:eastAsiaTheme="minorEastAsia" w:hAnsiTheme="minorEastAsia" w:hint="eastAsia"/>
          <w:spacing w:val="-1"/>
        </w:rPr>
        <w:t>。(3)粒度不匹配，例如查询中需要标签所在的</w:t>
      </w:r>
      <w:r w:rsidR="001571A2" w:rsidRPr="005A6532">
        <w:rPr>
          <w:rFonts w:asciiTheme="minorEastAsia" w:eastAsiaTheme="minorEastAsia" w:hAnsiTheme="minorEastAsia" w:hint="eastAsia"/>
          <w:spacing w:val="-1"/>
        </w:rPr>
        <w:t>位置</w:t>
      </w:r>
      <w:r w:rsidRPr="005A6532">
        <w:rPr>
          <w:rFonts w:asciiTheme="minorEastAsia" w:eastAsiaTheme="minorEastAsia" w:hAnsiTheme="minorEastAsia" w:hint="eastAsia"/>
          <w:spacing w:val="-1"/>
        </w:rPr>
        <w:t>，而实际上只能提供阅读器信息，而同一个阅读器可能覆盖多个</w:t>
      </w:r>
      <w:r w:rsidR="001571A2" w:rsidRPr="005A6532">
        <w:rPr>
          <w:rFonts w:asciiTheme="minorEastAsia" w:eastAsiaTheme="minorEastAsia" w:hAnsiTheme="minorEastAsia" w:hint="eastAsia"/>
          <w:spacing w:val="-1"/>
        </w:rPr>
        <w:t>位置</w:t>
      </w:r>
      <w:r w:rsidRPr="005A6532">
        <w:rPr>
          <w:rFonts w:asciiTheme="minorEastAsia" w:eastAsiaTheme="minorEastAsia" w:hAnsiTheme="minorEastAsia" w:hint="eastAsia"/>
          <w:spacing w:val="-1"/>
        </w:rPr>
        <w:t>。</w:t>
      </w:r>
      <w:r w:rsidR="001571A2" w:rsidRPr="005A6532">
        <w:rPr>
          <w:rFonts w:asciiTheme="minorEastAsia" w:eastAsiaTheme="minorEastAsia" w:hAnsiTheme="minorEastAsia" w:hint="eastAsia"/>
          <w:spacing w:val="-1"/>
        </w:rPr>
        <w:t>如图1.1所示，在该场景中，Joe携带RFID标签，在时刻6时，阅读器A探测到了Joe携带的标签，此时他在走廊，而在时刻7，有可能由于阅读器漏读等原因，不能确定Joe的位置，根据时刻6的位置，此时Joe可能沿着走廊继续向前走，或沿着楼梯下楼，也有可能他进入了办公室O</w:t>
      </w:r>
      <w:r w:rsidR="001571A2" w:rsidRPr="005A6532">
        <w:rPr>
          <w:rFonts w:asciiTheme="minorEastAsia" w:eastAsiaTheme="minorEastAsia" w:hAnsiTheme="minorEastAsia" w:hint="eastAsia"/>
          <w:spacing w:val="-1"/>
          <w:vertAlign w:val="subscript"/>
        </w:rPr>
        <w:t>2</w:t>
      </w:r>
      <w:r w:rsidR="001571A2" w:rsidRPr="005A6532">
        <w:rPr>
          <w:rFonts w:asciiTheme="minorEastAsia" w:eastAsiaTheme="minorEastAsia" w:hAnsiTheme="minorEastAsia" w:hint="eastAsia"/>
          <w:spacing w:val="-1"/>
        </w:rPr>
        <w:t>，无法确定其</w:t>
      </w:r>
      <w:r w:rsidR="00230AA1" w:rsidRPr="005A6532">
        <w:rPr>
          <w:rFonts w:asciiTheme="minorEastAsia" w:eastAsiaTheme="minorEastAsia" w:hAnsiTheme="minorEastAsia" w:hint="eastAsia"/>
          <w:spacing w:val="-1"/>
        </w:rPr>
        <w:t>真实</w:t>
      </w:r>
      <w:r w:rsidR="001571A2" w:rsidRPr="005A6532">
        <w:rPr>
          <w:rFonts w:asciiTheme="minorEastAsia" w:eastAsiaTheme="minorEastAsia" w:hAnsiTheme="minorEastAsia" w:hint="eastAsia"/>
          <w:spacing w:val="-1"/>
        </w:rPr>
        <w:t>位置，处理该种情况的最简单的方法是认为前后事件相互独立，以均等的概率位于其可能出现的位置，即有33.3%的概率位于位置H</w:t>
      </w:r>
      <w:r w:rsidR="001571A2" w:rsidRPr="005A6532">
        <w:rPr>
          <w:rFonts w:asciiTheme="minorEastAsia" w:eastAsiaTheme="minorEastAsia" w:hAnsiTheme="minorEastAsia" w:hint="eastAsia"/>
          <w:spacing w:val="-1"/>
          <w:vertAlign w:val="subscript"/>
        </w:rPr>
        <w:t>2</w:t>
      </w:r>
      <w:r w:rsidR="001571A2" w:rsidRPr="005A6532">
        <w:rPr>
          <w:rFonts w:asciiTheme="minorEastAsia" w:eastAsiaTheme="minorEastAsia" w:hAnsiTheme="minorEastAsia" w:hint="eastAsia"/>
          <w:spacing w:val="-1"/>
        </w:rPr>
        <w:t>，有33.3%的概率位于位置O</w:t>
      </w:r>
      <w:r w:rsidR="001571A2" w:rsidRPr="005A6532">
        <w:rPr>
          <w:rFonts w:asciiTheme="minorEastAsia" w:eastAsiaTheme="minorEastAsia" w:hAnsiTheme="minorEastAsia" w:hint="eastAsia"/>
          <w:spacing w:val="-1"/>
          <w:vertAlign w:val="subscript"/>
        </w:rPr>
        <w:t>2</w:t>
      </w:r>
      <w:r w:rsidR="001571A2" w:rsidRPr="005A6532">
        <w:rPr>
          <w:rFonts w:asciiTheme="minorEastAsia" w:eastAsiaTheme="minorEastAsia" w:hAnsiTheme="minorEastAsia" w:hint="eastAsia"/>
          <w:spacing w:val="-1"/>
        </w:rPr>
        <w:t>，有33.3%的概率其正在下楼，产生了不确定数据</w:t>
      </w:r>
      <w:r w:rsidR="001571A2" w:rsidRPr="005A6532">
        <w:rPr>
          <w:rFonts w:asciiTheme="minorEastAsia" w:eastAsiaTheme="minorEastAsia" w:hAnsiTheme="minorEastAsia" w:hint="eastAsia"/>
          <w:spacing w:val="-1"/>
          <w:vertAlign w:val="superscript"/>
        </w:rPr>
        <w:t>[1]</w:t>
      </w:r>
      <w:r w:rsidR="001571A2" w:rsidRPr="005A6532">
        <w:rPr>
          <w:rFonts w:asciiTheme="minorEastAsia" w:eastAsiaTheme="minorEastAsia" w:hAnsiTheme="minorEastAsia" w:hint="eastAsia"/>
          <w:spacing w:val="-1"/>
        </w:rPr>
        <w:t>。在许多现实应用中，例如军事、海</w:t>
      </w:r>
      <w:r w:rsidR="001571A2" w:rsidRPr="005A6532">
        <w:rPr>
          <w:rFonts w:asciiTheme="minorEastAsia" w:eastAsiaTheme="minorEastAsia" w:hAnsiTheme="minorEastAsia" w:hint="eastAsia"/>
          <w:spacing w:val="-1"/>
        </w:rPr>
        <w:lastRenderedPageBreak/>
        <w:t>洋、物流、气象等领域，</w:t>
      </w:r>
      <w:r w:rsidR="000A0DFC" w:rsidRPr="005A6532">
        <w:rPr>
          <w:rFonts w:asciiTheme="minorEastAsia" w:eastAsiaTheme="minorEastAsia" w:hAnsiTheme="minorEastAsia" w:hint="eastAsia"/>
          <w:spacing w:val="-1"/>
        </w:rPr>
        <w:t>都会产生大量的不确定数据，</w:t>
      </w:r>
      <w:r w:rsidR="001571A2" w:rsidRPr="005A6532">
        <w:rPr>
          <w:rFonts w:asciiTheme="minorEastAsia" w:eastAsiaTheme="minorEastAsia" w:hAnsiTheme="minorEastAsia" w:hint="eastAsia"/>
          <w:spacing w:val="-1"/>
        </w:rPr>
        <w:t>不确定数据无处不在，所以针对不确定数据的研究成为热点。</w:t>
      </w:r>
    </w:p>
    <w:p w14:paraId="69AA8421" w14:textId="77777777" w:rsidR="005D2F01" w:rsidRPr="009A13FF" w:rsidRDefault="001571A2" w:rsidP="009A13FF">
      <w:pPr>
        <w:autoSpaceDE w:val="0"/>
        <w:autoSpaceDN w:val="0"/>
        <w:ind w:left="240" w:right="240"/>
        <w:jc w:val="center"/>
        <w:rPr>
          <w:rFonts w:asciiTheme="minorEastAsia" w:eastAsiaTheme="minorEastAsia" w:hAnsiTheme="minorEastAsia"/>
          <w:sz w:val="28"/>
          <w:szCs w:val="28"/>
        </w:rPr>
      </w:pPr>
      <w:r w:rsidRPr="009A13FF">
        <w:rPr>
          <w:rFonts w:asciiTheme="minorEastAsia" w:eastAsiaTheme="minorEastAsia" w:hAnsiTheme="minorEastAsia"/>
          <w:sz w:val="28"/>
          <w:szCs w:val="28"/>
        </w:rPr>
        <w:object w:dxaOrig="6232" w:dyaOrig="3842" w14:anchorId="3EC58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5pt;height:141.5pt" o:ole="">
            <v:imagedata r:id="rId11" o:title=""/>
          </v:shape>
          <o:OLEObject Type="Embed" ProgID="Visio.Drawing.11" ShapeID="_x0000_i1025" DrawAspect="Content" ObjectID="_1758075153" r:id="rId12"/>
        </w:object>
      </w:r>
    </w:p>
    <w:p w14:paraId="4D9BE0DF" w14:textId="77777777" w:rsidR="00166320" w:rsidRPr="005A6532" w:rsidRDefault="00166320" w:rsidP="009A13FF">
      <w:pPr>
        <w:autoSpaceDE w:val="0"/>
        <w:autoSpaceDN w:val="0"/>
        <w:ind w:left="240" w:right="240"/>
        <w:jc w:val="center"/>
        <w:rPr>
          <w:rFonts w:asciiTheme="minorEastAsia" w:eastAsiaTheme="minorEastAsia" w:hAnsiTheme="minorEastAsia"/>
          <w:spacing w:val="-1"/>
        </w:rPr>
      </w:pPr>
      <w:r w:rsidRPr="005A6532">
        <w:rPr>
          <w:rFonts w:asciiTheme="minorEastAsia" w:eastAsiaTheme="minorEastAsia" w:hAnsiTheme="minorEastAsia" w:hint="eastAsia"/>
          <w:spacing w:val="-1"/>
        </w:rPr>
        <w:t>图</w:t>
      </w:r>
      <w:r w:rsidR="009E50AD" w:rsidRPr="005A6532">
        <w:rPr>
          <w:rFonts w:asciiTheme="minorEastAsia" w:eastAsiaTheme="minorEastAsia" w:hAnsiTheme="minorEastAsia" w:hint="eastAsia"/>
          <w:spacing w:val="-1"/>
        </w:rPr>
        <w:t>1</w:t>
      </w:r>
      <w:r w:rsidR="000240F6" w:rsidRPr="005A6532">
        <w:rPr>
          <w:rFonts w:asciiTheme="minorEastAsia" w:eastAsiaTheme="minorEastAsia" w:hAnsiTheme="minorEastAsia" w:hint="eastAsia"/>
          <w:spacing w:val="-1"/>
        </w:rPr>
        <w:t xml:space="preserve"> </w:t>
      </w:r>
      <w:r w:rsidR="005313C3" w:rsidRPr="005A6532">
        <w:rPr>
          <w:rFonts w:asciiTheme="minorEastAsia" w:eastAsiaTheme="minorEastAsia" w:hAnsiTheme="minorEastAsia" w:hint="eastAsia"/>
          <w:spacing w:val="-1"/>
        </w:rPr>
        <w:t>不确定数据产生实例</w:t>
      </w:r>
    </w:p>
    <w:p w14:paraId="700EA0A7" w14:textId="77777777" w:rsidR="005313C3" w:rsidRPr="005A6532" w:rsidRDefault="005313C3" w:rsidP="009A13FF">
      <w:pPr>
        <w:pStyle w:val="ac"/>
        <w:jc w:val="center"/>
        <w:rPr>
          <w:rFonts w:asciiTheme="minorEastAsia" w:eastAsiaTheme="minorEastAsia" w:hAnsiTheme="minorEastAsia" w:cs="Times New Roman"/>
          <w:sz w:val="24"/>
          <w:szCs w:val="24"/>
        </w:rPr>
      </w:pPr>
      <w:r w:rsidRPr="005A6532">
        <w:rPr>
          <w:rFonts w:asciiTheme="minorEastAsia" w:eastAsiaTheme="minorEastAsia" w:hAnsiTheme="minorEastAsia" w:cs="Times New Roman"/>
          <w:sz w:val="24"/>
          <w:szCs w:val="24"/>
        </w:rPr>
        <w:t>Fig.</w:t>
      </w:r>
      <w:r w:rsidR="00F47104" w:rsidRPr="005A6532">
        <w:rPr>
          <w:rFonts w:asciiTheme="minorEastAsia" w:eastAsiaTheme="minorEastAsia" w:hAnsiTheme="minorEastAsia" w:cs="Times New Roman" w:hint="eastAsia"/>
          <w:sz w:val="24"/>
          <w:szCs w:val="24"/>
        </w:rPr>
        <w:t xml:space="preserve"> </w:t>
      </w:r>
      <w:r w:rsidR="009E50AD" w:rsidRPr="005A6532">
        <w:rPr>
          <w:rFonts w:asciiTheme="minorEastAsia" w:eastAsiaTheme="minorEastAsia" w:hAnsiTheme="minorEastAsia" w:cs="Times New Roman" w:hint="eastAsia"/>
          <w:sz w:val="24"/>
          <w:szCs w:val="24"/>
        </w:rPr>
        <w:t>1</w:t>
      </w:r>
      <w:r w:rsidR="00DA4648" w:rsidRPr="005A6532">
        <w:rPr>
          <w:rFonts w:asciiTheme="minorEastAsia" w:eastAsiaTheme="minorEastAsia" w:hAnsiTheme="minorEastAsia" w:cs="Times New Roman" w:hint="eastAsia"/>
          <w:sz w:val="24"/>
          <w:szCs w:val="24"/>
        </w:rPr>
        <w:t xml:space="preserve"> </w:t>
      </w:r>
      <w:r w:rsidRPr="005A6532">
        <w:rPr>
          <w:rFonts w:asciiTheme="minorEastAsia" w:eastAsiaTheme="minorEastAsia" w:hAnsiTheme="minorEastAsia" w:cs="Times New Roman"/>
          <w:sz w:val="24"/>
          <w:szCs w:val="24"/>
        </w:rPr>
        <w:t xml:space="preserve">The </w:t>
      </w:r>
      <w:r w:rsidRPr="005A6532">
        <w:rPr>
          <w:rFonts w:asciiTheme="minorEastAsia" w:eastAsiaTheme="minorEastAsia" w:hAnsiTheme="minorEastAsia" w:cs="Times New Roman" w:hint="eastAsia"/>
          <w:sz w:val="24"/>
          <w:szCs w:val="24"/>
        </w:rPr>
        <w:t>example of uncert</w:t>
      </w:r>
      <w:r w:rsidR="001645DB" w:rsidRPr="005A6532">
        <w:rPr>
          <w:rFonts w:asciiTheme="minorEastAsia" w:eastAsiaTheme="minorEastAsia" w:hAnsiTheme="minorEastAsia" w:cs="Times New Roman" w:hint="eastAsia"/>
          <w:sz w:val="24"/>
          <w:szCs w:val="24"/>
        </w:rPr>
        <w:t>ai</w:t>
      </w:r>
      <w:r w:rsidRPr="005A6532">
        <w:rPr>
          <w:rFonts w:asciiTheme="minorEastAsia" w:eastAsiaTheme="minorEastAsia" w:hAnsiTheme="minorEastAsia" w:cs="Times New Roman" w:hint="eastAsia"/>
          <w:sz w:val="24"/>
          <w:szCs w:val="24"/>
        </w:rPr>
        <w:t>n data generation</w:t>
      </w:r>
    </w:p>
    <w:p w14:paraId="7C36181B" w14:textId="77777777" w:rsidR="00B13457" w:rsidRPr="005A6532" w:rsidRDefault="003F705F" w:rsidP="009A13FF">
      <w:pPr>
        <w:ind w:left="240" w:right="240"/>
        <w:rPr>
          <w:rStyle w:val="1Char1"/>
          <w:rFonts w:ascii="黑体" w:eastAsia="黑体" w:hAnsi="黑体" w:cs="宋体"/>
          <w:sz w:val="28"/>
          <w:szCs w:val="28"/>
        </w:rPr>
      </w:pPr>
      <w:bookmarkStart w:id="7" w:name="_Toc359827822"/>
      <w:r w:rsidRPr="005A6532">
        <w:rPr>
          <w:rStyle w:val="1Char1"/>
          <w:rFonts w:ascii="黑体" w:eastAsia="黑体" w:hAnsi="黑体" w:cs="宋体" w:hint="eastAsia"/>
          <w:sz w:val="28"/>
          <w:szCs w:val="28"/>
        </w:rPr>
        <w:t xml:space="preserve">1.1.2 </w:t>
      </w:r>
      <w:r w:rsidR="00166320" w:rsidRPr="005A6532">
        <w:rPr>
          <w:rStyle w:val="1Char1"/>
          <w:rFonts w:ascii="黑体" w:eastAsia="黑体" w:hAnsi="黑体" w:cs="宋体" w:hint="eastAsia"/>
          <w:sz w:val="28"/>
          <w:szCs w:val="28"/>
        </w:rPr>
        <w:t>复杂事件处理</w:t>
      </w:r>
      <w:bookmarkEnd w:id="7"/>
    </w:p>
    <w:p w14:paraId="4247C450" w14:textId="77777777" w:rsidR="005A6532" w:rsidRDefault="00166320" w:rsidP="005A6532">
      <w:pPr>
        <w:autoSpaceDE w:val="0"/>
        <w:autoSpaceDN w:val="0"/>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传感器网络和RFID应用中，产生了大量的数据，每一条RFID记录数据可以看作一个原子事件。RFID</w:t>
      </w:r>
      <w:r w:rsidR="00912E20" w:rsidRPr="005A6532">
        <w:rPr>
          <w:rFonts w:asciiTheme="minorEastAsia" w:eastAsiaTheme="minorEastAsia" w:hAnsiTheme="minorEastAsia" w:hint="eastAsia"/>
          <w:spacing w:val="-1"/>
        </w:rPr>
        <w:t>原子事件的语义十分有限。</w:t>
      </w:r>
      <w:r w:rsidRPr="005A6532">
        <w:rPr>
          <w:rFonts w:asciiTheme="minorEastAsia" w:eastAsiaTheme="minorEastAsia" w:hAnsiTheme="minorEastAsia" w:hint="eastAsia"/>
          <w:spacing w:val="-1"/>
        </w:rPr>
        <w:t>通常，人们对原子事件并不感兴趣，其并不能够提供有用的信息。实际应用中，通过对原子事件进行组合，包括序列，非，或等操作，形成复合事件，使其更有意义，对其进行深入处理和分析，可以挖掘出一些隐含信息，有效地支持事件监控、事件预警等先进应用。例如，物体ID在货架被读到，在收银台被读到，在出口被读到，其中的每一个都为原子事件，但并不能从中获取有用的信息，但是通过将这三个原子事件进行操作，包括序列，非，或等，就会获得有价值的信息，</w:t>
      </w:r>
      <w:r w:rsidR="00D51B81" w:rsidRPr="005A6532">
        <w:rPr>
          <w:rFonts w:asciiTheme="minorEastAsia" w:eastAsiaTheme="minorEastAsia" w:hAnsiTheme="minorEastAsia" w:hint="eastAsia"/>
          <w:spacing w:val="-1"/>
        </w:rPr>
        <w:t>如图1.2所示的超市偷盗监控系统中，</w:t>
      </w:r>
      <w:r w:rsidRPr="005A6532">
        <w:rPr>
          <w:rFonts w:asciiTheme="minorEastAsia" w:eastAsiaTheme="minorEastAsia" w:hAnsiTheme="minorEastAsia" w:hint="eastAsia"/>
          <w:spacing w:val="-1"/>
        </w:rPr>
        <w:t>若物体ID首先在货架被读到，然后没有经过收银台，而直接到达出口，则说明该物体是被偷窃</w:t>
      </w:r>
      <w:r w:rsidRPr="005A6532">
        <w:rPr>
          <w:rFonts w:asciiTheme="minorEastAsia" w:eastAsiaTheme="minorEastAsia" w:hAnsiTheme="minorEastAsia" w:hint="eastAsia"/>
          <w:spacing w:val="-1"/>
          <w:vertAlign w:val="superscript"/>
        </w:rPr>
        <w:t>[2]</w:t>
      </w:r>
      <w:r w:rsidRPr="005A6532">
        <w:rPr>
          <w:rFonts w:asciiTheme="minorEastAsia" w:eastAsiaTheme="minorEastAsia" w:hAnsiTheme="minorEastAsia" w:hint="eastAsia"/>
          <w:spacing w:val="-1"/>
        </w:rPr>
        <w:t>。并且随着复杂事件处理技术的发展，其也广泛的应用在web事件流分析以及股票数据分析等领域中。</w:t>
      </w:r>
    </w:p>
    <w:p w14:paraId="5642F851" w14:textId="77777777" w:rsidR="005A6532" w:rsidRPr="005A6532" w:rsidRDefault="005A6532" w:rsidP="005A6532">
      <w:pPr>
        <w:autoSpaceDE w:val="0"/>
        <w:autoSpaceDN w:val="0"/>
        <w:ind w:right="240"/>
        <w:rPr>
          <w:rFonts w:asciiTheme="minorEastAsia" w:eastAsiaTheme="minorEastAsia" w:hAnsiTheme="minorEastAsia"/>
          <w:spacing w:val="-1"/>
        </w:rPr>
      </w:pPr>
    </w:p>
    <w:p w14:paraId="623D31A9" w14:textId="77777777" w:rsidR="00DB07CE" w:rsidRPr="009A13FF" w:rsidRDefault="00DB07CE" w:rsidP="005A6532">
      <w:pPr>
        <w:autoSpaceDE w:val="0"/>
        <w:autoSpaceDN w:val="0"/>
        <w:ind w:left="240" w:right="240"/>
        <w:jc w:val="center"/>
        <w:rPr>
          <w:rFonts w:asciiTheme="minorEastAsia" w:eastAsiaTheme="minorEastAsia" w:hAnsiTheme="minorEastAsia"/>
          <w:spacing w:val="-1"/>
          <w:sz w:val="28"/>
          <w:szCs w:val="28"/>
        </w:rPr>
      </w:pPr>
      <w:r w:rsidRPr="009A13FF">
        <w:rPr>
          <w:rFonts w:asciiTheme="minorEastAsia" w:eastAsiaTheme="minorEastAsia" w:hAnsiTheme="minorEastAsia"/>
          <w:spacing w:val="-1"/>
        </w:rPr>
        <w:object w:dxaOrig="5120" w:dyaOrig="1800" w14:anchorId="3B1491AB">
          <v:shape id="_x0000_i1026" type="#_x0000_t75" style="width:257pt;height:89.5pt" o:ole="">
            <v:imagedata r:id="rId13" o:title=""/>
          </v:shape>
          <o:OLEObject Type="Embed" ProgID="Equation.DSMT4" ShapeID="_x0000_i1026" DrawAspect="Content" ObjectID="_1758075154" r:id="rId14"/>
        </w:object>
      </w:r>
    </w:p>
    <w:p w14:paraId="60A7125C" w14:textId="470006D4" w:rsidR="005A6532" w:rsidRDefault="003F705F" w:rsidP="00E71BBC">
      <w:pPr>
        <w:tabs>
          <w:tab w:val="left" w:pos="6690"/>
        </w:tabs>
        <w:spacing w:beforeLines="450" w:before="1080"/>
        <w:ind w:left="240" w:right="240"/>
        <w:rPr>
          <w:rStyle w:val="1Char1"/>
          <w:rFonts w:ascii="黑体" w:eastAsia="黑体" w:hAnsi="黑体" w:cs="宋体"/>
          <w:sz w:val="28"/>
          <w:szCs w:val="28"/>
        </w:rPr>
      </w:pPr>
      <w:bookmarkStart w:id="8" w:name="_Toc359827824"/>
      <w:r w:rsidRPr="005A6532">
        <w:rPr>
          <w:rStyle w:val="1Char1"/>
          <w:rFonts w:ascii="黑体" w:eastAsia="黑体" w:hAnsi="黑体" w:cs="宋体" w:hint="eastAsia"/>
          <w:sz w:val="28"/>
          <w:szCs w:val="28"/>
        </w:rPr>
        <w:lastRenderedPageBreak/>
        <w:t xml:space="preserve">1.2 </w:t>
      </w:r>
      <w:r w:rsidR="00096D86" w:rsidRPr="005A6532">
        <w:rPr>
          <w:rStyle w:val="1Char1"/>
          <w:rFonts w:ascii="黑体" w:eastAsia="黑体" w:hAnsi="黑体" w:cs="宋体" w:hint="eastAsia"/>
          <w:sz w:val="28"/>
          <w:szCs w:val="28"/>
        </w:rPr>
        <w:t>问题提出</w:t>
      </w:r>
      <w:bookmarkEnd w:id="8"/>
      <w:r w:rsidR="00E71BBC">
        <w:rPr>
          <w:rStyle w:val="1Char1"/>
          <w:rFonts w:ascii="黑体" w:eastAsia="黑体" w:hAnsi="黑体" w:cs="宋体"/>
          <w:sz w:val="28"/>
          <w:szCs w:val="28"/>
        </w:rPr>
        <w:tab/>
      </w:r>
    </w:p>
    <w:p w14:paraId="047837D4" w14:textId="77777777" w:rsidR="00166320" w:rsidRPr="005A6532" w:rsidRDefault="00166320" w:rsidP="005A6532">
      <w:pPr>
        <w:ind w:firstLineChars="200" w:firstLine="480"/>
        <w:rPr>
          <w:rFonts w:ascii="黑体" w:eastAsia="黑体" w:hAnsi="黑体" w:cs="宋体"/>
        </w:rPr>
      </w:pPr>
      <w:r w:rsidRPr="009A13FF">
        <w:rPr>
          <w:rFonts w:hint="eastAsia"/>
        </w:rPr>
        <w:t>当前，大多数关于不确定数据管理技术都是假设不确定数据之间是独立的，即任意两个随机变量</w:t>
      </w:r>
      <w:r w:rsidRPr="009A13FF">
        <w:rPr>
          <w:rFonts w:hint="eastAsia"/>
        </w:rPr>
        <w:t>X</w:t>
      </w:r>
      <w:r w:rsidRPr="009A13FF">
        <w:rPr>
          <w:rFonts w:hint="eastAsia"/>
        </w:rPr>
        <w:t>和</w:t>
      </w:r>
      <w:r w:rsidRPr="009A13FF">
        <w:rPr>
          <w:rFonts w:hint="eastAsia"/>
        </w:rPr>
        <w:t>Y</w:t>
      </w:r>
      <w:r w:rsidRPr="009A13FF">
        <w:rPr>
          <w:rFonts w:hint="eastAsia"/>
        </w:rPr>
        <w:t>，满足</w:t>
      </w:r>
      <w:r w:rsidR="00D01DE4" w:rsidRPr="009A13FF">
        <w:rPr>
          <w:rFonts w:hint="eastAsia"/>
        </w:rPr>
        <w:t>一定</w:t>
      </w:r>
      <w:r w:rsidR="00D01DE4" w:rsidRPr="009A13FF">
        <w:rPr>
          <w:rFonts w:cs="宋体"/>
        </w:rPr>
        <w:t>约束</w:t>
      </w:r>
      <w:r w:rsidRPr="009A13FF">
        <w:rPr>
          <w:rFonts w:hint="eastAsia"/>
        </w:rPr>
        <w:t>。然而，这种假设在很多实际应用中是不合理的。例如在图</w:t>
      </w:r>
      <w:r w:rsidR="00CD502C" w:rsidRPr="009A13FF">
        <w:rPr>
          <w:rFonts w:hint="eastAsia"/>
        </w:rPr>
        <w:t>1.</w:t>
      </w:r>
      <w:r w:rsidRPr="009A13FF">
        <w:rPr>
          <w:rFonts w:hint="eastAsia"/>
        </w:rPr>
        <w:t>1</w:t>
      </w:r>
      <w:r w:rsidRPr="009A13FF">
        <w:rPr>
          <w:rFonts w:hint="eastAsia"/>
        </w:rPr>
        <w:t>中，如果我们确定在时间</w:t>
      </w:r>
      <w:r w:rsidRPr="009A13FF">
        <w:rPr>
          <w:rFonts w:hint="eastAsia"/>
        </w:rPr>
        <w:t>7</w:t>
      </w:r>
      <w:r w:rsidRPr="009A13FF">
        <w:rPr>
          <w:rFonts w:hint="eastAsia"/>
        </w:rPr>
        <w:t>时，</w:t>
      </w:r>
      <w:r w:rsidRPr="009A13FF">
        <w:rPr>
          <w:rFonts w:hint="eastAsia"/>
        </w:rPr>
        <w:t>Joe</w:t>
      </w:r>
      <w:r w:rsidRPr="009A13FF">
        <w:rPr>
          <w:rFonts w:hint="eastAsia"/>
        </w:rPr>
        <w:t>是在办公室</w:t>
      </w:r>
      <w:r w:rsidRPr="009A13FF">
        <w:rPr>
          <w:rFonts w:hint="eastAsia"/>
        </w:rPr>
        <w:t>O</w:t>
      </w:r>
      <w:r w:rsidRPr="009A13FF">
        <w:rPr>
          <w:rFonts w:hint="eastAsia"/>
          <w:vertAlign w:val="subscript"/>
        </w:rPr>
        <w:t>2</w:t>
      </w:r>
      <w:r w:rsidRPr="009A13FF">
        <w:rPr>
          <w:rFonts w:hint="eastAsia"/>
        </w:rPr>
        <w:t>，那么在时刻</w:t>
      </w:r>
      <w:r w:rsidRPr="009A13FF">
        <w:rPr>
          <w:rFonts w:hint="eastAsia"/>
        </w:rPr>
        <w:t>8</w:t>
      </w:r>
      <w:r w:rsidRPr="009A13FF">
        <w:rPr>
          <w:rFonts w:hint="eastAsia"/>
        </w:rPr>
        <w:t>他更有可能呆在</w:t>
      </w:r>
      <w:r w:rsidRPr="009A13FF">
        <w:rPr>
          <w:rFonts w:hint="eastAsia"/>
        </w:rPr>
        <w:t>O</w:t>
      </w:r>
      <w:r w:rsidRPr="009A13FF">
        <w:rPr>
          <w:rFonts w:hint="eastAsia"/>
          <w:vertAlign w:val="subscript"/>
        </w:rPr>
        <w:t>2</w:t>
      </w:r>
      <w:r w:rsidRPr="009A13FF">
        <w:rPr>
          <w:rFonts w:hint="eastAsia"/>
        </w:rPr>
        <w:t>，</w:t>
      </w:r>
      <w:r w:rsidRPr="009A13FF">
        <w:rPr>
          <w:rFonts w:hint="eastAsia"/>
        </w:rPr>
        <w:t>Joe</w:t>
      </w:r>
      <w:r w:rsidRPr="009A13FF">
        <w:rPr>
          <w:rFonts w:hint="eastAsia"/>
        </w:rPr>
        <w:t>在</w:t>
      </w:r>
      <w:r w:rsidRPr="009A13FF">
        <w:rPr>
          <w:rFonts w:hint="eastAsia"/>
        </w:rPr>
        <w:t>t+1</w:t>
      </w:r>
      <w:r w:rsidRPr="009A13FF">
        <w:rPr>
          <w:rFonts w:hint="eastAsia"/>
        </w:rPr>
        <w:t>时刻的位置和在</w:t>
      </w:r>
      <w:r w:rsidRPr="009A13FF">
        <w:rPr>
          <w:rFonts w:hint="eastAsia"/>
        </w:rPr>
        <w:t>t</w:t>
      </w:r>
      <w:r w:rsidRPr="009A13FF">
        <w:rPr>
          <w:rFonts w:hint="eastAsia"/>
        </w:rPr>
        <w:t>时刻的位置有关</w:t>
      </w:r>
      <w:r w:rsidRPr="009A13FF">
        <w:rPr>
          <w:rFonts w:hint="eastAsia"/>
          <w:vertAlign w:val="superscript"/>
        </w:rPr>
        <w:t>[1]</w:t>
      </w:r>
      <w:r w:rsidRPr="009A13FF">
        <w:rPr>
          <w:rFonts w:hint="eastAsia"/>
        </w:rPr>
        <w:t>。由于相关性概率流更符合实际应用需求，基于相关性概率流的查询也越来越多。下面列举出几种针对相关性概率的查询处理问题：</w:t>
      </w:r>
    </w:p>
    <w:p w14:paraId="130282C8" w14:textId="77777777" w:rsidR="00166320" w:rsidRPr="009A13FF" w:rsidRDefault="00166320" w:rsidP="005A6532">
      <w:pPr>
        <w:ind w:firstLineChars="200" w:firstLine="480"/>
      </w:pPr>
      <w:r w:rsidRPr="009A13FF">
        <w:rPr>
          <w:rFonts w:hint="eastAsia"/>
        </w:rPr>
        <w:t>在医院的监控系统中个，在固定地点包括病房、医生办公室、洗手间等门口安置阅读器，每一个医生及病人携带</w:t>
      </w:r>
      <w:r w:rsidRPr="009A13FF">
        <w:rPr>
          <w:rFonts w:hint="eastAsia"/>
        </w:rPr>
        <w:t>RFID</w:t>
      </w:r>
      <w:r w:rsidRPr="009A13FF">
        <w:rPr>
          <w:rFonts w:hint="eastAsia"/>
        </w:rPr>
        <w:t>标签，在这个过程中，由于阅读器的冲突读、漏读、粒度不匹配等原因，产生了大量的不确定的</w:t>
      </w:r>
      <w:r w:rsidRPr="009A13FF">
        <w:rPr>
          <w:rFonts w:hint="eastAsia"/>
        </w:rPr>
        <w:t>RFID</w:t>
      </w:r>
      <w:r w:rsidRPr="009A13FF">
        <w:rPr>
          <w:rFonts w:hint="eastAsia"/>
        </w:rPr>
        <w:t>数据，而不同时间的不确定数据之间具有一定的相关性，上一时刻所在的位置，对下一时刻的位置有</w:t>
      </w:r>
      <w:r w:rsidR="00CD502C" w:rsidRPr="009A13FF">
        <w:rPr>
          <w:rFonts w:hint="eastAsia"/>
        </w:rPr>
        <w:t>很</w:t>
      </w:r>
      <w:r w:rsidRPr="009A13FF">
        <w:rPr>
          <w:rFonts w:hint="eastAsia"/>
        </w:rPr>
        <w:t>大的影响。</w:t>
      </w:r>
    </w:p>
    <w:p w14:paraId="625FE010" w14:textId="77777777" w:rsidR="00DB07CE" w:rsidRPr="005A6532" w:rsidRDefault="00DB07CE" w:rsidP="005A6532">
      <w:pPr>
        <w:tabs>
          <w:tab w:val="left" w:pos="6237"/>
        </w:tabs>
        <w:ind w:right="240"/>
        <w:jc w:val="center"/>
        <w:rPr>
          <w:rFonts w:asciiTheme="minorEastAsia" w:eastAsiaTheme="minorEastAsia" w:hAnsiTheme="minorEastAsia"/>
        </w:rPr>
      </w:pPr>
      <w:r w:rsidRPr="005A6532">
        <w:rPr>
          <w:rFonts w:asciiTheme="minorEastAsia" w:eastAsiaTheme="minorEastAsia" w:hAnsiTheme="minorEastAsia" w:hint="eastAsia"/>
        </w:rPr>
        <w:t>表3.7 状态转移向量的更新算法</w:t>
      </w:r>
    </w:p>
    <w:p w14:paraId="1323A280" w14:textId="77777777" w:rsidR="00DB07CE" w:rsidRPr="005A6532" w:rsidRDefault="00DB07CE" w:rsidP="005A6532">
      <w:pPr>
        <w:pStyle w:val="af7"/>
        <w:rPr>
          <w:rFonts w:asciiTheme="minorEastAsia" w:eastAsiaTheme="minorEastAsia" w:hAnsiTheme="minorEastAsia"/>
          <w:b w:val="0"/>
          <w:sz w:val="24"/>
        </w:rPr>
      </w:pPr>
      <w:r w:rsidRPr="005A6532">
        <w:rPr>
          <w:rFonts w:asciiTheme="minorEastAsia" w:eastAsiaTheme="minorEastAsia" w:hAnsiTheme="minorEastAsia"/>
          <w:b w:val="0"/>
          <w:sz w:val="24"/>
        </w:rPr>
        <w:t xml:space="preserve">Table </w:t>
      </w:r>
      <w:r w:rsidRPr="005A6532">
        <w:rPr>
          <w:rFonts w:asciiTheme="minorEastAsia" w:eastAsiaTheme="minorEastAsia" w:hAnsiTheme="minorEastAsia" w:hint="eastAsia"/>
          <w:b w:val="0"/>
          <w:sz w:val="24"/>
        </w:rPr>
        <w:t>3.7 The updating of STV Algorithm</w:t>
      </w:r>
    </w:p>
    <w:tbl>
      <w:tblPr>
        <w:tblW w:w="556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561"/>
      </w:tblGrid>
      <w:tr w:rsidR="009A13FF" w:rsidRPr="009A13FF" w14:paraId="68B7E9D7" w14:textId="77777777" w:rsidTr="00E90182">
        <w:trPr>
          <w:trHeight w:val="270"/>
          <w:jc w:val="center"/>
        </w:trPr>
        <w:tc>
          <w:tcPr>
            <w:tcW w:w="5561" w:type="dxa"/>
            <w:tcBorders>
              <w:bottom w:val="single" w:sz="12" w:space="0" w:color="auto"/>
            </w:tcBorders>
            <w:shd w:val="clear" w:color="auto" w:fill="auto"/>
          </w:tcPr>
          <w:p w14:paraId="591DD66D" w14:textId="77777777" w:rsidR="009A13FF" w:rsidRPr="009A13FF" w:rsidRDefault="009A13FF" w:rsidP="009A13FF">
            <w:pPr>
              <w:ind w:left="240" w:right="240" w:firstLineChars="200" w:firstLine="420"/>
              <w:rPr>
                <w:sz w:val="21"/>
                <w:szCs w:val="21"/>
              </w:rPr>
            </w:pPr>
            <w:r w:rsidRPr="009A13FF">
              <w:rPr>
                <w:sz w:val="21"/>
                <w:szCs w:val="21"/>
              </w:rPr>
              <w:t>算法</w:t>
            </w:r>
            <w:r w:rsidRPr="009A13FF">
              <w:rPr>
                <w:rFonts w:hint="eastAsia"/>
                <w:sz w:val="21"/>
                <w:szCs w:val="21"/>
              </w:rPr>
              <w:t>3.7 update_buf(Buffer[i],e</w:t>
            </w:r>
            <w:r w:rsidRPr="009A13FF">
              <w:rPr>
                <w:rFonts w:hint="eastAsia"/>
                <w:sz w:val="21"/>
                <w:szCs w:val="21"/>
                <w:vertAlign w:val="subscript"/>
              </w:rPr>
              <w:t>i</w:t>
            </w:r>
            <w:r w:rsidRPr="009A13FF">
              <w:rPr>
                <w:rFonts w:hint="eastAsia"/>
                <w:sz w:val="21"/>
                <w:szCs w:val="21"/>
              </w:rPr>
              <w:t>)</w:t>
            </w:r>
            <w:r w:rsidRPr="009A13FF">
              <w:rPr>
                <w:sz w:val="21"/>
                <w:szCs w:val="21"/>
              </w:rPr>
              <w:t xml:space="preserve"> </w:t>
            </w:r>
          </w:p>
        </w:tc>
      </w:tr>
      <w:tr w:rsidR="009A13FF" w:rsidRPr="009A13FF" w14:paraId="68455521" w14:textId="77777777" w:rsidTr="00E90182">
        <w:trPr>
          <w:trHeight w:val="453"/>
          <w:jc w:val="center"/>
        </w:trPr>
        <w:tc>
          <w:tcPr>
            <w:tcW w:w="5561" w:type="dxa"/>
            <w:shd w:val="clear" w:color="auto" w:fill="auto"/>
          </w:tcPr>
          <w:p w14:paraId="7292B990" w14:textId="77777777" w:rsidR="009A13FF" w:rsidRPr="009A13FF" w:rsidRDefault="009A13FF" w:rsidP="009A13FF">
            <w:pPr>
              <w:ind w:left="240" w:right="240" w:firstLineChars="200" w:firstLine="420"/>
              <w:rPr>
                <w:sz w:val="21"/>
                <w:szCs w:val="21"/>
                <w:vertAlign w:val="subscript"/>
              </w:rPr>
            </w:pPr>
            <w:r w:rsidRPr="009A13FF">
              <w:rPr>
                <w:sz w:val="21"/>
                <w:szCs w:val="21"/>
              </w:rPr>
              <w:t>输入：</w:t>
            </w:r>
            <w:r w:rsidRPr="009A13FF">
              <w:rPr>
                <w:rFonts w:hint="eastAsia"/>
                <w:sz w:val="21"/>
                <w:szCs w:val="21"/>
              </w:rPr>
              <w:t>E</w:t>
            </w:r>
            <w:r w:rsidRPr="009A13FF">
              <w:rPr>
                <w:rFonts w:hint="eastAsia"/>
                <w:sz w:val="21"/>
                <w:szCs w:val="21"/>
                <w:vertAlign w:val="subscript"/>
              </w:rPr>
              <w:t>i</w:t>
            </w:r>
            <w:r w:rsidRPr="009A13FF">
              <w:rPr>
                <w:rFonts w:hint="eastAsia"/>
                <w:sz w:val="21"/>
                <w:szCs w:val="21"/>
              </w:rPr>
              <w:t>对应的缓冲区</w:t>
            </w:r>
            <w:r w:rsidRPr="009A13FF">
              <w:rPr>
                <w:rFonts w:hint="eastAsia"/>
                <w:sz w:val="21"/>
                <w:szCs w:val="21"/>
              </w:rPr>
              <w:t>Buffer[i]</w:t>
            </w:r>
            <w:r w:rsidRPr="009A13FF">
              <w:rPr>
                <w:rFonts w:hint="eastAsia"/>
                <w:sz w:val="21"/>
                <w:szCs w:val="21"/>
              </w:rPr>
              <w:t>，输入事件</w:t>
            </w:r>
            <w:r w:rsidRPr="009A13FF">
              <w:rPr>
                <w:rFonts w:hint="eastAsia"/>
                <w:sz w:val="21"/>
                <w:szCs w:val="21"/>
              </w:rPr>
              <w:t>e</w:t>
            </w:r>
            <w:r w:rsidRPr="009A13FF">
              <w:rPr>
                <w:rFonts w:hint="eastAsia"/>
                <w:sz w:val="21"/>
                <w:szCs w:val="21"/>
                <w:vertAlign w:val="subscript"/>
              </w:rPr>
              <w:t>i</w:t>
            </w:r>
          </w:p>
          <w:p w14:paraId="01E5CF10" w14:textId="77777777" w:rsidR="009A13FF" w:rsidRPr="009A13FF" w:rsidRDefault="009A13FF" w:rsidP="009A13FF">
            <w:pPr>
              <w:ind w:firstLineChars="200" w:firstLine="420"/>
              <w:rPr>
                <w:sz w:val="21"/>
                <w:szCs w:val="21"/>
              </w:rPr>
            </w:pPr>
            <w:r w:rsidRPr="009A13FF">
              <w:rPr>
                <w:sz w:val="21"/>
                <w:szCs w:val="21"/>
              </w:rPr>
              <w:t>输出：</w:t>
            </w:r>
            <w:r w:rsidRPr="009A13FF">
              <w:rPr>
                <w:rFonts w:hint="eastAsia"/>
                <w:sz w:val="21"/>
                <w:szCs w:val="21"/>
              </w:rPr>
              <w:t>更新缓冲区中的</w:t>
            </w:r>
            <w:r w:rsidRPr="009A13FF">
              <w:rPr>
                <w:rFonts w:hint="eastAsia"/>
                <w:sz w:val="21"/>
                <w:szCs w:val="21"/>
              </w:rPr>
              <w:t>STV</w:t>
            </w:r>
            <w:r w:rsidRPr="009A13FF">
              <w:rPr>
                <w:rFonts w:hint="eastAsia"/>
                <w:sz w:val="21"/>
                <w:szCs w:val="21"/>
              </w:rPr>
              <w:t>变量</w:t>
            </w:r>
          </w:p>
        </w:tc>
      </w:tr>
      <w:tr w:rsidR="009A13FF" w:rsidRPr="009A13FF" w14:paraId="51C2D7BC" w14:textId="77777777" w:rsidTr="00E90182">
        <w:trPr>
          <w:trHeight w:val="2258"/>
          <w:jc w:val="center"/>
        </w:trPr>
        <w:tc>
          <w:tcPr>
            <w:tcW w:w="5561" w:type="dxa"/>
            <w:shd w:val="clear" w:color="auto" w:fill="auto"/>
          </w:tcPr>
          <w:p w14:paraId="46DFB54C" w14:textId="77777777" w:rsidR="009A13FF" w:rsidRPr="009A13FF" w:rsidRDefault="009A13FF" w:rsidP="009A13FF">
            <w:pPr>
              <w:keepNext/>
              <w:numPr>
                <w:ilvl w:val="0"/>
                <w:numId w:val="26"/>
              </w:numPr>
              <w:tabs>
                <w:tab w:val="left" w:pos="414"/>
              </w:tabs>
              <w:adjustRightInd/>
              <w:snapToGrid/>
              <w:ind w:left="240" w:right="240" w:firstLineChars="200" w:firstLine="420"/>
              <w:textAlignment w:val="auto"/>
              <w:rPr>
                <w:sz w:val="21"/>
                <w:szCs w:val="21"/>
              </w:rPr>
            </w:pPr>
            <w:r w:rsidRPr="009A13FF">
              <w:rPr>
                <w:rFonts w:hint="eastAsia"/>
                <w:sz w:val="21"/>
                <w:szCs w:val="21"/>
              </w:rPr>
              <w:t>For each STV in buffer[i] Do</w:t>
            </w:r>
          </w:p>
          <w:p w14:paraId="0F3AFB14" w14:textId="77777777" w:rsidR="009A13FF" w:rsidRPr="009A13FF" w:rsidRDefault="009A13FF" w:rsidP="009A13FF">
            <w:pPr>
              <w:keepNext/>
              <w:numPr>
                <w:ilvl w:val="0"/>
                <w:numId w:val="26"/>
              </w:numPr>
              <w:tabs>
                <w:tab w:val="left" w:pos="414"/>
              </w:tabs>
              <w:adjustRightInd/>
              <w:snapToGrid/>
              <w:ind w:left="0" w:firstLineChars="200" w:firstLine="420"/>
              <w:textAlignment w:val="auto"/>
              <w:rPr>
                <w:sz w:val="21"/>
                <w:szCs w:val="21"/>
              </w:rPr>
            </w:pPr>
            <w:r w:rsidRPr="009A13FF">
              <w:rPr>
                <w:rFonts w:hint="eastAsia"/>
                <w:sz w:val="21"/>
                <w:szCs w:val="21"/>
              </w:rPr>
              <w:t xml:space="preserve">  For each (EventType,p) in STV.Eventvector Do</w:t>
            </w:r>
          </w:p>
          <w:p w14:paraId="64BEF944" w14:textId="77777777" w:rsidR="009A13FF" w:rsidRPr="009A13FF" w:rsidRDefault="009A13FF" w:rsidP="009A13FF">
            <w:pPr>
              <w:keepNext/>
              <w:numPr>
                <w:ilvl w:val="0"/>
                <w:numId w:val="26"/>
              </w:numPr>
              <w:tabs>
                <w:tab w:val="left" w:pos="414"/>
              </w:tabs>
              <w:adjustRightInd/>
              <w:snapToGrid/>
              <w:ind w:left="0" w:firstLineChars="200" w:firstLine="420"/>
              <w:textAlignment w:val="auto"/>
              <w:rPr>
                <w:sz w:val="21"/>
                <w:szCs w:val="21"/>
              </w:rPr>
            </w:pPr>
            <w:r w:rsidRPr="009A13FF">
              <w:rPr>
                <w:rFonts w:hint="eastAsia"/>
                <w:sz w:val="21"/>
                <w:szCs w:val="21"/>
              </w:rPr>
              <w:t xml:space="preserve">    For each entry (d,d</w:t>
            </w:r>
            <w:r w:rsidRPr="009A13FF">
              <w:rPr>
                <w:rFonts w:hint="eastAsia"/>
                <w:sz w:val="21"/>
                <w:szCs w:val="21"/>
                <w:vertAlign w:val="superscript"/>
              </w:rPr>
              <w:t>'</w:t>
            </w:r>
            <w:r w:rsidRPr="009A13FF">
              <w:rPr>
                <w:rFonts w:hint="eastAsia"/>
                <w:sz w:val="21"/>
                <w:szCs w:val="21"/>
              </w:rPr>
              <w:t>,cp) in e</w:t>
            </w:r>
            <w:r w:rsidRPr="009A13FF">
              <w:rPr>
                <w:rFonts w:hint="eastAsia"/>
                <w:sz w:val="21"/>
                <w:szCs w:val="21"/>
                <w:vertAlign w:val="subscript"/>
              </w:rPr>
              <w:t>i</w:t>
            </w:r>
            <w:r w:rsidRPr="009A13FF">
              <w:rPr>
                <w:rFonts w:hint="eastAsia"/>
                <w:sz w:val="21"/>
                <w:szCs w:val="21"/>
              </w:rPr>
              <w:t>.CT Do</w:t>
            </w:r>
          </w:p>
          <w:p w14:paraId="0D6D9F17" w14:textId="77777777" w:rsidR="009A13FF" w:rsidRPr="009A13FF" w:rsidRDefault="009A13FF" w:rsidP="009A13FF">
            <w:pPr>
              <w:keepNext/>
              <w:numPr>
                <w:ilvl w:val="0"/>
                <w:numId w:val="26"/>
              </w:numPr>
              <w:tabs>
                <w:tab w:val="left" w:pos="414"/>
              </w:tabs>
              <w:adjustRightInd/>
              <w:snapToGrid/>
              <w:ind w:left="0" w:firstLineChars="200" w:firstLine="420"/>
              <w:textAlignment w:val="auto"/>
              <w:rPr>
                <w:sz w:val="21"/>
                <w:szCs w:val="21"/>
              </w:rPr>
            </w:pPr>
            <w:r w:rsidRPr="009A13FF">
              <w:rPr>
                <w:rFonts w:hint="eastAsia"/>
                <w:sz w:val="21"/>
                <w:szCs w:val="21"/>
              </w:rPr>
              <w:t xml:space="preserve">      IF (d==EventType) Then</w:t>
            </w:r>
          </w:p>
          <w:p w14:paraId="417CF2B9" w14:textId="77777777" w:rsidR="009A13FF" w:rsidRPr="009A13FF" w:rsidRDefault="009A13FF" w:rsidP="009A13FF">
            <w:pPr>
              <w:keepNext/>
              <w:numPr>
                <w:ilvl w:val="0"/>
                <w:numId w:val="26"/>
              </w:numPr>
              <w:tabs>
                <w:tab w:val="left" w:pos="414"/>
              </w:tabs>
              <w:adjustRightInd/>
              <w:snapToGrid/>
              <w:ind w:left="0" w:firstLineChars="200" w:firstLine="420"/>
              <w:textAlignment w:val="auto"/>
              <w:rPr>
                <w:sz w:val="21"/>
                <w:szCs w:val="21"/>
              </w:rPr>
            </w:pPr>
            <w:r w:rsidRPr="009A13FF">
              <w:rPr>
                <w:rFonts w:hint="eastAsia"/>
                <w:sz w:val="21"/>
                <w:szCs w:val="21"/>
              </w:rPr>
              <w:t xml:space="preserve">        IF(d</w:t>
            </w:r>
            <w:r w:rsidRPr="009A13FF">
              <w:rPr>
                <w:rFonts w:hint="eastAsia"/>
                <w:sz w:val="21"/>
                <w:szCs w:val="21"/>
                <w:vertAlign w:val="superscript"/>
              </w:rPr>
              <w:t>'</w:t>
            </w:r>
            <w:r w:rsidRPr="009A13FF">
              <w:rPr>
                <w:rFonts w:hint="eastAsia"/>
                <w:sz w:val="21"/>
                <w:szCs w:val="21"/>
              </w:rPr>
              <w:t xml:space="preserve"> not exist in ev) Then</w:t>
            </w:r>
          </w:p>
          <w:p w14:paraId="717873FA" w14:textId="77777777" w:rsidR="009A13FF" w:rsidRPr="009A13FF" w:rsidRDefault="009A13FF" w:rsidP="009A13FF">
            <w:pPr>
              <w:keepNext/>
              <w:numPr>
                <w:ilvl w:val="0"/>
                <w:numId w:val="26"/>
              </w:numPr>
              <w:tabs>
                <w:tab w:val="left" w:pos="414"/>
              </w:tabs>
              <w:adjustRightInd/>
              <w:snapToGrid/>
              <w:ind w:left="0" w:firstLineChars="200" w:firstLine="420"/>
              <w:textAlignment w:val="auto"/>
              <w:rPr>
                <w:sz w:val="21"/>
                <w:szCs w:val="21"/>
              </w:rPr>
            </w:pPr>
            <w:r w:rsidRPr="009A13FF">
              <w:rPr>
                <w:rFonts w:hint="eastAsia"/>
                <w:sz w:val="21"/>
                <w:szCs w:val="21"/>
              </w:rPr>
              <w:t xml:space="preserve">          insert (d</w:t>
            </w:r>
            <w:r w:rsidRPr="009A13FF">
              <w:rPr>
                <w:rFonts w:hint="eastAsia"/>
                <w:sz w:val="21"/>
                <w:szCs w:val="21"/>
                <w:vertAlign w:val="superscript"/>
              </w:rPr>
              <w:t>'</w:t>
            </w:r>
            <w:r w:rsidRPr="009A13FF">
              <w:rPr>
                <w:rFonts w:hint="eastAsia"/>
                <w:sz w:val="21"/>
                <w:szCs w:val="21"/>
              </w:rPr>
              <w:t>,p*cp) into ev_map;</w:t>
            </w:r>
          </w:p>
          <w:p w14:paraId="350636AE" w14:textId="77777777" w:rsidR="009A13FF" w:rsidRPr="009A13FF" w:rsidRDefault="009A13FF" w:rsidP="009A13FF">
            <w:pPr>
              <w:keepNext/>
              <w:numPr>
                <w:ilvl w:val="0"/>
                <w:numId w:val="26"/>
              </w:numPr>
              <w:tabs>
                <w:tab w:val="left" w:pos="414"/>
              </w:tabs>
              <w:adjustRightInd/>
              <w:snapToGrid/>
              <w:ind w:left="0" w:firstLineChars="200" w:firstLine="420"/>
              <w:textAlignment w:val="auto"/>
              <w:rPr>
                <w:sz w:val="21"/>
                <w:szCs w:val="21"/>
              </w:rPr>
            </w:pPr>
            <w:r w:rsidRPr="009A13FF">
              <w:rPr>
                <w:rFonts w:hint="eastAsia"/>
                <w:sz w:val="21"/>
                <w:szCs w:val="21"/>
              </w:rPr>
              <w:t xml:space="preserve">        ELSE</w:t>
            </w:r>
          </w:p>
          <w:p w14:paraId="4A6C8A9A" w14:textId="77777777" w:rsidR="009A13FF" w:rsidRPr="009A13FF" w:rsidRDefault="009A13FF" w:rsidP="009A13FF">
            <w:pPr>
              <w:keepNext/>
              <w:numPr>
                <w:ilvl w:val="0"/>
                <w:numId w:val="26"/>
              </w:numPr>
              <w:tabs>
                <w:tab w:val="left" w:pos="414"/>
              </w:tabs>
              <w:adjustRightInd/>
              <w:snapToGrid/>
              <w:ind w:left="0" w:firstLineChars="200" w:firstLine="420"/>
              <w:textAlignment w:val="auto"/>
              <w:rPr>
                <w:sz w:val="21"/>
                <w:szCs w:val="21"/>
              </w:rPr>
            </w:pPr>
            <w:r w:rsidRPr="009A13FF">
              <w:rPr>
                <w:rFonts w:hint="eastAsia"/>
                <w:sz w:val="21"/>
                <w:szCs w:val="21"/>
              </w:rPr>
              <w:t xml:space="preserve">          update ev[d</w:t>
            </w:r>
            <w:r w:rsidRPr="009A13FF">
              <w:rPr>
                <w:rFonts w:hint="eastAsia"/>
                <w:sz w:val="21"/>
                <w:szCs w:val="21"/>
                <w:vertAlign w:val="superscript"/>
              </w:rPr>
              <w:t>'</w:t>
            </w:r>
            <w:r w:rsidRPr="009A13FF">
              <w:rPr>
                <w:rFonts w:hint="eastAsia"/>
                <w:sz w:val="21"/>
                <w:szCs w:val="21"/>
              </w:rPr>
              <w:t>]+= p*cp;</w:t>
            </w:r>
          </w:p>
          <w:p w14:paraId="410E042C" w14:textId="77777777" w:rsidR="009A13FF" w:rsidRPr="009A13FF" w:rsidRDefault="009A13FF" w:rsidP="009A13FF">
            <w:pPr>
              <w:keepNext/>
              <w:numPr>
                <w:ilvl w:val="0"/>
                <w:numId w:val="26"/>
              </w:numPr>
              <w:tabs>
                <w:tab w:val="left" w:pos="414"/>
              </w:tabs>
              <w:adjustRightInd/>
              <w:snapToGrid/>
              <w:ind w:left="0" w:firstLineChars="200" w:firstLine="420"/>
              <w:textAlignment w:val="auto"/>
              <w:rPr>
                <w:sz w:val="21"/>
                <w:szCs w:val="21"/>
              </w:rPr>
            </w:pPr>
            <w:r w:rsidRPr="009A13FF">
              <w:rPr>
                <w:rFonts w:hint="eastAsia"/>
                <w:sz w:val="21"/>
                <w:szCs w:val="21"/>
              </w:rPr>
              <w:t xml:space="preserve">  STV.Eventvector=ev_map;</w:t>
            </w:r>
          </w:p>
        </w:tc>
      </w:tr>
    </w:tbl>
    <w:p w14:paraId="3ADB39A3" w14:textId="77777777" w:rsidR="00E31A5C" w:rsidRPr="009A13FF" w:rsidRDefault="00E31A5C" w:rsidP="009A13FF">
      <w:pPr>
        <w:autoSpaceDE w:val="0"/>
        <w:autoSpaceDN w:val="0"/>
        <w:ind w:left="240" w:right="240" w:firstLineChars="200" w:firstLine="556"/>
        <w:rPr>
          <w:rFonts w:asciiTheme="minorEastAsia" w:eastAsiaTheme="minorEastAsia" w:hAnsiTheme="minorEastAsia"/>
          <w:spacing w:val="-1"/>
          <w:sz w:val="28"/>
          <w:szCs w:val="28"/>
        </w:rPr>
      </w:pPr>
    </w:p>
    <w:p w14:paraId="073F031A" w14:textId="77777777" w:rsidR="00DB07CE" w:rsidRPr="005A6532" w:rsidRDefault="00166320" w:rsidP="009A13FF">
      <w:pPr>
        <w:autoSpaceDE w:val="0"/>
        <w:autoSpaceDN w:val="0"/>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(1)在</w:t>
      </w:r>
      <w:r w:rsidRPr="005A6532">
        <w:rPr>
          <w:rFonts w:asciiTheme="minorEastAsia" w:eastAsiaTheme="minorEastAsia" w:hAnsiTheme="minorEastAsia" w:cs="宋体" w:hint="eastAsia"/>
          <w:spacing w:val="-1"/>
        </w:rPr>
        <w:t>监</w:t>
      </w:r>
      <w:r w:rsidRPr="005A6532">
        <w:rPr>
          <w:rFonts w:asciiTheme="minorEastAsia" w:eastAsiaTheme="minorEastAsia" w:hAnsiTheme="minorEastAsia" w:cs="Yu Gothic UI Semilight" w:hint="eastAsia"/>
          <w:spacing w:val="-1"/>
        </w:rPr>
        <w:t>控系</w:t>
      </w:r>
      <w:r w:rsidRPr="005A6532">
        <w:rPr>
          <w:rFonts w:asciiTheme="minorEastAsia" w:eastAsiaTheme="minorEastAsia" w:hAnsiTheme="minorEastAsia" w:cs="宋体" w:hint="eastAsia"/>
          <w:spacing w:val="-1"/>
        </w:rPr>
        <w:t>统</w:t>
      </w:r>
      <w:r w:rsidRPr="005A6532">
        <w:rPr>
          <w:rFonts w:asciiTheme="minorEastAsia" w:eastAsiaTheme="minorEastAsia" w:hAnsiTheme="minorEastAsia" w:cs="Yu Gothic UI Semilight" w:hint="eastAsia"/>
          <w:spacing w:val="-1"/>
        </w:rPr>
        <w:t>中，有</w:t>
      </w:r>
      <w:r w:rsidRPr="005A6532">
        <w:rPr>
          <w:rFonts w:asciiTheme="minorEastAsia" w:eastAsiaTheme="minorEastAsia" w:hAnsiTheme="minorEastAsia" w:cs="宋体" w:hint="eastAsia"/>
          <w:spacing w:val="-1"/>
        </w:rPr>
        <w:t>时</w:t>
      </w:r>
      <w:r w:rsidRPr="005A6532">
        <w:rPr>
          <w:rFonts w:asciiTheme="minorEastAsia" w:eastAsiaTheme="minorEastAsia" w:hAnsiTheme="minorEastAsia" w:cs="Yu Gothic UI Semilight" w:hint="eastAsia"/>
          <w:spacing w:val="-1"/>
        </w:rPr>
        <w:t>需要判断哪些医</w:t>
      </w:r>
      <w:r w:rsidRPr="005A6532">
        <w:rPr>
          <w:rFonts w:asciiTheme="minorEastAsia" w:eastAsiaTheme="minorEastAsia" w:hAnsiTheme="minorEastAsia" w:cs="宋体" w:hint="eastAsia"/>
          <w:spacing w:val="-1"/>
        </w:rPr>
        <w:t>务</w:t>
      </w:r>
      <w:r w:rsidRPr="005A6532">
        <w:rPr>
          <w:rFonts w:asciiTheme="minorEastAsia" w:eastAsiaTheme="minorEastAsia" w:hAnsiTheme="minorEastAsia" w:cs="Yu Gothic UI Semilight" w:hint="eastAsia"/>
          <w:spacing w:val="-1"/>
        </w:rPr>
        <w:t>人</w:t>
      </w:r>
      <w:r w:rsidRPr="005A6532">
        <w:rPr>
          <w:rFonts w:asciiTheme="minorEastAsia" w:eastAsiaTheme="minorEastAsia" w:hAnsiTheme="minorEastAsia" w:cs="宋体" w:hint="eastAsia"/>
          <w:spacing w:val="-1"/>
        </w:rPr>
        <w:t>员</w:t>
      </w:r>
      <w:r w:rsidRPr="005A6532">
        <w:rPr>
          <w:rFonts w:asciiTheme="minorEastAsia" w:eastAsiaTheme="minorEastAsia" w:hAnsiTheme="minorEastAsia" w:cs="Yu Gothic UI Semilight" w:hint="eastAsia"/>
          <w:spacing w:val="-1"/>
        </w:rPr>
        <w:t>属于同一部门，那么可以根据</w:t>
      </w:r>
      <w:r w:rsidRPr="005A6532">
        <w:rPr>
          <w:rFonts w:asciiTheme="minorEastAsia" w:eastAsiaTheme="minorEastAsia" w:hAnsiTheme="minorEastAsia" w:cs="宋体" w:hint="eastAsia"/>
          <w:spacing w:val="-1"/>
        </w:rPr>
        <w:t>该</w:t>
      </w:r>
      <w:r w:rsidRPr="005A6532">
        <w:rPr>
          <w:rFonts w:asciiTheme="minorEastAsia" w:eastAsiaTheme="minorEastAsia" w:hAnsiTheme="minorEastAsia" w:cs="Yu Gothic UI Semilight" w:hint="eastAsia"/>
          <w:spacing w:val="-1"/>
        </w:rPr>
        <w:t>部门</w:t>
      </w:r>
      <w:r w:rsidRPr="005A6532">
        <w:rPr>
          <w:rFonts w:asciiTheme="minorEastAsia" w:eastAsiaTheme="minorEastAsia" w:hAnsiTheme="minorEastAsia" w:cs="宋体" w:hint="eastAsia"/>
          <w:spacing w:val="-1"/>
        </w:rPr>
        <w:t>职务</w:t>
      </w:r>
      <w:r w:rsidRPr="005A6532">
        <w:rPr>
          <w:rFonts w:asciiTheme="minorEastAsia" w:eastAsiaTheme="minorEastAsia" w:hAnsiTheme="minorEastAsia" w:cs="Yu Gothic UI Semilight" w:hint="eastAsia"/>
          <w:spacing w:val="-1"/>
        </w:rPr>
        <w:t>的特点，指定</w:t>
      </w:r>
      <w:r w:rsidRPr="005A6532">
        <w:rPr>
          <w:rFonts w:asciiTheme="minorEastAsia" w:eastAsiaTheme="minorEastAsia" w:hAnsiTheme="minorEastAsia" w:cs="宋体" w:hint="eastAsia"/>
          <w:spacing w:val="-1"/>
        </w:rPr>
        <w:t>查询</w:t>
      </w:r>
      <w:r w:rsidRPr="005A6532">
        <w:rPr>
          <w:rFonts w:asciiTheme="minorEastAsia" w:eastAsiaTheme="minorEastAsia" w:hAnsiTheme="minorEastAsia" w:cs="Yu Gothic UI Semilight" w:hint="eastAsia"/>
          <w:spacing w:val="-1"/>
        </w:rPr>
        <w:t>。例如想</w:t>
      </w:r>
      <w:r w:rsidRPr="005A6532">
        <w:rPr>
          <w:rFonts w:asciiTheme="minorEastAsia" w:eastAsiaTheme="minorEastAsia" w:hAnsiTheme="minorEastAsia" w:cs="宋体" w:hint="eastAsia"/>
          <w:spacing w:val="-1"/>
        </w:rPr>
        <w:t>获</w:t>
      </w:r>
      <w:r w:rsidRPr="005A6532">
        <w:rPr>
          <w:rFonts w:asciiTheme="minorEastAsia" w:eastAsiaTheme="minorEastAsia" w:hAnsiTheme="minorEastAsia" w:cs="Yu Gothic UI Semilight" w:hint="eastAsia"/>
          <w:spacing w:val="-1"/>
        </w:rPr>
        <w:t>取</w:t>
      </w:r>
      <w:r w:rsidRPr="005A6532">
        <w:rPr>
          <w:rFonts w:asciiTheme="minorEastAsia" w:eastAsiaTheme="minorEastAsia" w:hAnsiTheme="minorEastAsia" w:cs="宋体" w:hint="eastAsia"/>
          <w:spacing w:val="-1"/>
        </w:rPr>
        <w:t>职</w:t>
      </w:r>
      <w:r w:rsidRPr="005A6532">
        <w:rPr>
          <w:rFonts w:asciiTheme="minorEastAsia" w:eastAsiaTheme="minorEastAsia" w:hAnsiTheme="minorEastAsia" w:cs="Yu Gothic UI Semilight" w:hint="eastAsia"/>
          <w:spacing w:val="-1"/>
        </w:rPr>
        <w:t>位</w:t>
      </w:r>
      <w:r w:rsidRPr="005A6532">
        <w:rPr>
          <w:rFonts w:asciiTheme="minorEastAsia" w:eastAsiaTheme="minorEastAsia" w:hAnsiTheme="minorEastAsia" w:cs="宋体" w:hint="eastAsia"/>
          <w:spacing w:val="-1"/>
        </w:rPr>
        <w:t>为</w:t>
      </w:r>
      <w:r w:rsidRPr="005A6532">
        <w:rPr>
          <w:rFonts w:asciiTheme="minorEastAsia" w:eastAsiaTheme="minorEastAsia" w:hAnsiTheme="minorEastAsia" w:cs="Yu Gothic UI Semilight" w:hint="eastAsia"/>
          <w:spacing w:val="-1"/>
        </w:rPr>
        <w:t>外科主治医</w:t>
      </w:r>
      <w:r w:rsidRPr="005A6532">
        <w:rPr>
          <w:rFonts w:asciiTheme="minorEastAsia" w:eastAsiaTheme="minorEastAsia" w:hAnsiTheme="minorEastAsia" w:cs="宋体" w:hint="eastAsia"/>
          <w:spacing w:val="-1"/>
        </w:rPr>
        <w:t>师</w:t>
      </w:r>
      <w:r w:rsidRPr="005A6532">
        <w:rPr>
          <w:rFonts w:asciiTheme="minorEastAsia" w:eastAsiaTheme="minorEastAsia" w:hAnsiTheme="minorEastAsia" w:cs="Yu Gothic UI Semilight" w:hint="eastAsia"/>
          <w:spacing w:val="-1"/>
        </w:rPr>
        <w:t>的人</w:t>
      </w:r>
      <w:r w:rsidRPr="005A6532">
        <w:rPr>
          <w:rFonts w:asciiTheme="minorEastAsia" w:eastAsiaTheme="minorEastAsia" w:hAnsiTheme="minorEastAsia" w:cs="宋体" w:hint="eastAsia"/>
          <w:spacing w:val="-1"/>
        </w:rPr>
        <w:t>员</w:t>
      </w:r>
      <w:r w:rsidRPr="005A6532">
        <w:rPr>
          <w:rFonts w:asciiTheme="minorEastAsia" w:eastAsiaTheme="minorEastAsia" w:hAnsiTheme="minorEastAsia" w:cs="Yu Gothic UI Semilight" w:hint="eastAsia"/>
          <w:spacing w:val="-1"/>
        </w:rPr>
        <w:t>，因</w:t>
      </w:r>
      <w:r w:rsidRPr="005A6532">
        <w:rPr>
          <w:rFonts w:asciiTheme="minorEastAsia" w:eastAsiaTheme="minorEastAsia" w:hAnsiTheme="minorEastAsia" w:cs="宋体" w:hint="eastAsia"/>
          <w:spacing w:val="-1"/>
        </w:rPr>
        <w:t>为</w:t>
      </w:r>
      <w:r w:rsidRPr="005A6532">
        <w:rPr>
          <w:rFonts w:asciiTheme="minorEastAsia" w:eastAsiaTheme="minorEastAsia" w:hAnsiTheme="minorEastAsia" w:cs="Yu Gothic UI Semilight" w:hint="eastAsia"/>
          <w:spacing w:val="-1"/>
        </w:rPr>
        <w:t>外科主治医</w:t>
      </w:r>
      <w:r w:rsidRPr="005A6532">
        <w:rPr>
          <w:rFonts w:asciiTheme="minorEastAsia" w:eastAsiaTheme="minorEastAsia" w:hAnsiTheme="minorEastAsia" w:cs="宋体" w:hint="eastAsia"/>
          <w:spacing w:val="-1"/>
        </w:rPr>
        <w:t>师</w:t>
      </w:r>
      <w:r w:rsidRPr="005A6532">
        <w:rPr>
          <w:rFonts w:asciiTheme="minorEastAsia" w:eastAsiaTheme="minorEastAsia" w:hAnsiTheme="minorEastAsia" w:cs="Yu Gothic UI Semilight" w:hint="eastAsia"/>
          <w:spacing w:val="-1"/>
        </w:rPr>
        <w:t>需要</w:t>
      </w:r>
      <w:r w:rsidRPr="005A6532">
        <w:rPr>
          <w:rFonts w:asciiTheme="minorEastAsia" w:eastAsiaTheme="minorEastAsia" w:hAnsiTheme="minorEastAsia" w:cs="宋体" w:hint="eastAsia"/>
          <w:spacing w:val="-1"/>
        </w:rPr>
        <w:t>给</w:t>
      </w:r>
      <w:r w:rsidRPr="005A6532">
        <w:rPr>
          <w:rFonts w:asciiTheme="minorEastAsia" w:eastAsiaTheme="minorEastAsia" w:hAnsiTheme="minorEastAsia" w:cs="Yu Gothic UI Semilight" w:hint="eastAsia"/>
          <w:spacing w:val="-1"/>
        </w:rPr>
        <w:t>病人做手</w:t>
      </w:r>
      <w:r w:rsidRPr="005A6532">
        <w:rPr>
          <w:rFonts w:asciiTheme="minorEastAsia" w:eastAsiaTheme="minorEastAsia" w:hAnsiTheme="minorEastAsia" w:cs="宋体" w:hint="eastAsia"/>
          <w:spacing w:val="-1"/>
        </w:rPr>
        <w:t>术</w:t>
      </w:r>
      <w:r w:rsidRPr="005A6532">
        <w:rPr>
          <w:rFonts w:asciiTheme="minorEastAsia" w:eastAsiaTheme="minorEastAsia" w:hAnsiTheme="minorEastAsia" w:cs="Yu Gothic UI Semilight" w:hint="eastAsia"/>
          <w:spacing w:val="-1"/>
        </w:rPr>
        <w:t>，那么只需</w:t>
      </w:r>
      <w:r w:rsidRPr="005A6532">
        <w:rPr>
          <w:rFonts w:asciiTheme="minorEastAsia" w:eastAsiaTheme="minorEastAsia" w:hAnsiTheme="minorEastAsia" w:cs="宋体" w:hint="eastAsia"/>
          <w:spacing w:val="-1"/>
        </w:rPr>
        <w:t>查询</w:t>
      </w:r>
      <w:r w:rsidRPr="005A6532">
        <w:rPr>
          <w:rFonts w:asciiTheme="minorEastAsia" w:eastAsiaTheme="minorEastAsia" w:hAnsiTheme="minorEastAsia" w:cs="Yu Gothic UI Semilight" w:hint="eastAsia"/>
          <w:spacing w:val="-1"/>
        </w:rPr>
        <w:t>先后去</w:t>
      </w:r>
      <w:r w:rsidRPr="005A6532">
        <w:rPr>
          <w:rFonts w:asciiTheme="minorEastAsia" w:eastAsiaTheme="minorEastAsia" w:hAnsiTheme="minorEastAsia" w:cs="宋体" w:hint="eastAsia"/>
          <w:spacing w:val="-1"/>
        </w:rPr>
        <w:t>过</w:t>
      </w:r>
      <w:r w:rsidRPr="005A6532">
        <w:rPr>
          <w:rFonts w:asciiTheme="minorEastAsia" w:eastAsiaTheme="minorEastAsia" w:hAnsiTheme="minorEastAsia" w:cs="Yu Gothic UI Semilight" w:hint="eastAsia"/>
          <w:spacing w:val="-1"/>
        </w:rPr>
        <w:t>病人病房，然后</w:t>
      </w:r>
      <w:r w:rsidRPr="005A6532">
        <w:rPr>
          <w:rFonts w:asciiTheme="minorEastAsia" w:eastAsiaTheme="minorEastAsia" w:hAnsiTheme="minorEastAsia" w:cs="宋体" w:hint="eastAsia"/>
          <w:spacing w:val="-1"/>
        </w:rPr>
        <w:t>进</w:t>
      </w:r>
      <w:r w:rsidRPr="005A6532">
        <w:rPr>
          <w:rFonts w:asciiTheme="minorEastAsia" w:eastAsiaTheme="minorEastAsia" w:hAnsiTheme="minorEastAsia" w:cs="Yu Gothic UI Semilight" w:hint="eastAsia"/>
          <w:spacing w:val="-1"/>
        </w:rPr>
        <w:t>入消毒</w:t>
      </w:r>
      <w:r w:rsidRPr="005A6532">
        <w:rPr>
          <w:rFonts w:asciiTheme="minorEastAsia" w:eastAsiaTheme="minorEastAsia" w:hAnsiTheme="minorEastAsia" w:cs="宋体" w:hint="eastAsia"/>
          <w:spacing w:val="-1"/>
        </w:rPr>
        <w:t>间</w:t>
      </w:r>
      <w:r w:rsidRPr="005A6532">
        <w:rPr>
          <w:rFonts w:asciiTheme="minorEastAsia" w:eastAsiaTheme="minorEastAsia" w:hAnsiTheme="minorEastAsia" w:cs="Yu Gothic UI Semilight" w:hint="eastAsia"/>
          <w:spacing w:val="-1"/>
        </w:rPr>
        <w:t>，接着</w:t>
      </w:r>
      <w:r w:rsidRPr="005A6532">
        <w:rPr>
          <w:rFonts w:asciiTheme="minorEastAsia" w:eastAsiaTheme="minorEastAsia" w:hAnsiTheme="minorEastAsia" w:cs="宋体" w:hint="eastAsia"/>
          <w:spacing w:val="-1"/>
        </w:rPr>
        <w:t>进</w:t>
      </w:r>
      <w:r w:rsidRPr="005A6532">
        <w:rPr>
          <w:rFonts w:asciiTheme="minorEastAsia" w:eastAsiaTheme="minorEastAsia" w:hAnsiTheme="minorEastAsia" w:cs="Yu Gothic UI Semilight" w:hint="eastAsia"/>
          <w:spacing w:val="-1"/>
        </w:rPr>
        <w:t>入外科手</w:t>
      </w:r>
      <w:r w:rsidRPr="005A6532">
        <w:rPr>
          <w:rFonts w:asciiTheme="minorEastAsia" w:eastAsiaTheme="minorEastAsia" w:hAnsiTheme="minorEastAsia" w:cs="宋体" w:hint="eastAsia"/>
          <w:spacing w:val="-1"/>
        </w:rPr>
        <w:t>术</w:t>
      </w:r>
      <w:r w:rsidRPr="005A6532">
        <w:rPr>
          <w:rFonts w:asciiTheme="minorEastAsia" w:eastAsiaTheme="minorEastAsia" w:hAnsiTheme="minorEastAsia" w:cs="Yu Gothic UI Semilight" w:hint="eastAsia"/>
          <w:spacing w:val="-1"/>
        </w:rPr>
        <w:t>室的人</w:t>
      </w:r>
      <w:r w:rsidRPr="005A6532">
        <w:rPr>
          <w:rFonts w:asciiTheme="minorEastAsia" w:eastAsiaTheme="minorEastAsia" w:hAnsiTheme="minorEastAsia" w:cs="宋体" w:hint="eastAsia"/>
          <w:spacing w:val="-1"/>
        </w:rPr>
        <w:t>员</w:t>
      </w:r>
      <w:r w:rsidRPr="005A6532">
        <w:rPr>
          <w:rFonts w:asciiTheme="minorEastAsia" w:eastAsiaTheme="minorEastAsia" w:hAnsiTheme="minorEastAsia" w:cs="Yu Gothic UI Semilight" w:hint="eastAsia"/>
          <w:spacing w:val="-1"/>
        </w:rPr>
        <w:t>，就可以判断其</w:t>
      </w:r>
      <w:r w:rsidRPr="005A6532">
        <w:rPr>
          <w:rFonts w:asciiTheme="minorEastAsia" w:eastAsiaTheme="minorEastAsia" w:hAnsiTheme="minorEastAsia" w:cs="宋体" w:hint="eastAsia"/>
          <w:spacing w:val="-1"/>
        </w:rPr>
        <w:t>为</w:t>
      </w:r>
      <w:r w:rsidRPr="005A6532">
        <w:rPr>
          <w:rFonts w:asciiTheme="minorEastAsia" w:eastAsiaTheme="minorEastAsia" w:hAnsiTheme="minorEastAsia" w:cs="Yu Gothic UI Semilight" w:hint="eastAsia"/>
          <w:spacing w:val="-1"/>
        </w:rPr>
        <w:t>外科主治医</w:t>
      </w:r>
      <w:r w:rsidRPr="005A6532">
        <w:rPr>
          <w:rFonts w:asciiTheme="minorEastAsia" w:eastAsiaTheme="minorEastAsia" w:hAnsiTheme="minorEastAsia" w:cs="宋体" w:hint="eastAsia"/>
          <w:spacing w:val="-1"/>
        </w:rPr>
        <w:t>师</w:t>
      </w:r>
      <w:r w:rsidRPr="005A6532">
        <w:rPr>
          <w:rFonts w:asciiTheme="minorEastAsia" w:eastAsiaTheme="minorEastAsia" w:hAnsiTheme="minorEastAsia" w:cs="Yu Gothic UI Semilight" w:hint="eastAsia"/>
          <w:spacing w:val="-1"/>
        </w:rPr>
        <w:t>。</w:t>
      </w:r>
    </w:p>
    <w:p w14:paraId="1766AA9B" w14:textId="77777777" w:rsidR="00166320" w:rsidRPr="005A6532" w:rsidRDefault="00166320" w:rsidP="009A13FF">
      <w:pPr>
        <w:autoSpaceDE w:val="0"/>
        <w:autoSpaceDN w:val="0"/>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(2)同样在医院的监控系统中，在体检中心，想知道哪些病人是一起来的，进而找出其生活环境的共性，判断引发疾病的原因。我们可以根据一个病人的轨迹数据，对其他数据进行相似性搜索，找到和他在一定时间范围内先后进入相同科室的病人，可以根据结果</w:t>
      </w:r>
      <w:r w:rsidRPr="005A6532">
        <w:rPr>
          <w:rFonts w:asciiTheme="minorEastAsia" w:eastAsiaTheme="minorEastAsia" w:hAnsiTheme="minorEastAsia" w:hint="eastAsia"/>
          <w:spacing w:val="-1"/>
        </w:rPr>
        <w:lastRenderedPageBreak/>
        <w:t>推测出这些病人是伙伴。</w:t>
      </w:r>
    </w:p>
    <w:p w14:paraId="58ABAB96" w14:textId="77777777" w:rsidR="00166320" w:rsidRPr="005A6532" w:rsidRDefault="00166320" w:rsidP="009A13FF">
      <w:pPr>
        <w:autoSpaceDE w:val="0"/>
        <w:autoSpaceDN w:val="0"/>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在上面列举了一些在不确定数据上需要进行的一些查询，在我们生活中还有很多类似的查询。这些查询可以对应归结为面向Markov链复合事件检测问题，面向Markov链复合事件相似性检测问题和面向Markov链的隐私保护问题。</w:t>
      </w:r>
    </w:p>
    <w:p w14:paraId="4CE28AEF" w14:textId="77777777" w:rsidR="00166320" w:rsidRPr="005A6532" w:rsidRDefault="00166320" w:rsidP="009A13FF">
      <w:pPr>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因此，面向Markov链的复合事件处理及隐私保护问题是亟待解决的问题。</w:t>
      </w:r>
    </w:p>
    <w:p w14:paraId="29F8CCD1" w14:textId="77777777" w:rsidR="00405034" w:rsidRPr="005A6532" w:rsidRDefault="003F705F" w:rsidP="009A13FF">
      <w:pPr>
        <w:ind w:left="240" w:right="240"/>
        <w:rPr>
          <w:rStyle w:val="1Char1"/>
          <w:rFonts w:ascii="黑体" w:eastAsia="黑体" w:hAnsi="黑体" w:cs="宋体"/>
          <w:sz w:val="28"/>
          <w:szCs w:val="28"/>
        </w:rPr>
      </w:pPr>
      <w:bookmarkStart w:id="9" w:name="_Toc359827825"/>
      <w:r w:rsidRPr="005A6532">
        <w:rPr>
          <w:rStyle w:val="1Char1"/>
          <w:rFonts w:ascii="黑体" w:eastAsia="黑体" w:hAnsi="黑体" w:cs="宋体" w:hint="eastAsia"/>
          <w:sz w:val="28"/>
          <w:szCs w:val="28"/>
        </w:rPr>
        <w:t xml:space="preserve">1.3 </w:t>
      </w:r>
      <w:r w:rsidR="00405034" w:rsidRPr="005A6532">
        <w:rPr>
          <w:rStyle w:val="1Char1"/>
          <w:rFonts w:ascii="黑体" w:eastAsia="黑体" w:hAnsi="黑体" w:cs="宋体" w:hint="eastAsia"/>
          <w:sz w:val="28"/>
          <w:szCs w:val="28"/>
        </w:rPr>
        <w:t>本文贡献</w:t>
      </w:r>
      <w:bookmarkEnd w:id="9"/>
    </w:p>
    <w:p w14:paraId="48D6272C" w14:textId="77777777" w:rsidR="00166320" w:rsidRPr="005A6532" w:rsidRDefault="00166320" w:rsidP="009A13FF">
      <w:pPr>
        <w:autoSpaceDE w:val="0"/>
        <w:autoSpaceDN w:val="0"/>
        <w:ind w:left="240" w:right="240" w:firstLineChars="200" w:firstLine="476"/>
        <w:rPr>
          <w:rFonts w:asciiTheme="minorEastAsia" w:eastAsiaTheme="minorEastAsia" w:hAnsiTheme="minorEastAsia"/>
          <w:spacing w:val="-1"/>
        </w:rPr>
      </w:pPr>
      <w:bookmarkStart w:id="10" w:name="_Toc155703386"/>
      <w:bookmarkStart w:id="11" w:name="_Toc156134623"/>
      <w:bookmarkStart w:id="12" w:name="_Toc156453973"/>
      <w:r w:rsidRPr="005A6532">
        <w:rPr>
          <w:rFonts w:asciiTheme="minorEastAsia" w:eastAsiaTheme="minorEastAsia" w:hAnsiTheme="minorEastAsia" w:hint="eastAsia"/>
          <w:spacing w:val="-1"/>
        </w:rPr>
        <w:t>在本文中，在分析和总结复杂事件处理、相似性查询、隐私保护的已有工作的基础上，针对Markov相关性事件数据的查询处理进行深入的研究。具体贡献点如下：</w:t>
      </w:r>
    </w:p>
    <w:p w14:paraId="5AA99421" w14:textId="77777777" w:rsidR="00166320" w:rsidRPr="005A6532" w:rsidRDefault="00F41DC1" w:rsidP="009A13FF">
      <w:pPr>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(1)</w:t>
      </w:r>
      <w:r w:rsidR="00166320" w:rsidRPr="005A6532">
        <w:rPr>
          <w:rFonts w:asciiTheme="minorEastAsia" w:eastAsiaTheme="minorEastAsia" w:hAnsiTheme="minorEastAsia" w:hint="eastAsia"/>
          <w:spacing w:val="-1"/>
        </w:rPr>
        <w:t>针对Markov链的复合事件查询，提出了</w:t>
      </w:r>
      <w:r w:rsidR="00D51B81" w:rsidRPr="005A6532">
        <w:rPr>
          <w:rFonts w:asciiTheme="minorEastAsia" w:eastAsiaTheme="minorEastAsia" w:hAnsiTheme="minorEastAsia" w:hint="eastAsia"/>
          <w:spacing w:val="-1"/>
        </w:rPr>
        <w:t>序列优先</w:t>
      </w:r>
      <w:r w:rsidR="00166320" w:rsidRPr="005A6532">
        <w:rPr>
          <w:rFonts w:asciiTheme="minorEastAsia" w:eastAsiaTheme="minorEastAsia" w:hAnsiTheme="minorEastAsia" w:hint="eastAsia"/>
          <w:spacing w:val="-1"/>
        </w:rPr>
        <w:t>查询处理和</w:t>
      </w:r>
      <w:r w:rsidR="00D51B81" w:rsidRPr="005A6532">
        <w:rPr>
          <w:rFonts w:asciiTheme="minorEastAsia" w:eastAsiaTheme="minorEastAsia" w:hAnsiTheme="minorEastAsia" w:hint="eastAsia"/>
          <w:spacing w:val="-1"/>
        </w:rPr>
        <w:t>相关性</w:t>
      </w:r>
      <w:r w:rsidR="00166320" w:rsidRPr="005A6532">
        <w:rPr>
          <w:rFonts w:asciiTheme="minorEastAsia" w:eastAsiaTheme="minorEastAsia" w:hAnsiTheme="minorEastAsia" w:hint="eastAsia"/>
          <w:spacing w:val="-1"/>
        </w:rPr>
        <w:t>查询处理方法。利用事件类型、概率阈值对数据进行剪枝，减少处理数据的代价。</w:t>
      </w:r>
    </w:p>
    <w:p w14:paraId="36A4AB54" w14:textId="77777777" w:rsidR="00166320" w:rsidRPr="005A6532" w:rsidRDefault="00F41DC1" w:rsidP="009A13FF">
      <w:pPr>
        <w:autoSpaceDE w:val="0"/>
        <w:autoSpaceDN w:val="0"/>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(2)</w:t>
      </w:r>
      <w:r w:rsidR="00166320" w:rsidRPr="005A6532">
        <w:rPr>
          <w:rFonts w:asciiTheme="minorEastAsia" w:eastAsiaTheme="minorEastAsia" w:hAnsiTheme="minorEastAsia" w:hint="eastAsia"/>
          <w:spacing w:val="-1"/>
        </w:rPr>
        <w:t>针对Markov链的复合事件相似性查询，从概率阈值，相似性距离阈值、事件类型三方面对数据进行剪枝，提出了</w:t>
      </w:r>
      <w:r w:rsidR="00D51B81" w:rsidRPr="005A6532">
        <w:rPr>
          <w:rFonts w:asciiTheme="minorEastAsia" w:eastAsiaTheme="minorEastAsia" w:hAnsiTheme="minorEastAsia" w:hint="eastAsia"/>
          <w:spacing w:val="-1"/>
        </w:rPr>
        <w:t>序列优先</w:t>
      </w:r>
      <w:r w:rsidR="00166320" w:rsidRPr="005A6532">
        <w:rPr>
          <w:rFonts w:asciiTheme="minorEastAsia" w:eastAsiaTheme="minorEastAsia" w:hAnsiTheme="minorEastAsia" w:hint="eastAsia"/>
          <w:spacing w:val="-1"/>
        </w:rPr>
        <w:t>的相似性查询和</w:t>
      </w:r>
      <w:r w:rsidR="00D51B81" w:rsidRPr="005A6532">
        <w:rPr>
          <w:rFonts w:asciiTheme="minorEastAsia" w:eastAsiaTheme="minorEastAsia" w:hAnsiTheme="minorEastAsia" w:hint="eastAsia"/>
          <w:spacing w:val="-1"/>
        </w:rPr>
        <w:t>相关性优先的</w:t>
      </w:r>
      <w:r w:rsidR="00166320" w:rsidRPr="005A6532">
        <w:rPr>
          <w:rFonts w:asciiTheme="minorEastAsia" w:eastAsiaTheme="minorEastAsia" w:hAnsiTheme="minorEastAsia" w:hint="eastAsia"/>
          <w:spacing w:val="-1"/>
        </w:rPr>
        <w:t>相似性查询处理方法。</w:t>
      </w:r>
    </w:p>
    <w:p w14:paraId="664D7A39" w14:textId="77777777" w:rsidR="00166320" w:rsidRPr="005A6532" w:rsidRDefault="0021172A" w:rsidP="009A13FF">
      <w:pPr>
        <w:autoSpaceDE w:val="0"/>
        <w:autoSpaceDN w:val="0"/>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(3)</w:t>
      </w:r>
      <w:r w:rsidR="00166320" w:rsidRPr="005A6532">
        <w:rPr>
          <w:rFonts w:asciiTheme="minorEastAsia" w:eastAsiaTheme="minorEastAsia" w:hAnsiTheme="minorEastAsia" w:hint="eastAsia"/>
          <w:spacing w:val="-1"/>
        </w:rPr>
        <w:t>针对Markov链的复合事件隐私保护，</w:t>
      </w:r>
      <w:r w:rsidR="00D51B81" w:rsidRPr="005A6532">
        <w:rPr>
          <w:rFonts w:asciiTheme="minorEastAsia" w:eastAsiaTheme="minorEastAsia" w:hAnsiTheme="minorEastAsia" w:hint="eastAsia"/>
          <w:spacing w:val="-1"/>
        </w:rPr>
        <w:t>提出了效用增益的计算方法，</w:t>
      </w:r>
      <w:r w:rsidR="00166320" w:rsidRPr="005A6532">
        <w:rPr>
          <w:rFonts w:asciiTheme="minorEastAsia" w:eastAsiaTheme="minorEastAsia" w:hAnsiTheme="minorEastAsia" w:hint="eastAsia"/>
          <w:spacing w:val="-1"/>
        </w:rPr>
        <w:t>利用整数线性规划方法，从事件类型级进行隐私保护的处理，为了提高其准确性，进一步，</w:t>
      </w:r>
      <w:r w:rsidR="00D51B81" w:rsidRPr="005A6532">
        <w:rPr>
          <w:rFonts w:asciiTheme="minorEastAsia" w:eastAsiaTheme="minorEastAsia" w:hAnsiTheme="minorEastAsia" w:hint="eastAsia"/>
          <w:spacing w:val="-1"/>
        </w:rPr>
        <w:t>提出了基于事件实例的舍弃策略，</w:t>
      </w:r>
      <w:r w:rsidR="00166320" w:rsidRPr="005A6532">
        <w:rPr>
          <w:rFonts w:asciiTheme="minorEastAsia" w:eastAsiaTheme="minorEastAsia" w:hAnsiTheme="minorEastAsia" w:hint="eastAsia"/>
          <w:spacing w:val="-1"/>
        </w:rPr>
        <w:t>综合考虑过去及将来到达的事件，</w:t>
      </w:r>
      <w:r w:rsidR="00D51B81" w:rsidRPr="005A6532">
        <w:rPr>
          <w:rFonts w:asciiTheme="minorEastAsia" w:eastAsiaTheme="minorEastAsia" w:hAnsiTheme="minorEastAsia" w:hint="eastAsia"/>
          <w:spacing w:val="-1"/>
        </w:rPr>
        <w:t>在保护隐私信息的基础上，提高了效用增益值</w:t>
      </w:r>
      <w:r w:rsidR="00166320" w:rsidRPr="005A6532">
        <w:rPr>
          <w:rFonts w:asciiTheme="minorEastAsia" w:eastAsiaTheme="minorEastAsia" w:hAnsiTheme="minorEastAsia" w:hint="eastAsia"/>
          <w:spacing w:val="-1"/>
        </w:rPr>
        <w:t>。</w:t>
      </w:r>
    </w:p>
    <w:p w14:paraId="4556CC33" w14:textId="77777777" w:rsidR="00D51B81" w:rsidRPr="005A6532" w:rsidRDefault="00D51B81" w:rsidP="009A13FF">
      <w:pPr>
        <w:autoSpaceDE w:val="0"/>
        <w:autoSpaceDN w:val="0"/>
        <w:ind w:left="240" w:right="240" w:firstLineChars="200" w:firstLine="476"/>
        <w:rPr>
          <w:rFonts w:asciiTheme="minorEastAsia" w:eastAsiaTheme="minorEastAsia" w:hAnsiTheme="minorEastAsia"/>
          <w:spacing w:val="-1"/>
        </w:rPr>
      </w:pPr>
      <w:r w:rsidRPr="005A6532">
        <w:rPr>
          <w:rFonts w:asciiTheme="minorEastAsia" w:eastAsiaTheme="minorEastAsia" w:hAnsiTheme="minorEastAsia" w:hint="eastAsia"/>
          <w:spacing w:val="-1"/>
        </w:rPr>
        <w:t>图1.3为本文研究的路线图，从常规复合事件检测、相似性复合事件检测以及隐私保护三个方面分别阐述了本文的研究方案。</w:t>
      </w:r>
    </w:p>
    <w:p w14:paraId="2DE4A528" w14:textId="77777777" w:rsidR="00331403" w:rsidRPr="009A13FF" w:rsidRDefault="006E52D8" w:rsidP="009A13FF">
      <w:pPr>
        <w:autoSpaceDE w:val="0"/>
        <w:autoSpaceDN w:val="0"/>
        <w:ind w:left="240" w:right="240"/>
        <w:jc w:val="center"/>
        <w:rPr>
          <w:rFonts w:asciiTheme="minorEastAsia" w:eastAsiaTheme="minorEastAsia" w:hAnsiTheme="minorEastAsia"/>
          <w:sz w:val="28"/>
          <w:szCs w:val="28"/>
        </w:rPr>
      </w:pPr>
      <w:r w:rsidRPr="009A13FF">
        <w:rPr>
          <w:rFonts w:asciiTheme="minorEastAsia" w:eastAsiaTheme="minorEastAsia" w:hAnsiTheme="minorEastAsia"/>
          <w:sz w:val="28"/>
          <w:szCs w:val="28"/>
        </w:rPr>
        <w:object w:dxaOrig="12556" w:dyaOrig="4426" w14:anchorId="1F251E0C">
          <v:shape id="_x0000_i1027" type="#_x0000_t75" style="width:453.5pt;height:159.5pt" o:ole="">
            <v:imagedata r:id="rId15" o:title=""/>
          </v:shape>
          <o:OLEObject Type="Embed" ProgID="Visio.Drawing.11" ShapeID="_x0000_i1027" DrawAspect="Content" ObjectID="_1758075155" r:id="rId16"/>
        </w:object>
      </w:r>
    </w:p>
    <w:p w14:paraId="37A0C733" w14:textId="77777777" w:rsidR="00331403" w:rsidRPr="009A13FF" w:rsidRDefault="00331403" w:rsidP="005A6532">
      <w:pPr>
        <w:jc w:val="center"/>
      </w:pPr>
      <w:r w:rsidRPr="009A13FF">
        <w:rPr>
          <w:rFonts w:hint="eastAsia"/>
        </w:rPr>
        <w:t>图</w:t>
      </w:r>
      <w:r w:rsidR="009E50AD" w:rsidRPr="009A13FF">
        <w:rPr>
          <w:rFonts w:hint="eastAsia"/>
        </w:rPr>
        <w:t>2</w:t>
      </w:r>
      <w:r w:rsidR="005A6532">
        <w:t xml:space="preserve"> </w:t>
      </w:r>
      <w:r w:rsidR="00D51B81" w:rsidRPr="009A13FF">
        <w:rPr>
          <w:rFonts w:hint="eastAsia"/>
        </w:rPr>
        <w:t>本文研究的路线图</w:t>
      </w:r>
    </w:p>
    <w:p w14:paraId="2E06B6EF" w14:textId="77777777" w:rsidR="00AE166F" w:rsidRPr="005A6532" w:rsidRDefault="00D51B81" w:rsidP="005A6532">
      <w:pPr>
        <w:jc w:val="center"/>
      </w:pPr>
      <w:r w:rsidRPr="009A13FF">
        <w:t>Fig</w:t>
      </w:r>
      <w:r w:rsidR="00DA4648" w:rsidRPr="009A13FF">
        <w:rPr>
          <w:rFonts w:hint="eastAsia"/>
        </w:rPr>
        <w:t>.</w:t>
      </w:r>
      <w:r w:rsidR="009E50AD" w:rsidRPr="009A13FF">
        <w:rPr>
          <w:rFonts w:hint="eastAsia"/>
        </w:rPr>
        <w:t>2</w:t>
      </w:r>
      <w:r w:rsidRPr="009A13FF">
        <w:rPr>
          <w:rFonts w:hint="eastAsia"/>
        </w:rPr>
        <w:t xml:space="preserve"> </w:t>
      </w:r>
      <w:r w:rsidR="00CE560E" w:rsidRPr="009A13FF">
        <w:t xml:space="preserve">Research roadmap of our </w:t>
      </w:r>
      <w:r w:rsidR="00CE560E" w:rsidRPr="009A13FF">
        <w:rPr>
          <w:rFonts w:hint="eastAsia"/>
        </w:rPr>
        <w:t>thesis</w:t>
      </w:r>
      <w:bookmarkEnd w:id="10"/>
      <w:bookmarkEnd w:id="11"/>
      <w:bookmarkEnd w:id="12"/>
    </w:p>
    <w:sectPr w:rsidR="00AE166F" w:rsidRPr="005A6532" w:rsidSect="00551495">
      <w:headerReference w:type="default" r:id="rId17"/>
      <w:footerReference w:type="default" r:id="rId18"/>
      <w:footerReference w:type="first" r:id="rId19"/>
      <w:pgSz w:w="11906" w:h="16838" w:code="9"/>
      <w:pgMar w:top="1440" w:right="1080" w:bottom="1440" w:left="1080" w:header="850"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02E3E" w14:textId="77777777" w:rsidR="00675C3D" w:rsidRDefault="00675C3D">
      <w:r>
        <w:separator/>
      </w:r>
    </w:p>
  </w:endnote>
  <w:endnote w:type="continuationSeparator" w:id="0">
    <w:p w14:paraId="798EC2A8" w14:textId="77777777" w:rsidR="00675C3D" w:rsidRDefault="00675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Antique Olv (W1)">
    <w:altName w:val="Arial"/>
    <w:charset w:val="00"/>
    <w:family w:val="swiss"/>
    <w:pitch w:val="default"/>
    <w:sig w:usb0="00000003" w:usb1="00000000" w:usb2="00000000" w:usb3="00000000" w:csb0="00000001" w:csb1="00000000"/>
  </w:font>
  <w:font w:name="Yu Gothic UI Semilight">
    <w:altName w:val="MS Gothic"/>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166621"/>
      <w:docPartObj>
        <w:docPartGallery w:val="Page Numbers (Bottom of Page)"/>
        <w:docPartUnique/>
      </w:docPartObj>
    </w:sdtPr>
    <w:sdtContent>
      <w:p w14:paraId="30A17144" w14:textId="77777777" w:rsidR="00A363EF" w:rsidRDefault="00A363EF" w:rsidP="00A363EF">
        <w:pPr>
          <w:pStyle w:val="a8"/>
          <w:jc w:val="center"/>
        </w:pPr>
        <w:r>
          <w:fldChar w:fldCharType="begin"/>
        </w:r>
        <w:r>
          <w:instrText>PAGE   \* MERGEFORMAT</w:instrText>
        </w:r>
        <w:r>
          <w:fldChar w:fldCharType="separate"/>
        </w:r>
        <w:r w:rsidRPr="00A363EF">
          <w:rPr>
            <w:noProof/>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2643"/>
      <w:docPartObj>
        <w:docPartGallery w:val="Page Numbers (Bottom of Page)"/>
        <w:docPartUnique/>
      </w:docPartObj>
    </w:sdtPr>
    <w:sdtContent>
      <w:p w14:paraId="0CF9F7DC" w14:textId="77777777" w:rsidR="00551495" w:rsidRDefault="00551495" w:rsidP="00551495">
        <w:pPr>
          <w:pStyle w:val="a8"/>
          <w:jc w:val="center"/>
        </w:pPr>
        <w:r>
          <w:fldChar w:fldCharType="begin"/>
        </w:r>
        <w:r>
          <w:instrText>PAGE   \* MERGEFORMAT</w:instrText>
        </w:r>
        <w:r>
          <w:fldChar w:fldCharType="separate"/>
        </w:r>
        <w:r w:rsidRPr="00551495">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9A0F" w14:textId="77777777" w:rsidR="00675C3D" w:rsidRDefault="00675C3D">
      <w:r>
        <w:separator/>
      </w:r>
    </w:p>
  </w:footnote>
  <w:footnote w:type="continuationSeparator" w:id="0">
    <w:p w14:paraId="1C53E271" w14:textId="77777777" w:rsidR="00675C3D" w:rsidRDefault="00675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BE66" w14:textId="77777777" w:rsidR="006842ED" w:rsidRPr="00A363EF" w:rsidRDefault="006842ED" w:rsidP="00A363EF">
    <w:pPr>
      <w:pStyle w:val="a6"/>
      <w:spacing w:before="120" w:after="120"/>
      <w:jc w:val="both"/>
      <w:rPr>
        <w:rFonts w:asciiTheme="minorEastAsia" w:eastAsiaTheme="minorEastAsia" w:hAnsiTheme="minorEastAsia"/>
        <w:vanish/>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A5B1" w14:textId="77777777" w:rsidR="009A37E6" w:rsidRPr="009A37E6" w:rsidRDefault="009A37E6" w:rsidP="009A37E6">
    <w:pPr>
      <w:pStyle w:val="a6"/>
      <w:jc w:val="both"/>
      <w:rPr>
        <w:vanis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7657" w14:textId="77777777" w:rsidR="00E71BBC" w:rsidRPr="00A363EF" w:rsidRDefault="00E71BBC" w:rsidP="00E71BBC">
    <w:pPr>
      <w:pStyle w:val="a6"/>
      <w:pBdr>
        <w:bottom w:val="single" w:sz="4" w:space="1" w:color="auto"/>
      </w:pBdr>
      <w:spacing w:before="240" w:after="240"/>
      <w:rPr>
        <w:rFonts w:asciiTheme="minorEastAsia" w:eastAsiaTheme="minorEastAsia" w:hAnsiTheme="minorEastAsia"/>
        <w:vanish/>
        <w:sz w:val="18"/>
      </w:rPr>
    </w:pPr>
    <w:r w:rsidRPr="00C26DA7">
      <w:rPr>
        <w:rFonts w:asciiTheme="minorEastAsia" w:eastAsiaTheme="minorEastAsia" w:hAnsiTheme="minorEastAsia" w:hint="eastAsia"/>
      </w:rPr>
      <w:t>传感器网络与RFID技术的数据处理研究</w:t>
    </w:r>
  </w:p>
  <w:p w14:paraId="2B0B782F" w14:textId="785B617C" w:rsidR="00A363EF" w:rsidRPr="00E71BBC" w:rsidRDefault="00A363EF" w:rsidP="00E71BB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A97"/>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07809"/>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805F99"/>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E4966"/>
    <w:multiLevelType w:val="hybridMultilevel"/>
    <w:tmpl w:val="DAF2370C"/>
    <w:lvl w:ilvl="0" w:tplc="36000644">
      <w:start w:val="1"/>
      <w:numFmt w:val="decimal"/>
      <w:lvlText w:val="%1."/>
      <w:lvlJc w:val="left"/>
      <w:pPr>
        <w:ind w:left="502"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651735"/>
    <w:multiLevelType w:val="multilevel"/>
    <w:tmpl w:val="C2A26CD8"/>
    <w:numStyleLink w:val="6"/>
  </w:abstractNum>
  <w:abstractNum w:abstractNumId="5" w15:restartNumberingAfterBreak="0">
    <w:nsid w:val="216306E7"/>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DB51DB"/>
    <w:multiLevelType w:val="hybridMultilevel"/>
    <w:tmpl w:val="2E54A20E"/>
    <w:lvl w:ilvl="0" w:tplc="2A52E3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B954BC"/>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3A3D93"/>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AA1D36"/>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7343AC"/>
    <w:multiLevelType w:val="hybridMultilevel"/>
    <w:tmpl w:val="D896A0D8"/>
    <w:lvl w:ilvl="0" w:tplc="2A52E3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E33F6C"/>
    <w:multiLevelType w:val="hybridMultilevel"/>
    <w:tmpl w:val="B8680DFC"/>
    <w:lvl w:ilvl="0" w:tplc="0409000F">
      <w:start w:val="1"/>
      <w:numFmt w:val="decimal"/>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E36012D"/>
    <w:multiLevelType w:val="multilevel"/>
    <w:tmpl w:val="2E36012D"/>
    <w:lvl w:ilvl="0">
      <w:start w:val="1"/>
      <w:numFmt w:val="decimal"/>
      <w:lvlText w:val="%1"/>
      <w:lvlJc w:val="left"/>
      <w:pPr>
        <w:tabs>
          <w:tab w:val="num" w:pos="810"/>
        </w:tabs>
        <w:ind w:left="810" w:hanging="810"/>
      </w:pPr>
      <w:rPr>
        <w:rFonts w:hint="eastAsia"/>
      </w:rPr>
    </w:lvl>
    <w:lvl w:ilvl="1">
      <w:start w:val="1"/>
      <w:numFmt w:val="decimal"/>
      <w:lvlText w:val="%1.%2"/>
      <w:lvlJc w:val="left"/>
      <w:pPr>
        <w:tabs>
          <w:tab w:val="num" w:pos="810"/>
        </w:tabs>
        <w:ind w:left="810" w:hanging="810"/>
      </w:pPr>
      <w:rPr>
        <w:rFonts w:hint="eastAsia"/>
      </w:rPr>
    </w:lvl>
    <w:lvl w:ilvl="2">
      <w:start w:val="1"/>
      <w:numFmt w:val="decimal"/>
      <w:lvlText w:val="%1.%2.%3"/>
      <w:lvlJc w:val="left"/>
      <w:pPr>
        <w:tabs>
          <w:tab w:val="num" w:pos="810"/>
        </w:tabs>
        <w:ind w:left="810" w:hanging="81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3" w15:restartNumberingAfterBreak="0">
    <w:nsid w:val="32E64C80"/>
    <w:multiLevelType w:val="multilevel"/>
    <w:tmpl w:val="10B2C1BC"/>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pStyle w:val="5"/>
      <w:lvlText w:val="%5)"/>
      <w:lvlJc w:val="left"/>
      <w:pPr>
        <w:ind w:left="1008" w:hanging="432"/>
      </w:pPr>
      <w:rPr>
        <w:rFonts w:hint="eastAsia"/>
      </w:rPr>
    </w:lvl>
    <w:lvl w:ilvl="5">
      <w:start w:val="1"/>
      <w:numFmt w:val="lowerLetter"/>
      <w:pStyle w:val="60"/>
      <w:lvlText w:val="%6)"/>
      <w:lvlJc w:val="left"/>
      <w:pPr>
        <w:ind w:left="1152" w:hanging="432"/>
      </w:pPr>
      <w:rPr>
        <w:rFonts w:hint="eastAsia"/>
      </w:rPr>
    </w:lvl>
    <w:lvl w:ilvl="6">
      <w:start w:val="1"/>
      <w:numFmt w:val="lowerRoman"/>
      <w:pStyle w:val="7"/>
      <w:lvlText w:val="%7)"/>
      <w:lvlJc w:val="right"/>
      <w:pPr>
        <w:ind w:left="1296" w:hanging="288"/>
      </w:pPr>
      <w:rPr>
        <w:rFonts w:hint="eastAsia"/>
      </w:rPr>
    </w:lvl>
    <w:lvl w:ilvl="7">
      <w:start w:val="1"/>
      <w:numFmt w:val="lowerLetter"/>
      <w:pStyle w:val="8"/>
      <w:lvlText w:val="%8."/>
      <w:lvlJc w:val="left"/>
      <w:pPr>
        <w:ind w:left="1440" w:hanging="432"/>
      </w:pPr>
      <w:rPr>
        <w:rFonts w:hint="eastAsia"/>
      </w:rPr>
    </w:lvl>
    <w:lvl w:ilvl="8">
      <w:start w:val="1"/>
      <w:numFmt w:val="lowerRoman"/>
      <w:pStyle w:val="9"/>
      <w:lvlText w:val="%9."/>
      <w:lvlJc w:val="right"/>
      <w:pPr>
        <w:ind w:left="1584" w:hanging="144"/>
      </w:pPr>
      <w:rPr>
        <w:rFonts w:hint="eastAsia"/>
      </w:rPr>
    </w:lvl>
  </w:abstractNum>
  <w:abstractNum w:abstractNumId="14" w15:restartNumberingAfterBreak="0">
    <w:nsid w:val="35D27FFB"/>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A93292"/>
    <w:multiLevelType w:val="hybridMultilevel"/>
    <w:tmpl w:val="32D09B7A"/>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754BF5"/>
    <w:multiLevelType w:val="hybridMultilevel"/>
    <w:tmpl w:val="32D09B7A"/>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B143A4"/>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547AE3"/>
    <w:multiLevelType w:val="hybridMultilevel"/>
    <w:tmpl w:val="A19C7C48"/>
    <w:lvl w:ilvl="0" w:tplc="B1160700">
      <w:start w:val="1"/>
      <w:numFmt w:val="decimal"/>
      <w:lvlText w:val="%1."/>
      <w:lvlJc w:val="left"/>
      <w:pPr>
        <w:tabs>
          <w:tab w:val="num" w:pos="420"/>
        </w:tabs>
        <w:ind w:left="420" w:hanging="420"/>
      </w:pPr>
      <w:rPr>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B4A078A"/>
    <w:multiLevelType w:val="multilevel"/>
    <w:tmpl w:val="4D226302"/>
    <w:lvl w:ilvl="0">
      <w:start w:val="1"/>
      <w:numFmt w:val="none"/>
      <w:lvlText w:val="%1"/>
      <w:lvlJc w:val="left"/>
      <w:pPr>
        <w:tabs>
          <w:tab w:val="num" w:pos="432"/>
        </w:tabs>
        <w:ind w:left="432" w:hanging="432"/>
      </w:pPr>
      <w:rPr>
        <w:rFonts w:hint="eastAsia"/>
      </w:rPr>
    </w:lvl>
    <w:lvl w:ilvl="1">
      <w:start w:val="1"/>
      <w:numFmt w:val="none"/>
      <w:pStyle w:val="171"/>
      <w:lvlText w:val="3.2"/>
      <w:lvlJc w:val="left"/>
      <w:pPr>
        <w:tabs>
          <w:tab w:val="num" w:pos="576"/>
        </w:tabs>
        <w:ind w:left="576" w:hanging="576"/>
      </w:pPr>
      <w:rPr>
        <w:rFonts w:ascii="黑体" w:eastAsia="黑体" w:hAnsi="Times New Roman" w:cs="Times New Roman" w:hint="eastAsia"/>
        <w:b w:val="0"/>
        <w:bCs w:val="0"/>
        <w:i w:val="0"/>
        <w:iCs w:val="0"/>
        <w:caps w:val="0"/>
        <w:smallCaps w:val="0"/>
        <w:strike w:val="0"/>
        <w:dstrike w:val="0"/>
        <w:outline w:val="0"/>
        <w:shadow w:val="0"/>
        <w:emboss w:val="0"/>
        <w:imprint w:val="0"/>
        <w:vanish w:val="0"/>
        <w:spacing w:val="0"/>
        <w:position w:val="0"/>
        <w:sz w:val="32"/>
        <w:szCs w:val="32"/>
        <w:u w:val="none"/>
        <w:vertAlign w:val="baseline"/>
        <w:em w:val="none"/>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4D5169EF"/>
    <w:multiLevelType w:val="hybridMultilevel"/>
    <w:tmpl w:val="DAF2370C"/>
    <w:lvl w:ilvl="0" w:tplc="36000644">
      <w:start w:val="1"/>
      <w:numFmt w:val="decimal"/>
      <w:lvlText w:val="%1."/>
      <w:lvlJc w:val="left"/>
      <w:pPr>
        <w:ind w:left="502"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522FD2"/>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858608F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23" w15:restartNumberingAfterBreak="0">
    <w:nsid w:val="52D57537"/>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9F4BCA"/>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B1325B"/>
    <w:multiLevelType w:val="hybridMultilevel"/>
    <w:tmpl w:val="32D09B7A"/>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08568D"/>
    <w:multiLevelType w:val="multilevel"/>
    <w:tmpl w:val="C2A26CD8"/>
    <w:styleLink w:val="6"/>
    <w:lvl w:ilvl="0">
      <w:start w:val="1"/>
      <w:numFmt w:val="decimal"/>
      <w:suff w:val="space"/>
      <w:lvlText w:val="第%1章"/>
      <w:lvlJc w:val="left"/>
      <w:pPr>
        <w:ind w:left="0" w:firstLine="0"/>
      </w:pPr>
      <w:rPr>
        <w:rFonts w:ascii="Times New Roman" w:eastAsia="黑体"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100"/>
        <w:kern w:val="2"/>
        <w:position w:val="0"/>
        <w:sz w:val="44"/>
        <w:u w:val="none"/>
        <w:effect w:val="none"/>
        <w:vertAlign w:val="baseline"/>
        <w:em w:val="none"/>
      </w:rPr>
    </w:lvl>
    <w:lvl w:ilvl="1">
      <w:start w:val="1"/>
      <w:numFmt w:val="decimal"/>
      <w:isLgl/>
      <w:suff w:val="space"/>
      <w:lvlText w:val="%1.%2"/>
      <w:lvlJc w:val="left"/>
      <w:pPr>
        <w:ind w:left="18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isLgl/>
      <w:suff w:val="space"/>
      <w:lvlText w:val="%1.%2.%3"/>
      <w:lvlJc w:val="left"/>
      <w:pPr>
        <w:ind w:left="0" w:firstLine="0"/>
      </w:pPr>
      <w:rPr>
        <w:rFonts w:eastAsia="黑体" w:hint="eastAsia"/>
        <w:b w:val="0"/>
        <w:i w:val="0"/>
        <w:sz w:val="28"/>
        <w:szCs w:val="28"/>
      </w:rPr>
    </w:lvl>
    <w:lvl w:ilvl="3">
      <w:start w:val="1"/>
      <w:numFmt w:val="decimal"/>
      <w:isLgl/>
      <w:suff w:val="space"/>
      <w:lvlText w:val="%1.%2.%3.%4"/>
      <w:lvlJc w:val="left"/>
      <w:pPr>
        <w:ind w:left="0" w:firstLine="0"/>
      </w:pPr>
      <w:rPr>
        <w:rFonts w:eastAsia="黑体" w:hint="eastAsia"/>
        <w:b w:val="0"/>
        <w:i w:val="0"/>
        <w:snapToGrid w:val="0"/>
        <w:w w:val="95"/>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612B6CE2"/>
    <w:multiLevelType w:val="hybridMultilevel"/>
    <w:tmpl w:val="DF08B7F8"/>
    <w:lvl w:ilvl="0" w:tplc="FFFFFFFF">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8" w15:restartNumberingAfterBreak="0">
    <w:nsid w:val="61A00E50"/>
    <w:multiLevelType w:val="hybridMultilevel"/>
    <w:tmpl w:val="65BA060E"/>
    <w:lvl w:ilvl="0" w:tplc="FFFFFFFF">
      <w:numFmt w:val="decimal"/>
      <w:pStyle w:val="CharCharCha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5B33DEB"/>
    <w:multiLevelType w:val="multilevel"/>
    <w:tmpl w:val="1E423042"/>
    <w:lvl w:ilvl="0">
      <w:numFmt w:val="decimal"/>
      <w:pStyle w:val="11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7FA2B49"/>
    <w:multiLevelType w:val="multilevel"/>
    <w:tmpl w:val="C4463432"/>
    <w:lvl w:ilvl="0">
      <w:start w:val="1"/>
      <w:numFmt w:val="decimal"/>
      <w:pStyle w:val="1"/>
      <w:suff w:val="space"/>
      <w:lvlText w:val="第%1章"/>
      <w:lvlJc w:val="left"/>
      <w:pPr>
        <w:ind w:left="3261"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effect w:val="none"/>
        <w:vertAlign w:val="baseline"/>
        <w:em w:val="none"/>
      </w:rPr>
    </w:lvl>
    <w:lvl w:ilvl="2">
      <w:start w:val="1"/>
      <w:numFmt w:val="decimal"/>
      <w:pStyle w:val="3"/>
      <w:isLgl/>
      <w:suff w:val="space"/>
      <w:lvlText w:val="%1.%2.%3"/>
      <w:lvlJc w:val="left"/>
      <w:pPr>
        <w:ind w:left="0" w:firstLine="0"/>
      </w:pPr>
      <w:rPr>
        <w:rFonts w:eastAsia="黑体" w:hint="eastAsia"/>
        <w:b w:val="0"/>
        <w:i w:val="0"/>
        <w:sz w:val="28"/>
        <w:szCs w:val="28"/>
      </w:rPr>
    </w:lvl>
    <w:lvl w:ilvl="3">
      <w:start w:val="1"/>
      <w:numFmt w:val="decimal"/>
      <w:pStyle w:val="4"/>
      <w:isLgl/>
      <w:suff w:val="space"/>
      <w:lvlText w:val="%1.%2.%3.%4"/>
      <w:lvlJc w:val="left"/>
      <w:pPr>
        <w:ind w:left="0" w:firstLine="0"/>
      </w:pPr>
      <w:rPr>
        <w:rFonts w:eastAsia="黑体" w:hint="eastAsia"/>
        <w:b w:val="0"/>
        <w:i w:val="0"/>
        <w:snapToGrid w:val="0"/>
        <w:w w:val="95"/>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936015C"/>
    <w:multiLevelType w:val="hybridMultilevel"/>
    <w:tmpl w:val="32D09B7A"/>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F1D6A21"/>
    <w:multiLevelType w:val="singleLevel"/>
    <w:tmpl w:val="A100F9DC"/>
    <w:lvl w:ilvl="0">
      <w:numFmt w:val="decimal"/>
      <w:pStyle w:val="References0"/>
      <w:lvlText w:val=""/>
      <w:lvlJc w:val="left"/>
    </w:lvl>
  </w:abstractNum>
  <w:abstractNum w:abstractNumId="33" w15:restartNumberingAfterBreak="0">
    <w:nsid w:val="729B6229"/>
    <w:multiLevelType w:val="multilevel"/>
    <w:tmpl w:val="9FF867A6"/>
    <w:lvl w:ilvl="0">
      <w:numFmt w:val="decimal"/>
      <w:lvlText w:val=""/>
      <w:lvlJc w:val="left"/>
    </w:lvl>
    <w:lvl w:ilvl="1">
      <w:numFmt w:val="decimal"/>
      <w:lvlText w:val=""/>
      <w:lvlJc w:val="left"/>
    </w:lvl>
    <w:lvl w:ilvl="2">
      <w:numFmt w:val="decimal"/>
      <w:pStyle w:val="18"/>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2D40D9D"/>
    <w:multiLevelType w:val="multilevel"/>
    <w:tmpl w:val="02D6173E"/>
    <w:lvl w:ilvl="0">
      <w:numFmt w:val="decimal"/>
      <w:lvlText w:val=""/>
      <w:lvlJc w:val="left"/>
    </w:lvl>
    <w:lvl w:ilvl="1">
      <w:numFmt w:val="decimal"/>
      <w:pStyle w:val="2123456"/>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66725DE"/>
    <w:multiLevelType w:val="hybridMultilevel"/>
    <w:tmpl w:val="32D09B7A"/>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E171F5"/>
    <w:multiLevelType w:val="hybridMultilevel"/>
    <w:tmpl w:val="32D09B7A"/>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9B1522"/>
    <w:multiLevelType w:val="hybridMultilevel"/>
    <w:tmpl w:val="DAF2370C"/>
    <w:lvl w:ilvl="0" w:tplc="360006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455FF1"/>
    <w:multiLevelType w:val="multilevel"/>
    <w:tmpl w:val="F3F80858"/>
    <w:lvl w:ilvl="0">
      <w:numFmt w:val="decimal"/>
      <w:lvlText w:val=""/>
      <w:lvlJc w:val="left"/>
    </w:lvl>
    <w:lvl w:ilvl="1">
      <w:numFmt w:val="decimal"/>
      <w:lvlText w:val=""/>
      <w:lvlJc w:val="left"/>
    </w:lvl>
    <w:lvl w:ilvl="2">
      <w:numFmt w:val="decimal"/>
      <w:pStyle w:val="241"/>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13488702">
    <w:abstractNumId w:val="29"/>
    <w:lvlOverride w:ilvl="0">
      <w:startOverride w:val="2"/>
    </w:lvlOverride>
    <w:lvlOverride w:ilvl="1">
      <w:startOverride w:val="1"/>
    </w:lvlOverride>
    <w:lvlOverride w:ilvl="2">
      <w:startOverride w:val="2"/>
    </w:lvlOverride>
  </w:num>
  <w:num w:numId="2" w16cid:durableId="1653945197">
    <w:abstractNumId w:val="19"/>
  </w:num>
  <w:num w:numId="3" w16cid:durableId="1065252090">
    <w:abstractNumId w:val="33"/>
  </w:num>
  <w:num w:numId="4" w16cid:durableId="1563952520">
    <w:abstractNumId w:val="38"/>
  </w:num>
  <w:num w:numId="5" w16cid:durableId="165635009">
    <w:abstractNumId w:val="27"/>
  </w:num>
  <w:num w:numId="6" w16cid:durableId="863397009">
    <w:abstractNumId w:val="34"/>
  </w:num>
  <w:num w:numId="7" w16cid:durableId="706490314">
    <w:abstractNumId w:val="32"/>
  </w:num>
  <w:num w:numId="8" w16cid:durableId="1157379774">
    <w:abstractNumId w:val="28"/>
  </w:num>
  <w:num w:numId="9" w16cid:durableId="244732786">
    <w:abstractNumId w:val="22"/>
  </w:num>
  <w:num w:numId="10" w16cid:durableId="342628772">
    <w:abstractNumId w:val="0"/>
  </w:num>
  <w:num w:numId="11" w16cid:durableId="2139907610">
    <w:abstractNumId w:val="7"/>
  </w:num>
  <w:num w:numId="12" w16cid:durableId="1628466019">
    <w:abstractNumId w:val="18"/>
  </w:num>
  <w:num w:numId="13" w16cid:durableId="1034111863">
    <w:abstractNumId w:val="26"/>
  </w:num>
  <w:num w:numId="14" w16cid:durableId="165168894">
    <w:abstractNumId w:val="13"/>
  </w:num>
  <w:num w:numId="15" w16cid:durableId="1971863448">
    <w:abstractNumId w:val="4"/>
  </w:num>
  <w:num w:numId="16" w16cid:durableId="2145190831">
    <w:abstractNumId w:val="30"/>
  </w:num>
  <w:num w:numId="17" w16cid:durableId="1011680768">
    <w:abstractNumId w:val="10"/>
  </w:num>
  <w:num w:numId="18" w16cid:durableId="1620716743">
    <w:abstractNumId w:val="6"/>
  </w:num>
  <w:num w:numId="19" w16cid:durableId="958338964">
    <w:abstractNumId w:val="14"/>
  </w:num>
  <w:num w:numId="20" w16cid:durableId="711617543">
    <w:abstractNumId w:val="11"/>
  </w:num>
  <w:num w:numId="21" w16cid:durableId="618872800">
    <w:abstractNumId w:val="23"/>
  </w:num>
  <w:num w:numId="22" w16cid:durableId="2123642417">
    <w:abstractNumId w:val="24"/>
  </w:num>
  <w:num w:numId="23" w16cid:durableId="852111148">
    <w:abstractNumId w:val="2"/>
  </w:num>
  <w:num w:numId="24" w16cid:durableId="1160383965">
    <w:abstractNumId w:val="16"/>
  </w:num>
  <w:num w:numId="25" w16cid:durableId="813255920">
    <w:abstractNumId w:val="37"/>
  </w:num>
  <w:num w:numId="26" w16cid:durableId="2056998185">
    <w:abstractNumId w:val="31"/>
  </w:num>
  <w:num w:numId="27" w16cid:durableId="1413816315">
    <w:abstractNumId w:val="15"/>
  </w:num>
  <w:num w:numId="28" w16cid:durableId="661128077">
    <w:abstractNumId w:val="8"/>
  </w:num>
  <w:num w:numId="29" w16cid:durableId="1454784527">
    <w:abstractNumId w:val="20"/>
  </w:num>
  <w:num w:numId="30" w16cid:durableId="361366909">
    <w:abstractNumId w:val="3"/>
  </w:num>
  <w:num w:numId="31" w16cid:durableId="443621154">
    <w:abstractNumId w:val="5"/>
  </w:num>
  <w:num w:numId="32" w16cid:durableId="444151728">
    <w:abstractNumId w:val="21"/>
  </w:num>
  <w:num w:numId="33" w16cid:durableId="1275792929">
    <w:abstractNumId w:val="17"/>
  </w:num>
  <w:num w:numId="34" w16cid:durableId="1660959844">
    <w:abstractNumId w:val="9"/>
  </w:num>
  <w:num w:numId="35" w16cid:durableId="982078316">
    <w:abstractNumId w:val="1"/>
  </w:num>
  <w:num w:numId="36" w16cid:durableId="472335729">
    <w:abstractNumId w:val="35"/>
  </w:num>
  <w:num w:numId="37" w16cid:durableId="277487570">
    <w:abstractNumId w:val="36"/>
  </w:num>
  <w:num w:numId="38" w16cid:durableId="958872717">
    <w:abstractNumId w:val="25"/>
  </w:num>
  <w:num w:numId="39" w16cid:durableId="1721435926">
    <w:abstractNumId w:val="30"/>
  </w:num>
  <w:num w:numId="40" w16cid:durableId="484708209">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1843"/>
    <w:rsid w:val="0000019E"/>
    <w:rsid w:val="00000A6F"/>
    <w:rsid w:val="00000C4C"/>
    <w:rsid w:val="000016B5"/>
    <w:rsid w:val="0000219B"/>
    <w:rsid w:val="00002563"/>
    <w:rsid w:val="000028D7"/>
    <w:rsid w:val="000028DF"/>
    <w:rsid w:val="00003D72"/>
    <w:rsid w:val="00004F42"/>
    <w:rsid w:val="00005464"/>
    <w:rsid w:val="00005D96"/>
    <w:rsid w:val="000061E8"/>
    <w:rsid w:val="00006D72"/>
    <w:rsid w:val="00007FD0"/>
    <w:rsid w:val="0001055D"/>
    <w:rsid w:val="000115BE"/>
    <w:rsid w:val="00011AAD"/>
    <w:rsid w:val="00011FA7"/>
    <w:rsid w:val="00012843"/>
    <w:rsid w:val="000128CA"/>
    <w:rsid w:val="00012E5F"/>
    <w:rsid w:val="00013221"/>
    <w:rsid w:val="000132C0"/>
    <w:rsid w:val="000137AD"/>
    <w:rsid w:val="0001383E"/>
    <w:rsid w:val="00013C35"/>
    <w:rsid w:val="00014118"/>
    <w:rsid w:val="00014212"/>
    <w:rsid w:val="00014341"/>
    <w:rsid w:val="00014375"/>
    <w:rsid w:val="00014931"/>
    <w:rsid w:val="00014990"/>
    <w:rsid w:val="00014C14"/>
    <w:rsid w:val="00015FD5"/>
    <w:rsid w:val="00016051"/>
    <w:rsid w:val="00016734"/>
    <w:rsid w:val="000168F2"/>
    <w:rsid w:val="00016A74"/>
    <w:rsid w:val="00016F55"/>
    <w:rsid w:val="00017406"/>
    <w:rsid w:val="00017B37"/>
    <w:rsid w:val="00017EB2"/>
    <w:rsid w:val="00020329"/>
    <w:rsid w:val="00021D58"/>
    <w:rsid w:val="00022CC5"/>
    <w:rsid w:val="00023276"/>
    <w:rsid w:val="000234C8"/>
    <w:rsid w:val="00023AC9"/>
    <w:rsid w:val="00023D2C"/>
    <w:rsid w:val="00024021"/>
    <w:rsid w:val="000240F6"/>
    <w:rsid w:val="000246D4"/>
    <w:rsid w:val="000247C8"/>
    <w:rsid w:val="00024D8A"/>
    <w:rsid w:val="00025037"/>
    <w:rsid w:val="000254E6"/>
    <w:rsid w:val="000256CC"/>
    <w:rsid w:val="00025E8D"/>
    <w:rsid w:val="00026091"/>
    <w:rsid w:val="00027EE6"/>
    <w:rsid w:val="000300DD"/>
    <w:rsid w:val="0003033C"/>
    <w:rsid w:val="0003120B"/>
    <w:rsid w:val="0003131D"/>
    <w:rsid w:val="0003156A"/>
    <w:rsid w:val="00032213"/>
    <w:rsid w:val="00032390"/>
    <w:rsid w:val="00032502"/>
    <w:rsid w:val="00032C6B"/>
    <w:rsid w:val="00032D1C"/>
    <w:rsid w:val="00032D76"/>
    <w:rsid w:val="00032DEF"/>
    <w:rsid w:val="00033529"/>
    <w:rsid w:val="000339C5"/>
    <w:rsid w:val="00033D68"/>
    <w:rsid w:val="00033E11"/>
    <w:rsid w:val="00034464"/>
    <w:rsid w:val="000347B8"/>
    <w:rsid w:val="00034CD6"/>
    <w:rsid w:val="00034D66"/>
    <w:rsid w:val="000359C0"/>
    <w:rsid w:val="00035D52"/>
    <w:rsid w:val="000361DA"/>
    <w:rsid w:val="000364AB"/>
    <w:rsid w:val="0003656A"/>
    <w:rsid w:val="00036D76"/>
    <w:rsid w:val="0003707C"/>
    <w:rsid w:val="000370E9"/>
    <w:rsid w:val="00037317"/>
    <w:rsid w:val="00037D6D"/>
    <w:rsid w:val="0004071A"/>
    <w:rsid w:val="00040EE3"/>
    <w:rsid w:val="00040F7E"/>
    <w:rsid w:val="0004138C"/>
    <w:rsid w:val="00041933"/>
    <w:rsid w:val="00041A35"/>
    <w:rsid w:val="00041B5D"/>
    <w:rsid w:val="00041C59"/>
    <w:rsid w:val="00042072"/>
    <w:rsid w:val="0004236D"/>
    <w:rsid w:val="00043281"/>
    <w:rsid w:val="0004336A"/>
    <w:rsid w:val="000438CB"/>
    <w:rsid w:val="00043BA5"/>
    <w:rsid w:val="00043C77"/>
    <w:rsid w:val="000442EB"/>
    <w:rsid w:val="00044554"/>
    <w:rsid w:val="00044F5B"/>
    <w:rsid w:val="00044F80"/>
    <w:rsid w:val="000456B9"/>
    <w:rsid w:val="000457C1"/>
    <w:rsid w:val="00045A93"/>
    <w:rsid w:val="00045D12"/>
    <w:rsid w:val="000461D0"/>
    <w:rsid w:val="000464C4"/>
    <w:rsid w:val="00046507"/>
    <w:rsid w:val="0004689F"/>
    <w:rsid w:val="000472D0"/>
    <w:rsid w:val="00047373"/>
    <w:rsid w:val="000475B2"/>
    <w:rsid w:val="000475D8"/>
    <w:rsid w:val="000477A2"/>
    <w:rsid w:val="00050A2F"/>
    <w:rsid w:val="00050B44"/>
    <w:rsid w:val="000510CA"/>
    <w:rsid w:val="0005125B"/>
    <w:rsid w:val="00051610"/>
    <w:rsid w:val="0005188F"/>
    <w:rsid w:val="00051EAC"/>
    <w:rsid w:val="00051FAC"/>
    <w:rsid w:val="00052140"/>
    <w:rsid w:val="000527EB"/>
    <w:rsid w:val="00052ACA"/>
    <w:rsid w:val="00052E0E"/>
    <w:rsid w:val="0005359B"/>
    <w:rsid w:val="00053681"/>
    <w:rsid w:val="000538E0"/>
    <w:rsid w:val="00053AAC"/>
    <w:rsid w:val="00053BD0"/>
    <w:rsid w:val="00054958"/>
    <w:rsid w:val="000555C4"/>
    <w:rsid w:val="00055D9A"/>
    <w:rsid w:val="0005644C"/>
    <w:rsid w:val="00056910"/>
    <w:rsid w:val="00056ADC"/>
    <w:rsid w:val="00057521"/>
    <w:rsid w:val="000577C7"/>
    <w:rsid w:val="00057A62"/>
    <w:rsid w:val="00057AA8"/>
    <w:rsid w:val="00060407"/>
    <w:rsid w:val="000608A6"/>
    <w:rsid w:val="00060B0D"/>
    <w:rsid w:val="00060ED1"/>
    <w:rsid w:val="00060F6F"/>
    <w:rsid w:val="000634B7"/>
    <w:rsid w:val="000637E8"/>
    <w:rsid w:val="00064044"/>
    <w:rsid w:val="0006484E"/>
    <w:rsid w:val="000648EF"/>
    <w:rsid w:val="00064BFC"/>
    <w:rsid w:val="00064D40"/>
    <w:rsid w:val="00065432"/>
    <w:rsid w:val="00065465"/>
    <w:rsid w:val="00065526"/>
    <w:rsid w:val="000657AD"/>
    <w:rsid w:val="0006589B"/>
    <w:rsid w:val="00065A5A"/>
    <w:rsid w:val="000663FD"/>
    <w:rsid w:val="00066604"/>
    <w:rsid w:val="000668DC"/>
    <w:rsid w:val="00066CC4"/>
    <w:rsid w:val="000676C8"/>
    <w:rsid w:val="00067D97"/>
    <w:rsid w:val="00067E74"/>
    <w:rsid w:val="00070BC3"/>
    <w:rsid w:val="00070C47"/>
    <w:rsid w:val="00070E3D"/>
    <w:rsid w:val="00070F9D"/>
    <w:rsid w:val="000714A8"/>
    <w:rsid w:val="000718F9"/>
    <w:rsid w:val="00071FDA"/>
    <w:rsid w:val="000721E7"/>
    <w:rsid w:val="00072AA4"/>
    <w:rsid w:val="00072C89"/>
    <w:rsid w:val="00073259"/>
    <w:rsid w:val="000739DE"/>
    <w:rsid w:val="000740D1"/>
    <w:rsid w:val="000753F2"/>
    <w:rsid w:val="0007672D"/>
    <w:rsid w:val="00076FF1"/>
    <w:rsid w:val="00076FF6"/>
    <w:rsid w:val="000772DE"/>
    <w:rsid w:val="00077D73"/>
    <w:rsid w:val="00080056"/>
    <w:rsid w:val="000802D6"/>
    <w:rsid w:val="00080619"/>
    <w:rsid w:val="00081006"/>
    <w:rsid w:val="00081D2A"/>
    <w:rsid w:val="0008221E"/>
    <w:rsid w:val="0008266B"/>
    <w:rsid w:val="0008266C"/>
    <w:rsid w:val="00082F46"/>
    <w:rsid w:val="00082FE2"/>
    <w:rsid w:val="000830C1"/>
    <w:rsid w:val="00083645"/>
    <w:rsid w:val="00083808"/>
    <w:rsid w:val="0008399D"/>
    <w:rsid w:val="00083A47"/>
    <w:rsid w:val="00083C63"/>
    <w:rsid w:val="0008510E"/>
    <w:rsid w:val="00085562"/>
    <w:rsid w:val="000858C4"/>
    <w:rsid w:val="00085A41"/>
    <w:rsid w:val="00086E67"/>
    <w:rsid w:val="00086F75"/>
    <w:rsid w:val="000874D2"/>
    <w:rsid w:val="0009004B"/>
    <w:rsid w:val="000900D9"/>
    <w:rsid w:val="00090286"/>
    <w:rsid w:val="000903E4"/>
    <w:rsid w:val="00090556"/>
    <w:rsid w:val="00090EC6"/>
    <w:rsid w:val="00091347"/>
    <w:rsid w:val="000918C3"/>
    <w:rsid w:val="00091CA3"/>
    <w:rsid w:val="000921D9"/>
    <w:rsid w:val="00092D98"/>
    <w:rsid w:val="00093F64"/>
    <w:rsid w:val="00093F9A"/>
    <w:rsid w:val="000940DB"/>
    <w:rsid w:val="000947B4"/>
    <w:rsid w:val="00094E4A"/>
    <w:rsid w:val="0009507B"/>
    <w:rsid w:val="00095707"/>
    <w:rsid w:val="00095D56"/>
    <w:rsid w:val="000961A6"/>
    <w:rsid w:val="00096A5D"/>
    <w:rsid w:val="00096D86"/>
    <w:rsid w:val="00097235"/>
    <w:rsid w:val="000972ED"/>
    <w:rsid w:val="000973EC"/>
    <w:rsid w:val="00097418"/>
    <w:rsid w:val="00097659"/>
    <w:rsid w:val="00097B9C"/>
    <w:rsid w:val="000A028E"/>
    <w:rsid w:val="000A0DFC"/>
    <w:rsid w:val="000A0F79"/>
    <w:rsid w:val="000A193F"/>
    <w:rsid w:val="000A2499"/>
    <w:rsid w:val="000A258E"/>
    <w:rsid w:val="000A2B93"/>
    <w:rsid w:val="000A3478"/>
    <w:rsid w:val="000A3A80"/>
    <w:rsid w:val="000A42EB"/>
    <w:rsid w:val="000A4393"/>
    <w:rsid w:val="000A4D0C"/>
    <w:rsid w:val="000A534D"/>
    <w:rsid w:val="000A5C59"/>
    <w:rsid w:val="000A5D3F"/>
    <w:rsid w:val="000A601F"/>
    <w:rsid w:val="000A68C1"/>
    <w:rsid w:val="000A6E55"/>
    <w:rsid w:val="000A7045"/>
    <w:rsid w:val="000A787E"/>
    <w:rsid w:val="000A78CA"/>
    <w:rsid w:val="000A7FB6"/>
    <w:rsid w:val="000B0695"/>
    <w:rsid w:val="000B06C7"/>
    <w:rsid w:val="000B0956"/>
    <w:rsid w:val="000B0C8D"/>
    <w:rsid w:val="000B1466"/>
    <w:rsid w:val="000B1677"/>
    <w:rsid w:val="000B1C87"/>
    <w:rsid w:val="000B211D"/>
    <w:rsid w:val="000B21D6"/>
    <w:rsid w:val="000B27E7"/>
    <w:rsid w:val="000B2A01"/>
    <w:rsid w:val="000B2B40"/>
    <w:rsid w:val="000B35A2"/>
    <w:rsid w:val="000B379C"/>
    <w:rsid w:val="000B3BB7"/>
    <w:rsid w:val="000B3C07"/>
    <w:rsid w:val="000B3D58"/>
    <w:rsid w:val="000B3EF7"/>
    <w:rsid w:val="000B4981"/>
    <w:rsid w:val="000B4A2E"/>
    <w:rsid w:val="000B4D60"/>
    <w:rsid w:val="000B4E3F"/>
    <w:rsid w:val="000B4ED9"/>
    <w:rsid w:val="000B50F7"/>
    <w:rsid w:val="000B60B0"/>
    <w:rsid w:val="000B62C0"/>
    <w:rsid w:val="000B69DF"/>
    <w:rsid w:val="000B6C4D"/>
    <w:rsid w:val="000B7A70"/>
    <w:rsid w:val="000B7D2D"/>
    <w:rsid w:val="000C264E"/>
    <w:rsid w:val="000C2D5F"/>
    <w:rsid w:val="000C330C"/>
    <w:rsid w:val="000C3376"/>
    <w:rsid w:val="000C3A09"/>
    <w:rsid w:val="000C455A"/>
    <w:rsid w:val="000C4AE6"/>
    <w:rsid w:val="000C5A8F"/>
    <w:rsid w:val="000C5DB1"/>
    <w:rsid w:val="000C6929"/>
    <w:rsid w:val="000C75AA"/>
    <w:rsid w:val="000C7A9B"/>
    <w:rsid w:val="000D00A2"/>
    <w:rsid w:val="000D02EB"/>
    <w:rsid w:val="000D1661"/>
    <w:rsid w:val="000D1A21"/>
    <w:rsid w:val="000D227B"/>
    <w:rsid w:val="000D2873"/>
    <w:rsid w:val="000D2BF9"/>
    <w:rsid w:val="000D2DB3"/>
    <w:rsid w:val="000D352F"/>
    <w:rsid w:val="000D4303"/>
    <w:rsid w:val="000D4348"/>
    <w:rsid w:val="000D43C2"/>
    <w:rsid w:val="000D46AF"/>
    <w:rsid w:val="000D4B88"/>
    <w:rsid w:val="000D4C67"/>
    <w:rsid w:val="000D4E50"/>
    <w:rsid w:val="000D5101"/>
    <w:rsid w:val="000D571F"/>
    <w:rsid w:val="000D5BFB"/>
    <w:rsid w:val="000D63E6"/>
    <w:rsid w:val="000D65AD"/>
    <w:rsid w:val="000D6C2C"/>
    <w:rsid w:val="000D769F"/>
    <w:rsid w:val="000D7FD4"/>
    <w:rsid w:val="000E0788"/>
    <w:rsid w:val="000E0CDF"/>
    <w:rsid w:val="000E17D5"/>
    <w:rsid w:val="000E24BC"/>
    <w:rsid w:val="000E29C6"/>
    <w:rsid w:val="000E2A4B"/>
    <w:rsid w:val="000E2EFD"/>
    <w:rsid w:val="000E31C3"/>
    <w:rsid w:val="000E3C32"/>
    <w:rsid w:val="000E40F1"/>
    <w:rsid w:val="000E42BA"/>
    <w:rsid w:val="000E45CD"/>
    <w:rsid w:val="000E4912"/>
    <w:rsid w:val="000E4B31"/>
    <w:rsid w:val="000E50B5"/>
    <w:rsid w:val="000E604A"/>
    <w:rsid w:val="000E63FD"/>
    <w:rsid w:val="000E6AB0"/>
    <w:rsid w:val="000E71B9"/>
    <w:rsid w:val="000F070E"/>
    <w:rsid w:val="000F07AA"/>
    <w:rsid w:val="000F0DC2"/>
    <w:rsid w:val="000F122B"/>
    <w:rsid w:val="000F14CA"/>
    <w:rsid w:val="000F23F2"/>
    <w:rsid w:val="000F28EF"/>
    <w:rsid w:val="000F2FFD"/>
    <w:rsid w:val="000F3372"/>
    <w:rsid w:val="000F3D40"/>
    <w:rsid w:val="000F40BE"/>
    <w:rsid w:val="000F459D"/>
    <w:rsid w:val="000F4858"/>
    <w:rsid w:val="000F4AD8"/>
    <w:rsid w:val="000F4C96"/>
    <w:rsid w:val="000F5024"/>
    <w:rsid w:val="000F50E2"/>
    <w:rsid w:val="000F5B68"/>
    <w:rsid w:val="000F5EC9"/>
    <w:rsid w:val="000F631F"/>
    <w:rsid w:val="000F639E"/>
    <w:rsid w:val="000F6651"/>
    <w:rsid w:val="000F697D"/>
    <w:rsid w:val="000F69FB"/>
    <w:rsid w:val="000F6CD4"/>
    <w:rsid w:val="000F6FD8"/>
    <w:rsid w:val="000F722E"/>
    <w:rsid w:val="000F7665"/>
    <w:rsid w:val="000F77B1"/>
    <w:rsid w:val="000F7BE1"/>
    <w:rsid w:val="001000A8"/>
    <w:rsid w:val="00100DEF"/>
    <w:rsid w:val="00100F29"/>
    <w:rsid w:val="0010130E"/>
    <w:rsid w:val="00101917"/>
    <w:rsid w:val="00102391"/>
    <w:rsid w:val="00102FDB"/>
    <w:rsid w:val="00103846"/>
    <w:rsid w:val="00103FC4"/>
    <w:rsid w:val="00104988"/>
    <w:rsid w:val="00104C61"/>
    <w:rsid w:val="00104FEE"/>
    <w:rsid w:val="001059E1"/>
    <w:rsid w:val="00105C13"/>
    <w:rsid w:val="00105F93"/>
    <w:rsid w:val="0010625C"/>
    <w:rsid w:val="001067FE"/>
    <w:rsid w:val="00106966"/>
    <w:rsid w:val="00106C4D"/>
    <w:rsid w:val="00107DCA"/>
    <w:rsid w:val="00107F2D"/>
    <w:rsid w:val="0011010A"/>
    <w:rsid w:val="00110D60"/>
    <w:rsid w:val="00110E97"/>
    <w:rsid w:val="00111CB3"/>
    <w:rsid w:val="0011223B"/>
    <w:rsid w:val="0011259D"/>
    <w:rsid w:val="00112F9D"/>
    <w:rsid w:val="001133F0"/>
    <w:rsid w:val="0011350F"/>
    <w:rsid w:val="00113AA3"/>
    <w:rsid w:val="0011404F"/>
    <w:rsid w:val="00114691"/>
    <w:rsid w:val="00114697"/>
    <w:rsid w:val="00114765"/>
    <w:rsid w:val="001149CB"/>
    <w:rsid w:val="00115A25"/>
    <w:rsid w:val="00115A41"/>
    <w:rsid w:val="001161DF"/>
    <w:rsid w:val="0011708B"/>
    <w:rsid w:val="001178EF"/>
    <w:rsid w:val="00117B0E"/>
    <w:rsid w:val="00117FEE"/>
    <w:rsid w:val="001200FD"/>
    <w:rsid w:val="00120424"/>
    <w:rsid w:val="001207CA"/>
    <w:rsid w:val="001207DA"/>
    <w:rsid w:val="001211CE"/>
    <w:rsid w:val="00121337"/>
    <w:rsid w:val="0012165A"/>
    <w:rsid w:val="001217D4"/>
    <w:rsid w:val="00121843"/>
    <w:rsid w:val="001228D7"/>
    <w:rsid w:val="00123037"/>
    <w:rsid w:val="001237C0"/>
    <w:rsid w:val="0012387D"/>
    <w:rsid w:val="001239E2"/>
    <w:rsid w:val="00123A23"/>
    <w:rsid w:val="00123B91"/>
    <w:rsid w:val="00123DB6"/>
    <w:rsid w:val="001244A6"/>
    <w:rsid w:val="0012465A"/>
    <w:rsid w:val="001249BC"/>
    <w:rsid w:val="00124B13"/>
    <w:rsid w:val="00124C9B"/>
    <w:rsid w:val="0012517D"/>
    <w:rsid w:val="001255CD"/>
    <w:rsid w:val="00125994"/>
    <w:rsid w:val="00125F96"/>
    <w:rsid w:val="00126071"/>
    <w:rsid w:val="00126318"/>
    <w:rsid w:val="00126B93"/>
    <w:rsid w:val="00126D1F"/>
    <w:rsid w:val="00126D52"/>
    <w:rsid w:val="00127C10"/>
    <w:rsid w:val="001307D2"/>
    <w:rsid w:val="00130A61"/>
    <w:rsid w:val="0013109C"/>
    <w:rsid w:val="001318A4"/>
    <w:rsid w:val="0013199D"/>
    <w:rsid w:val="0013259D"/>
    <w:rsid w:val="00132917"/>
    <w:rsid w:val="0013297A"/>
    <w:rsid w:val="00132DC4"/>
    <w:rsid w:val="00132E83"/>
    <w:rsid w:val="00132F2C"/>
    <w:rsid w:val="00133176"/>
    <w:rsid w:val="00133376"/>
    <w:rsid w:val="001344B9"/>
    <w:rsid w:val="001345CB"/>
    <w:rsid w:val="00134B6F"/>
    <w:rsid w:val="0013567B"/>
    <w:rsid w:val="00135E5A"/>
    <w:rsid w:val="00136420"/>
    <w:rsid w:val="00136795"/>
    <w:rsid w:val="00136C57"/>
    <w:rsid w:val="00136FCC"/>
    <w:rsid w:val="001375E2"/>
    <w:rsid w:val="0013765E"/>
    <w:rsid w:val="0013789F"/>
    <w:rsid w:val="001400AA"/>
    <w:rsid w:val="001404A6"/>
    <w:rsid w:val="001404C4"/>
    <w:rsid w:val="001408B3"/>
    <w:rsid w:val="00140F6F"/>
    <w:rsid w:val="00141689"/>
    <w:rsid w:val="00141A62"/>
    <w:rsid w:val="001420F6"/>
    <w:rsid w:val="00142228"/>
    <w:rsid w:val="00142844"/>
    <w:rsid w:val="00142B59"/>
    <w:rsid w:val="00142EDF"/>
    <w:rsid w:val="00143685"/>
    <w:rsid w:val="0014394E"/>
    <w:rsid w:val="001441B3"/>
    <w:rsid w:val="001446E1"/>
    <w:rsid w:val="00144F19"/>
    <w:rsid w:val="0014546C"/>
    <w:rsid w:val="0014549C"/>
    <w:rsid w:val="00145A41"/>
    <w:rsid w:val="00145F8D"/>
    <w:rsid w:val="0014641F"/>
    <w:rsid w:val="00146551"/>
    <w:rsid w:val="00146F85"/>
    <w:rsid w:val="00147339"/>
    <w:rsid w:val="00147700"/>
    <w:rsid w:val="001477DA"/>
    <w:rsid w:val="00147BA6"/>
    <w:rsid w:val="00147CF2"/>
    <w:rsid w:val="00147E75"/>
    <w:rsid w:val="0015027A"/>
    <w:rsid w:val="00150568"/>
    <w:rsid w:val="001506AD"/>
    <w:rsid w:val="00151518"/>
    <w:rsid w:val="001517B0"/>
    <w:rsid w:val="001517D0"/>
    <w:rsid w:val="001518A0"/>
    <w:rsid w:val="00151961"/>
    <w:rsid w:val="00151BB3"/>
    <w:rsid w:val="00152A82"/>
    <w:rsid w:val="001533F8"/>
    <w:rsid w:val="00153786"/>
    <w:rsid w:val="00153E1F"/>
    <w:rsid w:val="00154594"/>
    <w:rsid w:val="00154A96"/>
    <w:rsid w:val="00154D45"/>
    <w:rsid w:val="00155A67"/>
    <w:rsid w:val="00155A6B"/>
    <w:rsid w:val="00155FC5"/>
    <w:rsid w:val="00156AB0"/>
    <w:rsid w:val="001571A2"/>
    <w:rsid w:val="001573CA"/>
    <w:rsid w:val="00157B15"/>
    <w:rsid w:val="00157C27"/>
    <w:rsid w:val="00157F1E"/>
    <w:rsid w:val="001610E2"/>
    <w:rsid w:val="001615E5"/>
    <w:rsid w:val="00161678"/>
    <w:rsid w:val="0016194D"/>
    <w:rsid w:val="00161AFA"/>
    <w:rsid w:val="00161B65"/>
    <w:rsid w:val="001624E1"/>
    <w:rsid w:val="00162BF5"/>
    <w:rsid w:val="00162F3B"/>
    <w:rsid w:val="001642A1"/>
    <w:rsid w:val="001643D7"/>
    <w:rsid w:val="001645DB"/>
    <w:rsid w:val="001649F7"/>
    <w:rsid w:val="0016513F"/>
    <w:rsid w:val="00165509"/>
    <w:rsid w:val="001658F5"/>
    <w:rsid w:val="00165AED"/>
    <w:rsid w:val="00165F96"/>
    <w:rsid w:val="00166320"/>
    <w:rsid w:val="00166426"/>
    <w:rsid w:val="0016765E"/>
    <w:rsid w:val="00167965"/>
    <w:rsid w:val="00167C28"/>
    <w:rsid w:val="001702B2"/>
    <w:rsid w:val="00170414"/>
    <w:rsid w:val="001708A2"/>
    <w:rsid w:val="00170DE4"/>
    <w:rsid w:val="00170E18"/>
    <w:rsid w:val="00171013"/>
    <w:rsid w:val="00171748"/>
    <w:rsid w:val="001717A9"/>
    <w:rsid w:val="001718EF"/>
    <w:rsid w:val="00171E84"/>
    <w:rsid w:val="0017269D"/>
    <w:rsid w:val="001730F8"/>
    <w:rsid w:val="00173316"/>
    <w:rsid w:val="001736EB"/>
    <w:rsid w:val="00173B53"/>
    <w:rsid w:val="00173DF4"/>
    <w:rsid w:val="001741AE"/>
    <w:rsid w:val="00174EED"/>
    <w:rsid w:val="00175410"/>
    <w:rsid w:val="00175540"/>
    <w:rsid w:val="00176656"/>
    <w:rsid w:val="00176DB6"/>
    <w:rsid w:val="0017703F"/>
    <w:rsid w:val="001771B1"/>
    <w:rsid w:val="00177F7D"/>
    <w:rsid w:val="00180D1C"/>
    <w:rsid w:val="00180F6C"/>
    <w:rsid w:val="00181177"/>
    <w:rsid w:val="0018149F"/>
    <w:rsid w:val="001817D4"/>
    <w:rsid w:val="00181B02"/>
    <w:rsid w:val="00181DB2"/>
    <w:rsid w:val="00181EC8"/>
    <w:rsid w:val="0018225A"/>
    <w:rsid w:val="0018246B"/>
    <w:rsid w:val="0018275B"/>
    <w:rsid w:val="00182780"/>
    <w:rsid w:val="00182A1D"/>
    <w:rsid w:val="00182E90"/>
    <w:rsid w:val="00182FC4"/>
    <w:rsid w:val="00183AE9"/>
    <w:rsid w:val="0018403B"/>
    <w:rsid w:val="0018458E"/>
    <w:rsid w:val="00184965"/>
    <w:rsid w:val="00184AE8"/>
    <w:rsid w:val="00184E36"/>
    <w:rsid w:val="001850EE"/>
    <w:rsid w:val="00185479"/>
    <w:rsid w:val="00185561"/>
    <w:rsid w:val="001855BC"/>
    <w:rsid w:val="00185A12"/>
    <w:rsid w:val="00185ECD"/>
    <w:rsid w:val="00186493"/>
    <w:rsid w:val="001866BB"/>
    <w:rsid w:val="001866C6"/>
    <w:rsid w:val="001866E0"/>
    <w:rsid w:val="00186806"/>
    <w:rsid w:val="00186AEA"/>
    <w:rsid w:val="001870D0"/>
    <w:rsid w:val="001870EB"/>
    <w:rsid w:val="00187F38"/>
    <w:rsid w:val="00191301"/>
    <w:rsid w:val="001919CF"/>
    <w:rsid w:val="00191A95"/>
    <w:rsid w:val="0019219E"/>
    <w:rsid w:val="00192416"/>
    <w:rsid w:val="0019276B"/>
    <w:rsid w:val="00192E81"/>
    <w:rsid w:val="00192F85"/>
    <w:rsid w:val="00192FFD"/>
    <w:rsid w:val="001934B1"/>
    <w:rsid w:val="001942BE"/>
    <w:rsid w:val="001944EF"/>
    <w:rsid w:val="00194A91"/>
    <w:rsid w:val="00194FDE"/>
    <w:rsid w:val="0019553F"/>
    <w:rsid w:val="00195605"/>
    <w:rsid w:val="00195D10"/>
    <w:rsid w:val="00195FB6"/>
    <w:rsid w:val="0019622B"/>
    <w:rsid w:val="0019697A"/>
    <w:rsid w:val="00196F61"/>
    <w:rsid w:val="00197331"/>
    <w:rsid w:val="00197379"/>
    <w:rsid w:val="001974C0"/>
    <w:rsid w:val="00197E9B"/>
    <w:rsid w:val="00197EF8"/>
    <w:rsid w:val="001A01DF"/>
    <w:rsid w:val="001A2260"/>
    <w:rsid w:val="001A332A"/>
    <w:rsid w:val="001A3C2C"/>
    <w:rsid w:val="001A3DDD"/>
    <w:rsid w:val="001A3FD2"/>
    <w:rsid w:val="001A4757"/>
    <w:rsid w:val="001A4C54"/>
    <w:rsid w:val="001A579C"/>
    <w:rsid w:val="001A6018"/>
    <w:rsid w:val="001A6DBF"/>
    <w:rsid w:val="001A6FDF"/>
    <w:rsid w:val="001A72EA"/>
    <w:rsid w:val="001A7331"/>
    <w:rsid w:val="001A75DF"/>
    <w:rsid w:val="001A7F92"/>
    <w:rsid w:val="001B0669"/>
    <w:rsid w:val="001B0B36"/>
    <w:rsid w:val="001B1219"/>
    <w:rsid w:val="001B16C2"/>
    <w:rsid w:val="001B181D"/>
    <w:rsid w:val="001B20FF"/>
    <w:rsid w:val="001B3781"/>
    <w:rsid w:val="001B39A2"/>
    <w:rsid w:val="001B3A26"/>
    <w:rsid w:val="001B491C"/>
    <w:rsid w:val="001B4B1F"/>
    <w:rsid w:val="001B5895"/>
    <w:rsid w:val="001B5CB0"/>
    <w:rsid w:val="001B6366"/>
    <w:rsid w:val="001B6390"/>
    <w:rsid w:val="001B63AD"/>
    <w:rsid w:val="001B6A07"/>
    <w:rsid w:val="001C0761"/>
    <w:rsid w:val="001C1009"/>
    <w:rsid w:val="001C103F"/>
    <w:rsid w:val="001C1272"/>
    <w:rsid w:val="001C16D3"/>
    <w:rsid w:val="001C1949"/>
    <w:rsid w:val="001C1D3B"/>
    <w:rsid w:val="001C213E"/>
    <w:rsid w:val="001C3660"/>
    <w:rsid w:val="001C36F1"/>
    <w:rsid w:val="001C3CBE"/>
    <w:rsid w:val="001C4346"/>
    <w:rsid w:val="001C4AA5"/>
    <w:rsid w:val="001C4C50"/>
    <w:rsid w:val="001C5775"/>
    <w:rsid w:val="001C5C9E"/>
    <w:rsid w:val="001C675F"/>
    <w:rsid w:val="001C682A"/>
    <w:rsid w:val="001C69FC"/>
    <w:rsid w:val="001C71CA"/>
    <w:rsid w:val="001C7711"/>
    <w:rsid w:val="001C77D9"/>
    <w:rsid w:val="001C7BE0"/>
    <w:rsid w:val="001C7E82"/>
    <w:rsid w:val="001D075A"/>
    <w:rsid w:val="001D107A"/>
    <w:rsid w:val="001D123F"/>
    <w:rsid w:val="001D1639"/>
    <w:rsid w:val="001D1671"/>
    <w:rsid w:val="001D17B9"/>
    <w:rsid w:val="001D1C71"/>
    <w:rsid w:val="001D1E11"/>
    <w:rsid w:val="001D1F2F"/>
    <w:rsid w:val="001D1F6D"/>
    <w:rsid w:val="001D214C"/>
    <w:rsid w:val="001D228C"/>
    <w:rsid w:val="001D2AEA"/>
    <w:rsid w:val="001D332D"/>
    <w:rsid w:val="001D3B3A"/>
    <w:rsid w:val="001D3E2A"/>
    <w:rsid w:val="001D40BC"/>
    <w:rsid w:val="001D41D6"/>
    <w:rsid w:val="001D4D70"/>
    <w:rsid w:val="001D4DBB"/>
    <w:rsid w:val="001D50DF"/>
    <w:rsid w:val="001D57EE"/>
    <w:rsid w:val="001D5835"/>
    <w:rsid w:val="001D5875"/>
    <w:rsid w:val="001D5B9F"/>
    <w:rsid w:val="001D5EA5"/>
    <w:rsid w:val="001D6696"/>
    <w:rsid w:val="001D6E59"/>
    <w:rsid w:val="001D6EF0"/>
    <w:rsid w:val="001D6F46"/>
    <w:rsid w:val="001D708D"/>
    <w:rsid w:val="001D7148"/>
    <w:rsid w:val="001D75D0"/>
    <w:rsid w:val="001D7A18"/>
    <w:rsid w:val="001E0073"/>
    <w:rsid w:val="001E05D1"/>
    <w:rsid w:val="001E0623"/>
    <w:rsid w:val="001E0941"/>
    <w:rsid w:val="001E0FAA"/>
    <w:rsid w:val="001E10FF"/>
    <w:rsid w:val="001E1C44"/>
    <w:rsid w:val="001E1F9D"/>
    <w:rsid w:val="001E1FE6"/>
    <w:rsid w:val="001E2079"/>
    <w:rsid w:val="001E2196"/>
    <w:rsid w:val="001E23FF"/>
    <w:rsid w:val="001E2570"/>
    <w:rsid w:val="001E25A6"/>
    <w:rsid w:val="001E2DA7"/>
    <w:rsid w:val="001E2E6F"/>
    <w:rsid w:val="001E2FE3"/>
    <w:rsid w:val="001E32BD"/>
    <w:rsid w:val="001E3632"/>
    <w:rsid w:val="001E4197"/>
    <w:rsid w:val="001E422F"/>
    <w:rsid w:val="001E482B"/>
    <w:rsid w:val="001E5068"/>
    <w:rsid w:val="001E5185"/>
    <w:rsid w:val="001E529A"/>
    <w:rsid w:val="001E632F"/>
    <w:rsid w:val="001E647D"/>
    <w:rsid w:val="001E6597"/>
    <w:rsid w:val="001E6757"/>
    <w:rsid w:val="001E6914"/>
    <w:rsid w:val="001E6D7F"/>
    <w:rsid w:val="001E6E2D"/>
    <w:rsid w:val="001E6E81"/>
    <w:rsid w:val="001E73A2"/>
    <w:rsid w:val="001E768E"/>
    <w:rsid w:val="001E78E5"/>
    <w:rsid w:val="001E7DD3"/>
    <w:rsid w:val="001F02E8"/>
    <w:rsid w:val="001F100B"/>
    <w:rsid w:val="001F150A"/>
    <w:rsid w:val="001F184D"/>
    <w:rsid w:val="001F1EBC"/>
    <w:rsid w:val="001F1F13"/>
    <w:rsid w:val="001F1F40"/>
    <w:rsid w:val="001F1FB6"/>
    <w:rsid w:val="001F26FF"/>
    <w:rsid w:val="001F2C36"/>
    <w:rsid w:val="001F2C7B"/>
    <w:rsid w:val="001F2CAC"/>
    <w:rsid w:val="001F2DFA"/>
    <w:rsid w:val="001F2FD9"/>
    <w:rsid w:val="001F3A0B"/>
    <w:rsid w:val="001F3FCC"/>
    <w:rsid w:val="001F4060"/>
    <w:rsid w:val="001F494E"/>
    <w:rsid w:val="001F5130"/>
    <w:rsid w:val="001F5585"/>
    <w:rsid w:val="001F5897"/>
    <w:rsid w:val="001F6121"/>
    <w:rsid w:val="001F647B"/>
    <w:rsid w:val="001F65D2"/>
    <w:rsid w:val="001F66E4"/>
    <w:rsid w:val="001F7EFF"/>
    <w:rsid w:val="001F7F31"/>
    <w:rsid w:val="00200A0C"/>
    <w:rsid w:val="00200ADB"/>
    <w:rsid w:val="00200C02"/>
    <w:rsid w:val="00200EFB"/>
    <w:rsid w:val="0020112E"/>
    <w:rsid w:val="002015A6"/>
    <w:rsid w:val="00201763"/>
    <w:rsid w:val="00201906"/>
    <w:rsid w:val="00201E8A"/>
    <w:rsid w:val="0020228C"/>
    <w:rsid w:val="0020232B"/>
    <w:rsid w:val="002024CA"/>
    <w:rsid w:val="002030A7"/>
    <w:rsid w:val="00203168"/>
    <w:rsid w:val="0020420D"/>
    <w:rsid w:val="00204411"/>
    <w:rsid w:val="0020467A"/>
    <w:rsid w:val="00204BE9"/>
    <w:rsid w:val="00205191"/>
    <w:rsid w:val="002051AF"/>
    <w:rsid w:val="00205641"/>
    <w:rsid w:val="00206803"/>
    <w:rsid w:val="00206B86"/>
    <w:rsid w:val="00206CA9"/>
    <w:rsid w:val="002077F0"/>
    <w:rsid w:val="00207827"/>
    <w:rsid w:val="00207A48"/>
    <w:rsid w:val="00207ED1"/>
    <w:rsid w:val="00207FE0"/>
    <w:rsid w:val="00210DD4"/>
    <w:rsid w:val="00210FF7"/>
    <w:rsid w:val="002110D8"/>
    <w:rsid w:val="0021172A"/>
    <w:rsid w:val="00211978"/>
    <w:rsid w:val="00211BB6"/>
    <w:rsid w:val="00211C2C"/>
    <w:rsid w:val="00211FBB"/>
    <w:rsid w:val="0021213C"/>
    <w:rsid w:val="002125C7"/>
    <w:rsid w:val="002126F7"/>
    <w:rsid w:val="002138FA"/>
    <w:rsid w:val="002139B2"/>
    <w:rsid w:val="00213A6F"/>
    <w:rsid w:val="00213D29"/>
    <w:rsid w:val="00213D3C"/>
    <w:rsid w:val="00214234"/>
    <w:rsid w:val="0021435B"/>
    <w:rsid w:val="002144A6"/>
    <w:rsid w:val="002149B1"/>
    <w:rsid w:val="00214A9D"/>
    <w:rsid w:val="00214C24"/>
    <w:rsid w:val="00215104"/>
    <w:rsid w:val="0021554E"/>
    <w:rsid w:val="00215708"/>
    <w:rsid w:val="00215A8F"/>
    <w:rsid w:val="00215EE7"/>
    <w:rsid w:val="00216163"/>
    <w:rsid w:val="0021622C"/>
    <w:rsid w:val="00216530"/>
    <w:rsid w:val="00216E89"/>
    <w:rsid w:val="00217C8D"/>
    <w:rsid w:val="002202AB"/>
    <w:rsid w:val="002203AB"/>
    <w:rsid w:val="0022071B"/>
    <w:rsid w:val="002209AA"/>
    <w:rsid w:val="002211EE"/>
    <w:rsid w:val="0022126D"/>
    <w:rsid w:val="002213E6"/>
    <w:rsid w:val="002214F0"/>
    <w:rsid w:val="00221B46"/>
    <w:rsid w:val="00222511"/>
    <w:rsid w:val="002226CF"/>
    <w:rsid w:val="00222E86"/>
    <w:rsid w:val="0022321A"/>
    <w:rsid w:val="002234FF"/>
    <w:rsid w:val="00223808"/>
    <w:rsid w:val="00223AA3"/>
    <w:rsid w:val="00223D5F"/>
    <w:rsid w:val="0022424E"/>
    <w:rsid w:val="0022468D"/>
    <w:rsid w:val="002247DC"/>
    <w:rsid w:val="00224C77"/>
    <w:rsid w:val="00224CF8"/>
    <w:rsid w:val="00224E29"/>
    <w:rsid w:val="0022651A"/>
    <w:rsid w:val="00226AD1"/>
    <w:rsid w:val="00226BDF"/>
    <w:rsid w:val="002270B0"/>
    <w:rsid w:val="0022750C"/>
    <w:rsid w:val="00227872"/>
    <w:rsid w:val="00230216"/>
    <w:rsid w:val="00230646"/>
    <w:rsid w:val="00230813"/>
    <w:rsid w:val="00230AA1"/>
    <w:rsid w:val="00230B9A"/>
    <w:rsid w:val="00230E8E"/>
    <w:rsid w:val="00231BFE"/>
    <w:rsid w:val="00232AE7"/>
    <w:rsid w:val="002334FD"/>
    <w:rsid w:val="002341FD"/>
    <w:rsid w:val="002345E1"/>
    <w:rsid w:val="002348EC"/>
    <w:rsid w:val="00235012"/>
    <w:rsid w:val="00235CA2"/>
    <w:rsid w:val="00235F17"/>
    <w:rsid w:val="00236116"/>
    <w:rsid w:val="002366EF"/>
    <w:rsid w:val="00237BD3"/>
    <w:rsid w:val="00237E14"/>
    <w:rsid w:val="00237FF9"/>
    <w:rsid w:val="00240A77"/>
    <w:rsid w:val="00240B25"/>
    <w:rsid w:val="00240BD3"/>
    <w:rsid w:val="00240DDA"/>
    <w:rsid w:val="0024101B"/>
    <w:rsid w:val="0024150E"/>
    <w:rsid w:val="002416F9"/>
    <w:rsid w:val="0024196C"/>
    <w:rsid w:val="0024246E"/>
    <w:rsid w:val="00243813"/>
    <w:rsid w:val="00243C16"/>
    <w:rsid w:val="00243C80"/>
    <w:rsid w:val="00244288"/>
    <w:rsid w:val="002449EC"/>
    <w:rsid w:val="002457C7"/>
    <w:rsid w:val="00245AEC"/>
    <w:rsid w:val="002460D5"/>
    <w:rsid w:val="002465FD"/>
    <w:rsid w:val="00246940"/>
    <w:rsid w:val="00246C80"/>
    <w:rsid w:val="00246EAF"/>
    <w:rsid w:val="00247D53"/>
    <w:rsid w:val="0025011C"/>
    <w:rsid w:val="00250169"/>
    <w:rsid w:val="00250250"/>
    <w:rsid w:val="00250366"/>
    <w:rsid w:val="002503EF"/>
    <w:rsid w:val="0025078B"/>
    <w:rsid w:val="00252088"/>
    <w:rsid w:val="0025269F"/>
    <w:rsid w:val="00252DB8"/>
    <w:rsid w:val="00253177"/>
    <w:rsid w:val="0025426E"/>
    <w:rsid w:val="0025444D"/>
    <w:rsid w:val="00254866"/>
    <w:rsid w:val="002548B5"/>
    <w:rsid w:val="002555A7"/>
    <w:rsid w:val="00255AF5"/>
    <w:rsid w:val="0025689C"/>
    <w:rsid w:val="00256D49"/>
    <w:rsid w:val="00257102"/>
    <w:rsid w:val="002573FC"/>
    <w:rsid w:val="00257D53"/>
    <w:rsid w:val="002601DE"/>
    <w:rsid w:val="002607CF"/>
    <w:rsid w:val="002609E1"/>
    <w:rsid w:val="00261141"/>
    <w:rsid w:val="00261485"/>
    <w:rsid w:val="00262D5F"/>
    <w:rsid w:val="002631A1"/>
    <w:rsid w:val="00263396"/>
    <w:rsid w:val="00263586"/>
    <w:rsid w:val="00263C96"/>
    <w:rsid w:val="002641D8"/>
    <w:rsid w:val="00264BF8"/>
    <w:rsid w:val="00264D9E"/>
    <w:rsid w:val="00265541"/>
    <w:rsid w:val="00265E32"/>
    <w:rsid w:val="00266AEC"/>
    <w:rsid w:val="0026704F"/>
    <w:rsid w:val="002670D9"/>
    <w:rsid w:val="0026755D"/>
    <w:rsid w:val="00267772"/>
    <w:rsid w:val="0027073F"/>
    <w:rsid w:val="002724FB"/>
    <w:rsid w:val="00272E3F"/>
    <w:rsid w:val="00273035"/>
    <w:rsid w:val="00273297"/>
    <w:rsid w:val="00273488"/>
    <w:rsid w:val="00273558"/>
    <w:rsid w:val="0027357D"/>
    <w:rsid w:val="00273DE4"/>
    <w:rsid w:val="00274326"/>
    <w:rsid w:val="0027463C"/>
    <w:rsid w:val="002746FA"/>
    <w:rsid w:val="00274911"/>
    <w:rsid w:val="00274DA0"/>
    <w:rsid w:val="002755B3"/>
    <w:rsid w:val="00275758"/>
    <w:rsid w:val="00275F10"/>
    <w:rsid w:val="0027617E"/>
    <w:rsid w:val="0027640F"/>
    <w:rsid w:val="00276C66"/>
    <w:rsid w:val="00277302"/>
    <w:rsid w:val="002778B6"/>
    <w:rsid w:val="00280026"/>
    <w:rsid w:val="002801E1"/>
    <w:rsid w:val="00280235"/>
    <w:rsid w:val="00280381"/>
    <w:rsid w:val="00280FC1"/>
    <w:rsid w:val="00281CB8"/>
    <w:rsid w:val="00282557"/>
    <w:rsid w:val="00282721"/>
    <w:rsid w:val="002829C7"/>
    <w:rsid w:val="00282CA0"/>
    <w:rsid w:val="0028371C"/>
    <w:rsid w:val="00283A37"/>
    <w:rsid w:val="00283A9B"/>
    <w:rsid w:val="00283C99"/>
    <w:rsid w:val="00284372"/>
    <w:rsid w:val="00284754"/>
    <w:rsid w:val="002847A4"/>
    <w:rsid w:val="0028498F"/>
    <w:rsid w:val="002852A2"/>
    <w:rsid w:val="00285BB9"/>
    <w:rsid w:val="00285D12"/>
    <w:rsid w:val="00286468"/>
    <w:rsid w:val="00286B93"/>
    <w:rsid w:val="00287142"/>
    <w:rsid w:val="0028767E"/>
    <w:rsid w:val="002878D7"/>
    <w:rsid w:val="00287953"/>
    <w:rsid w:val="00287B13"/>
    <w:rsid w:val="00287B8A"/>
    <w:rsid w:val="00290600"/>
    <w:rsid w:val="0029096D"/>
    <w:rsid w:val="00291266"/>
    <w:rsid w:val="002915A8"/>
    <w:rsid w:val="00291FE5"/>
    <w:rsid w:val="0029207E"/>
    <w:rsid w:val="002926BE"/>
    <w:rsid w:val="0029284E"/>
    <w:rsid w:val="002928EC"/>
    <w:rsid w:val="00292D28"/>
    <w:rsid w:val="00293017"/>
    <w:rsid w:val="00293072"/>
    <w:rsid w:val="002930A6"/>
    <w:rsid w:val="00293582"/>
    <w:rsid w:val="00293586"/>
    <w:rsid w:val="002935CF"/>
    <w:rsid w:val="00293B36"/>
    <w:rsid w:val="00293D5A"/>
    <w:rsid w:val="002944B8"/>
    <w:rsid w:val="00294651"/>
    <w:rsid w:val="00295133"/>
    <w:rsid w:val="0029523E"/>
    <w:rsid w:val="00295DF6"/>
    <w:rsid w:val="00295F2A"/>
    <w:rsid w:val="00295F31"/>
    <w:rsid w:val="002962B0"/>
    <w:rsid w:val="00296573"/>
    <w:rsid w:val="00296D54"/>
    <w:rsid w:val="00296FEE"/>
    <w:rsid w:val="00297043"/>
    <w:rsid w:val="00297603"/>
    <w:rsid w:val="00297D0A"/>
    <w:rsid w:val="00297D21"/>
    <w:rsid w:val="002A0B77"/>
    <w:rsid w:val="002A0BD0"/>
    <w:rsid w:val="002A11BE"/>
    <w:rsid w:val="002A139E"/>
    <w:rsid w:val="002A1F43"/>
    <w:rsid w:val="002A2432"/>
    <w:rsid w:val="002A249F"/>
    <w:rsid w:val="002A259A"/>
    <w:rsid w:val="002A3041"/>
    <w:rsid w:val="002A333E"/>
    <w:rsid w:val="002A37F6"/>
    <w:rsid w:val="002A3B4C"/>
    <w:rsid w:val="002A3C7E"/>
    <w:rsid w:val="002A52D6"/>
    <w:rsid w:val="002A56C2"/>
    <w:rsid w:val="002A70D8"/>
    <w:rsid w:val="002A77D5"/>
    <w:rsid w:val="002A7F3A"/>
    <w:rsid w:val="002A7FCF"/>
    <w:rsid w:val="002B0AF1"/>
    <w:rsid w:val="002B0FF3"/>
    <w:rsid w:val="002B14E0"/>
    <w:rsid w:val="002B17E0"/>
    <w:rsid w:val="002B1B0C"/>
    <w:rsid w:val="002B3748"/>
    <w:rsid w:val="002B3766"/>
    <w:rsid w:val="002B3C18"/>
    <w:rsid w:val="002B3D69"/>
    <w:rsid w:val="002B45F1"/>
    <w:rsid w:val="002B4902"/>
    <w:rsid w:val="002B5001"/>
    <w:rsid w:val="002B517F"/>
    <w:rsid w:val="002B53D6"/>
    <w:rsid w:val="002B592E"/>
    <w:rsid w:val="002B5AF0"/>
    <w:rsid w:val="002B5CE7"/>
    <w:rsid w:val="002B6888"/>
    <w:rsid w:val="002B6C9F"/>
    <w:rsid w:val="002B6CD1"/>
    <w:rsid w:val="002B7329"/>
    <w:rsid w:val="002B765B"/>
    <w:rsid w:val="002B7C8C"/>
    <w:rsid w:val="002C0071"/>
    <w:rsid w:val="002C009D"/>
    <w:rsid w:val="002C00CE"/>
    <w:rsid w:val="002C0A74"/>
    <w:rsid w:val="002C0BF2"/>
    <w:rsid w:val="002C168E"/>
    <w:rsid w:val="002C1B14"/>
    <w:rsid w:val="002C1B36"/>
    <w:rsid w:val="002C1E92"/>
    <w:rsid w:val="002C25C3"/>
    <w:rsid w:val="002C38CA"/>
    <w:rsid w:val="002C38D8"/>
    <w:rsid w:val="002C3AF4"/>
    <w:rsid w:val="002C3DBC"/>
    <w:rsid w:val="002C3FA3"/>
    <w:rsid w:val="002C405F"/>
    <w:rsid w:val="002C428E"/>
    <w:rsid w:val="002C4476"/>
    <w:rsid w:val="002C449C"/>
    <w:rsid w:val="002C4CA7"/>
    <w:rsid w:val="002C4D2F"/>
    <w:rsid w:val="002C5109"/>
    <w:rsid w:val="002C54DB"/>
    <w:rsid w:val="002C55C3"/>
    <w:rsid w:val="002C5664"/>
    <w:rsid w:val="002C57FA"/>
    <w:rsid w:val="002C5A04"/>
    <w:rsid w:val="002C6100"/>
    <w:rsid w:val="002C63DA"/>
    <w:rsid w:val="002C645E"/>
    <w:rsid w:val="002C6817"/>
    <w:rsid w:val="002C6C08"/>
    <w:rsid w:val="002C6D6B"/>
    <w:rsid w:val="002C6F2E"/>
    <w:rsid w:val="002C7230"/>
    <w:rsid w:val="002C7AE6"/>
    <w:rsid w:val="002C7BFA"/>
    <w:rsid w:val="002D08FB"/>
    <w:rsid w:val="002D1091"/>
    <w:rsid w:val="002D1175"/>
    <w:rsid w:val="002D1EEA"/>
    <w:rsid w:val="002D1FF8"/>
    <w:rsid w:val="002D225B"/>
    <w:rsid w:val="002D233C"/>
    <w:rsid w:val="002D2526"/>
    <w:rsid w:val="002D27D9"/>
    <w:rsid w:val="002D2C63"/>
    <w:rsid w:val="002D2D78"/>
    <w:rsid w:val="002D2E4D"/>
    <w:rsid w:val="002D35A2"/>
    <w:rsid w:val="002D3787"/>
    <w:rsid w:val="002D467A"/>
    <w:rsid w:val="002D4EE3"/>
    <w:rsid w:val="002D504E"/>
    <w:rsid w:val="002D517C"/>
    <w:rsid w:val="002D5425"/>
    <w:rsid w:val="002D55B0"/>
    <w:rsid w:val="002D5902"/>
    <w:rsid w:val="002D598F"/>
    <w:rsid w:val="002D5B1B"/>
    <w:rsid w:val="002D5BAF"/>
    <w:rsid w:val="002D5C41"/>
    <w:rsid w:val="002D6A8F"/>
    <w:rsid w:val="002D7088"/>
    <w:rsid w:val="002D7284"/>
    <w:rsid w:val="002E0332"/>
    <w:rsid w:val="002E0B24"/>
    <w:rsid w:val="002E10A7"/>
    <w:rsid w:val="002E15B7"/>
    <w:rsid w:val="002E18E1"/>
    <w:rsid w:val="002E1FA6"/>
    <w:rsid w:val="002E1FE0"/>
    <w:rsid w:val="002E315C"/>
    <w:rsid w:val="002E319A"/>
    <w:rsid w:val="002E3343"/>
    <w:rsid w:val="002E4832"/>
    <w:rsid w:val="002E491D"/>
    <w:rsid w:val="002E4D9C"/>
    <w:rsid w:val="002E4E44"/>
    <w:rsid w:val="002E51D0"/>
    <w:rsid w:val="002E56B3"/>
    <w:rsid w:val="002E5DE1"/>
    <w:rsid w:val="002E5EEE"/>
    <w:rsid w:val="002E625E"/>
    <w:rsid w:val="002E6299"/>
    <w:rsid w:val="002E6ADC"/>
    <w:rsid w:val="002E7134"/>
    <w:rsid w:val="002E71DE"/>
    <w:rsid w:val="002E75F7"/>
    <w:rsid w:val="002E7688"/>
    <w:rsid w:val="002F030B"/>
    <w:rsid w:val="002F09FA"/>
    <w:rsid w:val="002F1A3E"/>
    <w:rsid w:val="002F1AB2"/>
    <w:rsid w:val="002F1ABF"/>
    <w:rsid w:val="002F1BD3"/>
    <w:rsid w:val="002F1CD6"/>
    <w:rsid w:val="002F3079"/>
    <w:rsid w:val="002F30EC"/>
    <w:rsid w:val="002F379C"/>
    <w:rsid w:val="002F3B6A"/>
    <w:rsid w:val="002F49AD"/>
    <w:rsid w:val="002F5B80"/>
    <w:rsid w:val="002F63A2"/>
    <w:rsid w:val="002F6734"/>
    <w:rsid w:val="002F6E03"/>
    <w:rsid w:val="002F7587"/>
    <w:rsid w:val="002F7861"/>
    <w:rsid w:val="002F7CF7"/>
    <w:rsid w:val="00300D77"/>
    <w:rsid w:val="00300DAC"/>
    <w:rsid w:val="00301064"/>
    <w:rsid w:val="0030113E"/>
    <w:rsid w:val="003012F3"/>
    <w:rsid w:val="0030192C"/>
    <w:rsid w:val="00301C80"/>
    <w:rsid w:val="00301D25"/>
    <w:rsid w:val="00301DA9"/>
    <w:rsid w:val="003029B7"/>
    <w:rsid w:val="00302FB0"/>
    <w:rsid w:val="00303889"/>
    <w:rsid w:val="003045D3"/>
    <w:rsid w:val="0030532E"/>
    <w:rsid w:val="00305D28"/>
    <w:rsid w:val="003066F1"/>
    <w:rsid w:val="00306BA5"/>
    <w:rsid w:val="00307861"/>
    <w:rsid w:val="00310239"/>
    <w:rsid w:val="00310626"/>
    <w:rsid w:val="00310926"/>
    <w:rsid w:val="00311405"/>
    <w:rsid w:val="003121FF"/>
    <w:rsid w:val="00312A12"/>
    <w:rsid w:val="00312C0C"/>
    <w:rsid w:val="00312DA5"/>
    <w:rsid w:val="00313041"/>
    <w:rsid w:val="00313A04"/>
    <w:rsid w:val="00313CCD"/>
    <w:rsid w:val="003140BF"/>
    <w:rsid w:val="003143F7"/>
    <w:rsid w:val="00314E93"/>
    <w:rsid w:val="0031559F"/>
    <w:rsid w:val="003155E4"/>
    <w:rsid w:val="00315FFB"/>
    <w:rsid w:val="00316AA3"/>
    <w:rsid w:val="00316DCD"/>
    <w:rsid w:val="003171B0"/>
    <w:rsid w:val="003174E5"/>
    <w:rsid w:val="00317938"/>
    <w:rsid w:val="00317953"/>
    <w:rsid w:val="00317984"/>
    <w:rsid w:val="00317D26"/>
    <w:rsid w:val="00320161"/>
    <w:rsid w:val="00320462"/>
    <w:rsid w:val="00320DCC"/>
    <w:rsid w:val="00320DED"/>
    <w:rsid w:val="0032123C"/>
    <w:rsid w:val="00321481"/>
    <w:rsid w:val="00321A5E"/>
    <w:rsid w:val="00322D52"/>
    <w:rsid w:val="00323010"/>
    <w:rsid w:val="00323513"/>
    <w:rsid w:val="00323805"/>
    <w:rsid w:val="0032490C"/>
    <w:rsid w:val="00324B81"/>
    <w:rsid w:val="00324D11"/>
    <w:rsid w:val="00325270"/>
    <w:rsid w:val="00325367"/>
    <w:rsid w:val="0032625F"/>
    <w:rsid w:val="003263D7"/>
    <w:rsid w:val="003270D5"/>
    <w:rsid w:val="0032735E"/>
    <w:rsid w:val="00327795"/>
    <w:rsid w:val="00327D78"/>
    <w:rsid w:val="0033040C"/>
    <w:rsid w:val="00330BFF"/>
    <w:rsid w:val="0033127F"/>
    <w:rsid w:val="00331403"/>
    <w:rsid w:val="00332427"/>
    <w:rsid w:val="00332814"/>
    <w:rsid w:val="00332AA2"/>
    <w:rsid w:val="00332D0E"/>
    <w:rsid w:val="00332E93"/>
    <w:rsid w:val="003332DF"/>
    <w:rsid w:val="00333597"/>
    <w:rsid w:val="003340B9"/>
    <w:rsid w:val="0033419C"/>
    <w:rsid w:val="00334B56"/>
    <w:rsid w:val="00335D81"/>
    <w:rsid w:val="00336283"/>
    <w:rsid w:val="00336340"/>
    <w:rsid w:val="00336349"/>
    <w:rsid w:val="00336D7F"/>
    <w:rsid w:val="00336F94"/>
    <w:rsid w:val="003373DE"/>
    <w:rsid w:val="0033755E"/>
    <w:rsid w:val="003402D1"/>
    <w:rsid w:val="003404CF"/>
    <w:rsid w:val="00340835"/>
    <w:rsid w:val="00340CA2"/>
    <w:rsid w:val="00340E5C"/>
    <w:rsid w:val="003412BD"/>
    <w:rsid w:val="00341B93"/>
    <w:rsid w:val="00342865"/>
    <w:rsid w:val="003429D1"/>
    <w:rsid w:val="00342AC4"/>
    <w:rsid w:val="00343185"/>
    <w:rsid w:val="00343408"/>
    <w:rsid w:val="00343BF0"/>
    <w:rsid w:val="0034445A"/>
    <w:rsid w:val="00344558"/>
    <w:rsid w:val="00344628"/>
    <w:rsid w:val="00344B68"/>
    <w:rsid w:val="00345039"/>
    <w:rsid w:val="003451A4"/>
    <w:rsid w:val="003455FE"/>
    <w:rsid w:val="00345950"/>
    <w:rsid w:val="00345DB0"/>
    <w:rsid w:val="00345E63"/>
    <w:rsid w:val="00346D70"/>
    <w:rsid w:val="00346E24"/>
    <w:rsid w:val="0034737D"/>
    <w:rsid w:val="0034751D"/>
    <w:rsid w:val="003478B9"/>
    <w:rsid w:val="003478E8"/>
    <w:rsid w:val="0035047B"/>
    <w:rsid w:val="00350910"/>
    <w:rsid w:val="00350F43"/>
    <w:rsid w:val="003511EB"/>
    <w:rsid w:val="0035183B"/>
    <w:rsid w:val="003518CF"/>
    <w:rsid w:val="003520F9"/>
    <w:rsid w:val="0035214B"/>
    <w:rsid w:val="003521E4"/>
    <w:rsid w:val="00352736"/>
    <w:rsid w:val="0035378B"/>
    <w:rsid w:val="003538B6"/>
    <w:rsid w:val="003544D1"/>
    <w:rsid w:val="003547BB"/>
    <w:rsid w:val="00355378"/>
    <w:rsid w:val="003553F5"/>
    <w:rsid w:val="00355C7A"/>
    <w:rsid w:val="00355ED4"/>
    <w:rsid w:val="00356020"/>
    <w:rsid w:val="00357BC1"/>
    <w:rsid w:val="003606C5"/>
    <w:rsid w:val="0036097F"/>
    <w:rsid w:val="00360ABA"/>
    <w:rsid w:val="0036106E"/>
    <w:rsid w:val="00361457"/>
    <w:rsid w:val="00362300"/>
    <w:rsid w:val="00362407"/>
    <w:rsid w:val="00362722"/>
    <w:rsid w:val="003627AA"/>
    <w:rsid w:val="00362C3D"/>
    <w:rsid w:val="00362D33"/>
    <w:rsid w:val="003632E6"/>
    <w:rsid w:val="00363976"/>
    <w:rsid w:val="003639AC"/>
    <w:rsid w:val="0036405B"/>
    <w:rsid w:val="00364DB4"/>
    <w:rsid w:val="00366395"/>
    <w:rsid w:val="003669B7"/>
    <w:rsid w:val="003678DE"/>
    <w:rsid w:val="003701F9"/>
    <w:rsid w:val="003702E2"/>
    <w:rsid w:val="003704D7"/>
    <w:rsid w:val="00370F39"/>
    <w:rsid w:val="003711F1"/>
    <w:rsid w:val="003716AA"/>
    <w:rsid w:val="00372986"/>
    <w:rsid w:val="00373456"/>
    <w:rsid w:val="0037412C"/>
    <w:rsid w:val="00374C89"/>
    <w:rsid w:val="00374D28"/>
    <w:rsid w:val="0037568B"/>
    <w:rsid w:val="0037613C"/>
    <w:rsid w:val="00376617"/>
    <w:rsid w:val="003766BD"/>
    <w:rsid w:val="00376D20"/>
    <w:rsid w:val="00376E29"/>
    <w:rsid w:val="00376E8D"/>
    <w:rsid w:val="003778FC"/>
    <w:rsid w:val="00377EA0"/>
    <w:rsid w:val="003800A0"/>
    <w:rsid w:val="00380203"/>
    <w:rsid w:val="003802F0"/>
    <w:rsid w:val="0038160F"/>
    <w:rsid w:val="00381636"/>
    <w:rsid w:val="003817C1"/>
    <w:rsid w:val="00381B21"/>
    <w:rsid w:val="00381C65"/>
    <w:rsid w:val="00382798"/>
    <w:rsid w:val="0038315D"/>
    <w:rsid w:val="003831FD"/>
    <w:rsid w:val="00383B95"/>
    <w:rsid w:val="00383DB0"/>
    <w:rsid w:val="003845FF"/>
    <w:rsid w:val="003849E4"/>
    <w:rsid w:val="00384C37"/>
    <w:rsid w:val="00384F8E"/>
    <w:rsid w:val="0038555B"/>
    <w:rsid w:val="00385764"/>
    <w:rsid w:val="00385905"/>
    <w:rsid w:val="0038600D"/>
    <w:rsid w:val="00386111"/>
    <w:rsid w:val="00386147"/>
    <w:rsid w:val="0038617D"/>
    <w:rsid w:val="0038642F"/>
    <w:rsid w:val="003867A0"/>
    <w:rsid w:val="00386953"/>
    <w:rsid w:val="0038712C"/>
    <w:rsid w:val="00387556"/>
    <w:rsid w:val="0039074A"/>
    <w:rsid w:val="0039094A"/>
    <w:rsid w:val="00390DD0"/>
    <w:rsid w:val="00390EEE"/>
    <w:rsid w:val="00390F61"/>
    <w:rsid w:val="00391140"/>
    <w:rsid w:val="00391320"/>
    <w:rsid w:val="00391818"/>
    <w:rsid w:val="00391C52"/>
    <w:rsid w:val="00391CC0"/>
    <w:rsid w:val="003920B5"/>
    <w:rsid w:val="00392299"/>
    <w:rsid w:val="00392910"/>
    <w:rsid w:val="003929BA"/>
    <w:rsid w:val="00392E19"/>
    <w:rsid w:val="00392F96"/>
    <w:rsid w:val="00393004"/>
    <w:rsid w:val="003932EB"/>
    <w:rsid w:val="0039372F"/>
    <w:rsid w:val="00393ADC"/>
    <w:rsid w:val="00393B83"/>
    <w:rsid w:val="00394187"/>
    <w:rsid w:val="00395053"/>
    <w:rsid w:val="00397137"/>
    <w:rsid w:val="003975B2"/>
    <w:rsid w:val="00397B3E"/>
    <w:rsid w:val="00397C7D"/>
    <w:rsid w:val="00397DD4"/>
    <w:rsid w:val="003A0399"/>
    <w:rsid w:val="003A052D"/>
    <w:rsid w:val="003A0616"/>
    <w:rsid w:val="003A0950"/>
    <w:rsid w:val="003A1473"/>
    <w:rsid w:val="003A1507"/>
    <w:rsid w:val="003A245E"/>
    <w:rsid w:val="003A337D"/>
    <w:rsid w:val="003A3993"/>
    <w:rsid w:val="003A3B68"/>
    <w:rsid w:val="003A42D7"/>
    <w:rsid w:val="003A4568"/>
    <w:rsid w:val="003A4ABC"/>
    <w:rsid w:val="003A4B11"/>
    <w:rsid w:val="003A4C9D"/>
    <w:rsid w:val="003A4FE5"/>
    <w:rsid w:val="003A517A"/>
    <w:rsid w:val="003A5284"/>
    <w:rsid w:val="003A54AC"/>
    <w:rsid w:val="003A5BCC"/>
    <w:rsid w:val="003A5EF2"/>
    <w:rsid w:val="003A67F7"/>
    <w:rsid w:val="003A6982"/>
    <w:rsid w:val="003B0013"/>
    <w:rsid w:val="003B051B"/>
    <w:rsid w:val="003B0781"/>
    <w:rsid w:val="003B0D65"/>
    <w:rsid w:val="003B12D3"/>
    <w:rsid w:val="003B16AD"/>
    <w:rsid w:val="003B1712"/>
    <w:rsid w:val="003B1869"/>
    <w:rsid w:val="003B1ED0"/>
    <w:rsid w:val="003B208A"/>
    <w:rsid w:val="003B236B"/>
    <w:rsid w:val="003B28F0"/>
    <w:rsid w:val="003B30C6"/>
    <w:rsid w:val="003B31E8"/>
    <w:rsid w:val="003B3845"/>
    <w:rsid w:val="003B3A65"/>
    <w:rsid w:val="003B3F63"/>
    <w:rsid w:val="003B45BB"/>
    <w:rsid w:val="003B471D"/>
    <w:rsid w:val="003B4E03"/>
    <w:rsid w:val="003B52CD"/>
    <w:rsid w:val="003B56C9"/>
    <w:rsid w:val="003B6579"/>
    <w:rsid w:val="003B6CB3"/>
    <w:rsid w:val="003B7088"/>
    <w:rsid w:val="003B76F4"/>
    <w:rsid w:val="003B7759"/>
    <w:rsid w:val="003B7839"/>
    <w:rsid w:val="003B7F2B"/>
    <w:rsid w:val="003C00ED"/>
    <w:rsid w:val="003C0301"/>
    <w:rsid w:val="003C03F6"/>
    <w:rsid w:val="003C0954"/>
    <w:rsid w:val="003C0DE8"/>
    <w:rsid w:val="003C158A"/>
    <w:rsid w:val="003C1889"/>
    <w:rsid w:val="003C1AF4"/>
    <w:rsid w:val="003C1D53"/>
    <w:rsid w:val="003C1DD1"/>
    <w:rsid w:val="003C2629"/>
    <w:rsid w:val="003C265A"/>
    <w:rsid w:val="003C29DB"/>
    <w:rsid w:val="003C2FAD"/>
    <w:rsid w:val="003C3716"/>
    <w:rsid w:val="003C37CC"/>
    <w:rsid w:val="003C3918"/>
    <w:rsid w:val="003C394C"/>
    <w:rsid w:val="003C3C72"/>
    <w:rsid w:val="003C3D43"/>
    <w:rsid w:val="003C3F67"/>
    <w:rsid w:val="003C44E3"/>
    <w:rsid w:val="003C478D"/>
    <w:rsid w:val="003C509F"/>
    <w:rsid w:val="003C5141"/>
    <w:rsid w:val="003C5430"/>
    <w:rsid w:val="003C59F0"/>
    <w:rsid w:val="003C5B91"/>
    <w:rsid w:val="003C602C"/>
    <w:rsid w:val="003C60C1"/>
    <w:rsid w:val="003C6764"/>
    <w:rsid w:val="003C6926"/>
    <w:rsid w:val="003C6E09"/>
    <w:rsid w:val="003C6F69"/>
    <w:rsid w:val="003C704C"/>
    <w:rsid w:val="003C7E23"/>
    <w:rsid w:val="003C7FAD"/>
    <w:rsid w:val="003D0506"/>
    <w:rsid w:val="003D0867"/>
    <w:rsid w:val="003D1335"/>
    <w:rsid w:val="003D1BD8"/>
    <w:rsid w:val="003D1D1B"/>
    <w:rsid w:val="003D228C"/>
    <w:rsid w:val="003D23E1"/>
    <w:rsid w:val="003D26D4"/>
    <w:rsid w:val="003D2B3F"/>
    <w:rsid w:val="003D2F71"/>
    <w:rsid w:val="003D3381"/>
    <w:rsid w:val="003D398A"/>
    <w:rsid w:val="003D3A16"/>
    <w:rsid w:val="003D3E72"/>
    <w:rsid w:val="003D4292"/>
    <w:rsid w:val="003D4328"/>
    <w:rsid w:val="003D4404"/>
    <w:rsid w:val="003D4789"/>
    <w:rsid w:val="003D4C8D"/>
    <w:rsid w:val="003D5644"/>
    <w:rsid w:val="003D575C"/>
    <w:rsid w:val="003D58FF"/>
    <w:rsid w:val="003D6BF3"/>
    <w:rsid w:val="003D6C6E"/>
    <w:rsid w:val="003D70EE"/>
    <w:rsid w:val="003D7703"/>
    <w:rsid w:val="003D79DC"/>
    <w:rsid w:val="003D7CEA"/>
    <w:rsid w:val="003E016C"/>
    <w:rsid w:val="003E06E8"/>
    <w:rsid w:val="003E07A4"/>
    <w:rsid w:val="003E0941"/>
    <w:rsid w:val="003E1052"/>
    <w:rsid w:val="003E10F4"/>
    <w:rsid w:val="003E13B8"/>
    <w:rsid w:val="003E1676"/>
    <w:rsid w:val="003E1A72"/>
    <w:rsid w:val="003E1DBF"/>
    <w:rsid w:val="003E2576"/>
    <w:rsid w:val="003E2E9D"/>
    <w:rsid w:val="003E2F24"/>
    <w:rsid w:val="003E301E"/>
    <w:rsid w:val="003E30A0"/>
    <w:rsid w:val="003E392B"/>
    <w:rsid w:val="003E42E3"/>
    <w:rsid w:val="003E43FF"/>
    <w:rsid w:val="003E44CD"/>
    <w:rsid w:val="003E4A88"/>
    <w:rsid w:val="003E4F93"/>
    <w:rsid w:val="003E5367"/>
    <w:rsid w:val="003E58EC"/>
    <w:rsid w:val="003E5A43"/>
    <w:rsid w:val="003E6A63"/>
    <w:rsid w:val="003E6A70"/>
    <w:rsid w:val="003E6E75"/>
    <w:rsid w:val="003E72A2"/>
    <w:rsid w:val="003E7390"/>
    <w:rsid w:val="003E752A"/>
    <w:rsid w:val="003E7D6B"/>
    <w:rsid w:val="003F0DD7"/>
    <w:rsid w:val="003F13DB"/>
    <w:rsid w:val="003F17F9"/>
    <w:rsid w:val="003F1A82"/>
    <w:rsid w:val="003F1AC3"/>
    <w:rsid w:val="003F1BE4"/>
    <w:rsid w:val="003F2417"/>
    <w:rsid w:val="003F2754"/>
    <w:rsid w:val="003F2838"/>
    <w:rsid w:val="003F32DD"/>
    <w:rsid w:val="003F333B"/>
    <w:rsid w:val="003F36FC"/>
    <w:rsid w:val="003F4145"/>
    <w:rsid w:val="003F427F"/>
    <w:rsid w:val="003F5329"/>
    <w:rsid w:val="003F5405"/>
    <w:rsid w:val="003F55C9"/>
    <w:rsid w:val="003F560F"/>
    <w:rsid w:val="003F575D"/>
    <w:rsid w:val="003F5965"/>
    <w:rsid w:val="003F5F8E"/>
    <w:rsid w:val="003F6477"/>
    <w:rsid w:val="003F6AC4"/>
    <w:rsid w:val="003F6BAA"/>
    <w:rsid w:val="003F6E08"/>
    <w:rsid w:val="003F705F"/>
    <w:rsid w:val="003F7135"/>
    <w:rsid w:val="003F7EA6"/>
    <w:rsid w:val="00401341"/>
    <w:rsid w:val="0040141B"/>
    <w:rsid w:val="00401455"/>
    <w:rsid w:val="0040175E"/>
    <w:rsid w:val="004018DA"/>
    <w:rsid w:val="0040212A"/>
    <w:rsid w:val="004024D7"/>
    <w:rsid w:val="00402808"/>
    <w:rsid w:val="00402A2F"/>
    <w:rsid w:val="00403033"/>
    <w:rsid w:val="0040332A"/>
    <w:rsid w:val="00403359"/>
    <w:rsid w:val="004034BC"/>
    <w:rsid w:val="00403758"/>
    <w:rsid w:val="00403A37"/>
    <w:rsid w:val="00403D0B"/>
    <w:rsid w:val="00403FF3"/>
    <w:rsid w:val="0040418C"/>
    <w:rsid w:val="0040437C"/>
    <w:rsid w:val="00404EF1"/>
    <w:rsid w:val="00405034"/>
    <w:rsid w:val="00405321"/>
    <w:rsid w:val="004061BF"/>
    <w:rsid w:val="0040698A"/>
    <w:rsid w:val="00406EE0"/>
    <w:rsid w:val="00407008"/>
    <w:rsid w:val="00407927"/>
    <w:rsid w:val="004079BA"/>
    <w:rsid w:val="00407A69"/>
    <w:rsid w:val="00407BE6"/>
    <w:rsid w:val="00407C75"/>
    <w:rsid w:val="004100C0"/>
    <w:rsid w:val="00410256"/>
    <w:rsid w:val="00410C82"/>
    <w:rsid w:val="00410F8D"/>
    <w:rsid w:val="004117E4"/>
    <w:rsid w:val="00411DFE"/>
    <w:rsid w:val="00411EF2"/>
    <w:rsid w:val="00412B13"/>
    <w:rsid w:val="004134FB"/>
    <w:rsid w:val="0041371E"/>
    <w:rsid w:val="0041395A"/>
    <w:rsid w:val="00414140"/>
    <w:rsid w:val="004143FE"/>
    <w:rsid w:val="004148BD"/>
    <w:rsid w:val="004152A3"/>
    <w:rsid w:val="00415CCE"/>
    <w:rsid w:val="00415EAF"/>
    <w:rsid w:val="00416570"/>
    <w:rsid w:val="00416DFF"/>
    <w:rsid w:val="0041705B"/>
    <w:rsid w:val="00417135"/>
    <w:rsid w:val="0041717C"/>
    <w:rsid w:val="004171C2"/>
    <w:rsid w:val="0041772A"/>
    <w:rsid w:val="00417B70"/>
    <w:rsid w:val="004201E0"/>
    <w:rsid w:val="0042037A"/>
    <w:rsid w:val="00420396"/>
    <w:rsid w:val="004207B4"/>
    <w:rsid w:val="00420D2D"/>
    <w:rsid w:val="00421C92"/>
    <w:rsid w:val="00421E7B"/>
    <w:rsid w:val="00421FB3"/>
    <w:rsid w:val="0042215F"/>
    <w:rsid w:val="00422DB2"/>
    <w:rsid w:val="00422EC9"/>
    <w:rsid w:val="00423493"/>
    <w:rsid w:val="004236A7"/>
    <w:rsid w:val="00423F43"/>
    <w:rsid w:val="004248EB"/>
    <w:rsid w:val="00424A43"/>
    <w:rsid w:val="00425939"/>
    <w:rsid w:val="0042622B"/>
    <w:rsid w:val="004267CB"/>
    <w:rsid w:val="00427092"/>
    <w:rsid w:val="00427632"/>
    <w:rsid w:val="00427F72"/>
    <w:rsid w:val="00427FC3"/>
    <w:rsid w:val="00430698"/>
    <w:rsid w:val="00430A43"/>
    <w:rsid w:val="00430BEF"/>
    <w:rsid w:val="0043155F"/>
    <w:rsid w:val="00432308"/>
    <w:rsid w:val="0043245B"/>
    <w:rsid w:val="00432494"/>
    <w:rsid w:val="00432609"/>
    <w:rsid w:val="0043310C"/>
    <w:rsid w:val="00433133"/>
    <w:rsid w:val="00433539"/>
    <w:rsid w:val="00433A5A"/>
    <w:rsid w:val="00433CCA"/>
    <w:rsid w:val="00433E79"/>
    <w:rsid w:val="004345D8"/>
    <w:rsid w:val="00434B84"/>
    <w:rsid w:val="00435236"/>
    <w:rsid w:val="00435558"/>
    <w:rsid w:val="00435963"/>
    <w:rsid w:val="004363F6"/>
    <w:rsid w:val="00436999"/>
    <w:rsid w:val="00437409"/>
    <w:rsid w:val="00437619"/>
    <w:rsid w:val="00437C8F"/>
    <w:rsid w:val="004405C9"/>
    <w:rsid w:val="00440C3D"/>
    <w:rsid w:val="00440DDF"/>
    <w:rsid w:val="00440FE9"/>
    <w:rsid w:val="00441101"/>
    <w:rsid w:val="00441201"/>
    <w:rsid w:val="00441344"/>
    <w:rsid w:val="0044136A"/>
    <w:rsid w:val="00441561"/>
    <w:rsid w:val="00441DAE"/>
    <w:rsid w:val="0044200F"/>
    <w:rsid w:val="00442036"/>
    <w:rsid w:val="0044204E"/>
    <w:rsid w:val="00442213"/>
    <w:rsid w:val="004423CB"/>
    <w:rsid w:val="0044259B"/>
    <w:rsid w:val="00442A14"/>
    <w:rsid w:val="00443219"/>
    <w:rsid w:val="004433CF"/>
    <w:rsid w:val="0044346E"/>
    <w:rsid w:val="004435B2"/>
    <w:rsid w:val="00443753"/>
    <w:rsid w:val="0044398D"/>
    <w:rsid w:val="00443DA2"/>
    <w:rsid w:val="00443E73"/>
    <w:rsid w:val="00443F5A"/>
    <w:rsid w:val="0044564E"/>
    <w:rsid w:val="00445A36"/>
    <w:rsid w:val="00445EB6"/>
    <w:rsid w:val="00445EF7"/>
    <w:rsid w:val="00446065"/>
    <w:rsid w:val="004460F5"/>
    <w:rsid w:val="0044649A"/>
    <w:rsid w:val="0044741F"/>
    <w:rsid w:val="004478DB"/>
    <w:rsid w:val="00447D37"/>
    <w:rsid w:val="004502CC"/>
    <w:rsid w:val="00450707"/>
    <w:rsid w:val="004512FE"/>
    <w:rsid w:val="00451E45"/>
    <w:rsid w:val="00452157"/>
    <w:rsid w:val="00452D74"/>
    <w:rsid w:val="00452F61"/>
    <w:rsid w:val="004530C5"/>
    <w:rsid w:val="0045398A"/>
    <w:rsid w:val="00453B80"/>
    <w:rsid w:val="0045440B"/>
    <w:rsid w:val="004549BB"/>
    <w:rsid w:val="00454FEA"/>
    <w:rsid w:val="00455225"/>
    <w:rsid w:val="004559AB"/>
    <w:rsid w:val="00455A9D"/>
    <w:rsid w:val="004566B0"/>
    <w:rsid w:val="00456F3F"/>
    <w:rsid w:val="00456FEA"/>
    <w:rsid w:val="0045703B"/>
    <w:rsid w:val="00457264"/>
    <w:rsid w:val="004572C5"/>
    <w:rsid w:val="0045761C"/>
    <w:rsid w:val="00457D5C"/>
    <w:rsid w:val="00460ACC"/>
    <w:rsid w:val="00460CA5"/>
    <w:rsid w:val="00460D38"/>
    <w:rsid w:val="00461342"/>
    <w:rsid w:val="0046196D"/>
    <w:rsid w:val="004619F3"/>
    <w:rsid w:val="00461F39"/>
    <w:rsid w:val="00462588"/>
    <w:rsid w:val="004626DD"/>
    <w:rsid w:val="004629B2"/>
    <w:rsid w:val="00462B27"/>
    <w:rsid w:val="00462B50"/>
    <w:rsid w:val="00463A8D"/>
    <w:rsid w:val="00463C85"/>
    <w:rsid w:val="00464076"/>
    <w:rsid w:val="004643D9"/>
    <w:rsid w:val="00464428"/>
    <w:rsid w:val="0046474A"/>
    <w:rsid w:val="004647F5"/>
    <w:rsid w:val="0046567D"/>
    <w:rsid w:val="0046584E"/>
    <w:rsid w:val="0046595A"/>
    <w:rsid w:val="00465F0A"/>
    <w:rsid w:val="00465F4D"/>
    <w:rsid w:val="00465FED"/>
    <w:rsid w:val="00466392"/>
    <w:rsid w:val="004665FC"/>
    <w:rsid w:val="0046767E"/>
    <w:rsid w:val="00467DCD"/>
    <w:rsid w:val="0047060A"/>
    <w:rsid w:val="00470813"/>
    <w:rsid w:val="00470843"/>
    <w:rsid w:val="00470929"/>
    <w:rsid w:val="00470C53"/>
    <w:rsid w:val="00470DAA"/>
    <w:rsid w:val="0047100B"/>
    <w:rsid w:val="004713D3"/>
    <w:rsid w:val="00471D6D"/>
    <w:rsid w:val="004723DB"/>
    <w:rsid w:val="00473078"/>
    <w:rsid w:val="004733E8"/>
    <w:rsid w:val="004735B4"/>
    <w:rsid w:val="0047386F"/>
    <w:rsid w:val="00473DD8"/>
    <w:rsid w:val="00473DFF"/>
    <w:rsid w:val="0047406C"/>
    <w:rsid w:val="00474130"/>
    <w:rsid w:val="004742BD"/>
    <w:rsid w:val="00474409"/>
    <w:rsid w:val="00474814"/>
    <w:rsid w:val="004751CE"/>
    <w:rsid w:val="00475741"/>
    <w:rsid w:val="00475869"/>
    <w:rsid w:val="00475A7C"/>
    <w:rsid w:val="00476754"/>
    <w:rsid w:val="00476E56"/>
    <w:rsid w:val="004771C6"/>
    <w:rsid w:val="004773F9"/>
    <w:rsid w:val="00477A5B"/>
    <w:rsid w:val="00481B98"/>
    <w:rsid w:val="00481D15"/>
    <w:rsid w:val="00482215"/>
    <w:rsid w:val="00482B43"/>
    <w:rsid w:val="00482FF9"/>
    <w:rsid w:val="004837D2"/>
    <w:rsid w:val="004837E1"/>
    <w:rsid w:val="00483B8C"/>
    <w:rsid w:val="00484A73"/>
    <w:rsid w:val="00484BA4"/>
    <w:rsid w:val="00484ECC"/>
    <w:rsid w:val="00485032"/>
    <w:rsid w:val="004853DB"/>
    <w:rsid w:val="004857DF"/>
    <w:rsid w:val="00485CB3"/>
    <w:rsid w:val="00486E7B"/>
    <w:rsid w:val="0048710C"/>
    <w:rsid w:val="004871FA"/>
    <w:rsid w:val="0048771D"/>
    <w:rsid w:val="00487934"/>
    <w:rsid w:val="00490106"/>
    <w:rsid w:val="00490B48"/>
    <w:rsid w:val="004910E9"/>
    <w:rsid w:val="00491CDD"/>
    <w:rsid w:val="00492179"/>
    <w:rsid w:val="00492292"/>
    <w:rsid w:val="0049268B"/>
    <w:rsid w:val="004929D8"/>
    <w:rsid w:val="00492EAB"/>
    <w:rsid w:val="00492F3A"/>
    <w:rsid w:val="00493102"/>
    <w:rsid w:val="004941C7"/>
    <w:rsid w:val="0049486F"/>
    <w:rsid w:val="004951A4"/>
    <w:rsid w:val="0049545F"/>
    <w:rsid w:val="0049584D"/>
    <w:rsid w:val="00495B19"/>
    <w:rsid w:val="00495B43"/>
    <w:rsid w:val="00496E9A"/>
    <w:rsid w:val="0049755D"/>
    <w:rsid w:val="004975E0"/>
    <w:rsid w:val="00497D4C"/>
    <w:rsid w:val="004A034D"/>
    <w:rsid w:val="004A1417"/>
    <w:rsid w:val="004A1AAC"/>
    <w:rsid w:val="004A1B7E"/>
    <w:rsid w:val="004A1FB8"/>
    <w:rsid w:val="004A201F"/>
    <w:rsid w:val="004A2243"/>
    <w:rsid w:val="004A240C"/>
    <w:rsid w:val="004A28A4"/>
    <w:rsid w:val="004A3B8B"/>
    <w:rsid w:val="004A4612"/>
    <w:rsid w:val="004A47CB"/>
    <w:rsid w:val="004A48C3"/>
    <w:rsid w:val="004A49C9"/>
    <w:rsid w:val="004A49DF"/>
    <w:rsid w:val="004A4B1A"/>
    <w:rsid w:val="004A4D47"/>
    <w:rsid w:val="004A501F"/>
    <w:rsid w:val="004A5151"/>
    <w:rsid w:val="004A5ED8"/>
    <w:rsid w:val="004A6025"/>
    <w:rsid w:val="004A6044"/>
    <w:rsid w:val="004A6C11"/>
    <w:rsid w:val="004A6E56"/>
    <w:rsid w:val="004A75E4"/>
    <w:rsid w:val="004A7905"/>
    <w:rsid w:val="004A7E77"/>
    <w:rsid w:val="004A7EBE"/>
    <w:rsid w:val="004B04FE"/>
    <w:rsid w:val="004B053D"/>
    <w:rsid w:val="004B070B"/>
    <w:rsid w:val="004B0B83"/>
    <w:rsid w:val="004B156F"/>
    <w:rsid w:val="004B1606"/>
    <w:rsid w:val="004B16E3"/>
    <w:rsid w:val="004B171B"/>
    <w:rsid w:val="004B18A8"/>
    <w:rsid w:val="004B1DB0"/>
    <w:rsid w:val="004B2323"/>
    <w:rsid w:val="004B2489"/>
    <w:rsid w:val="004B2DFB"/>
    <w:rsid w:val="004B2FBC"/>
    <w:rsid w:val="004B3BC9"/>
    <w:rsid w:val="004B3DCA"/>
    <w:rsid w:val="004B41D1"/>
    <w:rsid w:val="004B5359"/>
    <w:rsid w:val="004B5AFE"/>
    <w:rsid w:val="004B5BEB"/>
    <w:rsid w:val="004B6377"/>
    <w:rsid w:val="004B6B6E"/>
    <w:rsid w:val="004B6D37"/>
    <w:rsid w:val="004B6E31"/>
    <w:rsid w:val="004B74CB"/>
    <w:rsid w:val="004B7C82"/>
    <w:rsid w:val="004C05A4"/>
    <w:rsid w:val="004C09F1"/>
    <w:rsid w:val="004C0A48"/>
    <w:rsid w:val="004C102A"/>
    <w:rsid w:val="004C12EF"/>
    <w:rsid w:val="004C145B"/>
    <w:rsid w:val="004C15EC"/>
    <w:rsid w:val="004C1841"/>
    <w:rsid w:val="004C309D"/>
    <w:rsid w:val="004C389B"/>
    <w:rsid w:val="004C3E80"/>
    <w:rsid w:val="004C4076"/>
    <w:rsid w:val="004C4357"/>
    <w:rsid w:val="004C44BD"/>
    <w:rsid w:val="004C4512"/>
    <w:rsid w:val="004C482A"/>
    <w:rsid w:val="004C4ADD"/>
    <w:rsid w:val="004C4BD1"/>
    <w:rsid w:val="004C4D2A"/>
    <w:rsid w:val="004C4F90"/>
    <w:rsid w:val="004C5839"/>
    <w:rsid w:val="004C588F"/>
    <w:rsid w:val="004C6CCD"/>
    <w:rsid w:val="004C75A4"/>
    <w:rsid w:val="004C7909"/>
    <w:rsid w:val="004D0983"/>
    <w:rsid w:val="004D0E05"/>
    <w:rsid w:val="004D0E57"/>
    <w:rsid w:val="004D116A"/>
    <w:rsid w:val="004D1478"/>
    <w:rsid w:val="004D1C1B"/>
    <w:rsid w:val="004D1D49"/>
    <w:rsid w:val="004D1F39"/>
    <w:rsid w:val="004D27D7"/>
    <w:rsid w:val="004D2D23"/>
    <w:rsid w:val="004D32F8"/>
    <w:rsid w:val="004D36E1"/>
    <w:rsid w:val="004D3FD3"/>
    <w:rsid w:val="004D41A9"/>
    <w:rsid w:val="004D4213"/>
    <w:rsid w:val="004D42C3"/>
    <w:rsid w:val="004D472E"/>
    <w:rsid w:val="004D4795"/>
    <w:rsid w:val="004D4C3B"/>
    <w:rsid w:val="004D6B00"/>
    <w:rsid w:val="004D6EE4"/>
    <w:rsid w:val="004D6F89"/>
    <w:rsid w:val="004D736B"/>
    <w:rsid w:val="004D7646"/>
    <w:rsid w:val="004D797F"/>
    <w:rsid w:val="004D79F5"/>
    <w:rsid w:val="004D7B2D"/>
    <w:rsid w:val="004E0149"/>
    <w:rsid w:val="004E05D0"/>
    <w:rsid w:val="004E0E3B"/>
    <w:rsid w:val="004E0E83"/>
    <w:rsid w:val="004E1564"/>
    <w:rsid w:val="004E18FE"/>
    <w:rsid w:val="004E1E05"/>
    <w:rsid w:val="004E2294"/>
    <w:rsid w:val="004E2912"/>
    <w:rsid w:val="004E29BC"/>
    <w:rsid w:val="004E2D24"/>
    <w:rsid w:val="004E3527"/>
    <w:rsid w:val="004E36EC"/>
    <w:rsid w:val="004E36FB"/>
    <w:rsid w:val="004E3717"/>
    <w:rsid w:val="004E37BC"/>
    <w:rsid w:val="004E401D"/>
    <w:rsid w:val="004E45D3"/>
    <w:rsid w:val="004E47A1"/>
    <w:rsid w:val="004E54D6"/>
    <w:rsid w:val="004E5BAF"/>
    <w:rsid w:val="004E6070"/>
    <w:rsid w:val="004E6229"/>
    <w:rsid w:val="004E6DCA"/>
    <w:rsid w:val="004E71EF"/>
    <w:rsid w:val="004E7B86"/>
    <w:rsid w:val="004E7E8D"/>
    <w:rsid w:val="004F060A"/>
    <w:rsid w:val="004F1140"/>
    <w:rsid w:val="004F1B30"/>
    <w:rsid w:val="004F1E94"/>
    <w:rsid w:val="004F24AC"/>
    <w:rsid w:val="004F28ED"/>
    <w:rsid w:val="004F2978"/>
    <w:rsid w:val="004F29FA"/>
    <w:rsid w:val="004F2D95"/>
    <w:rsid w:val="004F31E2"/>
    <w:rsid w:val="004F354D"/>
    <w:rsid w:val="004F397C"/>
    <w:rsid w:val="004F3F78"/>
    <w:rsid w:val="004F42B5"/>
    <w:rsid w:val="004F6130"/>
    <w:rsid w:val="004F66A4"/>
    <w:rsid w:val="004F6AD3"/>
    <w:rsid w:val="004F6C61"/>
    <w:rsid w:val="004F6ECA"/>
    <w:rsid w:val="004F7477"/>
    <w:rsid w:val="004F7517"/>
    <w:rsid w:val="004F7A82"/>
    <w:rsid w:val="004F7C60"/>
    <w:rsid w:val="004F7E5F"/>
    <w:rsid w:val="004F7E66"/>
    <w:rsid w:val="0050053A"/>
    <w:rsid w:val="00500696"/>
    <w:rsid w:val="00501A63"/>
    <w:rsid w:val="0050222E"/>
    <w:rsid w:val="005022B8"/>
    <w:rsid w:val="00502441"/>
    <w:rsid w:val="005024A0"/>
    <w:rsid w:val="00502689"/>
    <w:rsid w:val="00502B0E"/>
    <w:rsid w:val="00502B69"/>
    <w:rsid w:val="00502BEA"/>
    <w:rsid w:val="005032AD"/>
    <w:rsid w:val="00503782"/>
    <w:rsid w:val="0050512B"/>
    <w:rsid w:val="00505B68"/>
    <w:rsid w:val="005068AD"/>
    <w:rsid w:val="00506BEC"/>
    <w:rsid w:val="00506C86"/>
    <w:rsid w:val="00506D1F"/>
    <w:rsid w:val="00506EC2"/>
    <w:rsid w:val="00507641"/>
    <w:rsid w:val="00507660"/>
    <w:rsid w:val="00507CE0"/>
    <w:rsid w:val="00507D88"/>
    <w:rsid w:val="00510843"/>
    <w:rsid w:val="00510B42"/>
    <w:rsid w:val="0051138D"/>
    <w:rsid w:val="005117E2"/>
    <w:rsid w:val="00512CE8"/>
    <w:rsid w:val="00513077"/>
    <w:rsid w:val="00513579"/>
    <w:rsid w:val="005137BB"/>
    <w:rsid w:val="0051382D"/>
    <w:rsid w:val="00513B70"/>
    <w:rsid w:val="00513E45"/>
    <w:rsid w:val="00513F86"/>
    <w:rsid w:val="005140BE"/>
    <w:rsid w:val="0051435A"/>
    <w:rsid w:val="0051480D"/>
    <w:rsid w:val="00514AD8"/>
    <w:rsid w:val="00514CB9"/>
    <w:rsid w:val="005158BE"/>
    <w:rsid w:val="0051597E"/>
    <w:rsid w:val="00515989"/>
    <w:rsid w:val="00515A6E"/>
    <w:rsid w:val="00515EC3"/>
    <w:rsid w:val="00515F53"/>
    <w:rsid w:val="00516556"/>
    <w:rsid w:val="0051673F"/>
    <w:rsid w:val="0051699F"/>
    <w:rsid w:val="00516AD0"/>
    <w:rsid w:val="00516B65"/>
    <w:rsid w:val="00516CD7"/>
    <w:rsid w:val="00516F28"/>
    <w:rsid w:val="00517951"/>
    <w:rsid w:val="0052006C"/>
    <w:rsid w:val="005204BA"/>
    <w:rsid w:val="00523CAE"/>
    <w:rsid w:val="005243DE"/>
    <w:rsid w:val="0052464C"/>
    <w:rsid w:val="00524BEB"/>
    <w:rsid w:val="00524C89"/>
    <w:rsid w:val="00525103"/>
    <w:rsid w:val="00525327"/>
    <w:rsid w:val="005254C8"/>
    <w:rsid w:val="00525D0D"/>
    <w:rsid w:val="005267FE"/>
    <w:rsid w:val="00526CBA"/>
    <w:rsid w:val="00526E12"/>
    <w:rsid w:val="0052715F"/>
    <w:rsid w:val="005278CD"/>
    <w:rsid w:val="00527B0B"/>
    <w:rsid w:val="00527D4A"/>
    <w:rsid w:val="00527EA6"/>
    <w:rsid w:val="00530238"/>
    <w:rsid w:val="0053055C"/>
    <w:rsid w:val="00530573"/>
    <w:rsid w:val="005307D4"/>
    <w:rsid w:val="00531240"/>
    <w:rsid w:val="005313C3"/>
    <w:rsid w:val="005314B0"/>
    <w:rsid w:val="00531675"/>
    <w:rsid w:val="00531992"/>
    <w:rsid w:val="00531A31"/>
    <w:rsid w:val="00531A6D"/>
    <w:rsid w:val="00531A6E"/>
    <w:rsid w:val="00531D77"/>
    <w:rsid w:val="00531E3C"/>
    <w:rsid w:val="005324D4"/>
    <w:rsid w:val="005333C0"/>
    <w:rsid w:val="00533532"/>
    <w:rsid w:val="00533681"/>
    <w:rsid w:val="005337AF"/>
    <w:rsid w:val="00533808"/>
    <w:rsid w:val="005338E4"/>
    <w:rsid w:val="00533A2B"/>
    <w:rsid w:val="00533A84"/>
    <w:rsid w:val="00533A92"/>
    <w:rsid w:val="005342FB"/>
    <w:rsid w:val="00534DC8"/>
    <w:rsid w:val="00535218"/>
    <w:rsid w:val="005353A1"/>
    <w:rsid w:val="005353EF"/>
    <w:rsid w:val="005356DF"/>
    <w:rsid w:val="00535F91"/>
    <w:rsid w:val="005363B3"/>
    <w:rsid w:val="005367A2"/>
    <w:rsid w:val="005368ED"/>
    <w:rsid w:val="005369FD"/>
    <w:rsid w:val="00536A1A"/>
    <w:rsid w:val="00536B62"/>
    <w:rsid w:val="0053706D"/>
    <w:rsid w:val="0053764E"/>
    <w:rsid w:val="005379A5"/>
    <w:rsid w:val="005407E7"/>
    <w:rsid w:val="00540F66"/>
    <w:rsid w:val="00541276"/>
    <w:rsid w:val="005413CA"/>
    <w:rsid w:val="00541667"/>
    <w:rsid w:val="005422FE"/>
    <w:rsid w:val="0054252B"/>
    <w:rsid w:val="00542A31"/>
    <w:rsid w:val="00543C2F"/>
    <w:rsid w:val="0054415F"/>
    <w:rsid w:val="00544314"/>
    <w:rsid w:val="005445F9"/>
    <w:rsid w:val="00544906"/>
    <w:rsid w:val="005449FD"/>
    <w:rsid w:val="00544E4D"/>
    <w:rsid w:val="0054563A"/>
    <w:rsid w:val="0054664A"/>
    <w:rsid w:val="00546DB3"/>
    <w:rsid w:val="00546FEF"/>
    <w:rsid w:val="0054713F"/>
    <w:rsid w:val="0054755B"/>
    <w:rsid w:val="0054784F"/>
    <w:rsid w:val="00547985"/>
    <w:rsid w:val="005501B4"/>
    <w:rsid w:val="005502F1"/>
    <w:rsid w:val="00550BFE"/>
    <w:rsid w:val="005512BB"/>
    <w:rsid w:val="0055139E"/>
    <w:rsid w:val="00551495"/>
    <w:rsid w:val="0055166E"/>
    <w:rsid w:val="005525A6"/>
    <w:rsid w:val="005525DE"/>
    <w:rsid w:val="005527DB"/>
    <w:rsid w:val="005534F1"/>
    <w:rsid w:val="005538F3"/>
    <w:rsid w:val="00553A24"/>
    <w:rsid w:val="00553BCF"/>
    <w:rsid w:val="005547A3"/>
    <w:rsid w:val="00554E39"/>
    <w:rsid w:val="0055512F"/>
    <w:rsid w:val="005551A2"/>
    <w:rsid w:val="005563B5"/>
    <w:rsid w:val="005564D8"/>
    <w:rsid w:val="00556EBC"/>
    <w:rsid w:val="00557203"/>
    <w:rsid w:val="00557735"/>
    <w:rsid w:val="0055796F"/>
    <w:rsid w:val="00557A39"/>
    <w:rsid w:val="00557C59"/>
    <w:rsid w:val="00557D92"/>
    <w:rsid w:val="00561DCD"/>
    <w:rsid w:val="005622B7"/>
    <w:rsid w:val="0056263D"/>
    <w:rsid w:val="005628DE"/>
    <w:rsid w:val="00562B67"/>
    <w:rsid w:val="00563189"/>
    <w:rsid w:val="005636AE"/>
    <w:rsid w:val="00563F64"/>
    <w:rsid w:val="00563F6F"/>
    <w:rsid w:val="00564165"/>
    <w:rsid w:val="0056435C"/>
    <w:rsid w:val="00564589"/>
    <w:rsid w:val="005645EA"/>
    <w:rsid w:val="005648A9"/>
    <w:rsid w:val="005648CD"/>
    <w:rsid w:val="0056569C"/>
    <w:rsid w:val="00565F55"/>
    <w:rsid w:val="0056625A"/>
    <w:rsid w:val="00566835"/>
    <w:rsid w:val="005669AA"/>
    <w:rsid w:val="00566F23"/>
    <w:rsid w:val="005672D3"/>
    <w:rsid w:val="005673CE"/>
    <w:rsid w:val="00570097"/>
    <w:rsid w:val="00570182"/>
    <w:rsid w:val="0057068C"/>
    <w:rsid w:val="0057079A"/>
    <w:rsid w:val="0057153D"/>
    <w:rsid w:val="0057196A"/>
    <w:rsid w:val="00571BB1"/>
    <w:rsid w:val="00571D60"/>
    <w:rsid w:val="0057251C"/>
    <w:rsid w:val="00572566"/>
    <w:rsid w:val="0057288F"/>
    <w:rsid w:val="005728FC"/>
    <w:rsid w:val="00572902"/>
    <w:rsid w:val="00573030"/>
    <w:rsid w:val="00573746"/>
    <w:rsid w:val="00573762"/>
    <w:rsid w:val="00573EF4"/>
    <w:rsid w:val="005745E6"/>
    <w:rsid w:val="0057472E"/>
    <w:rsid w:val="005753B2"/>
    <w:rsid w:val="00575625"/>
    <w:rsid w:val="005758FE"/>
    <w:rsid w:val="00575F13"/>
    <w:rsid w:val="00576171"/>
    <w:rsid w:val="00576537"/>
    <w:rsid w:val="0057660E"/>
    <w:rsid w:val="005766DB"/>
    <w:rsid w:val="005767D0"/>
    <w:rsid w:val="005778A4"/>
    <w:rsid w:val="00577AA1"/>
    <w:rsid w:val="00577BDB"/>
    <w:rsid w:val="00577BDE"/>
    <w:rsid w:val="00577D0A"/>
    <w:rsid w:val="00580BAD"/>
    <w:rsid w:val="00580E55"/>
    <w:rsid w:val="00580E7A"/>
    <w:rsid w:val="00580F6D"/>
    <w:rsid w:val="00581FED"/>
    <w:rsid w:val="00582106"/>
    <w:rsid w:val="00582398"/>
    <w:rsid w:val="005826E7"/>
    <w:rsid w:val="005828B0"/>
    <w:rsid w:val="0058292B"/>
    <w:rsid w:val="00582F9C"/>
    <w:rsid w:val="0058304B"/>
    <w:rsid w:val="0058322C"/>
    <w:rsid w:val="00583387"/>
    <w:rsid w:val="00583A12"/>
    <w:rsid w:val="00583A7E"/>
    <w:rsid w:val="00583B30"/>
    <w:rsid w:val="00583CE9"/>
    <w:rsid w:val="00584A74"/>
    <w:rsid w:val="00584ABB"/>
    <w:rsid w:val="00584C14"/>
    <w:rsid w:val="00584FDE"/>
    <w:rsid w:val="00585BBD"/>
    <w:rsid w:val="00585BE4"/>
    <w:rsid w:val="005860FB"/>
    <w:rsid w:val="00586796"/>
    <w:rsid w:val="005869BA"/>
    <w:rsid w:val="00586BA1"/>
    <w:rsid w:val="00586D49"/>
    <w:rsid w:val="005872CC"/>
    <w:rsid w:val="00587CEB"/>
    <w:rsid w:val="00590153"/>
    <w:rsid w:val="00590409"/>
    <w:rsid w:val="00590587"/>
    <w:rsid w:val="00591C13"/>
    <w:rsid w:val="00592B28"/>
    <w:rsid w:val="00592D73"/>
    <w:rsid w:val="00592FE2"/>
    <w:rsid w:val="005931C9"/>
    <w:rsid w:val="00593214"/>
    <w:rsid w:val="005934E0"/>
    <w:rsid w:val="00593600"/>
    <w:rsid w:val="00593D5C"/>
    <w:rsid w:val="00593F93"/>
    <w:rsid w:val="005941A2"/>
    <w:rsid w:val="005941D2"/>
    <w:rsid w:val="00594299"/>
    <w:rsid w:val="005944FC"/>
    <w:rsid w:val="0059497C"/>
    <w:rsid w:val="00594CF9"/>
    <w:rsid w:val="00594D66"/>
    <w:rsid w:val="00594D91"/>
    <w:rsid w:val="00594F85"/>
    <w:rsid w:val="00595569"/>
    <w:rsid w:val="0059644C"/>
    <w:rsid w:val="00596F13"/>
    <w:rsid w:val="005971D7"/>
    <w:rsid w:val="00597E59"/>
    <w:rsid w:val="00597F85"/>
    <w:rsid w:val="005A002B"/>
    <w:rsid w:val="005A0455"/>
    <w:rsid w:val="005A064A"/>
    <w:rsid w:val="005A064C"/>
    <w:rsid w:val="005A0BD8"/>
    <w:rsid w:val="005A0C00"/>
    <w:rsid w:val="005A0FCE"/>
    <w:rsid w:val="005A1108"/>
    <w:rsid w:val="005A1AA2"/>
    <w:rsid w:val="005A3536"/>
    <w:rsid w:val="005A372A"/>
    <w:rsid w:val="005A4222"/>
    <w:rsid w:val="005A45A6"/>
    <w:rsid w:val="005A47F9"/>
    <w:rsid w:val="005A4D96"/>
    <w:rsid w:val="005A52AF"/>
    <w:rsid w:val="005A614E"/>
    <w:rsid w:val="005A6532"/>
    <w:rsid w:val="005A6D54"/>
    <w:rsid w:val="005A72F6"/>
    <w:rsid w:val="005A73D0"/>
    <w:rsid w:val="005A7746"/>
    <w:rsid w:val="005A7AC0"/>
    <w:rsid w:val="005A7EE0"/>
    <w:rsid w:val="005B16E4"/>
    <w:rsid w:val="005B17E9"/>
    <w:rsid w:val="005B190B"/>
    <w:rsid w:val="005B19A2"/>
    <w:rsid w:val="005B1C7F"/>
    <w:rsid w:val="005B1DFB"/>
    <w:rsid w:val="005B1F6F"/>
    <w:rsid w:val="005B1FDA"/>
    <w:rsid w:val="005B24F0"/>
    <w:rsid w:val="005B2CF2"/>
    <w:rsid w:val="005B3690"/>
    <w:rsid w:val="005B3961"/>
    <w:rsid w:val="005B3A06"/>
    <w:rsid w:val="005B3A2E"/>
    <w:rsid w:val="005B4109"/>
    <w:rsid w:val="005B44A3"/>
    <w:rsid w:val="005B5601"/>
    <w:rsid w:val="005B56B9"/>
    <w:rsid w:val="005B5742"/>
    <w:rsid w:val="005B579C"/>
    <w:rsid w:val="005B5EC8"/>
    <w:rsid w:val="005B6062"/>
    <w:rsid w:val="005B6740"/>
    <w:rsid w:val="005B6DA4"/>
    <w:rsid w:val="005B6FAD"/>
    <w:rsid w:val="005B7B7B"/>
    <w:rsid w:val="005B7BB6"/>
    <w:rsid w:val="005B7C9D"/>
    <w:rsid w:val="005B7F4F"/>
    <w:rsid w:val="005C11CB"/>
    <w:rsid w:val="005C127D"/>
    <w:rsid w:val="005C18EF"/>
    <w:rsid w:val="005C2CD1"/>
    <w:rsid w:val="005C331B"/>
    <w:rsid w:val="005C3648"/>
    <w:rsid w:val="005C39CF"/>
    <w:rsid w:val="005C39FA"/>
    <w:rsid w:val="005C3E98"/>
    <w:rsid w:val="005C4281"/>
    <w:rsid w:val="005C46C1"/>
    <w:rsid w:val="005C4E1A"/>
    <w:rsid w:val="005C5263"/>
    <w:rsid w:val="005C55B2"/>
    <w:rsid w:val="005C6816"/>
    <w:rsid w:val="005C6876"/>
    <w:rsid w:val="005C7023"/>
    <w:rsid w:val="005C76A6"/>
    <w:rsid w:val="005C76F5"/>
    <w:rsid w:val="005D1003"/>
    <w:rsid w:val="005D11DC"/>
    <w:rsid w:val="005D1635"/>
    <w:rsid w:val="005D255F"/>
    <w:rsid w:val="005D26B1"/>
    <w:rsid w:val="005D2F01"/>
    <w:rsid w:val="005D2F26"/>
    <w:rsid w:val="005D3095"/>
    <w:rsid w:val="005D33DD"/>
    <w:rsid w:val="005D342A"/>
    <w:rsid w:val="005D382A"/>
    <w:rsid w:val="005D3E6C"/>
    <w:rsid w:val="005D4251"/>
    <w:rsid w:val="005D430D"/>
    <w:rsid w:val="005D49AB"/>
    <w:rsid w:val="005D49D3"/>
    <w:rsid w:val="005D5C94"/>
    <w:rsid w:val="005D5F2B"/>
    <w:rsid w:val="005D6C7F"/>
    <w:rsid w:val="005D6F78"/>
    <w:rsid w:val="005D7354"/>
    <w:rsid w:val="005E1079"/>
    <w:rsid w:val="005E1204"/>
    <w:rsid w:val="005E1588"/>
    <w:rsid w:val="005E1F41"/>
    <w:rsid w:val="005E2AF0"/>
    <w:rsid w:val="005E2BD8"/>
    <w:rsid w:val="005E2DDA"/>
    <w:rsid w:val="005E2FA0"/>
    <w:rsid w:val="005E3135"/>
    <w:rsid w:val="005E3CEF"/>
    <w:rsid w:val="005E413B"/>
    <w:rsid w:val="005E44A0"/>
    <w:rsid w:val="005E4D15"/>
    <w:rsid w:val="005E4D6F"/>
    <w:rsid w:val="005E517D"/>
    <w:rsid w:val="005E6636"/>
    <w:rsid w:val="005E6861"/>
    <w:rsid w:val="005E6FAD"/>
    <w:rsid w:val="005E7D06"/>
    <w:rsid w:val="005F00C0"/>
    <w:rsid w:val="005F052D"/>
    <w:rsid w:val="005F0547"/>
    <w:rsid w:val="005F06AA"/>
    <w:rsid w:val="005F0FFE"/>
    <w:rsid w:val="005F1711"/>
    <w:rsid w:val="005F17E1"/>
    <w:rsid w:val="005F185F"/>
    <w:rsid w:val="005F25CF"/>
    <w:rsid w:val="005F2C19"/>
    <w:rsid w:val="005F2C31"/>
    <w:rsid w:val="005F31B9"/>
    <w:rsid w:val="005F3582"/>
    <w:rsid w:val="005F3B06"/>
    <w:rsid w:val="005F3DEF"/>
    <w:rsid w:val="005F4290"/>
    <w:rsid w:val="005F43C4"/>
    <w:rsid w:val="005F481C"/>
    <w:rsid w:val="005F48F2"/>
    <w:rsid w:val="005F4AC6"/>
    <w:rsid w:val="005F5240"/>
    <w:rsid w:val="005F5BC8"/>
    <w:rsid w:val="005F678F"/>
    <w:rsid w:val="005F689E"/>
    <w:rsid w:val="005F6929"/>
    <w:rsid w:val="005F6CA6"/>
    <w:rsid w:val="005F7059"/>
    <w:rsid w:val="005F7CF6"/>
    <w:rsid w:val="005F7F7E"/>
    <w:rsid w:val="006000BF"/>
    <w:rsid w:val="006003C8"/>
    <w:rsid w:val="0060062E"/>
    <w:rsid w:val="00600CFF"/>
    <w:rsid w:val="00601DAB"/>
    <w:rsid w:val="0060212E"/>
    <w:rsid w:val="00602243"/>
    <w:rsid w:val="006023E3"/>
    <w:rsid w:val="0060246E"/>
    <w:rsid w:val="00602557"/>
    <w:rsid w:val="0060268F"/>
    <w:rsid w:val="006031BA"/>
    <w:rsid w:val="00603AD8"/>
    <w:rsid w:val="00603E8C"/>
    <w:rsid w:val="0060427C"/>
    <w:rsid w:val="00605289"/>
    <w:rsid w:val="00605E3A"/>
    <w:rsid w:val="00606412"/>
    <w:rsid w:val="006068DA"/>
    <w:rsid w:val="00606C6A"/>
    <w:rsid w:val="00607A15"/>
    <w:rsid w:val="00607C8B"/>
    <w:rsid w:val="00607EB5"/>
    <w:rsid w:val="00607FEC"/>
    <w:rsid w:val="006100DC"/>
    <w:rsid w:val="0061073C"/>
    <w:rsid w:val="00610AE3"/>
    <w:rsid w:val="00610B25"/>
    <w:rsid w:val="00610F24"/>
    <w:rsid w:val="00611079"/>
    <w:rsid w:val="006112CB"/>
    <w:rsid w:val="00611538"/>
    <w:rsid w:val="00611C70"/>
    <w:rsid w:val="00611ED6"/>
    <w:rsid w:val="00612796"/>
    <w:rsid w:val="00612B38"/>
    <w:rsid w:val="00612C72"/>
    <w:rsid w:val="0061381B"/>
    <w:rsid w:val="00613860"/>
    <w:rsid w:val="006146FE"/>
    <w:rsid w:val="00614A96"/>
    <w:rsid w:val="00614C5C"/>
    <w:rsid w:val="00615252"/>
    <w:rsid w:val="00615261"/>
    <w:rsid w:val="00615AAA"/>
    <w:rsid w:val="00617326"/>
    <w:rsid w:val="00617CE1"/>
    <w:rsid w:val="006200CC"/>
    <w:rsid w:val="006202CD"/>
    <w:rsid w:val="00620B92"/>
    <w:rsid w:val="00621A08"/>
    <w:rsid w:val="00621CE9"/>
    <w:rsid w:val="00622A9C"/>
    <w:rsid w:val="00622B9A"/>
    <w:rsid w:val="00622BEE"/>
    <w:rsid w:val="00622E88"/>
    <w:rsid w:val="00623108"/>
    <w:rsid w:val="006234D7"/>
    <w:rsid w:val="006235E1"/>
    <w:rsid w:val="00623E03"/>
    <w:rsid w:val="00624839"/>
    <w:rsid w:val="00624B95"/>
    <w:rsid w:val="0062514C"/>
    <w:rsid w:val="0062518A"/>
    <w:rsid w:val="00625367"/>
    <w:rsid w:val="00625416"/>
    <w:rsid w:val="0062550B"/>
    <w:rsid w:val="00626076"/>
    <w:rsid w:val="006265F3"/>
    <w:rsid w:val="0062669D"/>
    <w:rsid w:val="006279F1"/>
    <w:rsid w:val="006300FF"/>
    <w:rsid w:val="006306A6"/>
    <w:rsid w:val="00630889"/>
    <w:rsid w:val="00630C27"/>
    <w:rsid w:val="00630E60"/>
    <w:rsid w:val="006312B8"/>
    <w:rsid w:val="00631AF4"/>
    <w:rsid w:val="00631CE3"/>
    <w:rsid w:val="006322E3"/>
    <w:rsid w:val="006324E3"/>
    <w:rsid w:val="00632A86"/>
    <w:rsid w:val="00632DE0"/>
    <w:rsid w:val="00633183"/>
    <w:rsid w:val="006331C1"/>
    <w:rsid w:val="00633EE9"/>
    <w:rsid w:val="00634534"/>
    <w:rsid w:val="0063453F"/>
    <w:rsid w:val="006346EC"/>
    <w:rsid w:val="00634EED"/>
    <w:rsid w:val="00635F45"/>
    <w:rsid w:val="00636606"/>
    <w:rsid w:val="00636628"/>
    <w:rsid w:val="00636851"/>
    <w:rsid w:val="00637A4F"/>
    <w:rsid w:val="00640294"/>
    <w:rsid w:val="00640453"/>
    <w:rsid w:val="0064078B"/>
    <w:rsid w:val="00640A49"/>
    <w:rsid w:val="006415D8"/>
    <w:rsid w:val="00641D34"/>
    <w:rsid w:val="00641F93"/>
    <w:rsid w:val="00642584"/>
    <w:rsid w:val="00642857"/>
    <w:rsid w:val="00642980"/>
    <w:rsid w:val="0064387B"/>
    <w:rsid w:val="0064420A"/>
    <w:rsid w:val="00644BAC"/>
    <w:rsid w:val="00644E4D"/>
    <w:rsid w:val="00645B61"/>
    <w:rsid w:val="006465F7"/>
    <w:rsid w:val="00646DB7"/>
    <w:rsid w:val="00646FB4"/>
    <w:rsid w:val="00646FC0"/>
    <w:rsid w:val="00647035"/>
    <w:rsid w:val="006471B4"/>
    <w:rsid w:val="00647DAD"/>
    <w:rsid w:val="006504C9"/>
    <w:rsid w:val="00650970"/>
    <w:rsid w:val="00650AD9"/>
    <w:rsid w:val="00650DFA"/>
    <w:rsid w:val="0065110A"/>
    <w:rsid w:val="006519DD"/>
    <w:rsid w:val="0065205D"/>
    <w:rsid w:val="006520EC"/>
    <w:rsid w:val="006534AE"/>
    <w:rsid w:val="0065351C"/>
    <w:rsid w:val="00653E84"/>
    <w:rsid w:val="00653F9F"/>
    <w:rsid w:val="00654031"/>
    <w:rsid w:val="00654032"/>
    <w:rsid w:val="006540A9"/>
    <w:rsid w:val="00655878"/>
    <w:rsid w:val="00655EEB"/>
    <w:rsid w:val="006560A9"/>
    <w:rsid w:val="00656308"/>
    <w:rsid w:val="0065660D"/>
    <w:rsid w:val="00656ABB"/>
    <w:rsid w:val="00656BC7"/>
    <w:rsid w:val="006572F3"/>
    <w:rsid w:val="006573CF"/>
    <w:rsid w:val="00657895"/>
    <w:rsid w:val="00660A78"/>
    <w:rsid w:val="00660E2B"/>
    <w:rsid w:val="006614A1"/>
    <w:rsid w:val="0066190C"/>
    <w:rsid w:val="00661D3D"/>
    <w:rsid w:val="00661D7B"/>
    <w:rsid w:val="006626ED"/>
    <w:rsid w:val="006627AD"/>
    <w:rsid w:val="00662950"/>
    <w:rsid w:val="006635E3"/>
    <w:rsid w:val="0066484D"/>
    <w:rsid w:val="00664DB2"/>
    <w:rsid w:val="00664FCA"/>
    <w:rsid w:val="0066516C"/>
    <w:rsid w:val="006653DB"/>
    <w:rsid w:val="0066591F"/>
    <w:rsid w:val="00665AF4"/>
    <w:rsid w:val="00666099"/>
    <w:rsid w:val="00666121"/>
    <w:rsid w:val="00666B09"/>
    <w:rsid w:val="0066791D"/>
    <w:rsid w:val="00667BFA"/>
    <w:rsid w:val="0067017C"/>
    <w:rsid w:val="00670F26"/>
    <w:rsid w:val="00671587"/>
    <w:rsid w:val="00671A41"/>
    <w:rsid w:val="00671F8C"/>
    <w:rsid w:val="00672070"/>
    <w:rsid w:val="00672306"/>
    <w:rsid w:val="006725E0"/>
    <w:rsid w:val="00672F8A"/>
    <w:rsid w:val="00673234"/>
    <w:rsid w:val="00673890"/>
    <w:rsid w:val="006739A6"/>
    <w:rsid w:val="00673DA1"/>
    <w:rsid w:val="00674AC1"/>
    <w:rsid w:val="00674B9D"/>
    <w:rsid w:val="00674D72"/>
    <w:rsid w:val="00674D75"/>
    <w:rsid w:val="006750FD"/>
    <w:rsid w:val="00675326"/>
    <w:rsid w:val="00675C3D"/>
    <w:rsid w:val="00675D2B"/>
    <w:rsid w:val="00676333"/>
    <w:rsid w:val="00676476"/>
    <w:rsid w:val="00676A27"/>
    <w:rsid w:val="00676F22"/>
    <w:rsid w:val="00676FBD"/>
    <w:rsid w:val="00677148"/>
    <w:rsid w:val="00677454"/>
    <w:rsid w:val="0067775C"/>
    <w:rsid w:val="00677FB2"/>
    <w:rsid w:val="0068000A"/>
    <w:rsid w:val="00680165"/>
    <w:rsid w:val="0068020E"/>
    <w:rsid w:val="006802C1"/>
    <w:rsid w:val="006803D5"/>
    <w:rsid w:val="00680689"/>
    <w:rsid w:val="006806FF"/>
    <w:rsid w:val="00680852"/>
    <w:rsid w:val="00680A07"/>
    <w:rsid w:val="00680D80"/>
    <w:rsid w:val="00681088"/>
    <w:rsid w:val="006814A2"/>
    <w:rsid w:val="006814F3"/>
    <w:rsid w:val="00681512"/>
    <w:rsid w:val="00681F04"/>
    <w:rsid w:val="0068220E"/>
    <w:rsid w:val="00682A1A"/>
    <w:rsid w:val="00682EAC"/>
    <w:rsid w:val="006832AA"/>
    <w:rsid w:val="00683778"/>
    <w:rsid w:val="0068398E"/>
    <w:rsid w:val="00683D4E"/>
    <w:rsid w:val="00683F0E"/>
    <w:rsid w:val="006842ED"/>
    <w:rsid w:val="00684A41"/>
    <w:rsid w:val="00684A5E"/>
    <w:rsid w:val="0068517E"/>
    <w:rsid w:val="00685ADD"/>
    <w:rsid w:val="00686125"/>
    <w:rsid w:val="00686136"/>
    <w:rsid w:val="00687555"/>
    <w:rsid w:val="00687777"/>
    <w:rsid w:val="00687E37"/>
    <w:rsid w:val="00690620"/>
    <w:rsid w:val="006908B1"/>
    <w:rsid w:val="00690FD8"/>
    <w:rsid w:val="00691366"/>
    <w:rsid w:val="006928CA"/>
    <w:rsid w:val="00692CA8"/>
    <w:rsid w:val="00693204"/>
    <w:rsid w:val="0069360F"/>
    <w:rsid w:val="00694531"/>
    <w:rsid w:val="0069524B"/>
    <w:rsid w:val="00695981"/>
    <w:rsid w:val="00695C1A"/>
    <w:rsid w:val="00696048"/>
    <w:rsid w:val="00696177"/>
    <w:rsid w:val="00696267"/>
    <w:rsid w:val="00696319"/>
    <w:rsid w:val="0069672D"/>
    <w:rsid w:val="00697961"/>
    <w:rsid w:val="006979A6"/>
    <w:rsid w:val="00697C80"/>
    <w:rsid w:val="00697CAD"/>
    <w:rsid w:val="00697CFA"/>
    <w:rsid w:val="006A0FD0"/>
    <w:rsid w:val="006A143E"/>
    <w:rsid w:val="006A15A5"/>
    <w:rsid w:val="006A2320"/>
    <w:rsid w:val="006A3351"/>
    <w:rsid w:val="006A3CB3"/>
    <w:rsid w:val="006A4755"/>
    <w:rsid w:val="006A4E1A"/>
    <w:rsid w:val="006A54B4"/>
    <w:rsid w:val="006A56D6"/>
    <w:rsid w:val="006A5954"/>
    <w:rsid w:val="006A687A"/>
    <w:rsid w:val="006A6AF7"/>
    <w:rsid w:val="006A6B83"/>
    <w:rsid w:val="006A7186"/>
    <w:rsid w:val="006B11C3"/>
    <w:rsid w:val="006B1288"/>
    <w:rsid w:val="006B16ED"/>
    <w:rsid w:val="006B1754"/>
    <w:rsid w:val="006B205D"/>
    <w:rsid w:val="006B271E"/>
    <w:rsid w:val="006B2984"/>
    <w:rsid w:val="006B2C24"/>
    <w:rsid w:val="006B2D73"/>
    <w:rsid w:val="006B2EDF"/>
    <w:rsid w:val="006B332F"/>
    <w:rsid w:val="006B3446"/>
    <w:rsid w:val="006B3810"/>
    <w:rsid w:val="006B39DC"/>
    <w:rsid w:val="006B3D8A"/>
    <w:rsid w:val="006B3E1D"/>
    <w:rsid w:val="006B4961"/>
    <w:rsid w:val="006B538B"/>
    <w:rsid w:val="006B5B03"/>
    <w:rsid w:val="006B5B39"/>
    <w:rsid w:val="006B60E6"/>
    <w:rsid w:val="006B6699"/>
    <w:rsid w:val="006B6A37"/>
    <w:rsid w:val="006B6AAA"/>
    <w:rsid w:val="006B6D05"/>
    <w:rsid w:val="006B7530"/>
    <w:rsid w:val="006B767C"/>
    <w:rsid w:val="006C01F5"/>
    <w:rsid w:val="006C0F1D"/>
    <w:rsid w:val="006C1B55"/>
    <w:rsid w:val="006C1EFD"/>
    <w:rsid w:val="006C209D"/>
    <w:rsid w:val="006C2655"/>
    <w:rsid w:val="006C324E"/>
    <w:rsid w:val="006C3887"/>
    <w:rsid w:val="006C3A8C"/>
    <w:rsid w:val="006C4484"/>
    <w:rsid w:val="006C47E7"/>
    <w:rsid w:val="006C4A91"/>
    <w:rsid w:val="006C4AFE"/>
    <w:rsid w:val="006C4B8F"/>
    <w:rsid w:val="006C5553"/>
    <w:rsid w:val="006C55FC"/>
    <w:rsid w:val="006C5639"/>
    <w:rsid w:val="006C5B87"/>
    <w:rsid w:val="006C65F8"/>
    <w:rsid w:val="006C68EC"/>
    <w:rsid w:val="006C6B60"/>
    <w:rsid w:val="006C73B8"/>
    <w:rsid w:val="006C77E2"/>
    <w:rsid w:val="006C7ABD"/>
    <w:rsid w:val="006D00DC"/>
    <w:rsid w:val="006D061E"/>
    <w:rsid w:val="006D1005"/>
    <w:rsid w:val="006D198E"/>
    <w:rsid w:val="006D1B5D"/>
    <w:rsid w:val="006D1C11"/>
    <w:rsid w:val="006D2100"/>
    <w:rsid w:val="006D32FB"/>
    <w:rsid w:val="006D380C"/>
    <w:rsid w:val="006D3AA8"/>
    <w:rsid w:val="006D3AC3"/>
    <w:rsid w:val="006D4097"/>
    <w:rsid w:val="006D40C5"/>
    <w:rsid w:val="006D4831"/>
    <w:rsid w:val="006D49E4"/>
    <w:rsid w:val="006D4A31"/>
    <w:rsid w:val="006D52CF"/>
    <w:rsid w:val="006D54C1"/>
    <w:rsid w:val="006D57E7"/>
    <w:rsid w:val="006D6481"/>
    <w:rsid w:val="006D64C4"/>
    <w:rsid w:val="006D6660"/>
    <w:rsid w:val="006D6BC8"/>
    <w:rsid w:val="006D6C96"/>
    <w:rsid w:val="006D7301"/>
    <w:rsid w:val="006D769F"/>
    <w:rsid w:val="006D7E71"/>
    <w:rsid w:val="006E0760"/>
    <w:rsid w:val="006E0C26"/>
    <w:rsid w:val="006E101F"/>
    <w:rsid w:val="006E1AD9"/>
    <w:rsid w:val="006E1E63"/>
    <w:rsid w:val="006E26B8"/>
    <w:rsid w:val="006E29AA"/>
    <w:rsid w:val="006E2D4B"/>
    <w:rsid w:val="006E3196"/>
    <w:rsid w:val="006E3275"/>
    <w:rsid w:val="006E3A07"/>
    <w:rsid w:val="006E3A43"/>
    <w:rsid w:val="006E3C2E"/>
    <w:rsid w:val="006E3D9B"/>
    <w:rsid w:val="006E49ED"/>
    <w:rsid w:val="006E4C7A"/>
    <w:rsid w:val="006E4F11"/>
    <w:rsid w:val="006E52D8"/>
    <w:rsid w:val="006E559C"/>
    <w:rsid w:val="006E5E64"/>
    <w:rsid w:val="006E62AF"/>
    <w:rsid w:val="006E65EC"/>
    <w:rsid w:val="006E7318"/>
    <w:rsid w:val="006E7656"/>
    <w:rsid w:val="006E78E0"/>
    <w:rsid w:val="006E796C"/>
    <w:rsid w:val="006E799D"/>
    <w:rsid w:val="006E79E1"/>
    <w:rsid w:val="006F021F"/>
    <w:rsid w:val="006F0385"/>
    <w:rsid w:val="006F1346"/>
    <w:rsid w:val="006F1935"/>
    <w:rsid w:val="006F220F"/>
    <w:rsid w:val="006F239F"/>
    <w:rsid w:val="006F248F"/>
    <w:rsid w:val="006F2866"/>
    <w:rsid w:val="006F289C"/>
    <w:rsid w:val="006F2FA4"/>
    <w:rsid w:val="006F301C"/>
    <w:rsid w:val="006F30E6"/>
    <w:rsid w:val="006F36F5"/>
    <w:rsid w:val="006F38B8"/>
    <w:rsid w:val="006F3E8D"/>
    <w:rsid w:val="006F40EC"/>
    <w:rsid w:val="006F427E"/>
    <w:rsid w:val="006F4B93"/>
    <w:rsid w:val="006F4EC1"/>
    <w:rsid w:val="006F641B"/>
    <w:rsid w:val="006F6E6D"/>
    <w:rsid w:val="006F709B"/>
    <w:rsid w:val="006F769F"/>
    <w:rsid w:val="006F7A76"/>
    <w:rsid w:val="0070026B"/>
    <w:rsid w:val="00700432"/>
    <w:rsid w:val="0070068F"/>
    <w:rsid w:val="00700884"/>
    <w:rsid w:val="007009A5"/>
    <w:rsid w:val="007014DA"/>
    <w:rsid w:val="007019DE"/>
    <w:rsid w:val="00702DE4"/>
    <w:rsid w:val="0070304C"/>
    <w:rsid w:val="007032DF"/>
    <w:rsid w:val="00703724"/>
    <w:rsid w:val="007045CD"/>
    <w:rsid w:val="00704630"/>
    <w:rsid w:val="0070469A"/>
    <w:rsid w:val="007046D8"/>
    <w:rsid w:val="00704815"/>
    <w:rsid w:val="00704C0B"/>
    <w:rsid w:val="0070559C"/>
    <w:rsid w:val="007057CA"/>
    <w:rsid w:val="00705FAB"/>
    <w:rsid w:val="0070676F"/>
    <w:rsid w:val="007068B0"/>
    <w:rsid w:val="00706F38"/>
    <w:rsid w:val="00707367"/>
    <w:rsid w:val="0070747D"/>
    <w:rsid w:val="007101C4"/>
    <w:rsid w:val="007102F2"/>
    <w:rsid w:val="007104F1"/>
    <w:rsid w:val="00710AF4"/>
    <w:rsid w:val="0071113B"/>
    <w:rsid w:val="00711180"/>
    <w:rsid w:val="00711312"/>
    <w:rsid w:val="00711DD6"/>
    <w:rsid w:val="00712F61"/>
    <w:rsid w:val="0071303A"/>
    <w:rsid w:val="00713854"/>
    <w:rsid w:val="00713938"/>
    <w:rsid w:val="007143BC"/>
    <w:rsid w:val="007145DE"/>
    <w:rsid w:val="00714A45"/>
    <w:rsid w:val="00715884"/>
    <w:rsid w:val="00715C94"/>
    <w:rsid w:val="007163A9"/>
    <w:rsid w:val="0071646E"/>
    <w:rsid w:val="007169E4"/>
    <w:rsid w:val="00716F0B"/>
    <w:rsid w:val="00717B88"/>
    <w:rsid w:val="00717D51"/>
    <w:rsid w:val="007200BD"/>
    <w:rsid w:val="00720378"/>
    <w:rsid w:val="00720711"/>
    <w:rsid w:val="00720858"/>
    <w:rsid w:val="00720E04"/>
    <w:rsid w:val="00722134"/>
    <w:rsid w:val="00722373"/>
    <w:rsid w:val="00722B94"/>
    <w:rsid w:val="00723AC9"/>
    <w:rsid w:val="00723E90"/>
    <w:rsid w:val="00723EAD"/>
    <w:rsid w:val="00723F2B"/>
    <w:rsid w:val="00724B3A"/>
    <w:rsid w:val="00724D62"/>
    <w:rsid w:val="00724EB0"/>
    <w:rsid w:val="0072611E"/>
    <w:rsid w:val="0072652E"/>
    <w:rsid w:val="00726531"/>
    <w:rsid w:val="007268F8"/>
    <w:rsid w:val="00726BEC"/>
    <w:rsid w:val="00727180"/>
    <w:rsid w:val="007277B8"/>
    <w:rsid w:val="007302FC"/>
    <w:rsid w:val="0073038A"/>
    <w:rsid w:val="00730BCC"/>
    <w:rsid w:val="00730F4B"/>
    <w:rsid w:val="00731244"/>
    <w:rsid w:val="00731D95"/>
    <w:rsid w:val="00731E29"/>
    <w:rsid w:val="007322D2"/>
    <w:rsid w:val="007329DF"/>
    <w:rsid w:val="00732B3A"/>
    <w:rsid w:val="00733266"/>
    <w:rsid w:val="00733823"/>
    <w:rsid w:val="00733B31"/>
    <w:rsid w:val="007350FE"/>
    <w:rsid w:val="00735116"/>
    <w:rsid w:val="00735B5F"/>
    <w:rsid w:val="00735DD6"/>
    <w:rsid w:val="00736060"/>
    <w:rsid w:val="00736288"/>
    <w:rsid w:val="007363F1"/>
    <w:rsid w:val="00736D6A"/>
    <w:rsid w:val="0074083B"/>
    <w:rsid w:val="00740D0A"/>
    <w:rsid w:val="00740DD5"/>
    <w:rsid w:val="00740DFB"/>
    <w:rsid w:val="00741C82"/>
    <w:rsid w:val="00741DB0"/>
    <w:rsid w:val="00742232"/>
    <w:rsid w:val="00742422"/>
    <w:rsid w:val="007425A7"/>
    <w:rsid w:val="007426CA"/>
    <w:rsid w:val="0074329E"/>
    <w:rsid w:val="007432EA"/>
    <w:rsid w:val="007433A7"/>
    <w:rsid w:val="007433AC"/>
    <w:rsid w:val="00743972"/>
    <w:rsid w:val="007439B7"/>
    <w:rsid w:val="00743ABD"/>
    <w:rsid w:val="00743F48"/>
    <w:rsid w:val="0074406A"/>
    <w:rsid w:val="00744799"/>
    <w:rsid w:val="0074555A"/>
    <w:rsid w:val="0074555C"/>
    <w:rsid w:val="00745797"/>
    <w:rsid w:val="00745865"/>
    <w:rsid w:val="007463BE"/>
    <w:rsid w:val="0074647F"/>
    <w:rsid w:val="00746928"/>
    <w:rsid w:val="00746B18"/>
    <w:rsid w:val="00746D72"/>
    <w:rsid w:val="007472EB"/>
    <w:rsid w:val="00747329"/>
    <w:rsid w:val="0074733E"/>
    <w:rsid w:val="00750451"/>
    <w:rsid w:val="00750B02"/>
    <w:rsid w:val="00751263"/>
    <w:rsid w:val="00751963"/>
    <w:rsid w:val="00751BE4"/>
    <w:rsid w:val="00751C8C"/>
    <w:rsid w:val="007522F0"/>
    <w:rsid w:val="00752AE3"/>
    <w:rsid w:val="00753091"/>
    <w:rsid w:val="007537E6"/>
    <w:rsid w:val="00753BD5"/>
    <w:rsid w:val="007544F4"/>
    <w:rsid w:val="007546F7"/>
    <w:rsid w:val="00754877"/>
    <w:rsid w:val="007552EF"/>
    <w:rsid w:val="00756516"/>
    <w:rsid w:val="0075677F"/>
    <w:rsid w:val="00756801"/>
    <w:rsid w:val="00756EF1"/>
    <w:rsid w:val="00757534"/>
    <w:rsid w:val="00757D5B"/>
    <w:rsid w:val="00757DD7"/>
    <w:rsid w:val="007603FE"/>
    <w:rsid w:val="00760984"/>
    <w:rsid w:val="0076102E"/>
    <w:rsid w:val="00762335"/>
    <w:rsid w:val="007624C4"/>
    <w:rsid w:val="007626BD"/>
    <w:rsid w:val="00762C00"/>
    <w:rsid w:val="00762E24"/>
    <w:rsid w:val="007633C2"/>
    <w:rsid w:val="00763447"/>
    <w:rsid w:val="00763473"/>
    <w:rsid w:val="00763773"/>
    <w:rsid w:val="00763F08"/>
    <w:rsid w:val="00764181"/>
    <w:rsid w:val="00764FF4"/>
    <w:rsid w:val="00765419"/>
    <w:rsid w:val="00766136"/>
    <w:rsid w:val="007665DA"/>
    <w:rsid w:val="00766FBC"/>
    <w:rsid w:val="007673AC"/>
    <w:rsid w:val="0076796F"/>
    <w:rsid w:val="00767DC5"/>
    <w:rsid w:val="007701C2"/>
    <w:rsid w:val="007703AD"/>
    <w:rsid w:val="007718EC"/>
    <w:rsid w:val="00771CE6"/>
    <w:rsid w:val="00772E76"/>
    <w:rsid w:val="007730DA"/>
    <w:rsid w:val="00773958"/>
    <w:rsid w:val="00773ABD"/>
    <w:rsid w:val="00773CF6"/>
    <w:rsid w:val="00773DE9"/>
    <w:rsid w:val="00774BC0"/>
    <w:rsid w:val="00774DCD"/>
    <w:rsid w:val="00774DEA"/>
    <w:rsid w:val="00774E56"/>
    <w:rsid w:val="00775A21"/>
    <w:rsid w:val="00775DED"/>
    <w:rsid w:val="00776310"/>
    <w:rsid w:val="0077637B"/>
    <w:rsid w:val="007764C2"/>
    <w:rsid w:val="00776CF7"/>
    <w:rsid w:val="00777398"/>
    <w:rsid w:val="00777633"/>
    <w:rsid w:val="00777704"/>
    <w:rsid w:val="0078010C"/>
    <w:rsid w:val="007808B7"/>
    <w:rsid w:val="00780931"/>
    <w:rsid w:val="007809B9"/>
    <w:rsid w:val="00780A8B"/>
    <w:rsid w:val="00780E88"/>
    <w:rsid w:val="007811CD"/>
    <w:rsid w:val="00781BB4"/>
    <w:rsid w:val="00781ED3"/>
    <w:rsid w:val="007820A2"/>
    <w:rsid w:val="00782AF0"/>
    <w:rsid w:val="007835E1"/>
    <w:rsid w:val="00783FBA"/>
    <w:rsid w:val="007841C6"/>
    <w:rsid w:val="00784672"/>
    <w:rsid w:val="00784777"/>
    <w:rsid w:val="0078492A"/>
    <w:rsid w:val="00784E31"/>
    <w:rsid w:val="00785289"/>
    <w:rsid w:val="00786332"/>
    <w:rsid w:val="00786591"/>
    <w:rsid w:val="007868C2"/>
    <w:rsid w:val="00786D94"/>
    <w:rsid w:val="00786FA0"/>
    <w:rsid w:val="00787101"/>
    <w:rsid w:val="00787132"/>
    <w:rsid w:val="007872EB"/>
    <w:rsid w:val="00790093"/>
    <w:rsid w:val="00790198"/>
    <w:rsid w:val="00790A4E"/>
    <w:rsid w:val="007919EC"/>
    <w:rsid w:val="00791AAE"/>
    <w:rsid w:val="00791F41"/>
    <w:rsid w:val="00792002"/>
    <w:rsid w:val="00792136"/>
    <w:rsid w:val="007921C7"/>
    <w:rsid w:val="00792498"/>
    <w:rsid w:val="007927A0"/>
    <w:rsid w:val="00792880"/>
    <w:rsid w:val="00792CAB"/>
    <w:rsid w:val="00792CD6"/>
    <w:rsid w:val="00792DA1"/>
    <w:rsid w:val="00792E0D"/>
    <w:rsid w:val="00792F98"/>
    <w:rsid w:val="007932CF"/>
    <w:rsid w:val="007933D8"/>
    <w:rsid w:val="0079354E"/>
    <w:rsid w:val="00793CF5"/>
    <w:rsid w:val="00793E12"/>
    <w:rsid w:val="00793E17"/>
    <w:rsid w:val="00793EC2"/>
    <w:rsid w:val="00794282"/>
    <w:rsid w:val="0079437F"/>
    <w:rsid w:val="0079485E"/>
    <w:rsid w:val="007951F7"/>
    <w:rsid w:val="00795442"/>
    <w:rsid w:val="007959DD"/>
    <w:rsid w:val="00795C56"/>
    <w:rsid w:val="007967F2"/>
    <w:rsid w:val="0079718D"/>
    <w:rsid w:val="00797FC9"/>
    <w:rsid w:val="007A00A4"/>
    <w:rsid w:val="007A02A8"/>
    <w:rsid w:val="007A0A32"/>
    <w:rsid w:val="007A0BA4"/>
    <w:rsid w:val="007A13B9"/>
    <w:rsid w:val="007A1597"/>
    <w:rsid w:val="007A1BFA"/>
    <w:rsid w:val="007A2565"/>
    <w:rsid w:val="007A2881"/>
    <w:rsid w:val="007A301B"/>
    <w:rsid w:val="007A3162"/>
    <w:rsid w:val="007A3488"/>
    <w:rsid w:val="007A428D"/>
    <w:rsid w:val="007A49ED"/>
    <w:rsid w:val="007A49FA"/>
    <w:rsid w:val="007A4A24"/>
    <w:rsid w:val="007A54AA"/>
    <w:rsid w:val="007A54F9"/>
    <w:rsid w:val="007A60A1"/>
    <w:rsid w:val="007A6427"/>
    <w:rsid w:val="007A692C"/>
    <w:rsid w:val="007A6E8C"/>
    <w:rsid w:val="007A6E97"/>
    <w:rsid w:val="007A7514"/>
    <w:rsid w:val="007A7515"/>
    <w:rsid w:val="007A751F"/>
    <w:rsid w:val="007B0580"/>
    <w:rsid w:val="007B0D6C"/>
    <w:rsid w:val="007B18C2"/>
    <w:rsid w:val="007B283A"/>
    <w:rsid w:val="007B31E1"/>
    <w:rsid w:val="007B358C"/>
    <w:rsid w:val="007B3A2D"/>
    <w:rsid w:val="007B43F0"/>
    <w:rsid w:val="007B4BAE"/>
    <w:rsid w:val="007B52FA"/>
    <w:rsid w:val="007B5661"/>
    <w:rsid w:val="007B5B70"/>
    <w:rsid w:val="007B636A"/>
    <w:rsid w:val="007B652A"/>
    <w:rsid w:val="007B68DF"/>
    <w:rsid w:val="007B7953"/>
    <w:rsid w:val="007C0192"/>
    <w:rsid w:val="007C1090"/>
    <w:rsid w:val="007C1526"/>
    <w:rsid w:val="007C155C"/>
    <w:rsid w:val="007C1CAA"/>
    <w:rsid w:val="007C200E"/>
    <w:rsid w:val="007C22CB"/>
    <w:rsid w:val="007C2A6A"/>
    <w:rsid w:val="007C3641"/>
    <w:rsid w:val="007C381C"/>
    <w:rsid w:val="007C3832"/>
    <w:rsid w:val="007C3855"/>
    <w:rsid w:val="007C38BB"/>
    <w:rsid w:val="007C3A1A"/>
    <w:rsid w:val="007C3E39"/>
    <w:rsid w:val="007C48CA"/>
    <w:rsid w:val="007C498D"/>
    <w:rsid w:val="007C4B10"/>
    <w:rsid w:val="007C5293"/>
    <w:rsid w:val="007C5895"/>
    <w:rsid w:val="007C60AA"/>
    <w:rsid w:val="007C69FE"/>
    <w:rsid w:val="007C6B1F"/>
    <w:rsid w:val="007C7486"/>
    <w:rsid w:val="007C7637"/>
    <w:rsid w:val="007D0E21"/>
    <w:rsid w:val="007D1C0E"/>
    <w:rsid w:val="007D2A45"/>
    <w:rsid w:val="007D2FDA"/>
    <w:rsid w:val="007D332C"/>
    <w:rsid w:val="007D3334"/>
    <w:rsid w:val="007D3550"/>
    <w:rsid w:val="007D3BD8"/>
    <w:rsid w:val="007D41B0"/>
    <w:rsid w:val="007D4A6F"/>
    <w:rsid w:val="007D5166"/>
    <w:rsid w:val="007D51B1"/>
    <w:rsid w:val="007D5384"/>
    <w:rsid w:val="007D54B9"/>
    <w:rsid w:val="007D5841"/>
    <w:rsid w:val="007D5A95"/>
    <w:rsid w:val="007D6420"/>
    <w:rsid w:val="007D652F"/>
    <w:rsid w:val="007D6CE9"/>
    <w:rsid w:val="007D768D"/>
    <w:rsid w:val="007D7BD1"/>
    <w:rsid w:val="007D7EC1"/>
    <w:rsid w:val="007E029E"/>
    <w:rsid w:val="007E0ED0"/>
    <w:rsid w:val="007E1782"/>
    <w:rsid w:val="007E1E8D"/>
    <w:rsid w:val="007E2865"/>
    <w:rsid w:val="007E29AA"/>
    <w:rsid w:val="007E2A6E"/>
    <w:rsid w:val="007E40EB"/>
    <w:rsid w:val="007E41E0"/>
    <w:rsid w:val="007E49E6"/>
    <w:rsid w:val="007E568E"/>
    <w:rsid w:val="007E581A"/>
    <w:rsid w:val="007E594A"/>
    <w:rsid w:val="007E5C87"/>
    <w:rsid w:val="007E5D1A"/>
    <w:rsid w:val="007E5DEE"/>
    <w:rsid w:val="007E6553"/>
    <w:rsid w:val="007E69E6"/>
    <w:rsid w:val="007E6E55"/>
    <w:rsid w:val="007E7017"/>
    <w:rsid w:val="007E7719"/>
    <w:rsid w:val="007E7976"/>
    <w:rsid w:val="007E7FB1"/>
    <w:rsid w:val="007F09B5"/>
    <w:rsid w:val="007F09D0"/>
    <w:rsid w:val="007F0BBC"/>
    <w:rsid w:val="007F1ECD"/>
    <w:rsid w:val="007F2070"/>
    <w:rsid w:val="007F241E"/>
    <w:rsid w:val="007F242A"/>
    <w:rsid w:val="007F2805"/>
    <w:rsid w:val="007F3408"/>
    <w:rsid w:val="007F3685"/>
    <w:rsid w:val="007F3B0C"/>
    <w:rsid w:val="007F3F97"/>
    <w:rsid w:val="007F4165"/>
    <w:rsid w:val="007F43D1"/>
    <w:rsid w:val="007F60C3"/>
    <w:rsid w:val="007F73F8"/>
    <w:rsid w:val="007F741E"/>
    <w:rsid w:val="007F7650"/>
    <w:rsid w:val="007F7698"/>
    <w:rsid w:val="00800654"/>
    <w:rsid w:val="008006A3"/>
    <w:rsid w:val="008008D9"/>
    <w:rsid w:val="008014A5"/>
    <w:rsid w:val="008018F9"/>
    <w:rsid w:val="00802E94"/>
    <w:rsid w:val="0080310F"/>
    <w:rsid w:val="0080332B"/>
    <w:rsid w:val="0080348E"/>
    <w:rsid w:val="0080356B"/>
    <w:rsid w:val="00803571"/>
    <w:rsid w:val="008036C0"/>
    <w:rsid w:val="00804187"/>
    <w:rsid w:val="008044E1"/>
    <w:rsid w:val="008044F4"/>
    <w:rsid w:val="00804D0B"/>
    <w:rsid w:val="008052D0"/>
    <w:rsid w:val="00805BF6"/>
    <w:rsid w:val="0080694D"/>
    <w:rsid w:val="00806B8C"/>
    <w:rsid w:val="00806CB3"/>
    <w:rsid w:val="00806F01"/>
    <w:rsid w:val="0080764D"/>
    <w:rsid w:val="0080774E"/>
    <w:rsid w:val="00810046"/>
    <w:rsid w:val="00810AA6"/>
    <w:rsid w:val="00810C67"/>
    <w:rsid w:val="00810F6D"/>
    <w:rsid w:val="0081167D"/>
    <w:rsid w:val="008119C9"/>
    <w:rsid w:val="00812CAD"/>
    <w:rsid w:val="008130AC"/>
    <w:rsid w:val="0081312F"/>
    <w:rsid w:val="0081342C"/>
    <w:rsid w:val="008135F9"/>
    <w:rsid w:val="00814109"/>
    <w:rsid w:val="00814E68"/>
    <w:rsid w:val="00815E42"/>
    <w:rsid w:val="00816123"/>
    <w:rsid w:val="0081657B"/>
    <w:rsid w:val="008169A2"/>
    <w:rsid w:val="00816B63"/>
    <w:rsid w:val="00816DCF"/>
    <w:rsid w:val="00816FE8"/>
    <w:rsid w:val="00817091"/>
    <w:rsid w:val="008176CE"/>
    <w:rsid w:val="0081793F"/>
    <w:rsid w:val="00817AC7"/>
    <w:rsid w:val="00817B04"/>
    <w:rsid w:val="00817C49"/>
    <w:rsid w:val="00817CE5"/>
    <w:rsid w:val="0082017B"/>
    <w:rsid w:val="0082018E"/>
    <w:rsid w:val="00820C49"/>
    <w:rsid w:val="00820DF7"/>
    <w:rsid w:val="00821733"/>
    <w:rsid w:val="00821F69"/>
    <w:rsid w:val="008228F8"/>
    <w:rsid w:val="00822CA3"/>
    <w:rsid w:val="00823384"/>
    <w:rsid w:val="0082388D"/>
    <w:rsid w:val="008245AB"/>
    <w:rsid w:val="00824783"/>
    <w:rsid w:val="00824809"/>
    <w:rsid w:val="00824F57"/>
    <w:rsid w:val="008250EB"/>
    <w:rsid w:val="00825510"/>
    <w:rsid w:val="0082569E"/>
    <w:rsid w:val="00825A5D"/>
    <w:rsid w:val="00826441"/>
    <w:rsid w:val="00826683"/>
    <w:rsid w:val="00827BBC"/>
    <w:rsid w:val="00830659"/>
    <w:rsid w:val="00830C66"/>
    <w:rsid w:val="00831A26"/>
    <w:rsid w:val="00832476"/>
    <w:rsid w:val="0083262E"/>
    <w:rsid w:val="00832A9C"/>
    <w:rsid w:val="00832C0D"/>
    <w:rsid w:val="00833B0A"/>
    <w:rsid w:val="00833D08"/>
    <w:rsid w:val="00834813"/>
    <w:rsid w:val="0083543A"/>
    <w:rsid w:val="008354A2"/>
    <w:rsid w:val="008363FD"/>
    <w:rsid w:val="008369BB"/>
    <w:rsid w:val="00837A62"/>
    <w:rsid w:val="00837F6D"/>
    <w:rsid w:val="008410EA"/>
    <w:rsid w:val="008415C2"/>
    <w:rsid w:val="00841D1E"/>
    <w:rsid w:val="00841F2F"/>
    <w:rsid w:val="0084203C"/>
    <w:rsid w:val="0084233F"/>
    <w:rsid w:val="008424E0"/>
    <w:rsid w:val="00842636"/>
    <w:rsid w:val="00842ECD"/>
    <w:rsid w:val="00843C4E"/>
    <w:rsid w:val="008442C1"/>
    <w:rsid w:val="00844BC8"/>
    <w:rsid w:val="00844EF4"/>
    <w:rsid w:val="0084528E"/>
    <w:rsid w:val="00845346"/>
    <w:rsid w:val="0084559E"/>
    <w:rsid w:val="00845BB5"/>
    <w:rsid w:val="00845CD5"/>
    <w:rsid w:val="00845DAF"/>
    <w:rsid w:val="00845F17"/>
    <w:rsid w:val="0084612A"/>
    <w:rsid w:val="008463E4"/>
    <w:rsid w:val="0085058B"/>
    <w:rsid w:val="008506AC"/>
    <w:rsid w:val="008508D5"/>
    <w:rsid w:val="00850DF6"/>
    <w:rsid w:val="00850EEF"/>
    <w:rsid w:val="00850F94"/>
    <w:rsid w:val="0085114B"/>
    <w:rsid w:val="008515C1"/>
    <w:rsid w:val="00851CCF"/>
    <w:rsid w:val="00852835"/>
    <w:rsid w:val="00852B5C"/>
    <w:rsid w:val="00852DFB"/>
    <w:rsid w:val="008530D9"/>
    <w:rsid w:val="0085326C"/>
    <w:rsid w:val="0085376D"/>
    <w:rsid w:val="00853F4D"/>
    <w:rsid w:val="008541AF"/>
    <w:rsid w:val="008541C2"/>
    <w:rsid w:val="008544E9"/>
    <w:rsid w:val="00854537"/>
    <w:rsid w:val="0085464A"/>
    <w:rsid w:val="00855351"/>
    <w:rsid w:val="008555B2"/>
    <w:rsid w:val="00855B55"/>
    <w:rsid w:val="00855B5D"/>
    <w:rsid w:val="00855EFA"/>
    <w:rsid w:val="00856334"/>
    <w:rsid w:val="0085685A"/>
    <w:rsid w:val="00857044"/>
    <w:rsid w:val="00857911"/>
    <w:rsid w:val="008608A2"/>
    <w:rsid w:val="00860DB2"/>
    <w:rsid w:val="00860F73"/>
    <w:rsid w:val="00861368"/>
    <w:rsid w:val="0086152E"/>
    <w:rsid w:val="00861551"/>
    <w:rsid w:val="008615D4"/>
    <w:rsid w:val="0086161D"/>
    <w:rsid w:val="00862036"/>
    <w:rsid w:val="00862A18"/>
    <w:rsid w:val="00862F76"/>
    <w:rsid w:val="00863423"/>
    <w:rsid w:val="008638EF"/>
    <w:rsid w:val="00864163"/>
    <w:rsid w:val="008641CA"/>
    <w:rsid w:val="008642DD"/>
    <w:rsid w:val="008646D9"/>
    <w:rsid w:val="00864B36"/>
    <w:rsid w:val="008650CB"/>
    <w:rsid w:val="008655AE"/>
    <w:rsid w:val="00865B91"/>
    <w:rsid w:val="008666C0"/>
    <w:rsid w:val="00867786"/>
    <w:rsid w:val="00867DC3"/>
    <w:rsid w:val="0087018C"/>
    <w:rsid w:val="00870320"/>
    <w:rsid w:val="00870424"/>
    <w:rsid w:val="00870507"/>
    <w:rsid w:val="00870636"/>
    <w:rsid w:val="00870F59"/>
    <w:rsid w:val="00871313"/>
    <w:rsid w:val="0087139D"/>
    <w:rsid w:val="008729D6"/>
    <w:rsid w:val="008730AD"/>
    <w:rsid w:val="00873B20"/>
    <w:rsid w:val="008744BE"/>
    <w:rsid w:val="008746B7"/>
    <w:rsid w:val="00874C61"/>
    <w:rsid w:val="00874DF0"/>
    <w:rsid w:val="00875553"/>
    <w:rsid w:val="00875598"/>
    <w:rsid w:val="00876855"/>
    <w:rsid w:val="00876BAC"/>
    <w:rsid w:val="008776AF"/>
    <w:rsid w:val="008777F3"/>
    <w:rsid w:val="00877C74"/>
    <w:rsid w:val="0088022F"/>
    <w:rsid w:val="00880332"/>
    <w:rsid w:val="008806AB"/>
    <w:rsid w:val="00880860"/>
    <w:rsid w:val="00880AAE"/>
    <w:rsid w:val="0088106E"/>
    <w:rsid w:val="0088143B"/>
    <w:rsid w:val="00881693"/>
    <w:rsid w:val="0088208A"/>
    <w:rsid w:val="00882608"/>
    <w:rsid w:val="00882C4E"/>
    <w:rsid w:val="00882C58"/>
    <w:rsid w:val="00882C96"/>
    <w:rsid w:val="00885161"/>
    <w:rsid w:val="0088576D"/>
    <w:rsid w:val="00885966"/>
    <w:rsid w:val="00886774"/>
    <w:rsid w:val="008868E6"/>
    <w:rsid w:val="00886945"/>
    <w:rsid w:val="00886F93"/>
    <w:rsid w:val="008870ED"/>
    <w:rsid w:val="00887537"/>
    <w:rsid w:val="00887B3F"/>
    <w:rsid w:val="00887BFE"/>
    <w:rsid w:val="00887F70"/>
    <w:rsid w:val="008902D7"/>
    <w:rsid w:val="00890BFE"/>
    <w:rsid w:val="00891609"/>
    <w:rsid w:val="008927C9"/>
    <w:rsid w:val="00892A14"/>
    <w:rsid w:val="008930DB"/>
    <w:rsid w:val="008933AC"/>
    <w:rsid w:val="0089343B"/>
    <w:rsid w:val="008936B7"/>
    <w:rsid w:val="008946F8"/>
    <w:rsid w:val="00894F9D"/>
    <w:rsid w:val="0089509B"/>
    <w:rsid w:val="0089558D"/>
    <w:rsid w:val="008966F7"/>
    <w:rsid w:val="008967E5"/>
    <w:rsid w:val="00896A1D"/>
    <w:rsid w:val="00896FC0"/>
    <w:rsid w:val="008971CB"/>
    <w:rsid w:val="00897441"/>
    <w:rsid w:val="00897557"/>
    <w:rsid w:val="008A03D2"/>
    <w:rsid w:val="008A0532"/>
    <w:rsid w:val="008A07F9"/>
    <w:rsid w:val="008A0DD7"/>
    <w:rsid w:val="008A1D4F"/>
    <w:rsid w:val="008A1D84"/>
    <w:rsid w:val="008A42D2"/>
    <w:rsid w:val="008A42E8"/>
    <w:rsid w:val="008A4958"/>
    <w:rsid w:val="008A53C0"/>
    <w:rsid w:val="008A74F4"/>
    <w:rsid w:val="008A7A09"/>
    <w:rsid w:val="008A7B7D"/>
    <w:rsid w:val="008A7E71"/>
    <w:rsid w:val="008A7E80"/>
    <w:rsid w:val="008B0029"/>
    <w:rsid w:val="008B0B88"/>
    <w:rsid w:val="008B1019"/>
    <w:rsid w:val="008B15EF"/>
    <w:rsid w:val="008B1E44"/>
    <w:rsid w:val="008B1FCB"/>
    <w:rsid w:val="008B202C"/>
    <w:rsid w:val="008B258A"/>
    <w:rsid w:val="008B28BB"/>
    <w:rsid w:val="008B3355"/>
    <w:rsid w:val="008B3D89"/>
    <w:rsid w:val="008B4AA1"/>
    <w:rsid w:val="008B5023"/>
    <w:rsid w:val="008B5314"/>
    <w:rsid w:val="008B5A8A"/>
    <w:rsid w:val="008B5B97"/>
    <w:rsid w:val="008B5BFF"/>
    <w:rsid w:val="008B5F99"/>
    <w:rsid w:val="008B6C1D"/>
    <w:rsid w:val="008B721C"/>
    <w:rsid w:val="008B79C4"/>
    <w:rsid w:val="008C0158"/>
    <w:rsid w:val="008C04F9"/>
    <w:rsid w:val="008C0BF2"/>
    <w:rsid w:val="008C1096"/>
    <w:rsid w:val="008C1410"/>
    <w:rsid w:val="008C1739"/>
    <w:rsid w:val="008C1AC3"/>
    <w:rsid w:val="008C2584"/>
    <w:rsid w:val="008C2657"/>
    <w:rsid w:val="008C2786"/>
    <w:rsid w:val="008C282C"/>
    <w:rsid w:val="008C2EEB"/>
    <w:rsid w:val="008C3863"/>
    <w:rsid w:val="008C3BA9"/>
    <w:rsid w:val="008C3CF3"/>
    <w:rsid w:val="008C3D3A"/>
    <w:rsid w:val="008C40D1"/>
    <w:rsid w:val="008C4A77"/>
    <w:rsid w:val="008C4E28"/>
    <w:rsid w:val="008C589C"/>
    <w:rsid w:val="008C5B3D"/>
    <w:rsid w:val="008C62BF"/>
    <w:rsid w:val="008C64D2"/>
    <w:rsid w:val="008C65BE"/>
    <w:rsid w:val="008C6ABF"/>
    <w:rsid w:val="008D1448"/>
    <w:rsid w:val="008D145A"/>
    <w:rsid w:val="008D1AC2"/>
    <w:rsid w:val="008D2072"/>
    <w:rsid w:val="008D2177"/>
    <w:rsid w:val="008D22C3"/>
    <w:rsid w:val="008D2482"/>
    <w:rsid w:val="008D2989"/>
    <w:rsid w:val="008D2B50"/>
    <w:rsid w:val="008D2BA3"/>
    <w:rsid w:val="008D2C1D"/>
    <w:rsid w:val="008D34E3"/>
    <w:rsid w:val="008D3B39"/>
    <w:rsid w:val="008D3C4B"/>
    <w:rsid w:val="008D3DAC"/>
    <w:rsid w:val="008D3F58"/>
    <w:rsid w:val="008D4961"/>
    <w:rsid w:val="008D4AE5"/>
    <w:rsid w:val="008D4C02"/>
    <w:rsid w:val="008D4CD3"/>
    <w:rsid w:val="008D4E3D"/>
    <w:rsid w:val="008D54C4"/>
    <w:rsid w:val="008D54C6"/>
    <w:rsid w:val="008D5990"/>
    <w:rsid w:val="008D63A4"/>
    <w:rsid w:val="008D69C1"/>
    <w:rsid w:val="008D6C94"/>
    <w:rsid w:val="008D6DC8"/>
    <w:rsid w:val="008D764C"/>
    <w:rsid w:val="008D7C27"/>
    <w:rsid w:val="008D7D51"/>
    <w:rsid w:val="008E08AF"/>
    <w:rsid w:val="008E0D27"/>
    <w:rsid w:val="008E0D47"/>
    <w:rsid w:val="008E1D86"/>
    <w:rsid w:val="008E2581"/>
    <w:rsid w:val="008E270F"/>
    <w:rsid w:val="008E28D9"/>
    <w:rsid w:val="008E2941"/>
    <w:rsid w:val="008E3126"/>
    <w:rsid w:val="008E36D8"/>
    <w:rsid w:val="008E3D02"/>
    <w:rsid w:val="008E4958"/>
    <w:rsid w:val="008E49E5"/>
    <w:rsid w:val="008E5232"/>
    <w:rsid w:val="008E5821"/>
    <w:rsid w:val="008E5939"/>
    <w:rsid w:val="008E5D3C"/>
    <w:rsid w:val="008E61DC"/>
    <w:rsid w:val="008E65FB"/>
    <w:rsid w:val="008E67A8"/>
    <w:rsid w:val="008E6E99"/>
    <w:rsid w:val="008E76B9"/>
    <w:rsid w:val="008E7765"/>
    <w:rsid w:val="008E79F5"/>
    <w:rsid w:val="008F00B5"/>
    <w:rsid w:val="008F0357"/>
    <w:rsid w:val="008F04DB"/>
    <w:rsid w:val="008F0953"/>
    <w:rsid w:val="008F0B45"/>
    <w:rsid w:val="008F1352"/>
    <w:rsid w:val="008F195B"/>
    <w:rsid w:val="008F196B"/>
    <w:rsid w:val="008F19C1"/>
    <w:rsid w:val="008F2111"/>
    <w:rsid w:val="008F2183"/>
    <w:rsid w:val="008F292A"/>
    <w:rsid w:val="008F369C"/>
    <w:rsid w:val="008F3FB2"/>
    <w:rsid w:val="008F418E"/>
    <w:rsid w:val="008F4B84"/>
    <w:rsid w:val="008F4DCC"/>
    <w:rsid w:val="008F4E1D"/>
    <w:rsid w:val="008F4F2F"/>
    <w:rsid w:val="008F52E7"/>
    <w:rsid w:val="008F56CB"/>
    <w:rsid w:val="008F58A5"/>
    <w:rsid w:val="008F5A0D"/>
    <w:rsid w:val="008F5E58"/>
    <w:rsid w:val="008F6409"/>
    <w:rsid w:val="008F6A4D"/>
    <w:rsid w:val="008F72C6"/>
    <w:rsid w:val="008F7A60"/>
    <w:rsid w:val="008F7B5F"/>
    <w:rsid w:val="008F7E92"/>
    <w:rsid w:val="00900793"/>
    <w:rsid w:val="00900940"/>
    <w:rsid w:val="00900BE9"/>
    <w:rsid w:val="00901389"/>
    <w:rsid w:val="009013E0"/>
    <w:rsid w:val="009017E5"/>
    <w:rsid w:val="00901C7A"/>
    <w:rsid w:val="00901CB1"/>
    <w:rsid w:val="00903369"/>
    <w:rsid w:val="00903CD6"/>
    <w:rsid w:val="00903E11"/>
    <w:rsid w:val="00904AD9"/>
    <w:rsid w:val="0090638C"/>
    <w:rsid w:val="00907793"/>
    <w:rsid w:val="00907935"/>
    <w:rsid w:val="00910471"/>
    <w:rsid w:val="00910963"/>
    <w:rsid w:val="00910E2C"/>
    <w:rsid w:val="00910F26"/>
    <w:rsid w:val="0091129C"/>
    <w:rsid w:val="00911847"/>
    <w:rsid w:val="00911ED7"/>
    <w:rsid w:val="00912463"/>
    <w:rsid w:val="0091277D"/>
    <w:rsid w:val="009127EC"/>
    <w:rsid w:val="00912B31"/>
    <w:rsid w:val="00912E0C"/>
    <w:rsid w:val="00912E20"/>
    <w:rsid w:val="0091328C"/>
    <w:rsid w:val="00913DC1"/>
    <w:rsid w:val="00914344"/>
    <w:rsid w:val="00914814"/>
    <w:rsid w:val="0091498A"/>
    <w:rsid w:val="00914E18"/>
    <w:rsid w:val="009150A7"/>
    <w:rsid w:val="00915405"/>
    <w:rsid w:val="00915581"/>
    <w:rsid w:val="00915E40"/>
    <w:rsid w:val="00916288"/>
    <w:rsid w:val="00916E7D"/>
    <w:rsid w:val="00917633"/>
    <w:rsid w:val="0091770D"/>
    <w:rsid w:val="009177F1"/>
    <w:rsid w:val="00917B77"/>
    <w:rsid w:val="0092077D"/>
    <w:rsid w:val="00920B4F"/>
    <w:rsid w:val="009212B3"/>
    <w:rsid w:val="00921371"/>
    <w:rsid w:val="00921586"/>
    <w:rsid w:val="00921B6A"/>
    <w:rsid w:val="00921EA8"/>
    <w:rsid w:val="00922557"/>
    <w:rsid w:val="0092283A"/>
    <w:rsid w:val="009230E2"/>
    <w:rsid w:val="00923297"/>
    <w:rsid w:val="00923558"/>
    <w:rsid w:val="0092459A"/>
    <w:rsid w:val="00924A65"/>
    <w:rsid w:val="009250C7"/>
    <w:rsid w:val="00925A10"/>
    <w:rsid w:val="00925AC9"/>
    <w:rsid w:val="009263CE"/>
    <w:rsid w:val="0092714C"/>
    <w:rsid w:val="00927A77"/>
    <w:rsid w:val="00927C1B"/>
    <w:rsid w:val="00927D82"/>
    <w:rsid w:val="00930059"/>
    <w:rsid w:val="009302DA"/>
    <w:rsid w:val="0093037C"/>
    <w:rsid w:val="009308D3"/>
    <w:rsid w:val="00931381"/>
    <w:rsid w:val="009314D7"/>
    <w:rsid w:val="0093164C"/>
    <w:rsid w:val="00932E4C"/>
    <w:rsid w:val="00933C78"/>
    <w:rsid w:val="00933E02"/>
    <w:rsid w:val="0093421F"/>
    <w:rsid w:val="009342C9"/>
    <w:rsid w:val="00934610"/>
    <w:rsid w:val="00934625"/>
    <w:rsid w:val="009348D2"/>
    <w:rsid w:val="00934B57"/>
    <w:rsid w:val="00934DBB"/>
    <w:rsid w:val="00934F46"/>
    <w:rsid w:val="00935196"/>
    <w:rsid w:val="00935262"/>
    <w:rsid w:val="009354EB"/>
    <w:rsid w:val="009359AD"/>
    <w:rsid w:val="00935D4C"/>
    <w:rsid w:val="00935D66"/>
    <w:rsid w:val="00935E0B"/>
    <w:rsid w:val="00936584"/>
    <w:rsid w:val="00936AFE"/>
    <w:rsid w:val="00936CF9"/>
    <w:rsid w:val="009370A2"/>
    <w:rsid w:val="0093772E"/>
    <w:rsid w:val="009379C5"/>
    <w:rsid w:val="00937B37"/>
    <w:rsid w:val="00937F28"/>
    <w:rsid w:val="009402CE"/>
    <w:rsid w:val="009406FC"/>
    <w:rsid w:val="0094085B"/>
    <w:rsid w:val="00940873"/>
    <w:rsid w:val="009409E9"/>
    <w:rsid w:val="009411DF"/>
    <w:rsid w:val="009413F9"/>
    <w:rsid w:val="00941561"/>
    <w:rsid w:val="00941A80"/>
    <w:rsid w:val="00941D58"/>
    <w:rsid w:val="00942523"/>
    <w:rsid w:val="00942FD2"/>
    <w:rsid w:val="00943380"/>
    <w:rsid w:val="00943A60"/>
    <w:rsid w:val="00943AC5"/>
    <w:rsid w:val="009448D0"/>
    <w:rsid w:val="009448DC"/>
    <w:rsid w:val="00944B39"/>
    <w:rsid w:val="00944CF6"/>
    <w:rsid w:val="00945429"/>
    <w:rsid w:val="00947597"/>
    <w:rsid w:val="00947B87"/>
    <w:rsid w:val="00947D34"/>
    <w:rsid w:val="00950202"/>
    <w:rsid w:val="00950C49"/>
    <w:rsid w:val="0095157C"/>
    <w:rsid w:val="009516BA"/>
    <w:rsid w:val="00951E37"/>
    <w:rsid w:val="009529EB"/>
    <w:rsid w:val="00952BF7"/>
    <w:rsid w:val="00952C01"/>
    <w:rsid w:val="00952D9D"/>
    <w:rsid w:val="00952F81"/>
    <w:rsid w:val="00953491"/>
    <w:rsid w:val="00953D66"/>
    <w:rsid w:val="009542E2"/>
    <w:rsid w:val="00954557"/>
    <w:rsid w:val="00954D76"/>
    <w:rsid w:val="0095641B"/>
    <w:rsid w:val="00956BAA"/>
    <w:rsid w:val="00957120"/>
    <w:rsid w:val="0095788A"/>
    <w:rsid w:val="00957A20"/>
    <w:rsid w:val="00960147"/>
    <w:rsid w:val="009602A1"/>
    <w:rsid w:val="00960371"/>
    <w:rsid w:val="00960497"/>
    <w:rsid w:val="009607A5"/>
    <w:rsid w:val="00960C57"/>
    <w:rsid w:val="009614FA"/>
    <w:rsid w:val="0096191A"/>
    <w:rsid w:val="009619DA"/>
    <w:rsid w:val="00961B44"/>
    <w:rsid w:val="00961EA1"/>
    <w:rsid w:val="0096213B"/>
    <w:rsid w:val="009625A5"/>
    <w:rsid w:val="0096262F"/>
    <w:rsid w:val="00962A16"/>
    <w:rsid w:val="00962C76"/>
    <w:rsid w:val="00963677"/>
    <w:rsid w:val="009646C1"/>
    <w:rsid w:val="009649AD"/>
    <w:rsid w:val="00964BC7"/>
    <w:rsid w:val="00964C12"/>
    <w:rsid w:val="00965253"/>
    <w:rsid w:val="00965363"/>
    <w:rsid w:val="00965FB3"/>
    <w:rsid w:val="00966071"/>
    <w:rsid w:val="00966CD8"/>
    <w:rsid w:val="009671EE"/>
    <w:rsid w:val="00967276"/>
    <w:rsid w:val="00967310"/>
    <w:rsid w:val="009701F2"/>
    <w:rsid w:val="00970529"/>
    <w:rsid w:val="00970B3B"/>
    <w:rsid w:val="00970B81"/>
    <w:rsid w:val="00970D03"/>
    <w:rsid w:val="00970D93"/>
    <w:rsid w:val="00970E41"/>
    <w:rsid w:val="00971B4D"/>
    <w:rsid w:val="00971BFF"/>
    <w:rsid w:val="00972169"/>
    <w:rsid w:val="00972A3A"/>
    <w:rsid w:val="00972AB6"/>
    <w:rsid w:val="0097392A"/>
    <w:rsid w:val="00973C8A"/>
    <w:rsid w:val="0097400B"/>
    <w:rsid w:val="009745C0"/>
    <w:rsid w:val="00974647"/>
    <w:rsid w:val="00974EE9"/>
    <w:rsid w:val="009752EA"/>
    <w:rsid w:val="00976215"/>
    <w:rsid w:val="0097651F"/>
    <w:rsid w:val="009767DE"/>
    <w:rsid w:val="00976D62"/>
    <w:rsid w:val="00977C7C"/>
    <w:rsid w:val="00980120"/>
    <w:rsid w:val="009802D8"/>
    <w:rsid w:val="0098073C"/>
    <w:rsid w:val="00980BAE"/>
    <w:rsid w:val="00980CE3"/>
    <w:rsid w:val="0098114E"/>
    <w:rsid w:val="009812CC"/>
    <w:rsid w:val="00981537"/>
    <w:rsid w:val="009816FE"/>
    <w:rsid w:val="009820C0"/>
    <w:rsid w:val="009829B3"/>
    <w:rsid w:val="009829C1"/>
    <w:rsid w:val="00982E5F"/>
    <w:rsid w:val="00983430"/>
    <w:rsid w:val="009834D9"/>
    <w:rsid w:val="00983728"/>
    <w:rsid w:val="00983A24"/>
    <w:rsid w:val="00985073"/>
    <w:rsid w:val="009851A6"/>
    <w:rsid w:val="009853D8"/>
    <w:rsid w:val="00985580"/>
    <w:rsid w:val="00985B0D"/>
    <w:rsid w:val="00986331"/>
    <w:rsid w:val="0098660F"/>
    <w:rsid w:val="0098675C"/>
    <w:rsid w:val="00986B0A"/>
    <w:rsid w:val="00986C5E"/>
    <w:rsid w:val="00986F00"/>
    <w:rsid w:val="0098724A"/>
    <w:rsid w:val="009872FB"/>
    <w:rsid w:val="009879D3"/>
    <w:rsid w:val="00987C6E"/>
    <w:rsid w:val="00987E74"/>
    <w:rsid w:val="009904D9"/>
    <w:rsid w:val="009909ED"/>
    <w:rsid w:val="00990A82"/>
    <w:rsid w:val="00991754"/>
    <w:rsid w:val="0099198E"/>
    <w:rsid w:val="00991990"/>
    <w:rsid w:val="00992C94"/>
    <w:rsid w:val="009932DA"/>
    <w:rsid w:val="00993B47"/>
    <w:rsid w:val="0099429E"/>
    <w:rsid w:val="00994597"/>
    <w:rsid w:val="00994618"/>
    <w:rsid w:val="0099494D"/>
    <w:rsid w:val="00994F74"/>
    <w:rsid w:val="00995165"/>
    <w:rsid w:val="009959A9"/>
    <w:rsid w:val="00995CE7"/>
    <w:rsid w:val="00996AE5"/>
    <w:rsid w:val="00997134"/>
    <w:rsid w:val="0099733D"/>
    <w:rsid w:val="00997462"/>
    <w:rsid w:val="009A0788"/>
    <w:rsid w:val="009A0C41"/>
    <w:rsid w:val="009A10BA"/>
    <w:rsid w:val="009A13FF"/>
    <w:rsid w:val="009A1880"/>
    <w:rsid w:val="009A1986"/>
    <w:rsid w:val="009A1E83"/>
    <w:rsid w:val="009A1F66"/>
    <w:rsid w:val="009A2D34"/>
    <w:rsid w:val="009A2E3C"/>
    <w:rsid w:val="009A2EA8"/>
    <w:rsid w:val="009A3185"/>
    <w:rsid w:val="009A33DB"/>
    <w:rsid w:val="009A3454"/>
    <w:rsid w:val="009A34DA"/>
    <w:rsid w:val="009A37E6"/>
    <w:rsid w:val="009A38EB"/>
    <w:rsid w:val="009A3F13"/>
    <w:rsid w:val="009A43F1"/>
    <w:rsid w:val="009A58D5"/>
    <w:rsid w:val="009A6697"/>
    <w:rsid w:val="009A66AC"/>
    <w:rsid w:val="009A70F3"/>
    <w:rsid w:val="009A74C0"/>
    <w:rsid w:val="009A7A60"/>
    <w:rsid w:val="009A7E60"/>
    <w:rsid w:val="009B0585"/>
    <w:rsid w:val="009B0866"/>
    <w:rsid w:val="009B0DD4"/>
    <w:rsid w:val="009B0F25"/>
    <w:rsid w:val="009B126B"/>
    <w:rsid w:val="009B12D9"/>
    <w:rsid w:val="009B1C6A"/>
    <w:rsid w:val="009B208B"/>
    <w:rsid w:val="009B227C"/>
    <w:rsid w:val="009B28A8"/>
    <w:rsid w:val="009B37FE"/>
    <w:rsid w:val="009B4CCF"/>
    <w:rsid w:val="009B591B"/>
    <w:rsid w:val="009B5959"/>
    <w:rsid w:val="009B5B31"/>
    <w:rsid w:val="009B5C7C"/>
    <w:rsid w:val="009B5CCC"/>
    <w:rsid w:val="009B5E6E"/>
    <w:rsid w:val="009B6743"/>
    <w:rsid w:val="009B6E2A"/>
    <w:rsid w:val="009B6E55"/>
    <w:rsid w:val="009B7C39"/>
    <w:rsid w:val="009C01A8"/>
    <w:rsid w:val="009C0C2A"/>
    <w:rsid w:val="009C0DA7"/>
    <w:rsid w:val="009C1E56"/>
    <w:rsid w:val="009C1EC6"/>
    <w:rsid w:val="009C2173"/>
    <w:rsid w:val="009C22A0"/>
    <w:rsid w:val="009C2B28"/>
    <w:rsid w:val="009C343D"/>
    <w:rsid w:val="009C3A1E"/>
    <w:rsid w:val="009C3AD1"/>
    <w:rsid w:val="009C3B08"/>
    <w:rsid w:val="009C3CCC"/>
    <w:rsid w:val="009C3DDC"/>
    <w:rsid w:val="009C3EBD"/>
    <w:rsid w:val="009C46FD"/>
    <w:rsid w:val="009C4790"/>
    <w:rsid w:val="009C57AA"/>
    <w:rsid w:val="009C5BEA"/>
    <w:rsid w:val="009C5E8F"/>
    <w:rsid w:val="009C6029"/>
    <w:rsid w:val="009C64DD"/>
    <w:rsid w:val="009C65F6"/>
    <w:rsid w:val="009C706F"/>
    <w:rsid w:val="009C772C"/>
    <w:rsid w:val="009C7AFC"/>
    <w:rsid w:val="009D047B"/>
    <w:rsid w:val="009D0BD2"/>
    <w:rsid w:val="009D0CBA"/>
    <w:rsid w:val="009D153E"/>
    <w:rsid w:val="009D178C"/>
    <w:rsid w:val="009D1BD7"/>
    <w:rsid w:val="009D1E85"/>
    <w:rsid w:val="009D25C3"/>
    <w:rsid w:val="009D2C8F"/>
    <w:rsid w:val="009D334D"/>
    <w:rsid w:val="009D3843"/>
    <w:rsid w:val="009D38F4"/>
    <w:rsid w:val="009D3BA0"/>
    <w:rsid w:val="009D42AA"/>
    <w:rsid w:val="009D4308"/>
    <w:rsid w:val="009D441A"/>
    <w:rsid w:val="009D4CD6"/>
    <w:rsid w:val="009D4F20"/>
    <w:rsid w:val="009D54A7"/>
    <w:rsid w:val="009D5504"/>
    <w:rsid w:val="009D5EE7"/>
    <w:rsid w:val="009D6507"/>
    <w:rsid w:val="009D6FAE"/>
    <w:rsid w:val="009D725C"/>
    <w:rsid w:val="009D769C"/>
    <w:rsid w:val="009D7867"/>
    <w:rsid w:val="009E01B6"/>
    <w:rsid w:val="009E05C8"/>
    <w:rsid w:val="009E0971"/>
    <w:rsid w:val="009E1675"/>
    <w:rsid w:val="009E1F82"/>
    <w:rsid w:val="009E2264"/>
    <w:rsid w:val="009E226A"/>
    <w:rsid w:val="009E2A37"/>
    <w:rsid w:val="009E2B4B"/>
    <w:rsid w:val="009E2B8D"/>
    <w:rsid w:val="009E2D0A"/>
    <w:rsid w:val="009E2F6B"/>
    <w:rsid w:val="009E32A9"/>
    <w:rsid w:val="009E339F"/>
    <w:rsid w:val="009E3851"/>
    <w:rsid w:val="009E4159"/>
    <w:rsid w:val="009E435A"/>
    <w:rsid w:val="009E43DC"/>
    <w:rsid w:val="009E4402"/>
    <w:rsid w:val="009E4893"/>
    <w:rsid w:val="009E48A9"/>
    <w:rsid w:val="009E4B3F"/>
    <w:rsid w:val="009E50AD"/>
    <w:rsid w:val="009E561F"/>
    <w:rsid w:val="009E5F09"/>
    <w:rsid w:val="009E60F3"/>
    <w:rsid w:val="009E612F"/>
    <w:rsid w:val="009E6C54"/>
    <w:rsid w:val="009E6D79"/>
    <w:rsid w:val="009E70CA"/>
    <w:rsid w:val="009E75D0"/>
    <w:rsid w:val="009E7790"/>
    <w:rsid w:val="009E7981"/>
    <w:rsid w:val="009E7B2C"/>
    <w:rsid w:val="009F040B"/>
    <w:rsid w:val="009F04FF"/>
    <w:rsid w:val="009F055A"/>
    <w:rsid w:val="009F0CE5"/>
    <w:rsid w:val="009F120E"/>
    <w:rsid w:val="009F1B0A"/>
    <w:rsid w:val="009F1CC2"/>
    <w:rsid w:val="009F20D9"/>
    <w:rsid w:val="009F2212"/>
    <w:rsid w:val="009F2B7C"/>
    <w:rsid w:val="009F3B20"/>
    <w:rsid w:val="009F3C44"/>
    <w:rsid w:val="009F3E56"/>
    <w:rsid w:val="009F4822"/>
    <w:rsid w:val="009F4837"/>
    <w:rsid w:val="009F4B58"/>
    <w:rsid w:val="009F4BC9"/>
    <w:rsid w:val="009F5F61"/>
    <w:rsid w:val="009F6186"/>
    <w:rsid w:val="009F663C"/>
    <w:rsid w:val="009F794A"/>
    <w:rsid w:val="009F79B1"/>
    <w:rsid w:val="009F7C1C"/>
    <w:rsid w:val="009F7CB2"/>
    <w:rsid w:val="00A0018A"/>
    <w:rsid w:val="00A001DD"/>
    <w:rsid w:val="00A00C14"/>
    <w:rsid w:val="00A0134F"/>
    <w:rsid w:val="00A0167F"/>
    <w:rsid w:val="00A01B5F"/>
    <w:rsid w:val="00A02637"/>
    <w:rsid w:val="00A0281E"/>
    <w:rsid w:val="00A0354B"/>
    <w:rsid w:val="00A03C87"/>
    <w:rsid w:val="00A03F38"/>
    <w:rsid w:val="00A03FD3"/>
    <w:rsid w:val="00A043F2"/>
    <w:rsid w:val="00A04401"/>
    <w:rsid w:val="00A04A13"/>
    <w:rsid w:val="00A05093"/>
    <w:rsid w:val="00A0517F"/>
    <w:rsid w:val="00A051EC"/>
    <w:rsid w:val="00A05D02"/>
    <w:rsid w:val="00A06A7E"/>
    <w:rsid w:val="00A06D5F"/>
    <w:rsid w:val="00A06F5C"/>
    <w:rsid w:val="00A07207"/>
    <w:rsid w:val="00A07458"/>
    <w:rsid w:val="00A07D1F"/>
    <w:rsid w:val="00A10439"/>
    <w:rsid w:val="00A105E8"/>
    <w:rsid w:val="00A10ED3"/>
    <w:rsid w:val="00A111C2"/>
    <w:rsid w:val="00A111D8"/>
    <w:rsid w:val="00A11289"/>
    <w:rsid w:val="00A11ED4"/>
    <w:rsid w:val="00A12C94"/>
    <w:rsid w:val="00A13149"/>
    <w:rsid w:val="00A13437"/>
    <w:rsid w:val="00A134F9"/>
    <w:rsid w:val="00A139D1"/>
    <w:rsid w:val="00A1519F"/>
    <w:rsid w:val="00A151B7"/>
    <w:rsid w:val="00A151EA"/>
    <w:rsid w:val="00A155C2"/>
    <w:rsid w:val="00A15F3F"/>
    <w:rsid w:val="00A15FC4"/>
    <w:rsid w:val="00A16091"/>
    <w:rsid w:val="00A1680F"/>
    <w:rsid w:val="00A170EB"/>
    <w:rsid w:val="00A176C2"/>
    <w:rsid w:val="00A17BD9"/>
    <w:rsid w:val="00A17DAC"/>
    <w:rsid w:val="00A200B9"/>
    <w:rsid w:val="00A20703"/>
    <w:rsid w:val="00A20BEA"/>
    <w:rsid w:val="00A213B0"/>
    <w:rsid w:val="00A21479"/>
    <w:rsid w:val="00A2159B"/>
    <w:rsid w:val="00A21841"/>
    <w:rsid w:val="00A219D7"/>
    <w:rsid w:val="00A22621"/>
    <w:rsid w:val="00A2278A"/>
    <w:rsid w:val="00A228AF"/>
    <w:rsid w:val="00A237C2"/>
    <w:rsid w:val="00A24816"/>
    <w:rsid w:val="00A25015"/>
    <w:rsid w:val="00A25185"/>
    <w:rsid w:val="00A2552D"/>
    <w:rsid w:val="00A25A20"/>
    <w:rsid w:val="00A25B12"/>
    <w:rsid w:val="00A26211"/>
    <w:rsid w:val="00A2689C"/>
    <w:rsid w:val="00A26BE0"/>
    <w:rsid w:val="00A26EC5"/>
    <w:rsid w:val="00A27429"/>
    <w:rsid w:val="00A27B2B"/>
    <w:rsid w:val="00A27EDA"/>
    <w:rsid w:val="00A30281"/>
    <w:rsid w:val="00A307E9"/>
    <w:rsid w:val="00A30B8F"/>
    <w:rsid w:val="00A30BE6"/>
    <w:rsid w:val="00A30F6B"/>
    <w:rsid w:val="00A317BF"/>
    <w:rsid w:val="00A31BAA"/>
    <w:rsid w:val="00A31D36"/>
    <w:rsid w:val="00A32083"/>
    <w:rsid w:val="00A32998"/>
    <w:rsid w:val="00A32BB2"/>
    <w:rsid w:val="00A330EE"/>
    <w:rsid w:val="00A335AB"/>
    <w:rsid w:val="00A337FC"/>
    <w:rsid w:val="00A34A41"/>
    <w:rsid w:val="00A34E83"/>
    <w:rsid w:val="00A35561"/>
    <w:rsid w:val="00A35868"/>
    <w:rsid w:val="00A358BB"/>
    <w:rsid w:val="00A35F38"/>
    <w:rsid w:val="00A35FCF"/>
    <w:rsid w:val="00A362BC"/>
    <w:rsid w:val="00A363EF"/>
    <w:rsid w:val="00A36647"/>
    <w:rsid w:val="00A369F6"/>
    <w:rsid w:val="00A36B7E"/>
    <w:rsid w:val="00A36DF6"/>
    <w:rsid w:val="00A3738B"/>
    <w:rsid w:val="00A37B0C"/>
    <w:rsid w:val="00A37F66"/>
    <w:rsid w:val="00A4025D"/>
    <w:rsid w:val="00A40793"/>
    <w:rsid w:val="00A40AA4"/>
    <w:rsid w:val="00A40C5C"/>
    <w:rsid w:val="00A4104C"/>
    <w:rsid w:val="00A4243F"/>
    <w:rsid w:val="00A4245D"/>
    <w:rsid w:val="00A42FA7"/>
    <w:rsid w:val="00A43487"/>
    <w:rsid w:val="00A435BE"/>
    <w:rsid w:val="00A43B34"/>
    <w:rsid w:val="00A43D0B"/>
    <w:rsid w:val="00A44392"/>
    <w:rsid w:val="00A445DC"/>
    <w:rsid w:val="00A4461E"/>
    <w:rsid w:val="00A449D9"/>
    <w:rsid w:val="00A449F5"/>
    <w:rsid w:val="00A44E0E"/>
    <w:rsid w:val="00A45247"/>
    <w:rsid w:val="00A45266"/>
    <w:rsid w:val="00A45A55"/>
    <w:rsid w:val="00A45CFC"/>
    <w:rsid w:val="00A45D79"/>
    <w:rsid w:val="00A45FE6"/>
    <w:rsid w:val="00A473F3"/>
    <w:rsid w:val="00A5042D"/>
    <w:rsid w:val="00A5082E"/>
    <w:rsid w:val="00A51605"/>
    <w:rsid w:val="00A517A6"/>
    <w:rsid w:val="00A519CB"/>
    <w:rsid w:val="00A51A72"/>
    <w:rsid w:val="00A52CD3"/>
    <w:rsid w:val="00A52FAB"/>
    <w:rsid w:val="00A53474"/>
    <w:rsid w:val="00A538E4"/>
    <w:rsid w:val="00A53E3F"/>
    <w:rsid w:val="00A5410C"/>
    <w:rsid w:val="00A54CC2"/>
    <w:rsid w:val="00A55139"/>
    <w:rsid w:val="00A556A2"/>
    <w:rsid w:val="00A556D6"/>
    <w:rsid w:val="00A561BB"/>
    <w:rsid w:val="00A56295"/>
    <w:rsid w:val="00A5687B"/>
    <w:rsid w:val="00A57056"/>
    <w:rsid w:val="00A57110"/>
    <w:rsid w:val="00A578BA"/>
    <w:rsid w:val="00A57DD7"/>
    <w:rsid w:val="00A611D8"/>
    <w:rsid w:val="00A6128F"/>
    <w:rsid w:val="00A613F5"/>
    <w:rsid w:val="00A61F7B"/>
    <w:rsid w:val="00A625B0"/>
    <w:rsid w:val="00A62C59"/>
    <w:rsid w:val="00A6310B"/>
    <w:rsid w:val="00A63E83"/>
    <w:rsid w:val="00A64916"/>
    <w:rsid w:val="00A649D9"/>
    <w:rsid w:val="00A64DB3"/>
    <w:rsid w:val="00A65162"/>
    <w:rsid w:val="00A667E1"/>
    <w:rsid w:val="00A6792D"/>
    <w:rsid w:val="00A67A9E"/>
    <w:rsid w:val="00A67D9C"/>
    <w:rsid w:val="00A704C5"/>
    <w:rsid w:val="00A7083E"/>
    <w:rsid w:val="00A719C6"/>
    <w:rsid w:val="00A719CB"/>
    <w:rsid w:val="00A72667"/>
    <w:rsid w:val="00A7308C"/>
    <w:rsid w:val="00A73179"/>
    <w:rsid w:val="00A7336F"/>
    <w:rsid w:val="00A733EA"/>
    <w:rsid w:val="00A73868"/>
    <w:rsid w:val="00A738AB"/>
    <w:rsid w:val="00A73A1F"/>
    <w:rsid w:val="00A73A69"/>
    <w:rsid w:val="00A73B06"/>
    <w:rsid w:val="00A73D38"/>
    <w:rsid w:val="00A73F37"/>
    <w:rsid w:val="00A74521"/>
    <w:rsid w:val="00A74F48"/>
    <w:rsid w:val="00A7511B"/>
    <w:rsid w:val="00A75138"/>
    <w:rsid w:val="00A7560D"/>
    <w:rsid w:val="00A75F4A"/>
    <w:rsid w:val="00A76552"/>
    <w:rsid w:val="00A765CD"/>
    <w:rsid w:val="00A76768"/>
    <w:rsid w:val="00A770A3"/>
    <w:rsid w:val="00A77388"/>
    <w:rsid w:val="00A77A98"/>
    <w:rsid w:val="00A801B8"/>
    <w:rsid w:val="00A808EF"/>
    <w:rsid w:val="00A80A3C"/>
    <w:rsid w:val="00A81896"/>
    <w:rsid w:val="00A81A27"/>
    <w:rsid w:val="00A81D45"/>
    <w:rsid w:val="00A81F9D"/>
    <w:rsid w:val="00A81FE6"/>
    <w:rsid w:val="00A8245F"/>
    <w:rsid w:val="00A82545"/>
    <w:rsid w:val="00A82A20"/>
    <w:rsid w:val="00A82C7D"/>
    <w:rsid w:val="00A82E78"/>
    <w:rsid w:val="00A82EE1"/>
    <w:rsid w:val="00A83245"/>
    <w:rsid w:val="00A83A7D"/>
    <w:rsid w:val="00A8461A"/>
    <w:rsid w:val="00A84835"/>
    <w:rsid w:val="00A84BA0"/>
    <w:rsid w:val="00A8545D"/>
    <w:rsid w:val="00A857E2"/>
    <w:rsid w:val="00A85A63"/>
    <w:rsid w:val="00A86560"/>
    <w:rsid w:val="00A872B7"/>
    <w:rsid w:val="00A8752C"/>
    <w:rsid w:val="00A87ABD"/>
    <w:rsid w:val="00A87D68"/>
    <w:rsid w:val="00A9002F"/>
    <w:rsid w:val="00A905ED"/>
    <w:rsid w:val="00A9075E"/>
    <w:rsid w:val="00A9078C"/>
    <w:rsid w:val="00A91D3D"/>
    <w:rsid w:val="00A91FE0"/>
    <w:rsid w:val="00A92720"/>
    <w:rsid w:val="00A92E11"/>
    <w:rsid w:val="00A92EE3"/>
    <w:rsid w:val="00A930B4"/>
    <w:rsid w:val="00A93138"/>
    <w:rsid w:val="00A933D3"/>
    <w:rsid w:val="00A93CA6"/>
    <w:rsid w:val="00A93EEC"/>
    <w:rsid w:val="00A94B35"/>
    <w:rsid w:val="00A95094"/>
    <w:rsid w:val="00A95168"/>
    <w:rsid w:val="00A95CE4"/>
    <w:rsid w:val="00A95E34"/>
    <w:rsid w:val="00A964DA"/>
    <w:rsid w:val="00A9699F"/>
    <w:rsid w:val="00A96E43"/>
    <w:rsid w:val="00A9724E"/>
    <w:rsid w:val="00A974FD"/>
    <w:rsid w:val="00A976F8"/>
    <w:rsid w:val="00A97CCE"/>
    <w:rsid w:val="00AA01C6"/>
    <w:rsid w:val="00AA0BE9"/>
    <w:rsid w:val="00AA19A7"/>
    <w:rsid w:val="00AA27C8"/>
    <w:rsid w:val="00AA313E"/>
    <w:rsid w:val="00AA3465"/>
    <w:rsid w:val="00AA3EAC"/>
    <w:rsid w:val="00AA4465"/>
    <w:rsid w:val="00AA476C"/>
    <w:rsid w:val="00AA497B"/>
    <w:rsid w:val="00AA4EF3"/>
    <w:rsid w:val="00AA5657"/>
    <w:rsid w:val="00AA56D8"/>
    <w:rsid w:val="00AA5702"/>
    <w:rsid w:val="00AA638B"/>
    <w:rsid w:val="00AA6B53"/>
    <w:rsid w:val="00AA6C7C"/>
    <w:rsid w:val="00AA76E2"/>
    <w:rsid w:val="00AB0290"/>
    <w:rsid w:val="00AB0662"/>
    <w:rsid w:val="00AB095D"/>
    <w:rsid w:val="00AB0C3F"/>
    <w:rsid w:val="00AB0C58"/>
    <w:rsid w:val="00AB0E6E"/>
    <w:rsid w:val="00AB102A"/>
    <w:rsid w:val="00AB1631"/>
    <w:rsid w:val="00AB1695"/>
    <w:rsid w:val="00AB189F"/>
    <w:rsid w:val="00AB1DAA"/>
    <w:rsid w:val="00AB23A4"/>
    <w:rsid w:val="00AB2700"/>
    <w:rsid w:val="00AB2810"/>
    <w:rsid w:val="00AB2E62"/>
    <w:rsid w:val="00AB2F58"/>
    <w:rsid w:val="00AB341E"/>
    <w:rsid w:val="00AB3A48"/>
    <w:rsid w:val="00AB3C5E"/>
    <w:rsid w:val="00AB47A4"/>
    <w:rsid w:val="00AB4930"/>
    <w:rsid w:val="00AB4977"/>
    <w:rsid w:val="00AB4B0F"/>
    <w:rsid w:val="00AB4E8E"/>
    <w:rsid w:val="00AB4E91"/>
    <w:rsid w:val="00AB4FB5"/>
    <w:rsid w:val="00AB555F"/>
    <w:rsid w:val="00AB5706"/>
    <w:rsid w:val="00AB576E"/>
    <w:rsid w:val="00AB5851"/>
    <w:rsid w:val="00AB5E9E"/>
    <w:rsid w:val="00AB666A"/>
    <w:rsid w:val="00AB6956"/>
    <w:rsid w:val="00AB6A5A"/>
    <w:rsid w:val="00AB7B86"/>
    <w:rsid w:val="00AC1ACB"/>
    <w:rsid w:val="00AC244D"/>
    <w:rsid w:val="00AC2BAE"/>
    <w:rsid w:val="00AC2CBC"/>
    <w:rsid w:val="00AC3B90"/>
    <w:rsid w:val="00AC450F"/>
    <w:rsid w:val="00AC4743"/>
    <w:rsid w:val="00AC4787"/>
    <w:rsid w:val="00AC4A42"/>
    <w:rsid w:val="00AC5072"/>
    <w:rsid w:val="00AC5392"/>
    <w:rsid w:val="00AC5A69"/>
    <w:rsid w:val="00AC60D6"/>
    <w:rsid w:val="00AC6119"/>
    <w:rsid w:val="00AC624A"/>
    <w:rsid w:val="00AC6D1F"/>
    <w:rsid w:val="00AC71D3"/>
    <w:rsid w:val="00AC76C1"/>
    <w:rsid w:val="00AC7AC4"/>
    <w:rsid w:val="00AC7B50"/>
    <w:rsid w:val="00AD01E8"/>
    <w:rsid w:val="00AD0535"/>
    <w:rsid w:val="00AD068A"/>
    <w:rsid w:val="00AD070A"/>
    <w:rsid w:val="00AD07DC"/>
    <w:rsid w:val="00AD0921"/>
    <w:rsid w:val="00AD1036"/>
    <w:rsid w:val="00AD1667"/>
    <w:rsid w:val="00AD1E00"/>
    <w:rsid w:val="00AD232E"/>
    <w:rsid w:val="00AD321A"/>
    <w:rsid w:val="00AD34B2"/>
    <w:rsid w:val="00AD3769"/>
    <w:rsid w:val="00AD3CE0"/>
    <w:rsid w:val="00AD4D68"/>
    <w:rsid w:val="00AD50E1"/>
    <w:rsid w:val="00AD51C0"/>
    <w:rsid w:val="00AD60DD"/>
    <w:rsid w:val="00AD65C2"/>
    <w:rsid w:val="00AD664D"/>
    <w:rsid w:val="00AD7108"/>
    <w:rsid w:val="00AD757D"/>
    <w:rsid w:val="00AE0258"/>
    <w:rsid w:val="00AE0606"/>
    <w:rsid w:val="00AE0D0D"/>
    <w:rsid w:val="00AE13CB"/>
    <w:rsid w:val="00AE166F"/>
    <w:rsid w:val="00AE1C09"/>
    <w:rsid w:val="00AE261E"/>
    <w:rsid w:val="00AE2744"/>
    <w:rsid w:val="00AE2C01"/>
    <w:rsid w:val="00AE2FCD"/>
    <w:rsid w:val="00AE324F"/>
    <w:rsid w:val="00AE33B5"/>
    <w:rsid w:val="00AE378B"/>
    <w:rsid w:val="00AE4024"/>
    <w:rsid w:val="00AE4410"/>
    <w:rsid w:val="00AE4996"/>
    <w:rsid w:val="00AE4D4A"/>
    <w:rsid w:val="00AE519F"/>
    <w:rsid w:val="00AE5964"/>
    <w:rsid w:val="00AE5A72"/>
    <w:rsid w:val="00AE621C"/>
    <w:rsid w:val="00AE647D"/>
    <w:rsid w:val="00AE6F01"/>
    <w:rsid w:val="00AE6F9F"/>
    <w:rsid w:val="00AE7817"/>
    <w:rsid w:val="00AE79E8"/>
    <w:rsid w:val="00AE7AFD"/>
    <w:rsid w:val="00AF0E99"/>
    <w:rsid w:val="00AF132F"/>
    <w:rsid w:val="00AF1521"/>
    <w:rsid w:val="00AF1A52"/>
    <w:rsid w:val="00AF2137"/>
    <w:rsid w:val="00AF2703"/>
    <w:rsid w:val="00AF294A"/>
    <w:rsid w:val="00AF2FB0"/>
    <w:rsid w:val="00AF2FB8"/>
    <w:rsid w:val="00AF31F6"/>
    <w:rsid w:val="00AF33B7"/>
    <w:rsid w:val="00AF418D"/>
    <w:rsid w:val="00AF5270"/>
    <w:rsid w:val="00AF5801"/>
    <w:rsid w:val="00AF592A"/>
    <w:rsid w:val="00AF6693"/>
    <w:rsid w:val="00AF679C"/>
    <w:rsid w:val="00AF6FEE"/>
    <w:rsid w:val="00AF732B"/>
    <w:rsid w:val="00AF7352"/>
    <w:rsid w:val="00B000BF"/>
    <w:rsid w:val="00B009B3"/>
    <w:rsid w:val="00B014B6"/>
    <w:rsid w:val="00B024DF"/>
    <w:rsid w:val="00B02A85"/>
    <w:rsid w:val="00B02D95"/>
    <w:rsid w:val="00B02FD1"/>
    <w:rsid w:val="00B035CB"/>
    <w:rsid w:val="00B04343"/>
    <w:rsid w:val="00B0485A"/>
    <w:rsid w:val="00B0497C"/>
    <w:rsid w:val="00B04C17"/>
    <w:rsid w:val="00B055B3"/>
    <w:rsid w:val="00B05FCE"/>
    <w:rsid w:val="00B063CF"/>
    <w:rsid w:val="00B0664A"/>
    <w:rsid w:val="00B0696F"/>
    <w:rsid w:val="00B06DC6"/>
    <w:rsid w:val="00B07573"/>
    <w:rsid w:val="00B1059C"/>
    <w:rsid w:val="00B110E9"/>
    <w:rsid w:val="00B113CD"/>
    <w:rsid w:val="00B11501"/>
    <w:rsid w:val="00B115B6"/>
    <w:rsid w:val="00B11DB8"/>
    <w:rsid w:val="00B11F76"/>
    <w:rsid w:val="00B131F5"/>
    <w:rsid w:val="00B13299"/>
    <w:rsid w:val="00B13457"/>
    <w:rsid w:val="00B14B6C"/>
    <w:rsid w:val="00B14CB5"/>
    <w:rsid w:val="00B14EE0"/>
    <w:rsid w:val="00B157C8"/>
    <w:rsid w:val="00B15E28"/>
    <w:rsid w:val="00B16085"/>
    <w:rsid w:val="00B1650F"/>
    <w:rsid w:val="00B16DFF"/>
    <w:rsid w:val="00B17120"/>
    <w:rsid w:val="00B2004D"/>
    <w:rsid w:val="00B201F6"/>
    <w:rsid w:val="00B204F0"/>
    <w:rsid w:val="00B2083D"/>
    <w:rsid w:val="00B20C9C"/>
    <w:rsid w:val="00B2156E"/>
    <w:rsid w:val="00B2205F"/>
    <w:rsid w:val="00B222D7"/>
    <w:rsid w:val="00B23F57"/>
    <w:rsid w:val="00B24234"/>
    <w:rsid w:val="00B24276"/>
    <w:rsid w:val="00B246C5"/>
    <w:rsid w:val="00B24843"/>
    <w:rsid w:val="00B248B8"/>
    <w:rsid w:val="00B258DF"/>
    <w:rsid w:val="00B25CB4"/>
    <w:rsid w:val="00B25ED5"/>
    <w:rsid w:val="00B2658E"/>
    <w:rsid w:val="00B26DEC"/>
    <w:rsid w:val="00B271EC"/>
    <w:rsid w:val="00B2765E"/>
    <w:rsid w:val="00B279C3"/>
    <w:rsid w:val="00B307C9"/>
    <w:rsid w:val="00B30A23"/>
    <w:rsid w:val="00B30A64"/>
    <w:rsid w:val="00B30C6D"/>
    <w:rsid w:val="00B311C2"/>
    <w:rsid w:val="00B3126A"/>
    <w:rsid w:val="00B31CB0"/>
    <w:rsid w:val="00B320A1"/>
    <w:rsid w:val="00B3237F"/>
    <w:rsid w:val="00B3253C"/>
    <w:rsid w:val="00B32682"/>
    <w:rsid w:val="00B329B6"/>
    <w:rsid w:val="00B32AE1"/>
    <w:rsid w:val="00B33535"/>
    <w:rsid w:val="00B339BD"/>
    <w:rsid w:val="00B339F3"/>
    <w:rsid w:val="00B33A1D"/>
    <w:rsid w:val="00B33D4B"/>
    <w:rsid w:val="00B33D62"/>
    <w:rsid w:val="00B33EBF"/>
    <w:rsid w:val="00B342CF"/>
    <w:rsid w:val="00B3482E"/>
    <w:rsid w:val="00B348FE"/>
    <w:rsid w:val="00B34C59"/>
    <w:rsid w:val="00B35060"/>
    <w:rsid w:val="00B353CA"/>
    <w:rsid w:val="00B35986"/>
    <w:rsid w:val="00B362A6"/>
    <w:rsid w:val="00B36468"/>
    <w:rsid w:val="00B36640"/>
    <w:rsid w:val="00B3690C"/>
    <w:rsid w:val="00B376E8"/>
    <w:rsid w:val="00B37C3F"/>
    <w:rsid w:val="00B37F1A"/>
    <w:rsid w:val="00B40116"/>
    <w:rsid w:val="00B408F9"/>
    <w:rsid w:val="00B40AFF"/>
    <w:rsid w:val="00B41877"/>
    <w:rsid w:val="00B41F1D"/>
    <w:rsid w:val="00B4201A"/>
    <w:rsid w:val="00B42177"/>
    <w:rsid w:val="00B4284F"/>
    <w:rsid w:val="00B42948"/>
    <w:rsid w:val="00B42E8D"/>
    <w:rsid w:val="00B42F18"/>
    <w:rsid w:val="00B4346B"/>
    <w:rsid w:val="00B439A8"/>
    <w:rsid w:val="00B43DB5"/>
    <w:rsid w:val="00B44550"/>
    <w:rsid w:val="00B44884"/>
    <w:rsid w:val="00B44C27"/>
    <w:rsid w:val="00B45094"/>
    <w:rsid w:val="00B45596"/>
    <w:rsid w:val="00B4608A"/>
    <w:rsid w:val="00B4625E"/>
    <w:rsid w:val="00B46B0E"/>
    <w:rsid w:val="00B46D29"/>
    <w:rsid w:val="00B475BF"/>
    <w:rsid w:val="00B47974"/>
    <w:rsid w:val="00B47D55"/>
    <w:rsid w:val="00B47F50"/>
    <w:rsid w:val="00B50484"/>
    <w:rsid w:val="00B5051F"/>
    <w:rsid w:val="00B50545"/>
    <w:rsid w:val="00B50B18"/>
    <w:rsid w:val="00B5125E"/>
    <w:rsid w:val="00B51287"/>
    <w:rsid w:val="00B51647"/>
    <w:rsid w:val="00B51C30"/>
    <w:rsid w:val="00B5226F"/>
    <w:rsid w:val="00B52901"/>
    <w:rsid w:val="00B52E89"/>
    <w:rsid w:val="00B53DEE"/>
    <w:rsid w:val="00B54E05"/>
    <w:rsid w:val="00B55776"/>
    <w:rsid w:val="00B5596A"/>
    <w:rsid w:val="00B55B35"/>
    <w:rsid w:val="00B5625B"/>
    <w:rsid w:val="00B5686A"/>
    <w:rsid w:val="00B570A0"/>
    <w:rsid w:val="00B57247"/>
    <w:rsid w:val="00B57B1D"/>
    <w:rsid w:val="00B61403"/>
    <w:rsid w:val="00B61534"/>
    <w:rsid w:val="00B6234A"/>
    <w:rsid w:val="00B627C4"/>
    <w:rsid w:val="00B630A6"/>
    <w:rsid w:val="00B6374C"/>
    <w:rsid w:val="00B6378A"/>
    <w:rsid w:val="00B6392A"/>
    <w:rsid w:val="00B6396D"/>
    <w:rsid w:val="00B63A3C"/>
    <w:rsid w:val="00B63A8A"/>
    <w:rsid w:val="00B63FDE"/>
    <w:rsid w:val="00B6405A"/>
    <w:rsid w:val="00B64CD7"/>
    <w:rsid w:val="00B65915"/>
    <w:rsid w:val="00B6623B"/>
    <w:rsid w:val="00B6625F"/>
    <w:rsid w:val="00B666A6"/>
    <w:rsid w:val="00B66F5F"/>
    <w:rsid w:val="00B670A7"/>
    <w:rsid w:val="00B67417"/>
    <w:rsid w:val="00B67545"/>
    <w:rsid w:val="00B67BB7"/>
    <w:rsid w:val="00B700B3"/>
    <w:rsid w:val="00B704B2"/>
    <w:rsid w:val="00B70651"/>
    <w:rsid w:val="00B7065D"/>
    <w:rsid w:val="00B70787"/>
    <w:rsid w:val="00B71327"/>
    <w:rsid w:val="00B7176F"/>
    <w:rsid w:val="00B71882"/>
    <w:rsid w:val="00B71CD7"/>
    <w:rsid w:val="00B72731"/>
    <w:rsid w:val="00B72AB8"/>
    <w:rsid w:val="00B72D23"/>
    <w:rsid w:val="00B72FA4"/>
    <w:rsid w:val="00B73036"/>
    <w:rsid w:val="00B7307F"/>
    <w:rsid w:val="00B7309D"/>
    <w:rsid w:val="00B7377A"/>
    <w:rsid w:val="00B73DA9"/>
    <w:rsid w:val="00B73DEB"/>
    <w:rsid w:val="00B74410"/>
    <w:rsid w:val="00B7515F"/>
    <w:rsid w:val="00B76358"/>
    <w:rsid w:val="00B76582"/>
    <w:rsid w:val="00B7671C"/>
    <w:rsid w:val="00B76CCB"/>
    <w:rsid w:val="00B7782D"/>
    <w:rsid w:val="00B77FC3"/>
    <w:rsid w:val="00B80070"/>
    <w:rsid w:val="00B80507"/>
    <w:rsid w:val="00B80A10"/>
    <w:rsid w:val="00B80D8E"/>
    <w:rsid w:val="00B81304"/>
    <w:rsid w:val="00B8299B"/>
    <w:rsid w:val="00B82B20"/>
    <w:rsid w:val="00B83233"/>
    <w:rsid w:val="00B832FC"/>
    <w:rsid w:val="00B83850"/>
    <w:rsid w:val="00B83CDA"/>
    <w:rsid w:val="00B848E6"/>
    <w:rsid w:val="00B84D04"/>
    <w:rsid w:val="00B84F1E"/>
    <w:rsid w:val="00B850D3"/>
    <w:rsid w:val="00B8585F"/>
    <w:rsid w:val="00B858D3"/>
    <w:rsid w:val="00B858E5"/>
    <w:rsid w:val="00B85D22"/>
    <w:rsid w:val="00B86177"/>
    <w:rsid w:val="00B86625"/>
    <w:rsid w:val="00B86B64"/>
    <w:rsid w:val="00B87197"/>
    <w:rsid w:val="00B87AFF"/>
    <w:rsid w:val="00B87BAA"/>
    <w:rsid w:val="00B87DC2"/>
    <w:rsid w:val="00B87E4A"/>
    <w:rsid w:val="00B87E9C"/>
    <w:rsid w:val="00B9044B"/>
    <w:rsid w:val="00B9104F"/>
    <w:rsid w:val="00B91081"/>
    <w:rsid w:val="00B91B69"/>
    <w:rsid w:val="00B91D44"/>
    <w:rsid w:val="00B9256C"/>
    <w:rsid w:val="00B92683"/>
    <w:rsid w:val="00B9277D"/>
    <w:rsid w:val="00B92AD3"/>
    <w:rsid w:val="00B92B9D"/>
    <w:rsid w:val="00B92D7A"/>
    <w:rsid w:val="00B93144"/>
    <w:rsid w:val="00B93678"/>
    <w:rsid w:val="00B93BF3"/>
    <w:rsid w:val="00B93DD9"/>
    <w:rsid w:val="00B9458A"/>
    <w:rsid w:val="00B94890"/>
    <w:rsid w:val="00B94B14"/>
    <w:rsid w:val="00B94B1D"/>
    <w:rsid w:val="00B95320"/>
    <w:rsid w:val="00B953F2"/>
    <w:rsid w:val="00B9584F"/>
    <w:rsid w:val="00B95A31"/>
    <w:rsid w:val="00B9601C"/>
    <w:rsid w:val="00B960FC"/>
    <w:rsid w:val="00B96606"/>
    <w:rsid w:val="00B96847"/>
    <w:rsid w:val="00B969EC"/>
    <w:rsid w:val="00B971DD"/>
    <w:rsid w:val="00B97A9D"/>
    <w:rsid w:val="00BA017D"/>
    <w:rsid w:val="00BA077D"/>
    <w:rsid w:val="00BA079E"/>
    <w:rsid w:val="00BA1415"/>
    <w:rsid w:val="00BA1509"/>
    <w:rsid w:val="00BA17B5"/>
    <w:rsid w:val="00BA237A"/>
    <w:rsid w:val="00BA24F3"/>
    <w:rsid w:val="00BA2722"/>
    <w:rsid w:val="00BA2865"/>
    <w:rsid w:val="00BA28EC"/>
    <w:rsid w:val="00BA2963"/>
    <w:rsid w:val="00BA2BBC"/>
    <w:rsid w:val="00BA3503"/>
    <w:rsid w:val="00BA3BE2"/>
    <w:rsid w:val="00BA3CE6"/>
    <w:rsid w:val="00BA4806"/>
    <w:rsid w:val="00BA4A8B"/>
    <w:rsid w:val="00BA4BB7"/>
    <w:rsid w:val="00BA519B"/>
    <w:rsid w:val="00BA51FB"/>
    <w:rsid w:val="00BA5358"/>
    <w:rsid w:val="00BA5C3D"/>
    <w:rsid w:val="00BA5E92"/>
    <w:rsid w:val="00BA6AFE"/>
    <w:rsid w:val="00BA6FE3"/>
    <w:rsid w:val="00BA79B0"/>
    <w:rsid w:val="00BA7C18"/>
    <w:rsid w:val="00BA7D22"/>
    <w:rsid w:val="00BB027A"/>
    <w:rsid w:val="00BB03A5"/>
    <w:rsid w:val="00BB04BE"/>
    <w:rsid w:val="00BB06EE"/>
    <w:rsid w:val="00BB07B0"/>
    <w:rsid w:val="00BB080F"/>
    <w:rsid w:val="00BB0A72"/>
    <w:rsid w:val="00BB124A"/>
    <w:rsid w:val="00BB16F2"/>
    <w:rsid w:val="00BB1957"/>
    <w:rsid w:val="00BB203F"/>
    <w:rsid w:val="00BB2434"/>
    <w:rsid w:val="00BB29BA"/>
    <w:rsid w:val="00BB2E49"/>
    <w:rsid w:val="00BB2F30"/>
    <w:rsid w:val="00BB35DB"/>
    <w:rsid w:val="00BB3E9E"/>
    <w:rsid w:val="00BB40D1"/>
    <w:rsid w:val="00BB4577"/>
    <w:rsid w:val="00BB4704"/>
    <w:rsid w:val="00BB4D86"/>
    <w:rsid w:val="00BB4FFA"/>
    <w:rsid w:val="00BB538F"/>
    <w:rsid w:val="00BB53E9"/>
    <w:rsid w:val="00BB5518"/>
    <w:rsid w:val="00BB5A1A"/>
    <w:rsid w:val="00BB5D5F"/>
    <w:rsid w:val="00BB5E97"/>
    <w:rsid w:val="00BB6142"/>
    <w:rsid w:val="00BB617C"/>
    <w:rsid w:val="00BB6189"/>
    <w:rsid w:val="00BB6A9E"/>
    <w:rsid w:val="00BB6D67"/>
    <w:rsid w:val="00BB760F"/>
    <w:rsid w:val="00BB7702"/>
    <w:rsid w:val="00BB797B"/>
    <w:rsid w:val="00BB7C45"/>
    <w:rsid w:val="00BC06AF"/>
    <w:rsid w:val="00BC0B4C"/>
    <w:rsid w:val="00BC10B6"/>
    <w:rsid w:val="00BC1371"/>
    <w:rsid w:val="00BC1C25"/>
    <w:rsid w:val="00BC2258"/>
    <w:rsid w:val="00BC2624"/>
    <w:rsid w:val="00BC2785"/>
    <w:rsid w:val="00BC296F"/>
    <w:rsid w:val="00BC2B60"/>
    <w:rsid w:val="00BC3586"/>
    <w:rsid w:val="00BC3A9D"/>
    <w:rsid w:val="00BC40B7"/>
    <w:rsid w:val="00BC457B"/>
    <w:rsid w:val="00BC45EA"/>
    <w:rsid w:val="00BC473E"/>
    <w:rsid w:val="00BC49C9"/>
    <w:rsid w:val="00BC4A1A"/>
    <w:rsid w:val="00BC4B03"/>
    <w:rsid w:val="00BC531B"/>
    <w:rsid w:val="00BC536F"/>
    <w:rsid w:val="00BC57AC"/>
    <w:rsid w:val="00BC5841"/>
    <w:rsid w:val="00BC5B36"/>
    <w:rsid w:val="00BC5BCD"/>
    <w:rsid w:val="00BC5E14"/>
    <w:rsid w:val="00BC60C8"/>
    <w:rsid w:val="00BC60CD"/>
    <w:rsid w:val="00BC6720"/>
    <w:rsid w:val="00BC6E43"/>
    <w:rsid w:val="00BC6ED6"/>
    <w:rsid w:val="00BC70E5"/>
    <w:rsid w:val="00BC74AA"/>
    <w:rsid w:val="00BC7619"/>
    <w:rsid w:val="00BC7840"/>
    <w:rsid w:val="00BC7B10"/>
    <w:rsid w:val="00BD0A4E"/>
    <w:rsid w:val="00BD0D50"/>
    <w:rsid w:val="00BD185B"/>
    <w:rsid w:val="00BD1A6F"/>
    <w:rsid w:val="00BD1ACB"/>
    <w:rsid w:val="00BD1C51"/>
    <w:rsid w:val="00BD1D28"/>
    <w:rsid w:val="00BD1FCC"/>
    <w:rsid w:val="00BD200B"/>
    <w:rsid w:val="00BD2219"/>
    <w:rsid w:val="00BD253B"/>
    <w:rsid w:val="00BD2583"/>
    <w:rsid w:val="00BD2EA3"/>
    <w:rsid w:val="00BD331E"/>
    <w:rsid w:val="00BD3A9A"/>
    <w:rsid w:val="00BD3ECD"/>
    <w:rsid w:val="00BD414C"/>
    <w:rsid w:val="00BD414E"/>
    <w:rsid w:val="00BD4355"/>
    <w:rsid w:val="00BD4485"/>
    <w:rsid w:val="00BD4684"/>
    <w:rsid w:val="00BD46DF"/>
    <w:rsid w:val="00BD4A69"/>
    <w:rsid w:val="00BD4D15"/>
    <w:rsid w:val="00BD4D4E"/>
    <w:rsid w:val="00BD6237"/>
    <w:rsid w:val="00BD63A9"/>
    <w:rsid w:val="00BD6482"/>
    <w:rsid w:val="00BD64BC"/>
    <w:rsid w:val="00BD668D"/>
    <w:rsid w:val="00BD6773"/>
    <w:rsid w:val="00BD688F"/>
    <w:rsid w:val="00BD6B17"/>
    <w:rsid w:val="00BD7F28"/>
    <w:rsid w:val="00BD7F30"/>
    <w:rsid w:val="00BE0210"/>
    <w:rsid w:val="00BE03F0"/>
    <w:rsid w:val="00BE0655"/>
    <w:rsid w:val="00BE0C34"/>
    <w:rsid w:val="00BE2143"/>
    <w:rsid w:val="00BE2851"/>
    <w:rsid w:val="00BE3850"/>
    <w:rsid w:val="00BE3A3A"/>
    <w:rsid w:val="00BE3C9B"/>
    <w:rsid w:val="00BE4638"/>
    <w:rsid w:val="00BE5E09"/>
    <w:rsid w:val="00BE64F0"/>
    <w:rsid w:val="00BE6B06"/>
    <w:rsid w:val="00BE6DC4"/>
    <w:rsid w:val="00BE7D4D"/>
    <w:rsid w:val="00BE7ECF"/>
    <w:rsid w:val="00BF00E6"/>
    <w:rsid w:val="00BF01A4"/>
    <w:rsid w:val="00BF0EA1"/>
    <w:rsid w:val="00BF0EBC"/>
    <w:rsid w:val="00BF1259"/>
    <w:rsid w:val="00BF135E"/>
    <w:rsid w:val="00BF1384"/>
    <w:rsid w:val="00BF1B4B"/>
    <w:rsid w:val="00BF1B98"/>
    <w:rsid w:val="00BF1BC2"/>
    <w:rsid w:val="00BF1EAE"/>
    <w:rsid w:val="00BF2E6E"/>
    <w:rsid w:val="00BF30B9"/>
    <w:rsid w:val="00BF31DE"/>
    <w:rsid w:val="00BF3DD6"/>
    <w:rsid w:val="00BF4B51"/>
    <w:rsid w:val="00BF4E97"/>
    <w:rsid w:val="00BF518C"/>
    <w:rsid w:val="00BF53E6"/>
    <w:rsid w:val="00BF63FA"/>
    <w:rsid w:val="00BF642C"/>
    <w:rsid w:val="00BF6B0D"/>
    <w:rsid w:val="00BF6D5B"/>
    <w:rsid w:val="00BF6DAA"/>
    <w:rsid w:val="00BF6F4D"/>
    <w:rsid w:val="00BF7BFC"/>
    <w:rsid w:val="00BF7C9C"/>
    <w:rsid w:val="00C009A3"/>
    <w:rsid w:val="00C00A1B"/>
    <w:rsid w:val="00C00C52"/>
    <w:rsid w:val="00C00D74"/>
    <w:rsid w:val="00C01199"/>
    <w:rsid w:val="00C0136C"/>
    <w:rsid w:val="00C018DB"/>
    <w:rsid w:val="00C019B0"/>
    <w:rsid w:val="00C01D57"/>
    <w:rsid w:val="00C01E25"/>
    <w:rsid w:val="00C01F73"/>
    <w:rsid w:val="00C02890"/>
    <w:rsid w:val="00C02DBB"/>
    <w:rsid w:val="00C02E3A"/>
    <w:rsid w:val="00C03C77"/>
    <w:rsid w:val="00C04641"/>
    <w:rsid w:val="00C049A3"/>
    <w:rsid w:val="00C04A10"/>
    <w:rsid w:val="00C04DC3"/>
    <w:rsid w:val="00C04F2E"/>
    <w:rsid w:val="00C05665"/>
    <w:rsid w:val="00C0647A"/>
    <w:rsid w:val="00C06C53"/>
    <w:rsid w:val="00C07915"/>
    <w:rsid w:val="00C07C7C"/>
    <w:rsid w:val="00C07CAE"/>
    <w:rsid w:val="00C07E19"/>
    <w:rsid w:val="00C07F6E"/>
    <w:rsid w:val="00C100BA"/>
    <w:rsid w:val="00C1031A"/>
    <w:rsid w:val="00C10580"/>
    <w:rsid w:val="00C107DB"/>
    <w:rsid w:val="00C108AE"/>
    <w:rsid w:val="00C10C9F"/>
    <w:rsid w:val="00C11143"/>
    <w:rsid w:val="00C1164A"/>
    <w:rsid w:val="00C119B4"/>
    <w:rsid w:val="00C12346"/>
    <w:rsid w:val="00C126BE"/>
    <w:rsid w:val="00C13293"/>
    <w:rsid w:val="00C13330"/>
    <w:rsid w:val="00C140BA"/>
    <w:rsid w:val="00C147C4"/>
    <w:rsid w:val="00C14F68"/>
    <w:rsid w:val="00C15003"/>
    <w:rsid w:val="00C1500C"/>
    <w:rsid w:val="00C15788"/>
    <w:rsid w:val="00C15B89"/>
    <w:rsid w:val="00C16229"/>
    <w:rsid w:val="00C164C6"/>
    <w:rsid w:val="00C16A02"/>
    <w:rsid w:val="00C16A63"/>
    <w:rsid w:val="00C16C39"/>
    <w:rsid w:val="00C173F7"/>
    <w:rsid w:val="00C179E3"/>
    <w:rsid w:val="00C17A79"/>
    <w:rsid w:val="00C17F88"/>
    <w:rsid w:val="00C2018E"/>
    <w:rsid w:val="00C20B97"/>
    <w:rsid w:val="00C21357"/>
    <w:rsid w:val="00C21EB8"/>
    <w:rsid w:val="00C22461"/>
    <w:rsid w:val="00C225BD"/>
    <w:rsid w:val="00C229C8"/>
    <w:rsid w:val="00C22F61"/>
    <w:rsid w:val="00C231E5"/>
    <w:rsid w:val="00C23204"/>
    <w:rsid w:val="00C23A98"/>
    <w:rsid w:val="00C23C82"/>
    <w:rsid w:val="00C24B42"/>
    <w:rsid w:val="00C24BA4"/>
    <w:rsid w:val="00C24CD4"/>
    <w:rsid w:val="00C24F91"/>
    <w:rsid w:val="00C250F9"/>
    <w:rsid w:val="00C254A7"/>
    <w:rsid w:val="00C254DA"/>
    <w:rsid w:val="00C2584C"/>
    <w:rsid w:val="00C25E86"/>
    <w:rsid w:val="00C263EF"/>
    <w:rsid w:val="00C264B4"/>
    <w:rsid w:val="00C26DA7"/>
    <w:rsid w:val="00C2708D"/>
    <w:rsid w:val="00C2726E"/>
    <w:rsid w:val="00C27319"/>
    <w:rsid w:val="00C27993"/>
    <w:rsid w:val="00C3074A"/>
    <w:rsid w:val="00C314C4"/>
    <w:rsid w:val="00C32116"/>
    <w:rsid w:val="00C32730"/>
    <w:rsid w:val="00C328DA"/>
    <w:rsid w:val="00C3297C"/>
    <w:rsid w:val="00C32989"/>
    <w:rsid w:val="00C3340A"/>
    <w:rsid w:val="00C33D4C"/>
    <w:rsid w:val="00C34537"/>
    <w:rsid w:val="00C34777"/>
    <w:rsid w:val="00C3504E"/>
    <w:rsid w:val="00C35405"/>
    <w:rsid w:val="00C35755"/>
    <w:rsid w:val="00C35CB9"/>
    <w:rsid w:val="00C35EB7"/>
    <w:rsid w:val="00C361C2"/>
    <w:rsid w:val="00C36AB1"/>
    <w:rsid w:val="00C36B89"/>
    <w:rsid w:val="00C3792F"/>
    <w:rsid w:val="00C37A3D"/>
    <w:rsid w:val="00C37BDF"/>
    <w:rsid w:val="00C37FC2"/>
    <w:rsid w:val="00C401CB"/>
    <w:rsid w:val="00C407EC"/>
    <w:rsid w:val="00C40C07"/>
    <w:rsid w:val="00C40D47"/>
    <w:rsid w:val="00C423D7"/>
    <w:rsid w:val="00C429E5"/>
    <w:rsid w:val="00C42F5A"/>
    <w:rsid w:val="00C43926"/>
    <w:rsid w:val="00C43D01"/>
    <w:rsid w:val="00C43D89"/>
    <w:rsid w:val="00C43DE8"/>
    <w:rsid w:val="00C443E8"/>
    <w:rsid w:val="00C44512"/>
    <w:rsid w:val="00C445D5"/>
    <w:rsid w:val="00C45274"/>
    <w:rsid w:val="00C45344"/>
    <w:rsid w:val="00C45A24"/>
    <w:rsid w:val="00C45B5D"/>
    <w:rsid w:val="00C45DB6"/>
    <w:rsid w:val="00C45FCF"/>
    <w:rsid w:val="00C46127"/>
    <w:rsid w:val="00C464EA"/>
    <w:rsid w:val="00C46FB1"/>
    <w:rsid w:val="00C47601"/>
    <w:rsid w:val="00C4781F"/>
    <w:rsid w:val="00C47DA6"/>
    <w:rsid w:val="00C50350"/>
    <w:rsid w:val="00C50486"/>
    <w:rsid w:val="00C50B50"/>
    <w:rsid w:val="00C515DB"/>
    <w:rsid w:val="00C51640"/>
    <w:rsid w:val="00C51D80"/>
    <w:rsid w:val="00C51E10"/>
    <w:rsid w:val="00C51E60"/>
    <w:rsid w:val="00C521C5"/>
    <w:rsid w:val="00C527D0"/>
    <w:rsid w:val="00C535DA"/>
    <w:rsid w:val="00C53B40"/>
    <w:rsid w:val="00C54234"/>
    <w:rsid w:val="00C546D6"/>
    <w:rsid w:val="00C54EBD"/>
    <w:rsid w:val="00C55231"/>
    <w:rsid w:val="00C55417"/>
    <w:rsid w:val="00C558BA"/>
    <w:rsid w:val="00C55CCF"/>
    <w:rsid w:val="00C55CEB"/>
    <w:rsid w:val="00C5602B"/>
    <w:rsid w:val="00C56661"/>
    <w:rsid w:val="00C576DC"/>
    <w:rsid w:val="00C57F86"/>
    <w:rsid w:val="00C6004B"/>
    <w:rsid w:val="00C60053"/>
    <w:rsid w:val="00C60E63"/>
    <w:rsid w:val="00C61E63"/>
    <w:rsid w:val="00C6220A"/>
    <w:rsid w:val="00C622E5"/>
    <w:rsid w:val="00C625EF"/>
    <w:rsid w:val="00C62D12"/>
    <w:rsid w:val="00C631BE"/>
    <w:rsid w:val="00C6321D"/>
    <w:rsid w:val="00C633FC"/>
    <w:rsid w:val="00C63D6E"/>
    <w:rsid w:val="00C6404B"/>
    <w:rsid w:val="00C64066"/>
    <w:rsid w:val="00C64298"/>
    <w:rsid w:val="00C6479E"/>
    <w:rsid w:val="00C6488F"/>
    <w:rsid w:val="00C656E3"/>
    <w:rsid w:val="00C65AF4"/>
    <w:rsid w:val="00C65B84"/>
    <w:rsid w:val="00C65D55"/>
    <w:rsid w:val="00C65DF8"/>
    <w:rsid w:val="00C65EF7"/>
    <w:rsid w:val="00C660AB"/>
    <w:rsid w:val="00C66DE9"/>
    <w:rsid w:val="00C67616"/>
    <w:rsid w:val="00C67AA4"/>
    <w:rsid w:val="00C7027C"/>
    <w:rsid w:val="00C709FD"/>
    <w:rsid w:val="00C70AAB"/>
    <w:rsid w:val="00C71650"/>
    <w:rsid w:val="00C71C82"/>
    <w:rsid w:val="00C71C93"/>
    <w:rsid w:val="00C73456"/>
    <w:rsid w:val="00C73869"/>
    <w:rsid w:val="00C745C3"/>
    <w:rsid w:val="00C74B8B"/>
    <w:rsid w:val="00C74BC0"/>
    <w:rsid w:val="00C74C3A"/>
    <w:rsid w:val="00C74C49"/>
    <w:rsid w:val="00C74FFB"/>
    <w:rsid w:val="00C75590"/>
    <w:rsid w:val="00C776E7"/>
    <w:rsid w:val="00C77C44"/>
    <w:rsid w:val="00C803F0"/>
    <w:rsid w:val="00C80467"/>
    <w:rsid w:val="00C805EE"/>
    <w:rsid w:val="00C8063F"/>
    <w:rsid w:val="00C809D5"/>
    <w:rsid w:val="00C80EC1"/>
    <w:rsid w:val="00C8118A"/>
    <w:rsid w:val="00C81460"/>
    <w:rsid w:val="00C816D2"/>
    <w:rsid w:val="00C81B8B"/>
    <w:rsid w:val="00C8200A"/>
    <w:rsid w:val="00C82945"/>
    <w:rsid w:val="00C829A8"/>
    <w:rsid w:val="00C82C32"/>
    <w:rsid w:val="00C83613"/>
    <w:rsid w:val="00C84020"/>
    <w:rsid w:val="00C846B1"/>
    <w:rsid w:val="00C849DF"/>
    <w:rsid w:val="00C84CEE"/>
    <w:rsid w:val="00C84E5C"/>
    <w:rsid w:val="00C84FAC"/>
    <w:rsid w:val="00C856AB"/>
    <w:rsid w:val="00C85D81"/>
    <w:rsid w:val="00C86C60"/>
    <w:rsid w:val="00C86CF8"/>
    <w:rsid w:val="00C86F36"/>
    <w:rsid w:val="00C87068"/>
    <w:rsid w:val="00C870DE"/>
    <w:rsid w:val="00C87205"/>
    <w:rsid w:val="00C87843"/>
    <w:rsid w:val="00C87BB5"/>
    <w:rsid w:val="00C90205"/>
    <w:rsid w:val="00C91009"/>
    <w:rsid w:val="00C91B66"/>
    <w:rsid w:val="00C92BDE"/>
    <w:rsid w:val="00C92E25"/>
    <w:rsid w:val="00C92E68"/>
    <w:rsid w:val="00C931A6"/>
    <w:rsid w:val="00C93513"/>
    <w:rsid w:val="00C937CC"/>
    <w:rsid w:val="00C93B5A"/>
    <w:rsid w:val="00C93D46"/>
    <w:rsid w:val="00C94442"/>
    <w:rsid w:val="00C945A4"/>
    <w:rsid w:val="00C946E2"/>
    <w:rsid w:val="00C947FE"/>
    <w:rsid w:val="00C94E71"/>
    <w:rsid w:val="00C94F83"/>
    <w:rsid w:val="00C95DA5"/>
    <w:rsid w:val="00C96056"/>
    <w:rsid w:val="00C960D5"/>
    <w:rsid w:val="00C9678D"/>
    <w:rsid w:val="00C9744E"/>
    <w:rsid w:val="00C9796C"/>
    <w:rsid w:val="00CA0298"/>
    <w:rsid w:val="00CA0E94"/>
    <w:rsid w:val="00CA1253"/>
    <w:rsid w:val="00CA15EA"/>
    <w:rsid w:val="00CA168E"/>
    <w:rsid w:val="00CA23A3"/>
    <w:rsid w:val="00CA2C68"/>
    <w:rsid w:val="00CA3014"/>
    <w:rsid w:val="00CA39B2"/>
    <w:rsid w:val="00CA3B6C"/>
    <w:rsid w:val="00CA3D32"/>
    <w:rsid w:val="00CA4A46"/>
    <w:rsid w:val="00CA5055"/>
    <w:rsid w:val="00CA506A"/>
    <w:rsid w:val="00CA6249"/>
    <w:rsid w:val="00CA6426"/>
    <w:rsid w:val="00CA679F"/>
    <w:rsid w:val="00CA6826"/>
    <w:rsid w:val="00CA6AE7"/>
    <w:rsid w:val="00CA7F34"/>
    <w:rsid w:val="00CA7F63"/>
    <w:rsid w:val="00CB0C2C"/>
    <w:rsid w:val="00CB1189"/>
    <w:rsid w:val="00CB162F"/>
    <w:rsid w:val="00CB1FBD"/>
    <w:rsid w:val="00CB2097"/>
    <w:rsid w:val="00CB2518"/>
    <w:rsid w:val="00CB25D5"/>
    <w:rsid w:val="00CB33C0"/>
    <w:rsid w:val="00CB4668"/>
    <w:rsid w:val="00CB4ECA"/>
    <w:rsid w:val="00CB4F25"/>
    <w:rsid w:val="00CB583F"/>
    <w:rsid w:val="00CB5A1D"/>
    <w:rsid w:val="00CB5AAC"/>
    <w:rsid w:val="00CB5DFE"/>
    <w:rsid w:val="00CB5E53"/>
    <w:rsid w:val="00CB5ED1"/>
    <w:rsid w:val="00CB6B06"/>
    <w:rsid w:val="00CB7109"/>
    <w:rsid w:val="00CB786E"/>
    <w:rsid w:val="00CB7BF2"/>
    <w:rsid w:val="00CC0C1B"/>
    <w:rsid w:val="00CC1203"/>
    <w:rsid w:val="00CC1302"/>
    <w:rsid w:val="00CC13B5"/>
    <w:rsid w:val="00CC1908"/>
    <w:rsid w:val="00CC1D56"/>
    <w:rsid w:val="00CC217C"/>
    <w:rsid w:val="00CC22FC"/>
    <w:rsid w:val="00CC24B2"/>
    <w:rsid w:val="00CC2542"/>
    <w:rsid w:val="00CC2C6B"/>
    <w:rsid w:val="00CC2EF9"/>
    <w:rsid w:val="00CC3190"/>
    <w:rsid w:val="00CC3497"/>
    <w:rsid w:val="00CC3CA0"/>
    <w:rsid w:val="00CC414E"/>
    <w:rsid w:val="00CC4DA1"/>
    <w:rsid w:val="00CC515A"/>
    <w:rsid w:val="00CC516B"/>
    <w:rsid w:val="00CC5175"/>
    <w:rsid w:val="00CC5204"/>
    <w:rsid w:val="00CC5583"/>
    <w:rsid w:val="00CC56CF"/>
    <w:rsid w:val="00CC650F"/>
    <w:rsid w:val="00CC737F"/>
    <w:rsid w:val="00CC752B"/>
    <w:rsid w:val="00CC7F0B"/>
    <w:rsid w:val="00CD0369"/>
    <w:rsid w:val="00CD0574"/>
    <w:rsid w:val="00CD0861"/>
    <w:rsid w:val="00CD0EA0"/>
    <w:rsid w:val="00CD13D6"/>
    <w:rsid w:val="00CD1FF4"/>
    <w:rsid w:val="00CD20B6"/>
    <w:rsid w:val="00CD2474"/>
    <w:rsid w:val="00CD2D67"/>
    <w:rsid w:val="00CD2F9D"/>
    <w:rsid w:val="00CD302E"/>
    <w:rsid w:val="00CD3267"/>
    <w:rsid w:val="00CD466C"/>
    <w:rsid w:val="00CD46B8"/>
    <w:rsid w:val="00CD4706"/>
    <w:rsid w:val="00CD502C"/>
    <w:rsid w:val="00CD51C6"/>
    <w:rsid w:val="00CD5263"/>
    <w:rsid w:val="00CD5452"/>
    <w:rsid w:val="00CD5D47"/>
    <w:rsid w:val="00CD5FC6"/>
    <w:rsid w:val="00CD6313"/>
    <w:rsid w:val="00CD7232"/>
    <w:rsid w:val="00CD77C2"/>
    <w:rsid w:val="00CD7B78"/>
    <w:rsid w:val="00CD7F3E"/>
    <w:rsid w:val="00CE008A"/>
    <w:rsid w:val="00CE0545"/>
    <w:rsid w:val="00CE0F73"/>
    <w:rsid w:val="00CE0FA8"/>
    <w:rsid w:val="00CE1F22"/>
    <w:rsid w:val="00CE1FD5"/>
    <w:rsid w:val="00CE21D5"/>
    <w:rsid w:val="00CE399A"/>
    <w:rsid w:val="00CE44EE"/>
    <w:rsid w:val="00CE488B"/>
    <w:rsid w:val="00CE4BDD"/>
    <w:rsid w:val="00CE4DC9"/>
    <w:rsid w:val="00CE55E3"/>
    <w:rsid w:val="00CE560E"/>
    <w:rsid w:val="00CE5AEF"/>
    <w:rsid w:val="00CE5D02"/>
    <w:rsid w:val="00CE69DD"/>
    <w:rsid w:val="00CE7358"/>
    <w:rsid w:val="00CE7FAD"/>
    <w:rsid w:val="00CF00D7"/>
    <w:rsid w:val="00CF021F"/>
    <w:rsid w:val="00CF0240"/>
    <w:rsid w:val="00CF060C"/>
    <w:rsid w:val="00CF1438"/>
    <w:rsid w:val="00CF15CA"/>
    <w:rsid w:val="00CF171A"/>
    <w:rsid w:val="00CF1955"/>
    <w:rsid w:val="00CF1AA6"/>
    <w:rsid w:val="00CF1FE3"/>
    <w:rsid w:val="00CF21FC"/>
    <w:rsid w:val="00CF2E9D"/>
    <w:rsid w:val="00CF3BE1"/>
    <w:rsid w:val="00CF3C08"/>
    <w:rsid w:val="00CF3C48"/>
    <w:rsid w:val="00CF3D34"/>
    <w:rsid w:val="00CF3D57"/>
    <w:rsid w:val="00CF3E78"/>
    <w:rsid w:val="00CF4061"/>
    <w:rsid w:val="00CF45F9"/>
    <w:rsid w:val="00CF5047"/>
    <w:rsid w:val="00CF5089"/>
    <w:rsid w:val="00CF53CC"/>
    <w:rsid w:val="00CF54B5"/>
    <w:rsid w:val="00CF5770"/>
    <w:rsid w:val="00CF5B0C"/>
    <w:rsid w:val="00CF5B18"/>
    <w:rsid w:val="00CF5B55"/>
    <w:rsid w:val="00CF5D87"/>
    <w:rsid w:val="00CF64FB"/>
    <w:rsid w:val="00CF66ED"/>
    <w:rsid w:val="00CF7047"/>
    <w:rsid w:val="00CF7156"/>
    <w:rsid w:val="00CF717B"/>
    <w:rsid w:val="00CF73DD"/>
    <w:rsid w:val="00CF7BC9"/>
    <w:rsid w:val="00D00D3B"/>
    <w:rsid w:val="00D011B6"/>
    <w:rsid w:val="00D011D8"/>
    <w:rsid w:val="00D01300"/>
    <w:rsid w:val="00D01B60"/>
    <w:rsid w:val="00D01CF4"/>
    <w:rsid w:val="00D01DE4"/>
    <w:rsid w:val="00D01F92"/>
    <w:rsid w:val="00D021F2"/>
    <w:rsid w:val="00D023E4"/>
    <w:rsid w:val="00D03D58"/>
    <w:rsid w:val="00D0440A"/>
    <w:rsid w:val="00D04A35"/>
    <w:rsid w:val="00D055BB"/>
    <w:rsid w:val="00D05669"/>
    <w:rsid w:val="00D05E1A"/>
    <w:rsid w:val="00D067A4"/>
    <w:rsid w:val="00D077EE"/>
    <w:rsid w:val="00D07925"/>
    <w:rsid w:val="00D079C3"/>
    <w:rsid w:val="00D1008D"/>
    <w:rsid w:val="00D101CE"/>
    <w:rsid w:val="00D1050F"/>
    <w:rsid w:val="00D10684"/>
    <w:rsid w:val="00D10A36"/>
    <w:rsid w:val="00D10B49"/>
    <w:rsid w:val="00D10D03"/>
    <w:rsid w:val="00D10DA1"/>
    <w:rsid w:val="00D10FBB"/>
    <w:rsid w:val="00D124D4"/>
    <w:rsid w:val="00D12CF2"/>
    <w:rsid w:val="00D131CF"/>
    <w:rsid w:val="00D133A3"/>
    <w:rsid w:val="00D13BF0"/>
    <w:rsid w:val="00D142BD"/>
    <w:rsid w:val="00D149C2"/>
    <w:rsid w:val="00D14CC1"/>
    <w:rsid w:val="00D14DD1"/>
    <w:rsid w:val="00D16C90"/>
    <w:rsid w:val="00D16F32"/>
    <w:rsid w:val="00D175D6"/>
    <w:rsid w:val="00D17AF3"/>
    <w:rsid w:val="00D17B9C"/>
    <w:rsid w:val="00D2021C"/>
    <w:rsid w:val="00D2022D"/>
    <w:rsid w:val="00D20600"/>
    <w:rsid w:val="00D20863"/>
    <w:rsid w:val="00D20F04"/>
    <w:rsid w:val="00D21375"/>
    <w:rsid w:val="00D21C4A"/>
    <w:rsid w:val="00D226B8"/>
    <w:rsid w:val="00D23420"/>
    <w:rsid w:val="00D234C4"/>
    <w:rsid w:val="00D236CA"/>
    <w:rsid w:val="00D23841"/>
    <w:rsid w:val="00D2388A"/>
    <w:rsid w:val="00D23DDF"/>
    <w:rsid w:val="00D24212"/>
    <w:rsid w:val="00D245F1"/>
    <w:rsid w:val="00D24846"/>
    <w:rsid w:val="00D25184"/>
    <w:rsid w:val="00D2533B"/>
    <w:rsid w:val="00D255AE"/>
    <w:rsid w:val="00D25E7E"/>
    <w:rsid w:val="00D263B5"/>
    <w:rsid w:val="00D265BB"/>
    <w:rsid w:val="00D267A6"/>
    <w:rsid w:val="00D268D1"/>
    <w:rsid w:val="00D26976"/>
    <w:rsid w:val="00D26F59"/>
    <w:rsid w:val="00D27332"/>
    <w:rsid w:val="00D2774E"/>
    <w:rsid w:val="00D27845"/>
    <w:rsid w:val="00D27D7D"/>
    <w:rsid w:val="00D30002"/>
    <w:rsid w:val="00D3023A"/>
    <w:rsid w:val="00D305DA"/>
    <w:rsid w:val="00D31548"/>
    <w:rsid w:val="00D316FB"/>
    <w:rsid w:val="00D32517"/>
    <w:rsid w:val="00D329DA"/>
    <w:rsid w:val="00D32E01"/>
    <w:rsid w:val="00D33077"/>
    <w:rsid w:val="00D33BB8"/>
    <w:rsid w:val="00D33E82"/>
    <w:rsid w:val="00D340BA"/>
    <w:rsid w:val="00D3427F"/>
    <w:rsid w:val="00D3495B"/>
    <w:rsid w:val="00D35809"/>
    <w:rsid w:val="00D35F40"/>
    <w:rsid w:val="00D3677D"/>
    <w:rsid w:val="00D368A7"/>
    <w:rsid w:val="00D36B66"/>
    <w:rsid w:val="00D36C71"/>
    <w:rsid w:val="00D36E66"/>
    <w:rsid w:val="00D37045"/>
    <w:rsid w:val="00D370A2"/>
    <w:rsid w:val="00D3764D"/>
    <w:rsid w:val="00D376E5"/>
    <w:rsid w:val="00D37834"/>
    <w:rsid w:val="00D37F32"/>
    <w:rsid w:val="00D405CF"/>
    <w:rsid w:val="00D405D6"/>
    <w:rsid w:val="00D40BB6"/>
    <w:rsid w:val="00D41061"/>
    <w:rsid w:val="00D4150D"/>
    <w:rsid w:val="00D41D9D"/>
    <w:rsid w:val="00D41EF8"/>
    <w:rsid w:val="00D422AE"/>
    <w:rsid w:val="00D424AE"/>
    <w:rsid w:val="00D4295A"/>
    <w:rsid w:val="00D42AEB"/>
    <w:rsid w:val="00D42DAE"/>
    <w:rsid w:val="00D430E4"/>
    <w:rsid w:val="00D4312C"/>
    <w:rsid w:val="00D43574"/>
    <w:rsid w:val="00D437D7"/>
    <w:rsid w:val="00D4384E"/>
    <w:rsid w:val="00D4472F"/>
    <w:rsid w:val="00D44A19"/>
    <w:rsid w:val="00D45616"/>
    <w:rsid w:val="00D46569"/>
    <w:rsid w:val="00D46963"/>
    <w:rsid w:val="00D46E42"/>
    <w:rsid w:val="00D46E71"/>
    <w:rsid w:val="00D4701F"/>
    <w:rsid w:val="00D477EE"/>
    <w:rsid w:val="00D50D4A"/>
    <w:rsid w:val="00D51B81"/>
    <w:rsid w:val="00D51E58"/>
    <w:rsid w:val="00D52638"/>
    <w:rsid w:val="00D52838"/>
    <w:rsid w:val="00D52CAB"/>
    <w:rsid w:val="00D546DF"/>
    <w:rsid w:val="00D54941"/>
    <w:rsid w:val="00D54BC9"/>
    <w:rsid w:val="00D54EC0"/>
    <w:rsid w:val="00D5524E"/>
    <w:rsid w:val="00D553CE"/>
    <w:rsid w:val="00D55691"/>
    <w:rsid w:val="00D55C3B"/>
    <w:rsid w:val="00D55D9F"/>
    <w:rsid w:val="00D55E24"/>
    <w:rsid w:val="00D56146"/>
    <w:rsid w:val="00D572C8"/>
    <w:rsid w:val="00D572E8"/>
    <w:rsid w:val="00D57880"/>
    <w:rsid w:val="00D60FE0"/>
    <w:rsid w:val="00D6190A"/>
    <w:rsid w:val="00D61DFF"/>
    <w:rsid w:val="00D6257B"/>
    <w:rsid w:val="00D62E88"/>
    <w:rsid w:val="00D634FF"/>
    <w:rsid w:val="00D637EA"/>
    <w:rsid w:val="00D6399E"/>
    <w:rsid w:val="00D63E44"/>
    <w:rsid w:val="00D63EBC"/>
    <w:rsid w:val="00D65175"/>
    <w:rsid w:val="00D652CB"/>
    <w:rsid w:val="00D65411"/>
    <w:rsid w:val="00D65579"/>
    <w:rsid w:val="00D66076"/>
    <w:rsid w:val="00D66B4B"/>
    <w:rsid w:val="00D67909"/>
    <w:rsid w:val="00D67AD6"/>
    <w:rsid w:val="00D67FC5"/>
    <w:rsid w:val="00D70119"/>
    <w:rsid w:val="00D702AA"/>
    <w:rsid w:val="00D7048A"/>
    <w:rsid w:val="00D70786"/>
    <w:rsid w:val="00D70839"/>
    <w:rsid w:val="00D70ADB"/>
    <w:rsid w:val="00D71085"/>
    <w:rsid w:val="00D7116E"/>
    <w:rsid w:val="00D71262"/>
    <w:rsid w:val="00D715AF"/>
    <w:rsid w:val="00D71B49"/>
    <w:rsid w:val="00D72493"/>
    <w:rsid w:val="00D727D4"/>
    <w:rsid w:val="00D7292C"/>
    <w:rsid w:val="00D72B47"/>
    <w:rsid w:val="00D72DFF"/>
    <w:rsid w:val="00D732C6"/>
    <w:rsid w:val="00D734E3"/>
    <w:rsid w:val="00D736CC"/>
    <w:rsid w:val="00D74EA3"/>
    <w:rsid w:val="00D74FBD"/>
    <w:rsid w:val="00D74FE5"/>
    <w:rsid w:val="00D750B4"/>
    <w:rsid w:val="00D753CA"/>
    <w:rsid w:val="00D76019"/>
    <w:rsid w:val="00D76224"/>
    <w:rsid w:val="00D764BC"/>
    <w:rsid w:val="00D76F39"/>
    <w:rsid w:val="00D77376"/>
    <w:rsid w:val="00D77BAE"/>
    <w:rsid w:val="00D77E4B"/>
    <w:rsid w:val="00D80A44"/>
    <w:rsid w:val="00D80B57"/>
    <w:rsid w:val="00D80FBB"/>
    <w:rsid w:val="00D80FC8"/>
    <w:rsid w:val="00D81EB2"/>
    <w:rsid w:val="00D82190"/>
    <w:rsid w:val="00D82B2B"/>
    <w:rsid w:val="00D82B93"/>
    <w:rsid w:val="00D82D90"/>
    <w:rsid w:val="00D82EF2"/>
    <w:rsid w:val="00D8334E"/>
    <w:rsid w:val="00D833C5"/>
    <w:rsid w:val="00D836B0"/>
    <w:rsid w:val="00D83912"/>
    <w:rsid w:val="00D83B3E"/>
    <w:rsid w:val="00D84711"/>
    <w:rsid w:val="00D84971"/>
    <w:rsid w:val="00D84DA1"/>
    <w:rsid w:val="00D84ED1"/>
    <w:rsid w:val="00D8504E"/>
    <w:rsid w:val="00D852A6"/>
    <w:rsid w:val="00D85545"/>
    <w:rsid w:val="00D859BE"/>
    <w:rsid w:val="00D86302"/>
    <w:rsid w:val="00D863C2"/>
    <w:rsid w:val="00D874DA"/>
    <w:rsid w:val="00D87773"/>
    <w:rsid w:val="00D87E2D"/>
    <w:rsid w:val="00D87EB9"/>
    <w:rsid w:val="00D902AB"/>
    <w:rsid w:val="00D90947"/>
    <w:rsid w:val="00D90A36"/>
    <w:rsid w:val="00D90A7D"/>
    <w:rsid w:val="00D90CA1"/>
    <w:rsid w:val="00D9161B"/>
    <w:rsid w:val="00D918FF"/>
    <w:rsid w:val="00D91A50"/>
    <w:rsid w:val="00D91B26"/>
    <w:rsid w:val="00D91D8C"/>
    <w:rsid w:val="00D922A1"/>
    <w:rsid w:val="00D938CE"/>
    <w:rsid w:val="00D94BE5"/>
    <w:rsid w:val="00D95584"/>
    <w:rsid w:val="00D9561B"/>
    <w:rsid w:val="00D95657"/>
    <w:rsid w:val="00D96C09"/>
    <w:rsid w:val="00D9721F"/>
    <w:rsid w:val="00D97976"/>
    <w:rsid w:val="00DA0193"/>
    <w:rsid w:val="00DA04B4"/>
    <w:rsid w:val="00DA0718"/>
    <w:rsid w:val="00DA0C9D"/>
    <w:rsid w:val="00DA0EDE"/>
    <w:rsid w:val="00DA18B1"/>
    <w:rsid w:val="00DA1BAA"/>
    <w:rsid w:val="00DA247D"/>
    <w:rsid w:val="00DA252D"/>
    <w:rsid w:val="00DA30ED"/>
    <w:rsid w:val="00DA3E5B"/>
    <w:rsid w:val="00DA4648"/>
    <w:rsid w:val="00DA59C1"/>
    <w:rsid w:val="00DA719E"/>
    <w:rsid w:val="00DA71AD"/>
    <w:rsid w:val="00DA7C50"/>
    <w:rsid w:val="00DB0063"/>
    <w:rsid w:val="00DB07CE"/>
    <w:rsid w:val="00DB1553"/>
    <w:rsid w:val="00DB17A0"/>
    <w:rsid w:val="00DB1D1B"/>
    <w:rsid w:val="00DB2514"/>
    <w:rsid w:val="00DB2AAD"/>
    <w:rsid w:val="00DB388E"/>
    <w:rsid w:val="00DB3DFE"/>
    <w:rsid w:val="00DB41DB"/>
    <w:rsid w:val="00DB53E1"/>
    <w:rsid w:val="00DB5901"/>
    <w:rsid w:val="00DB6156"/>
    <w:rsid w:val="00DB629C"/>
    <w:rsid w:val="00DB70A0"/>
    <w:rsid w:val="00DB719F"/>
    <w:rsid w:val="00DB77A7"/>
    <w:rsid w:val="00DB7C33"/>
    <w:rsid w:val="00DB7F43"/>
    <w:rsid w:val="00DC119B"/>
    <w:rsid w:val="00DC1354"/>
    <w:rsid w:val="00DC14B0"/>
    <w:rsid w:val="00DC15F4"/>
    <w:rsid w:val="00DC1973"/>
    <w:rsid w:val="00DC1B81"/>
    <w:rsid w:val="00DC1C5C"/>
    <w:rsid w:val="00DC2317"/>
    <w:rsid w:val="00DC24D3"/>
    <w:rsid w:val="00DC24D7"/>
    <w:rsid w:val="00DC2C3D"/>
    <w:rsid w:val="00DC366F"/>
    <w:rsid w:val="00DC3BE2"/>
    <w:rsid w:val="00DC3EFC"/>
    <w:rsid w:val="00DC3F17"/>
    <w:rsid w:val="00DC43EE"/>
    <w:rsid w:val="00DC4D9B"/>
    <w:rsid w:val="00DC5391"/>
    <w:rsid w:val="00DC5DED"/>
    <w:rsid w:val="00DC5ED2"/>
    <w:rsid w:val="00DC6111"/>
    <w:rsid w:val="00DC6180"/>
    <w:rsid w:val="00DC62D9"/>
    <w:rsid w:val="00DC7648"/>
    <w:rsid w:val="00DC767E"/>
    <w:rsid w:val="00DC797A"/>
    <w:rsid w:val="00DD0076"/>
    <w:rsid w:val="00DD0C5B"/>
    <w:rsid w:val="00DD0CEC"/>
    <w:rsid w:val="00DD0FA0"/>
    <w:rsid w:val="00DD15C0"/>
    <w:rsid w:val="00DD2372"/>
    <w:rsid w:val="00DD25B9"/>
    <w:rsid w:val="00DD2854"/>
    <w:rsid w:val="00DD31E9"/>
    <w:rsid w:val="00DD3A70"/>
    <w:rsid w:val="00DD4643"/>
    <w:rsid w:val="00DD4C58"/>
    <w:rsid w:val="00DD53A6"/>
    <w:rsid w:val="00DD53E9"/>
    <w:rsid w:val="00DD57FB"/>
    <w:rsid w:val="00DD5E2E"/>
    <w:rsid w:val="00DD643E"/>
    <w:rsid w:val="00DD6FFA"/>
    <w:rsid w:val="00DD70F7"/>
    <w:rsid w:val="00DD71FE"/>
    <w:rsid w:val="00DE03F1"/>
    <w:rsid w:val="00DE0417"/>
    <w:rsid w:val="00DE0675"/>
    <w:rsid w:val="00DE1C18"/>
    <w:rsid w:val="00DE201D"/>
    <w:rsid w:val="00DE2045"/>
    <w:rsid w:val="00DE25D9"/>
    <w:rsid w:val="00DE2F49"/>
    <w:rsid w:val="00DE3393"/>
    <w:rsid w:val="00DE349E"/>
    <w:rsid w:val="00DE3508"/>
    <w:rsid w:val="00DE397F"/>
    <w:rsid w:val="00DE4309"/>
    <w:rsid w:val="00DE46F7"/>
    <w:rsid w:val="00DE4A82"/>
    <w:rsid w:val="00DE507D"/>
    <w:rsid w:val="00DE53AC"/>
    <w:rsid w:val="00DE54E6"/>
    <w:rsid w:val="00DE5A7C"/>
    <w:rsid w:val="00DE5CF9"/>
    <w:rsid w:val="00DE5D32"/>
    <w:rsid w:val="00DE6423"/>
    <w:rsid w:val="00DE6780"/>
    <w:rsid w:val="00DE6C99"/>
    <w:rsid w:val="00DE6D67"/>
    <w:rsid w:val="00DE6DA1"/>
    <w:rsid w:val="00DE76CF"/>
    <w:rsid w:val="00DE7A9D"/>
    <w:rsid w:val="00DE7BA1"/>
    <w:rsid w:val="00DE7D11"/>
    <w:rsid w:val="00DF0047"/>
    <w:rsid w:val="00DF04CB"/>
    <w:rsid w:val="00DF1123"/>
    <w:rsid w:val="00DF11FC"/>
    <w:rsid w:val="00DF1354"/>
    <w:rsid w:val="00DF16E2"/>
    <w:rsid w:val="00DF1982"/>
    <w:rsid w:val="00DF1C3F"/>
    <w:rsid w:val="00DF25A0"/>
    <w:rsid w:val="00DF2900"/>
    <w:rsid w:val="00DF294A"/>
    <w:rsid w:val="00DF2ED2"/>
    <w:rsid w:val="00DF3053"/>
    <w:rsid w:val="00DF316C"/>
    <w:rsid w:val="00DF386C"/>
    <w:rsid w:val="00DF3BCD"/>
    <w:rsid w:val="00DF43F0"/>
    <w:rsid w:val="00DF4C82"/>
    <w:rsid w:val="00DF5021"/>
    <w:rsid w:val="00DF5257"/>
    <w:rsid w:val="00DF605A"/>
    <w:rsid w:val="00DF6F0C"/>
    <w:rsid w:val="00E01321"/>
    <w:rsid w:val="00E0189A"/>
    <w:rsid w:val="00E0273D"/>
    <w:rsid w:val="00E02911"/>
    <w:rsid w:val="00E0291B"/>
    <w:rsid w:val="00E02C71"/>
    <w:rsid w:val="00E02F29"/>
    <w:rsid w:val="00E0317C"/>
    <w:rsid w:val="00E0372E"/>
    <w:rsid w:val="00E03A65"/>
    <w:rsid w:val="00E045A4"/>
    <w:rsid w:val="00E05436"/>
    <w:rsid w:val="00E057E5"/>
    <w:rsid w:val="00E059A3"/>
    <w:rsid w:val="00E05C4B"/>
    <w:rsid w:val="00E05DD8"/>
    <w:rsid w:val="00E067BC"/>
    <w:rsid w:val="00E06F06"/>
    <w:rsid w:val="00E0714B"/>
    <w:rsid w:val="00E07F1C"/>
    <w:rsid w:val="00E1003F"/>
    <w:rsid w:val="00E10623"/>
    <w:rsid w:val="00E110C1"/>
    <w:rsid w:val="00E1138E"/>
    <w:rsid w:val="00E11492"/>
    <w:rsid w:val="00E115EC"/>
    <w:rsid w:val="00E11856"/>
    <w:rsid w:val="00E119AF"/>
    <w:rsid w:val="00E11C37"/>
    <w:rsid w:val="00E11CF6"/>
    <w:rsid w:val="00E129DA"/>
    <w:rsid w:val="00E12C17"/>
    <w:rsid w:val="00E12CC9"/>
    <w:rsid w:val="00E12F2C"/>
    <w:rsid w:val="00E12F3F"/>
    <w:rsid w:val="00E1323C"/>
    <w:rsid w:val="00E13699"/>
    <w:rsid w:val="00E13888"/>
    <w:rsid w:val="00E1388E"/>
    <w:rsid w:val="00E138C1"/>
    <w:rsid w:val="00E13EDD"/>
    <w:rsid w:val="00E14013"/>
    <w:rsid w:val="00E1488E"/>
    <w:rsid w:val="00E14BCA"/>
    <w:rsid w:val="00E14D8F"/>
    <w:rsid w:val="00E15101"/>
    <w:rsid w:val="00E1585B"/>
    <w:rsid w:val="00E15BEB"/>
    <w:rsid w:val="00E1611B"/>
    <w:rsid w:val="00E16268"/>
    <w:rsid w:val="00E168F5"/>
    <w:rsid w:val="00E16BBE"/>
    <w:rsid w:val="00E1797E"/>
    <w:rsid w:val="00E203D3"/>
    <w:rsid w:val="00E20452"/>
    <w:rsid w:val="00E20925"/>
    <w:rsid w:val="00E20B3D"/>
    <w:rsid w:val="00E212D8"/>
    <w:rsid w:val="00E21446"/>
    <w:rsid w:val="00E2161E"/>
    <w:rsid w:val="00E21650"/>
    <w:rsid w:val="00E22721"/>
    <w:rsid w:val="00E229B0"/>
    <w:rsid w:val="00E23020"/>
    <w:rsid w:val="00E2318E"/>
    <w:rsid w:val="00E2394A"/>
    <w:rsid w:val="00E24425"/>
    <w:rsid w:val="00E245B6"/>
    <w:rsid w:val="00E24C13"/>
    <w:rsid w:val="00E24EE7"/>
    <w:rsid w:val="00E251C5"/>
    <w:rsid w:val="00E252BA"/>
    <w:rsid w:val="00E25665"/>
    <w:rsid w:val="00E25BC5"/>
    <w:rsid w:val="00E25DCF"/>
    <w:rsid w:val="00E25EA2"/>
    <w:rsid w:val="00E2625F"/>
    <w:rsid w:val="00E26A40"/>
    <w:rsid w:val="00E26B12"/>
    <w:rsid w:val="00E27465"/>
    <w:rsid w:val="00E27B65"/>
    <w:rsid w:val="00E300C6"/>
    <w:rsid w:val="00E300FF"/>
    <w:rsid w:val="00E30659"/>
    <w:rsid w:val="00E31128"/>
    <w:rsid w:val="00E31856"/>
    <w:rsid w:val="00E318F7"/>
    <w:rsid w:val="00E31A5C"/>
    <w:rsid w:val="00E31D0B"/>
    <w:rsid w:val="00E31DF1"/>
    <w:rsid w:val="00E3212A"/>
    <w:rsid w:val="00E321BD"/>
    <w:rsid w:val="00E32CBA"/>
    <w:rsid w:val="00E32DF5"/>
    <w:rsid w:val="00E34132"/>
    <w:rsid w:val="00E35105"/>
    <w:rsid w:val="00E3551A"/>
    <w:rsid w:val="00E355B5"/>
    <w:rsid w:val="00E356FA"/>
    <w:rsid w:val="00E35E35"/>
    <w:rsid w:val="00E36278"/>
    <w:rsid w:val="00E36628"/>
    <w:rsid w:val="00E36825"/>
    <w:rsid w:val="00E36B66"/>
    <w:rsid w:val="00E36DE7"/>
    <w:rsid w:val="00E4027D"/>
    <w:rsid w:val="00E403BC"/>
    <w:rsid w:val="00E40689"/>
    <w:rsid w:val="00E407DD"/>
    <w:rsid w:val="00E40B48"/>
    <w:rsid w:val="00E40FB7"/>
    <w:rsid w:val="00E41A5F"/>
    <w:rsid w:val="00E41DD0"/>
    <w:rsid w:val="00E41E6B"/>
    <w:rsid w:val="00E42170"/>
    <w:rsid w:val="00E4430F"/>
    <w:rsid w:val="00E44A27"/>
    <w:rsid w:val="00E44F5B"/>
    <w:rsid w:val="00E459E2"/>
    <w:rsid w:val="00E45A9C"/>
    <w:rsid w:val="00E45AE7"/>
    <w:rsid w:val="00E45CAA"/>
    <w:rsid w:val="00E4618E"/>
    <w:rsid w:val="00E46C02"/>
    <w:rsid w:val="00E47122"/>
    <w:rsid w:val="00E4733E"/>
    <w:rsid w:val="00E5014B"/>
    <w:rsid w:val="00E5081B"/>
    <w:rsid w:val="00E511A9"/>
    <w:rsid w:val="00E51730"/>
    <w:rsid w:val="00E51778"/>
    <w:rsid w:val="00E523A0"/>
    <w:rsid w:val="00E52944"/>
    <w:rsid w:val="00E53148"/>
    <w:rsid w:val="00E53291"/>
    <w:rsid w:val="00E5390F"/>
    <w:rsid w:val="00E53AF2"/>
    <w:rsid w:val="00E53B8A"/>
    <w:rsid w:val="00E54094"/>
    <w:rsid w:val="00E54AEC"/>
    <w:rsid w:val="00E54F91"/>
    <w:rsid w:val="00E55232"/>
    <w:rsid w:val="00E55C57"/>
    <w:rsid w:val="00E56F4B"/>
    <w:rsid w:val="00E57100"/>
    <w:rsid w:val="00E572C8"/>
    <w:rsid w:val="00E57FEF"/>
    <w:rsid w:val="00E6058D"/>
    <w:rsid w:val="00E6069A"/>
    <w:rsid w:val="00E60A53"/>
    <w:rsid w:val="00E61032"/>
    <w:rsid w:val="00E61195"/>
    <w:rsid w:val="00E611D7"/>
    <w:rsid w:val="00E6162E"/>
    <w:rsid w:val="00E61677"/>
    <w:rsid w:val="00E616D7"/>
    <w:rsid w:val="00E620F0"/>
    <w:rsid w:val="00E623E5"/>
    <w:rsid w:val="00E6250E"/>
    <w:rsid w:val="00E63259"/>
    <w:rsid w:val="00E64110"/>
    <w:rsid w:val="00E641C5"/>
    <w:rsid w:val="00E649F7"/>
    <w:rsid w:val="00E65E02"/>
    <w:rsid w:val="00E65E87"/>
    <w:rsid w:val="00E663BD"/>
    <w:rsid w:val="00E6645F"/>
    <w:rsid w:val="00E66966"/>
    <w:rsid w:val="00E67373"/>
    <w:rsid w:val="00E67639"/>
    <w:rsid w:val="00E678C6"/>
    <w:rsid w:val="00E67A5E"/>
    <w:rsid w:val="00E67CB5"/>
    <w:rsid w:val="00E67E60"/>
    <w:rsid w:val="00E70377"/>
    <w:rsid w:val="00E712A2"/>
    <w:rsid w:val="00E71BBC"/>
    <w:rsid w:val="00E71CA8"/>
    <w:rsid w:val="00E72100"/>
    <w:rsid w:val="00E726D6"/>
    <w:rsid w:val="00E73064"/>
    <w:rsid w:val="00E73200"/>
    <w:rsid w:val="00E73311"/>
    <w:rsid w:val="00E73926"/>
    <w:rsid w:val="00E73CD0"/>
    <w:rsid w:val="00E740E1"/>
    <w:rsid w:val="00E749DF"/>
    <w:rsid w:val="00E74BAD"/>
    <w:rsid w:val="00E75056"/>
    <w:rsid w:val="00E757EA"/>
    <w:rsid w:val="00E758E9"/>
    <w:rsid w:val="00E75B7C"/>
    <w:rsid w:val="00E75F3C"/>
    <w:rsid w:val="00E766AF"/>
    <w:rsid w:val="00E7730A"/>
    <w:rsid w:val="00E7770B"/>
    <w:rsid w:val="00E77FAA"/>
    <w:rsid w:val="00E80BBC"/>
    <w:rsid w:val="00E81F46"/>
    <w:rsid w:val="00E82A95"/>
    <w:rsid w:val="00E830C8"/>
    <w:rsid w:val="00E83D70"/>
    <w:rsid w:val="00E8481E"/>
    <w:rsid w:val="00E84862"/>
    <w:rsid w:val="00E84914"/>
    <w:rsid w:val="00E84D43"/>
    <w:rsid w:val="00E85C4C"/>
    <w:rsid w:val="00E86196"/>
    <w:rsid w:val="00E866D6"/>
    <w:rsid w:val="00E876A2"/>
    <w:rsid w:val="00E87982"/>
    <w:rsid w:val="00E87B4F"/>
    <w:rsid w:val="00E902C1"/>
    <w:rsid w:val="00E9090A"/>
    <w:rsid w:val="00E90977"/>
    <w:rsid w:val="00E927E1"/>
    <w:rsid w:val="00E931DE"/>
    <w:rsid w:val="00E93A59"/>
    <w:rsid w:val="00E94000"/>
    <w:rsid w:val="00E9466E"/>
    <w:rsid w:val="00E94E5C"/>
    <w:rsid w:val="00E95017"/>
    <w:rsid w:val="00E95027"/>
    <w:rsid w:val="00E9551F"/>
    <w:rsid w:val="00E9569A"/>
    <w:rsid w:val="00E95CD6"/>
    <w:rsid w:val="00E96374"/>
    <w:rsid w:val="00E965F3"/>
    <w:rsid w:val="00E96AA0"/>
    <w:rsid w:val="00E97435"/>
    <w:rsid w:val="00E97BC4"/>
    <w:rsid w:val="00E97C9B"/>
    <w:rsid w:val="00E97CD3"/>
    <w:rsid w:val="00E97CEB"/>
    <w:rsid w:val="00E97F3D"/>
    <w:rsid w:val="00EA0478"/>
    <w:rsid w:val="00EA0689"/>
    <w:rsid w:val="00EA0878"/>
    <w:rsid w:val="00EA116B"/>
    <w:rsid w:val="00EA1362"/>
    <w:rsid w:val="00EA1B7F"/>
    <w:rsid w:val="00EA1D3F"/>
    <w:rsid w:val="00EA2004"/>
    <w:rsid w:val="00EA2021"/>
    <w:rsid w:val="00EA209E"/>
    <w:rsid w:val="00EA2552"/>
    <w:rsid w:val="00EA25D9"/>
    <w:rsid w:val="00EA2D90"/>
    <w:rsid w:val="00EA31A2"/>
    <w:rsid w:val="00EA32A6"/>
    <w:rsid w:val="00EA35E5"/>
    <w:rsid w:val="00EA3D41"/>
    <w:rsid w:val="00EA3EAB"/>
    <w:rsid w:val="00EA407B"/>
    <w:rsid w:val="00EA450E"/>
    <w:rsid w:val="00EA4963"/>
    <w:rsid w:val="00EA51AC"/>
    <w:rsid w:val="00EA628F"/>
    <w:rsid w:val="00EA62B7"/>
    <w:rsid w:val="00EA65DE"/>
    <w:rsid w:val="00EA667A"/>
    <w:rsid w:val="00EA6889"/>
    <w:rsid w:val="00EA6A90"/>
    <w:rsid w:val="00EA6B5E"/>
    <w:rsid w:val="00EA79BB"/>
    <w:rsid w:val="00EA7DA7"/>
    <w:rsid w:val="00EA7ECF"/>
    <w:rsid w:val="00EB006D"/>
    <w:rsid w:val="00EB0862"/>
    <w:rsid w:val="00EB08A0"/>
    <w:rsid w:val="00EB09EC"/>
    <w:rsid w:val="00EB0CA6"/>
    <w:rsid w:val="00EB104C"/>
    <w:rsid w:val="00EB1274"/>
    <w:rsid w:val="00EB1762"/>
    <w:rsid w:val="00EB17DA"/>
    <w:rsid w:val="00EB22DE"/>
    <w:rsid w:val="00EB32D5"/>
    <w:rsid w:val="00EB351B"/>
    <w:rsid w:val="00EB3687"/>
    <w:rsid w:val="00EB3695"/>
    <w:rsid w:val="00EB37D5"/>
    <w:rsid w:val="00EB4251"/>
    <w:rsid w:val="00EB4610"/>
    <w:rsid w:val="00EB46EC"/>
    <w:rsid w:val="00EB482F"/>
    <w:rsid w:val="00EB4A2D"/>
    <w:rsid w:val="00EB4A7D"/>
    <w:rsid w:val="00EB5A39"/>
    <w:rsid w:val="00EB5E26"/>
    <w:rsid w:val="00EB60B0"/>
    <w:rsid w:val="00EB6227"/>
    <w:rsid w:val="00EB70C0"/>
    <w:rsid w:val="00EB7319"/>
    <w:rsid w:val="00EB7EAA"/>
    <w:rsid w:val="00EC00FC"/>
    <w:rsid w:val="00EC0166"/>
    <w:rsid w:val="00EC019A"/>
    <w:rsid w:val="00EC0286"/>
    <w:rsid w:val="00EC03D0"/>
    <w:rsid w:val="00EC0951"/>
    <w:rsid w:val="00EC0A06"/>
    <w:rsid w:val="00EC0B5A"/>
    <w:rsid w:val="00EC0F5A"/>
    <w:rsid w:val="00EC1A5E"/>
    <w:rsid w:val="00EC1B37"/>
    <w:rsid w:val="00EC1BE6"/>
    <w:rsid w:val="00EC1C77"/>
    <w:rsid w:val="00EC1DF7"/>
    <w:rsid w:val="00EC273A"/>
    <w:rsid w:val="00EC2912"/>
    <w:rsid w:val="00EC3179"/>
    <w:rsid w:val="00EC38C1"/>
    <w:rsid w:val="00EC3BCA"/>
    <w:rsid w:val="00EC3E61"/>
    <w:rsid w:val="00EC5124"/>
    <w:rsid w:val="00EC525E"/>
    <w:rsid w:val="00EC5559"/>
    <w:rsid w:val="00EC56C4"/>
    <w:rsid w:val="00EC57A9"/>
    <w:rsid w:val="00EC592B"/>
    <w:rsid w:val="00EC5B24"/>
    <w:rsid w:val="00EC5F6E"/>
    <w:rsid w:val="00EC64A6"/>
    <w:rsid w:val="00EC761E"/>
    <w:rsid w:val="00EC7922"/>
    <w:rsid w:val="00EC7E63"/>
    <w:rsid w:val="00EC7F36"/>
    <w:rsid w:val="00ED0341"/>
    <w:rsid w:val="00ED045C"/>
    <w:rsid w:val="00ED061E"/>
    <w:rsid w:val="00ED062F"/>
    <w:rsid w:val="00ED08E4"/>
    <w:rsid w:val="00ED0D8B"/>
    <w:rsid w:val="00ED1CA7"/>
    <w:rsid w:val="00ED20F0"/>
    <w:rsid w:val="00ED2E84"/>
    <w:rsid w:val="00ED3380"/>
    <w:rsid w:val="00ED447B"/>
    <w:rsid w:val="00ED458E"/>
    <w:rsid w:val="00ED4DE5"/>
    <w:rsid w:val="00ED5001"/>
    <w:rsid w:val="00ED5608"/>
    <w:rsid w:val="00ED596E"/>
    <w:rsid w:val="00ED5A51"/>
    <w:rsid w:val="00ED5B6D"/>
    <w:rsid w:val="00ED5DF9"/>
    <w:rsid w:val="00ED6045"/>
    <w:rsid w:val="00ED70A8"/>
    <w:rsid w:val="00ED71AA"/>
    <w:rsid w:val="00ED7224"/>
    <w:rsid w:val="00ED7C76"/>
    <w:rsid w:val="00EE0119"/>
    <w:rsid w:val="00EE013B"/>
    <w:rsid w:val="00EE0458"/>
    <w:rsid w:val="00EE0975"/>
    <w:rsid w:val="00EE0B64"/>
    <w:rsid w:val="00EE14FB"/>
    <w:rsid w:val="00EE1D5C"/>
    <w:rsid w:val="00EE2940"/>
    <w:rsid w:val="00EE2A4B"/>
    <w:rsid w:val="00EE2F5A"/>
    <w:rsid w:val="00EE3489"/>
    <w:rsid w:val="00EE3BEC"/>
    <w:rsid w:val="00EE3DB9"/>
    <w:rsid w:val="00EE3E35"/>
    <w:rsid w:val="00EE3EB6"/>
    <w:rsid w:val="00EE41A1"/>
    <w:rsid w:val="00EE41F8"/>
    <w:rsid w:val="00EE44B0"/>
    <w:rsid w:val="00EE4523"/>
    <w:rsid w:val="00EE45BA"/>
    <w:rsid w:val="00EE47AB"/>
    <w:rsid w:val="00EE4B60"/>
    <w:rsid w:val="00EE5628"/>
    <w:rsid w:val="00EE56E5"/>
    <w:rsid w:val="00EE5C52"/>
    <w:rsid w:val="00EE6737"/>
    <w:rsid w:val="00EE685A"/>
    <w:rsid w:val="00EE724E"/>
    <w:rsid w:val="00EE7E01"/>
    <w:rsid w:val="00EF016D"/>
    <w:rsid w:val="00EF0214"/>
    <w:rsid w:val="00EF169D"/>
    <w:rsid w:val="00EF19CC"/>
    <w:rsid w:val="00EF1D36"/>
    <w:rsid w:val="00EF1FBF"/>
    <w:rsid w:val="00EF24D6"/>
    <w:rsid w:val="00EF2750"/>
    <w:rsid w:val="00EF290B"/>
    <w:rsid w:val="00EF2F1C"/>
    <w:rsid w:val="00EF30CC"/>
    <w:rsid w:val="00EF36FA"/>
    <w:rsid w:val="00EF3D02"/>
    <w:rsid w:val="00EF4568"/>
    <w:rsid w:val="00EF4B60"/>
    <w:rsid w:val="00EF4D3A"/>
    <w:rsid w:val="00EF5006"/>
    <w:rsid w:val="00EF506E"/>
    <w:rsid w:val="00EF5A48"/>
    <w:rsid w:val="00EF6044"/>
    <w:rsid w:val="00EF6067"/>
    <w:rsid w:val="00EF6CDE"/>
    <w:rsid w:val="00EF7520"/>
    <w:rsid w:val="00F00404"/>
    <w:rsid w:val="00F0085C"/>
    <w:rsid w:val="00F00A61"/>
    <w:rsid w:val="00F00C77"/>
    <w:rsid w:val="00F01418"/>
    <w:rsid w:val="00F029B5"/>
    <w:rsid w:val="00F032D8"/>
    <w:rsid w:val="00F0331B"/>
    <w:rsid w:val="00F0349D"/>
    <w:rsid w:val="00F0394B"/>
    <w:rsid w:val="00F03D41"/>
    <w:rsid w:val="00F03DA7"/>
    <w:rsid w:val="00F0412B"/>
    <w:rsid w:val="00F04994"/>
    <w:rsid w:val="00F04AB3"/>
    <w:rsid w:val="00F04E1A"/>
    <w:rsid w:val="00F052F2"/>
    <w:rsid w:val="00F0569E"/>
    <w:rsid w:val="00F057D0"/>
    <w:rsid w:val="00F0596C"/>
    <w:rsid w:val="00F06DFF"/>
    <w:rsid w:val="00F06E5C"/>
    <w:rsid w:val="00F06E95"/>
    <w:rsid w:val="00F06FB7"/>
    <w:rsid w:val="00F07265"/>
    <w:rsid w:val="00F07424"/>
    <w:rsid w:val="00F103CB"/>
    <w:rsid w:val="00F10647"/>
    <w:rsid w:val="00F10C6E"/>
    <w:rsid w:val="00F113F8"/>
    <w:rsid w:val="00F11E3E"/>
    <w:rsid w:val="00F11EF4"/>
    <w:rsid w:val="00F125CD"/>
    <w:rsid w:val="00F1260D"/>
    <w:rsid w:val="00F1268D"/>
    <w:rsid w:val="00F126BC"/>
    <w:rsid w:val="00F12F80"/>
    <w:rsid w:val="00F132BB"/>
    <w:rsid w:val="00F1389F"/>
    <w:rsid w:val="00F14154"/>
    <w:rsid w:val="00F14352"/>
    <w:rsid w:val="00F1441B"/>
    <w:rsid w:val="00F15728"/>
    <w:rsid w:val="00F15831"/>
    <w:rsid w:val="00F15996"/>
    <w:rsid w:val="00F1613C"/>
    <w:rsid w:val="00F163FA"/>
    <w:rsid w:val="00F167A7"/>
    <w:rsid w:val="00F16D00"/>
    <w:rsid w:val="00F17480"/>
    <w:rsid w:val="00F174A9"/>
    <w:rsid w:val="00F17C49"/>
    <w:rsid w:val="00F17EBA"/>
    <w:rsid w:val="00F20BCE"/>
    <w:rsid w:val="00F2144A"/>
    <w:rsid w:val="00F218C4"/>
    <w:rsid w:val="00F219D1"/>
    <w:rsid w:val="00F22402"/>
    <w:rsid w:val="00F22440"/>
    <w:rsid w:val="00F2247F"/>
    <w:rsid w:val="00F224A3"/>
    <w:rsid w:val="00F22E74"/>
    <w:rsid w:val="00F22F74"/>
    <w:rsid w:val="00F23334"/>
    <w:rsid w:val="00F244DB"/>
    <w:rsid w:val="00F2513B"/>
    <w:rsid w:val="00F2566F"/>
    <w:rsid w:val="00F2603C"/>
    <w:rsid w:val="00F264CB"/>
    <w:rsid w:val="00F307CC"/>
    <w:rsid w:val="00F313C2"/>
    <w:rsid w:val="00F31A7A"/>
    <w:rsid w:val="00F31BBE"/>
    <w:rsid w:val="00F320E6"/>
    <w:rsid w:val="00F322C8"/>
    <w:rsid w:val="00F32710"/>
    <w:rsid w:val="00F32941"/>
    <w:rsid w:val="00F3340D"/>
    <w:rsid w:val="00F339DF"/>
    <w:rsid w:val="00F33E75"/>
    <w:rsid w:val="00F3401E"/>
    <w:rsid w:val="00F34D21"/>
    <w:rsid w:val="00F34D27"/>
    <w:rsid w:val="00F34D5C"/>
    <w:rsid w:val="00F35325"/>
    <w:rsid w:val="00F35E52"/>
    <w:rsid w:val="00F35F83"/>
    <w:rsid w:val="00F3669A"/>
    <w:rsid w:val="00F3671A"/>
    <w:rsid w:val="00F36B62"/>
    <w:rsid w:val="00F36C51"/>
    <w:rsid w:val="00F36FA8"/>
    <w:rsid w:val="00F371C6"/>
    <w:rsid w:val="00F3758F"/>
    <w:rsid w:val="00F37667"/>
    <w:rsid w:val="00F37890"/>
    <w:rsid w:val="00F37906"/>
    <w:rsid w:val="00F37B33"/>
    <w:rsid w:val="00F402D2"/>
    <w:rsid w:val="00F40880"/>
    <w:rsid w:val="00F41094"/>
    <w:rsid w:val="00F410CD"/>
    <w:rsid w:val="00F41638"/>
    <w:rsid w:val="00F4175B"/>
    <w:rsid w:val="00F41795"/>
    <w:rsid w:val="00F41A11"/>
    <w:rsid w:val="00F41A37"/>
    <w:rsid w:val="00F41B18"/>
    <w:rsid w:val="00F41DC1"/>
    <w:rsid w:val="00F4210A"/>
    <w:rsid w:val="00F42848"/>
    <w:rsid w:val="00F42B70"/>
    <w:rsid w:val="00F43974"/>
    <w:rsid w:val="00F43ED2"/>
    <w:rsid w:val="00F43F71"/>
    <w:rsid w:val="00F4534D"/>
    <w:rsid w:val="00F4641D"/>
    <w:rsid w:val="00F46421"/>
    <w:rsid w:val="00F465C7"/>
    <w:rsid w:val="00F468EA"/>
    <w:rsid w:val="00F47104"/>
    <w:rsid w:val="00F47BED"/>
    <w:rsid w:val="00F47D65"/>
    <w:rsid w:val="00F50077"/>
    <w:rsid w:val="00F5053C"/>
    <w:rsid w:val="00F50F0D"/>
    <w:rsid w:val="00F51325"/>
    <w:rsid w:val="00F513DA"/>
    <w:rsid w:val="00F5186B"/>
    <w:rsid w:val="00F51B2F"/>
    <w:rsid w:val="00F523A2"/>
    <w:rsid w:val="00F527B5"/>
    <w:rsid w:val="00F5400F"/>
    <w:rsid w:val="00F54031"/>
    <w:rsid w:val="00F543F9"/>
    <w:rsid w:val="00F547A7"/>
    <w:rsid w:val="00F54887"/>
    <w:rsid w:val="00F550E1"/>
    <w:rsid w:val="00F55D3D"/>
    <w:rsid w:val="00F560BD"/>
    <w:rsid w:val="00F562D1"/>
    <w:rsid w:val="00F564B5"/>
    <w:rsid w:val="00F56C19"/>
    <w:rsid w:val="00F5765F"/>
    <w:rsid w:val="00F57C79"/>
    <w:rsid w:val="00F57EA7"/>
    <w:rsid w:val="00F601CF"/>
    <w:rsid w:val="00F608A3"/>
    <w:rsid w:val="00F60A98"/>
    <w:rsid w:val="00F60D1B"/>
    <w:rsid w:val="00F60F6E"/>
    <w:rsid w:val="00F612EE"/>
    <w:rsid w:val="00F6138E"/>
    <w:rsid w:val="00F61B29"/>
    <w:rsid w:val="00F61D23"/>
    <w:rsid w:val="00F61DAF"/>
    <w:rsid w:val="00F62C27"/>
    <w:rsid w:val="00F62E47"/>
    <w:rsid w:val="00F632E0"/>
    <w:rsid w:val="00F63463"/>
    <w:rsid w:val="00F63A4F"/>
    <w:rsid w:val="00F63E36"/>
    <w:rsid w:val="00F640A0"/>
    <w:rsid w:val="00F6416D"/>
    <w:rsid w:val="00F64282"/>
    <w:rsid w:val="00F6464A"/>
    <w:rsid w:val="00F64CB6"/>
    <w:rsid w:val="00F64EE8"/>
    <w:rsid w:val="00F65071"/>
    <w:rsid w:val="00F6542B"/>
    <w:rsid w:val="00F65BFF"/>
    <w:rsid w:val="00F65D2F"/>
    <w:rsid w:val="00F66B2C"/>
    <w:rsid w:val="00F66C4F"/>
    <w:rsid w:val="00F66DF6"/>
    <w:rsid w:val="00F674CA"/>
    <w:rsid w:val="00F67F5F"/>
    <w:rsid w:val="00F70B23"/>
    <w:rsid w:val="00F70F54"/>
    <w:rsid w:val="00F71391"/>
    <w:rsid w:val="00F71708"/>
    <w:rsid w:val="00F71717"/>
    <w:rsid w:val="00F719C3"/>
    <w:rsid w:val="00F727E5"/>
    <w:rsid w:val="00F73A48"/>
    <w:rsid w:val="00F73DA9"/>
    <w:rsid w:val="00F74153"/>
    <w:rsid w:val="00F74264"/>
    <w:rsid w:val="00F751A7"/>
    <w:rsid w:val="00F75295"/>
    <w:rsid w:val="00F7561B"/>
    <w:rsid w:val="00F7572D"/>
    <w:rsid w:val="00F7580B"/>
    <w:rsid w:val="00F760E3"/>
    <w:rsid w:val="00F763CD"/>
    <w:rsid w:val="00F7692C"/>
    <w:rsid w:val="00F76C23"/>
    <w:rsid w:val="00F77359"/>
    <w:rsid w:val="00F77456"/>
    <w:rsid w:val="00F8021F"/>
    <w:rsid w:val="00F8036B"/>
    <w:rsid w:val="00F8052E"/>
    <w:rsid w:val="00F805E8"/>
    <w:rsid w:val="00F80C43"/>
    <w:rsid w:val="00F81148"/>
    <w:rsid w:val="00F81263"/>
    <w:rsid w:val="00F81473"/>
    <w:rsid w:val="00F815F8"/>
    <w:rsid w:val="00F81847"/>
    <w:rsid w:val="00F81851"/>
    <w:rsid w:val="00F82434"/>
    <w:rsid w:val="00F82987"/>
    <w:rsid w:val="00F83094"/>
    <w:rsid w:val="00F83381"/>
    <w:rsid w:val="00F83CF9"/>
    <w:rsid w:val="00F83DA0"/>
    <w:rsid w:val="00F83F91"/>
    <w:rsid w:val="00F840A3"/>
    <w:rsid w:val="00F849E5"/>
    <w:rsid w:val="00F84B45"/>
    <w:rsid w:val="00F8604A"/>
    <w:rsid w:val="00F8631C"/>
    <w:rsid w:val="00F86503"/>
    <w:rsid w:val="00F87878"/>
    <w:rsid w:val="00F9102A"/>
    <w:rsid w:val="00F91A31"/>
    <w:rsid w:val="00F91AD1"/>
    <w:rsid w:val="00F92B26"/>
    <w:rsid w:val="00F92FFC"/>
    <w:rsid w:val="00F93340"/>
    <w:rsid w:val="00F93958"/>
    <w:rsid w:val="00F93ED1"/>
    <w:rsid w:val="00F9444D"/>
    <w:rsid w:val="00F94913"/>
    <w:rsid w:val="00F94CD9"/>
    <w:rsid w:val="00F960A4"/>
    <w:rsid w:val="00F96259"/>
    <w:rsid w:val="00FA0A2A"/>
    <w:rsid w:val="00FA0ECC"/>
    <w:rsid w:val="00FA10E2"/>
    <w:rsid w:val="00FA12C5"/>
    <w:rsid w:val="00FA157B"/>
    <w:rsid w:val="00FA2504"/>
    <w:rsid w:val="00FA262C"/>
    <w:rsid w:val="00FA2ADC"/>
    <w:rsid w:val="00FA2F13"/>
    <w:rsid w:val="00FA2FF5"/>
    <w:rsid w:val="00FA32A3"/>
    <w:rsid w:val="00FA32E0"/>
    <w:rsid w:val="00FA3D29"/>
    <w:rsid w:val="00FA4769"/>
    <w:rsid w:val="00FA48CB"/>
    <w:rsid w:val="00FA4CFB"/>
    <w:rsid w:val="00FA4FFA"/>
    <w:rsid w:val="00FA6D7B"/>
    <w:rsid w:val="00FA6F52"/>
    <w:rsid w:val="00FA721F"/>
    <w:rsid w:val="00FA7B54"/>
    <w:rsid w:val="00FA7BA5"/>
    <w:rsid w:val="00FB0462"/>
    <w:rsid w:val="00FB0674"/>
    <w:rsid w:val="00FB0680"/>
    <w:rsid w:val="00FB0755"/>
    <w:rsid w:val="00FB151B"/>
    <w:rsid w:val="00FB1638"/>
    <w:rsid w:val="00FB1663"/>
    <w:rsid w:val="00FB181F"/>
    <w:rsid w:val="00FB1EB5"/>
    <w:rsid w:val="00FB2C6F"/>
    <w:rsid w:val="00FB3D48"/>
    <w:rsid w:val="00FB3DB2"/>
    <w:rsid w:val="00FB40CC"/>
    <w:rsid w:val="00FB40D2"/>
    <w:rsid w:val="00FB45B7"/>
    <w:rsid w:val="00FB4E9B"/>
    <w:rsid w:val="00FB51FF"/>
    <w:rsid w:val="00FB52A6"/>
    <w:rsid w:val="00FB5EAA"/>
    <w:rsid w:val="00FB694C"/>
    <w:rsid w:val="00FB6B91"/>
    <w:rsid w:val="00FB6BCE"/>
    <w:rsid w:val="00FB7162"/>
    <w:rsid w:val="00FB78D8"/>
    <w:rsid w:val="00FC0025"/>
    <w:rsid w:val="00FC0F55"/>
    <w:rsid w:val="00FC0F58"/>
    <w:rsid w:val="00FC15E0"/>
    <w:rsid w:val="00FC18DF"/>
    <w:rsid w:val="00FC1B4D"/>
    <w:rsid w:val="00FC1C52"/>
    <w:rsid w:val="00FC2954"/>
    <w:rsid w:val="00FC2B72"/>
    <w:rsid w:val="00FC2EF9"/>
    <w:rsid w:val="00FC2F4C"/>
    <w:rsid w:val="00FC3410"/>
    <w:rsid w:val="00FC3D68"/>
    <w:rsid w:val="00FC3FBD"/>
    <w:rsid w:val="00FC3FD1"/>
    <w:rsid w:val="00FC41FF"/>
    <w:rsid w:val="00FC46B3"/>
    <w:rsid w:val="00FC4913"/>
    <w:rsid w:val="00FC516D"/>
    <w:rsid w:val="00FC5EC4"/>
    <w:rsid w:val="00FC5EE5"/>
    <w:rsid w:val="00FC6B69"/>
    <w:rsid w:val="00FC6DFA"/>
    <w:rsid w:val="00FC7035"/>
    <w:rsid w:val="00FC7055"/>
    <w:rsid w:val="00FC71CD"/>
    <w:rsid w:val="00FC722D"/>
    <w:rsid w:val="00FC7744"/>
    <w:rsid w:val="00FC7967"/>
    <w:rsid w:val="00FC79FB"/>
    <w:rsid w:val="00FC7B1B"/>
    <w:rsid w:val="00FC7DB3"/>
    <w:rsid w:val="00FC7DE5"/>
    <w:rsid w:val="00FC7E56"/>
    <w:rsid w:val="00FD007E"/>
    <w:rsid w:val="00FD05B4"/>
    <w:rsid w:val="00FD07B5"/>
    <w:rsid w:val="00FD0BC2"/>
    <w:rsid w:val="00FD0EB3"/>
    <w:rsid w:val="00FD0F6C"/>
    <w:rsid w:val="00FD1DAB"/>
    <w:rsid w:val="00FD1EF8"/>
    <w:rsid w:val="00FD244E"/>
    <w:rsid w:val="00FD2D23"/>
    <w:rsid w:val="00FD3367"/>
    <w:rsid w:val="00FD38D6"/>
    <w:rsid w:val="00FD3963"/>
    <w:rsid w:val="00FD3BCF"/>
    <w:rsid w:val="00FD3CC1"/>
    <w:rsid w:val="00FD4003"/>
    <w:rsid w:val="00FD40A0"/>
    <w:rsid w:val="00FD46AD"/>
    <w:rsid w:val="00FD49B7"/>
    <w:rsid w:val="00FD4A18"/>
    <w:rsid w:val="00FD52C4"/>
    <w:rsid w:val="00FD6ADE"/>
    <w:rsid w:val="00FD7864"/>
    <w:rsid w:val="00FD788D"/>
    <w:rsid w:val="00FE0073"/>
    <w:rsid w:val="00FE0934"/>
    <w:rsid w:val="00FE190A"/>
    <w:rsid w:val="00FE1D9C"/>
    <w:rsid w:val="00FE202E"/>
    <w:rsid w:val="00FE2AFA"/>
    <w:rsid w:val="00FE5022"/>
    <w:rsid w:val="00FE5BB0"/>
    <w:rsid w:val="00FE5BE1"/>
    <w:rsid w:val="00FE5D28"/>
    <w:rsid w:val="00FE69AC"/>
    <w:rsid w:val="00FE71B8"/>
    <w:rsid w:val="00FE7279"/>
    <w:rsid w:val="00FF0009"/>
    <w:rsid w:val="00FF0356"/>
    <w:rsid w:val="00FF038B"/>
    <w:rsid w:val="00FF047B"/>
    <w:rsid w:val="00FF05A6"/>
    <w:rsid w:val="00FF0CA0"/>
    <w:rsid w:val="00FF1295"/>
    <w:rsid w:val="00FF19A4"/>
    <w:rsid w:val="00FF19D1"/>
    <w:rsid w:val="00FF1A45"/>
    <w:rsid w:val="00FF1A9D"/>
    <w:rsid w:val="00FF2427"/>
    <w:rsid w:val="00FF2C19"/>
    <w:rsid w:val="00FF2FD7"/>
    <w:rsid w:val="00FF338B"/>
    <w:rsid w:val="00FF3B50"/>
    <w:rsid w:val="00FF3C3D"/>
    <w:rsid w:val="00FF3EA1"/>
    <w:rsid w:val="00FF40C4"/>
    <w:rsid w:val="00FF4A48"/>
    <w:rsid w:val="00FF4E4A"/>
    <w:rsid w:val="00FF515E"/>
    <w:rsid w:val="00FF541B"/>
    <w:rsid w:val="00FF6033"/>
    <w:rsid w:val="00FF62D9"/>
    <w:rsid w:val="00FF64CA"/>
    <w:rsid w:val="00FF7259"/>
    <w:rsid w:val="00FF7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FA5F4"/>
  <w15:docId w15:val="{847323EC-5FAA-4FB2-8B1F-C8E9983AE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6DA7"/>
    <w:pPr>
      <w:widowControl w:val="0"/>
      <w:adjustRightInd w:val="0"/>
      <w:snapToGrid w:val="0"/>
      <w:spacing w:line="360" w:lineRule="auto"/>
      <w:jc w:val="both"/>
      <w:textAlignment w:val="center"/>
    </w:pPr>
    <w:rPr>
      <w:kern w:val="2"/>
      <w:sz w:val="24"/>
      <w:szCs w:val="24"/>
    </w:rPr>
  </w:style>
  <w:style w:type="paragraph" w:styleId="1">
    <w:name w:val="heading 1"/>
    <w:aliases w:val="+二号黑体居中,+二号黑体居中1,+二号黑体居中2,+二号黑体居中3,+二号黑体居中11,+二号黑体居中4,+二号黑体居中5,+二号黑体居中6,+二号黑体居中7,+二号黑体居中8,+二号黑体居中9,+二号黑体居中10,+二号黑体居中12,+二号黑体居中13,+二号黑体居中14,+二号黑体居中21,+二号黑体居中31,+二号黑体居中111,+二号黑体居中41,+二号黑体居中51,+二号黑体居中61,+二号黑体居中71,+二号黑体居中81,+二号黑体居中91,+二号黑体居中101"/>
    <w:basedOn w:val="a"/>
    <w:link w:val="10"/>
    <w:qFormat/>
    <w:rsid w:val="002F1BD3"/>
    <w:pPr>
      <w:keepNext/>
      <w:keepLines/>
      <w:pageBreakBefore/>
      <w:numPr>
        <w:numId w:val="16"/>
      </w:numPr>
      <w:spacing w:beforeLines="100" w:afterLines="100" w:line="240" w:lineRule="auto"/>
      <w:jc w:val="center"/>
      <w:outlineLvl w:val="0"/>
    </w:pPr>
    <w:rPr>
      <w:rFonts w:eastAsia="黑体"/>
      <w:snapToGrid w:val="0"/>
      <w:sz w:val="44"/>
      <w:szCs w:val="44"/>
    </w:rPr>
  </w:style>
  <w:style w:type="paragraph" w:styleId="2">
    <w:name w:val="heading 2"/>
    <w:aliases w:val="+三号黑体左齐,+三号黑体左齐1,+三号黑体左齐2,+三号黑体左齐3,+三号黑体左齐4,+三号黑体左齐5,+三号黑体左齐6,+三号黑体左齐7,+三号黑体左齐8,+三号黑体左齐9,+三号黑体左齐10,+三号黑体左齐11,+三号黑体左齐12,+三号黑体左齐21,+三号黑体左齐31,+三号黑体左齐41,+三号黑体左齐51,+三号黑体左齐61,+三号黑体左齐71,+三号黑体左齐81,+三号黑体左齐91,+三号黑体左齐101,+三号黑体左齐111,+三号黑体左齐13,+三号黑体左齐22"/>
    <w:basedOn w:val="a"/>
    <w:qFormat/>
    <w:rsid w:val="002F1BD3"/>
    <w:pPr>
      <w:keepNext/>
      <w:keepLines/>
      <w:numPr>
        <w:ilvl w:val="1"/>
        <w:numId w:val="16"/>
      </w:numPr>
      <w:spacing w:beforeLines="50" w:afterLines="50" w:line="240" w:lineRule="auto"/>
      <w:jc w:val="left"/>
      <w:outlineLvl w:val="1"/>
    </w:pPr>
    <w:rPr>
      <w:rFonts w:eastAsia="黑体"/>
      <w:sz w:val="32"/>
      <w:szCs w:val="32"/>
    </w:rPr>
  </w:style>
  <w:style w:type="paragraph" w:styleId="3">
    <w:name w:val="heading 3"/>
    <w:aliases w:val="+四号黑体左齐,+四号黑体左齐1,+四号黑体左齐2,+四号黑体左齐3,+四号黑体左齐11,+四号黑体左齐4,+四号黑体左齐5,+四号黑体左齐6,+四号黑体左齐7,+四号黑体左齐8,+四号黑体左齐9,+四号黑体左齐10,+四号黑体左齐12,+四号黑体左齐13,+四号黑体左齐21,+四号黑体左齐31,+四号黑体左齐111,+四号黑体左齐41,+四号黑体左齐51,+四号黑体左齐61,+四号黑体左齐71,+四号黑体左齐81,+四号黑体左齐91,+四号黑体左齐101,+四号黑体左齐121"/>
    <w:basedOn w:val="a"/>
    <w:link w:val="30"/>
    <w:qFormat/>
    <w:rsid w:val="002F1BD3"/>
    <w:pPr>
      <w:keepNext/>
      <w:keepLines/>
      <w:numPr>
        <w:ilvl w:val="2"/>
        <w:numId w:val="16"/>
      </w:numPr>
      <w:spacing w:beforeLines="50" w:afterLines="50" w:line="240" w:lineRule="auto"/>
      <w:outlineLvl w:val="2"/>
    </w:pPr>
    <w:rPr>
      <w:rFonts w:eastAsia="黑体"/>
      <w:kern w:val="0"/>
      <w:sz w:val="28"/>
      <w:szCs w:val="28"/>
    </w:rPr>
  </w:style>
  <w:style w:type="paragraph" w:styleId="4">
    <w:name w:val="heading 4"/>
    <w:aliases w:val="+小四黑体左齐,+小四黑体左齐1,+小四黑体左齐2,+小四黑体左齐3,+小四黑体左齐11,+小四黑体左齐4,+小四黑体左齐5,+小四黑体左齐6,+小四黑体左齐7,+小四黑体左齐8,+小四黑体左齐9,+小四黑体左齐10,+小四黑体左齐12,+小四黑体左齐13,+小四黑体左齐21,+小四黑体左齐31,+小四黑体左齐111,+小四黑体左齐41,+小四黑体左齐51,+小四黑体左齐61,+小四黑体左齐71,+小四黑体左齐81,+小四黑体左齐91,+小四黑体左齐101,+小四黑体左齐121"/>
    <w:basedOn w:val="a"/>
    <w:qFormat/>
    <w:rsid w:val="002F1BD3"/>
    <w:pPr>
      <w:keepNext/>
      <w:keepLines/>
      <w:numPr>
        <w:ilvl w:val="3"/>
        <w:numId w:val="16"/>
      </w:numPr>
      <w:spacing w:beforeLines="30" w:afterLines="30" w:line="240" w:lineRule="auto"/>
      <w:jc w:val="left"/>
      <w:outlineLvl w:val="3"/>
    </w:pPr>
    <w:rPr>
      <w:rFonts w:eastAsia="黑体"/>
    </w:rPr>
  </w:style>
  <w:style w:type="paragraph" w:styleId="5">
    <w:name w:val="heading 5"/>
    <w:basedOn w:val="a"/>
    <w:next w:val="a"/>
    <w:qFormat/>
    <w:rsid w:val="002F1BD3"/>
    <w:pPr>
      <w:keepNext/>
      <w:numPr>
        <w:ilvl w:val="4"/>
        <w:numId w:val="14"/>
      </w:numPr>
      <w:adjustRightInd/>
      <w:snapToGrid/>
      <w:spacing w:line="240" w:lineRule="auto"/>
      <w:outlineLvl w:val="4"/>
    </w:pPr>
    <w:rPr>
      <w:b/>
      <w:bCs/>
    </w:rPr>
  </w:style>
  <w:style w:type="paragraph" w:styleId="60">
    <w:name w:val="heading 6"/>
    <w:basedOn w:val="a"/>
    <w:next w:val="a"/>
    <w:qFormat/>
    <w:rsid w:val="002F1BD3"/>
    <w:pPr>
      <w:keepNext/>
      <w:keepLines/>
      <w:numPr>
        <w:ilvl w:val="5"/>
        <w:numId w:val="14"/>
      </w:numPr>
      <w:spacing w:before="240" w:after="64" w:line="320" w:lineRule="auto"/>
      <w:outlineLvl w:val="5"/>
    </w:pPr>
    <w:rPr>
      <w:rFonts w:ascii="Arial" w:eastAsia="黑体" w:hAnsi="Arial"/>
      <w:b/>
      <w:bCs/>
    </w:rPr>
  </w:style>
  <w:style w:type="paragraph" w:styleId="7">
    <w:name w:val="heading 7"/>
    <w:basedOn w:val="a"/>
    <w:next w:val="a"/>
    <w:qFormat/>
    <w:rsid w:val="002F1BD3"/>
    <w:pPr>
      <w:keepNext/>
      <w:keepLines/>
      <w:numPr>
        <w:ilvl w:val="6"/>
        <w:numId w:val="14"/>
      </w:numPr>
      <w:spacing w:before="240" w:after="64" w:line="320" w:lineRule="auto"/>
      <w:outlineLvl w:val="6"/>
    </w:pPr>
    <w:rPr>
      <w:b/>
      <w:bCs/>
    </w:rPr>
  </w:style>
  <w:style w:type="paragraph" w:styleId="8">
    <w:name w:val="heading 8"/>
    <w:basedOn w:val="a"/>
    <w:next w:val="a"/>
    <w:qFormat/>
    <w:rsid w:val="002F1BD3"/>
    <w:pPr>
      <w:keepNext/>
      <w:keepLines/>
      <w:numPr>
        <w:ilvl w:val="7"/>
        <w:numId w:val="14"/>
      </w:numPr>
      <w:spacing w:before="240" w:after="64" w:line="320" w:lineRule="auto"/>
      <w:outlineLvl w:val="7"/>
    </w:pPr>
    <w:rPr>
      <w:rFonts w:ascii="Arial" w:eastAsia="黑体" w:hAnsi="Arial"/>
    </w:rPr>
  </w:style>
  <w:style w:type="paragraph" w:styleId="9">
    <w:name w:val="heading 9"/>
    <w:basedOn w:val="a"/>
    <w:next w:val="a"/>
    <w:qFormat/>
    <w:rsid w:val="002F1BD3"/>
    <w:pPr>
      <w:keepNext/>
      <w:keepLines/>
      <w:numPr>
        <w:ilvl w:val="8"/>
        <w:numId w:val="14"/>
      </w:numPr>
      <w:spacing w:before="240" w:after="64" w:line="320"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Abstract">
    <w:name w:val="Abstract+二号黑体居中"/>
    <w:basedOn w:val="a"/>
    <w:rsid w:val="002F1BD3"/>
    <w:pPr>
      <w:spacing w:beforeLines="100" w:afterLines="100" w:line="240" w:lineRule="auto"/>
      <w:jc w:val="center"/>
      <w:outlineLvl w:val="0"/>
    </w:pPr>
    <w:rPr>
      <w:rFonts w:eastAsia="Times New Roman"/>
      <w:b/>
      <w:sz w:val="44"/>
      <w:szCs w:val="44"/>
    </w:rPr>
  </w:style>
  <w:style w:type="character" w:styleId="a3">
    <w:name w:val="Hyperlink"/>
    <w:uiPriority w:val="99"/>
    <w:rsid w:val="002F1BD3"/>
    <w:rPr>
      <w:color w:val="0000FF"/>
      <w:u w:val="single"/>
    </w:rPr>
  </w:style>
  <w:style w:type="paragraph" w:customStyle="1" w:styleId="a4">
    <w:name w:val="声明+二号黑体居中"/>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0">
    <w:name w:val="首行缩进:  2 字符"/>
    <w:aliases w:val="正文 + 宋体"/>
    <w:basedOn w:val="a"/>
    <w:rsid w:val="002F1BD3"/>
    <w:pPr>
      <w:ind w:firstLineChars="200" w:firstLine="200"/>
    </w:pPr>
    <w:rPr>
      <w:rFonts w:cs="宋体"/>
      <w:szCs w:val="20"/>
    </w:rPr>
  </w:style>
  <w:style w:type="paragraph" w:customStyle="1" w:styleId="a5">
    <w:name w:val="摘要+二号黑体居中"/>
    <w:basedOn w:val="a"/>
    <w:rsid w:val="002F1BD3"/>
    <w:pPr>
      <w:spacing w:beforeLines="100" w:afterLines="100" w:line="240" w:lineRule="auto"/>
      <w:jc w:val="center"/>
      <w:outlineLvl w:val="0"/>
    </w:pPr>
    <w:rPr>
      <w:rFonts w:eastAsia="黑体"/>
      <w:sz w:val="44"/>
      <w:szCs w:val="44"/>
    </w:rPr>
  </w:style>
  <w:style w:type="paragraph" w:styleId="a6">
    <w:name w:val="header"/>
    <w:basedOn w:val="a"/>
    <w:link w:val="a7"/>
    <w:uiPriority w:val="99"/>
    <w:rsid w:val="002F1BD3"/>
    <w:pPr>
      <w:pBdr>
        <w:bottom w:val="single" w:sz="6" w:space="1" w:color="auto"/>
      </w:pBdr>
      <w:tabs>
        <w:tab w:val="right" w:pos="9000"/>
      </w:tabs>
      <w:spacing w:line="240" w:lineRule="auto"/>
      <w:jc w:val="center"/>
    </w:pPr>
    <w:rPr>
      <w:rFonts w:eastAsia="楷体_GB2312"/>
      <w:sz w:val="21"/>
      <w:szCs w:val="18"/>
    </w:rPr>
  </w:style>
  <w:style w:type="paragraph" w:styleId="a8">
    <w:name w:val="footer"/>
    <w:basedOn w:val="a"/>
    <w:link w:val="a9"/>
    <w:uiPriority w:val="99"/>
    <w:rsid w:val="002F1BD3"/>
    <w:pPr>
      <w:tabs>
        <w:tab w:val="center" w:pos="4153"/>
        <w:tab w:val="right" w:pos="8306"/>
      </w:tabs>
      <w:spacing w:line="240" w:lineRule="auto"/>
      <w:jc w:val="left"/>
    </w:pPr>
    <w:rPr>
      <w:sz w:val="18"/>
      <w:szCs w:val="18"/>
    </w:rPr>
  </w:style>
  <w:style w:type="character" w:styleId="aa">
    <w:name w:val="page number"/>
    <w:basedOn w:val="a0"/>
    <w:rsid w:val="002F1BD3"/>
  </w:style>
  <w:style w:type="paragraph" w:customStyle="1" w:styleId="ab">
    <w:name w:val="注"/>
    <w:basedOn w:val="ac"/>
    <w:rsid w:val="002F1BD3"/>
    <w:pPr>
      <w:spacing w:line="300" w:lineRule="auto"/>
      <w:jc w:val="center"/>
    </w:pPr>
    <w:rPr>
      <w:rFonts w:ascii="宋体" w:eastAsia="宋体" w:hAnsi="宋体"/>
      <w:sz w:val="21"/>
      <w:szCs w:val="24"/>
    </w:rPr>
  </w:style>
  <w:style w:type="paragraph" w:customStyle="1" w:styleId="11">
    <w:name w:val="题目处1+黑体居中占三行"/>
    <w:basedOn w:val="a"/>
    <w:rsid w:val="002F1BD3"/>
    <w:pPr>
      <w:spacing w:beforeLines="100" w:afterLines="100" w:line="240" w:lineRule="auto"/>
      <w:jc w:val="center"/>
    </w:pPr>
    <w:rPr>
      <w:rFonts w:eastAsia="黑体"/>
      <w:sz w:val="44"/>
      <w:szCs w:val="44"/>
    </w:rPr>
  </w:style>
  <w:style w:type="paragraph" w:customStyle="1" w:styleId="Title1">
    <w:name w:val="Title1"/>
    <w:basedOn w:val="a"/>
    <w:rsid w:val="002F1BD3"/>
    <w:pPr>
      <w:spacing w:beforeLines="100" w:afterLines="100" w:line="240" w:lineRule="auto"/>
      <w:jc w:val="center"/>
    </w:pPr>
    <w:rPr>
      <w:rFonts w:eastAsia="Times New Roman"/>
      <w:b/>
      <w:bCs/>
      <w:sz w:val="44"/>
      <w:szCs w:val="44"/>
    </w:rPr>
  </w:style>
  <w:style w:type="paragraph" w:customStyle="1" w:styleId="21">
    <w:name w:val="题目处2+ 三号宋体居中"/>
    <w:basedOn w:val="a"/>
    <w:rsid w:val="002F1BD3"/>
    <w:pPr>
      <w:keepNext/>
      <w:keepLines/>
      <w:pageBreakBefore/>
      <w:spacing w:beforeLines="100" w:afterLines="100"/>
      <w:jc w:val="center"/>
    </w:pPr>
    <w:rPr>
      <w:rFonts w:eastAsia="黑体" w:cs="宋体"/>
      <w:sz w:val="32"/>
      <w:szCs w:val="20"/>
    </w:rPr>
  </w:style>
  <w:style w:type="paragraph" w:customStyle="1" w:styleId="Title2TimesNewRoman">
    <w:name w:val="Title2+三号TimesNewRoman居中"/>
    <w:basedOn w:val="21"/>
    <w:rsid w:val="002F1BD3"/>
    <w:pPr>
      <w:spacing w:line="240" w:lineRule="auto"/>
    </w:pPr>
    <w:rPr>
      <w:rFonts w:eastAsia="Times New Roman"/>
      <w:b/>
      <w:szCs w:val="32"/>
    </w:rPr>
  </w:style>
  <w:style w:type="paragraph" w:customStyle="1" w:styleId="ad">
    <w:name w:val="专业"/>
    <w:basedOn w:val="a"/>
    <w:rsid w:val="002F1BD3"/>
    <w:pPr>
      <w:keepNext/>
      <w:keepLines/>
      <w:pageBreakBefore/>
      <w:spacing w:beforeLines="120" w:afterLines="100" w:line="240" w:lineRule="auto"/>
      <w:jc w:val="left"/>
    </w:pPr>
    <w:rPr>
      <w:rFonts w:eastAsia="Times New Roman"/>
      <w:b/>
      <w:sz w:val="28"/>
    </w:rPr>
  </w:style>
  <w:style w:type="paragraph" w:styleId="ac">
    <w:name w:val="caption"/>
    <w:basedOn w:val="a"/>
    <w:next w:val="a"/>
    <w:link w:val="ae"/>
    <w:qFormat/>
    <w:rsid w:val="002F1BD3"/>
    <w:rPr>
      <w:rFonts w:ascii="Arial" w:eastAsia="黑体" w:hAnsi="Arial" w:cs="Arial"/>
      <w:sz w:val="20"/>
      <w:szCs w:val="20"/>
    </w:rPr>
  </w:style>
  <w:style w:type="paragraph" w:customStyle="1" w:styleId="af">
    <w:name w:val="致谢+二号黑体居中"/>
    <w:basedOn w:val="a"/>
    <w:rsid w:val="002F1BD3"/>
    <w:pPr>
      <w:keepNext/>
      <w:keepLines/>
      <w:pageBreakBefore/>
      <w:spacing w:beforeLines="100" w:afterLines="100" w:line="240" w:lineRule="auto"/>
      <w:jc w:val="center"/>
      <w:outlineLvl w:val="0"/>
    </w:pPr>
    <w:rPr>
      <w:rFonts w:eastAsia="黑体"/>
      <w:sz w:val="44"/>
    </w:rPr>
  </w:style>
  <w:style w:type="paragraph" w:customStyle="1" w:styleId="af0">
    <w:name w:val="标注"/>
    <w:basedOn w:val="ac"/>
    <w:rsid w:val="002F1BD3"/>
    <w:pPr>
      <w:jc w:val="right"/>
    </w:pPr>
    <w:rPr>
      <w:rFonts w:ascii="宋体" w:eastAsia="宋体" w:hAnsi="宋体"/>
      <w:sz w:val="24"/>
    </w:rPr>
  </w:style>
  <w:style w:type="character" w:customStyle="1" w:styleId="12">
    <w:name w:val="访问过的超链接1"/>
    <w:rsid w:val="002F1BD3"/>
    <w:rPr>
      <w:color w:val="800080"/>
      <w:u w:val="single"/>
    </w:rPr>
  </w:style>
  <w:style w:type="paragraph" w:customStyle="1" w:styleId="MTDisplayEquation">
    <w:name w:val="MTDisplayEquation"/>
    <w:basedOn w:val="a"/>
    <w:next w:val="a"/>
    <w:rsid w:val="002F1BD3"/>
    <w:pPr>
      <w:tabs>
        <w:tab w:val="center" w:pos="4540"/>
        <w:tab w:val="right" w:pos="9080"/>
      </w:tabs>
      <w:autoSpaceDE w:val="0"/>
      <w:autoSpaceDN w:val="0"/>
      <w:jc w:val="left"/>
    </w:pPr>
    <w:rPr>
      <w:rFonts w:ascii="宋体" w:hAnsi="宋体" w:cs="宋体"/>
      <w:kern w:val="0"/>
    </w:rPr>
  </w:style>
  <w:style w:type="paragraph" w:styleId="af1">
    <w:name w:val="table of figures"/>
    <w:basedOn w:val="a"/>
    <w:next w:val="a"/>
    <w:semiHidden/>
    <w:rsid w:val="002F1BD3"/>
    <w:pPr>
      <w:ind w:leftChars="200" w:left="200" w:hangingChars="200" w:hanging="200"/>
    </w:pPr>
  </w:style>
  <w:style w:type="paragraph" w:styleId="af2">
    <w:name w:val="Date"/>
    <w:basedOn w:val="a"/>
    <w:next w:val="a"/>
    <w:rsid w:val="002F1BD3"/>
    <w:pPr>
      <w:ind w:leftChars="2500" w:left="100"/>
    </w:pPr>
  </w:style>
  <w:style w:type="paragraph" w:customStyle="1" w:styleId="af3">
    <w:name w:val="第一级"/>
    <w:basedOn w:val="1"/>
    <w:next w:val="a"/>
    <w:rsid w:val="002F1BD3"/>
  </w:style>
  <w:style w:type="paragraph" w:styleId="af4">
    <w:name w:val="Document Map"/>
    <w:basedOn w:val="a"/>
    <w:semiHidden/>
    <w:rsid w:val="002F1BD3"/>
    <w:pPr>
      <w:shd w:val="clear" w:color="auto" w:fill="000080"/>
    </w:pPr>
  </w:style>
  <w:style w:type="paragraph" w:customStyle="1" w:styleId="13">
    <w:name w:val="样式1"/>
    <w:basedOn w:val="1"/>
    <w:rsid w:val="002F1BD3"/>
    <w:pPr>
      <w:spacing w:beforeLines="200" w:afterLines="0" w:line="360" w:lineRule="auto"/>
    </w:pPr>
  </w:style>
  <w:style w:type="paragraph" w:customStyle="1" w:styleId="22">
    <w:name w:val="样式2"/>
    <w:basedOn w:val="2"/>
    <w:next w:val="a"/>
    <w:rsid w:val="002F1BD3"/>
    <w:pPr>
      <w:numPr>
        <w:ilvl w:val="0"/>
        <w:numId w:val="0"/>
      </w:numPr>
      <w:spacing w:line="360" w:lineRule="auto"/>
    </w:pPr>
    <w:rPr>
      <w:rFonts w:ascii="宋体" w:hAnsi="宋体" w:cs="宋体"/>
      <w:kern w:val="0"/>
    </w:rPr>
  </w:style>
  <w:style w:type="paragraph" w:customStyle="1" w:styleId="31">
    <w:name w:val="样式3"/>
    <w:basedOn w:val="3"/>
    <w:next w:val="a"/>
    <w:link w:val="3Char"/>
    <w:rsid w:val="002F1BD3"/>
    <w:pPr>
      <w:numPr>
        <w:ilvl w:val="0"/>
        <w:numId w:val="0"/>
      </w:numPr>
      <w:spacing w:before="156" w:after="156" w:line="360" w:lineRule="auto"/>
    </w:pPr>
  </w:style>
  <w:style w:type="paragraph" w:customStyle="1" w:styleId="40">
    <w:name w:val="样式4"/>
    <w:basedOn w:val="2"/>
    <w:rsid w:val="002F1BD3"/>
  </w:style>
  <w:style w:type="paragraph" w:styleId="TOC2">
    <w:name w:val="toc 2"/>
    <w:basedOn w:val="a"/>
    <w:next w:val="a"/>
    <w:uiPriority w:val="39"/>
    <w:rsid w:val="002F1BD3"/>
    <w:pPr>
      <w:spacing w:line="300" w:lineRule="auto"/>
    </w:pPr>
  </w:style>
  <w:style w:type="paragraph" w:styleId="TOC1">
    <w:name w:val="toc 1"/>
    <w:basedOn w:val="a"/>
    <w:next w:val="a"/>
    <w:uiPriority w:val="39"/>
    <w:rsid w:val="002F1BD3"/>
    <w:pPr>
      <w:spacing w:line="300" w:lineRule="auto"/>
    </w:pPr>
    <w:rPr>
      <w:rFonts w:eastAsia="黑体"/>
    </w:rPr>
  </w:style>
  <w:style w:type="paragraph" w:styleId="TOC3">
    <w:name w:val="toc 3"/>
    <w:basedOn w:val="a"/>
    <w:next w:val="a"/>
    <w:uiPriority w:val="39"/>
    <w:rsid w:val="002F1BD3"/>
    <w:pPr>
      <w:spacing w:line="300" w:lineRule="auto"/>
      <w:ind w:leftChars="200" w:left="200"/>
    </w:pPr>
  </w:style>
  <w:style w:type="table" w:styleId="af5">
    <w:name w:val="Table Grid"/>
    <w:basedOn w:val="a1"/>
    <w:rsid w:val="002F1BD3"/>
    <w:pPr>
      <w:widowControl w:val="0"/>
      <w:adjustRightInd w:val="0"/>
      <w:snapToGrid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f6">
    <w:name w:val="Body Text Indent"/>
    <w:basedOn w:val="a"/>
    <w:rsid w:val="002F1BD3"/>
    <w:pPr>
      <w:adjustRightInd/>
      <w:snapToGrid/>
      <w:spacing w:line="240" w:lineRule="auto"/>
      <w:ind w:firstLineChars="200" w:firstLine="420"/>
    </w:pPr>
    <w:rPr>
      <w:sz w:val="21"/>
    </w:rPr>
  </w:style>
  <w:style w:type="paragraph" w:styleId="af7">
    <w:name w:val="Body Text"/>
    <w:basedOn w:val="a"/>
    <w:link w:val="af8"/>
    <w:rsid w:val="002F1BD3"/>
    <w:pPr>
      <w:adjustRightInd/>
      <w:snapToGrid/>
      <w:jc w:val="center"/>
    </w:pPr>
    <w:rPr>
      <w:b/>
      <w:bCs/>
      <w:sz w:val="44"/>
    </w:rPr>
  </w:style>
  <w:style w:type="character" w:customStyle="1" w:styleId="30">
    <w:name w:val="标题 3 字符"/>
    <w:aliases w:val="+四号黑体左齐 字符,+四号黑体左齐1 字符,+四号黑体左齐2 字符,+四号黑体左齐3 字符,+四号黑体左齐11 字符,+四号黑体左齐4 字符,+四号黑体左齐5 字符,+四号黑体左齐6 字符,+四号黑体左齐7 字符,+四号黑体左齐8 字符,+四号黑体左齐9 字符,+四号黑体左齐10 字符,+四号黑体左齐12 字符,+四号黑体左齐13 字符,+四号黑体左齐21 字符,+四号黑体左齐31 字符,+四号黑体左齐111 字符,+四号黑体左齐41 字符,+四号黑体左齐51 字符"/>
    <w:link w:val="3"/>
    <w:rsid w:val="002F1BD3"/>
    <w:rPr>
      <w:rFonts w:eastAsia="黑体"/>
      <w:sz w:val="28"/>
      <w:szCs w:val="28"/>
    </w:rPr>
  </w:style>
  <w:style w:type="character" w:customStyle="1" w:styleId="3Char">
    <w:name w:val="样式3 Char"/>
    <w:basedOn w:val="30"/>
    <w:link w:val="31"/>
    <w:rsid w:val="002F1BD3"/>
    <w:rPr>
      <w:rFonts w:eastAsia="黑体"/>
      <w:sz w:val="28"/>
      <w:szCs w:val="28"/>
    </w:rPr>
  </w:style>
  <w:style w:type="character" w:styleId="af9">
    <w:name w:val="Strong"/>
    <w:qFormat/>
    <w:rsid w:val="002F1BD3"/>
    <w:rPr>
      <w:b/>
      <w:bCs/>
    </w:rPr>
  </w:style>
  <w:style w:type="character" w:customStyle="1" w:styleId="10">
    <w:name w:val="标题 1 字符"/>
    <w:aliases w:val="+二号黑体居中 字符,+二号黑体居中1 字符,+二号黑体居中2 字符,+二号黑体居中3 字符,+二号黑体居中11 字符,+二号黑体居中4 字符,+二号黑体居中5 字符,+二号黑体居中6 字符,+二号黑体居中7 字符,+二号黑体居中8 字符,+二号黑体居中9 字符,+二号黑体居中10 字符,+二号黑体居中12 字符,+二号黑体居中13 字符,+二号黑体居中14 字符,+二号黑体居中21 字符,+二号黑体居中31 字符,+二号黑体居中111 字符,+二号黑体居中41 字符"/>
    <w:link w:val="1"/>
    <w:rsid w:val="002F1BD3"/>
    <w:rPr>
      <w:rFonts w:eastAsia="黑体"/>
      <w:snapToGrid w:val="0"/>
      <w:kern w:val="2"/>
      <w:sz w:val="44"/>
      <w:szCs w:val="44"/>
    </w:rPr>
  </w:style>
  <w:style w:type="paragraph" w:customStyle="1" w:styleId="111">
    <w:name w:val="样式 标题 1+二号黑体居中 + 段前: 1 行 段后: 1 行"/>
    <w:basedOn w:val="1"/>
    <w:rsid w:val="002F1BD3"/>
    <w:pPr>
      <w:numPr>
        <w:numId w:val="1"/>
      </w:numPr>
      <w:spacing w:before="312" w:after="312"/>
    </w:pPr>
    <w:rPr>
      <w:rFonts w:cs="宋体"/>
      <w:szCs w:val="20"/>
    </w:rPr>
  </w:style>
  <w:style w:type="paragraph" w:customStyle="1" w:styleId="afa">
    <w:name w:val="第一级标题"/>
    <w:basedOn w:val="1"/>
    <w:rsid w:val="002F1BD3"/>
    <w:pPr>
      <w:spacing w:before="312" w:after="312"/>
    </w:pPr>
  </w:style>
  <w:style w:type="paragraph" w:customStyle="1" w:styleId="afb">
    <w:name w:val="第一级标题（自定义）"/>
    <w:basedOn w:val="1"/>
    <w:next w:val="a"/>
    <w:rsid w:val="002F1BD3"/>
    <w:pPr>
      <w:spacing w:before="312" w:after="312"/>
    </w:pPr>
  </w:style>
  <w:style w:type="paragraph" w:customStyle="1" w:styleId="20505">
    <w:name w:val="样式 标题 2+三号黑体左齐 + 段前: 0.5 行 段后: 0.5 行"/>
    <w:basedOn w:val="2"/>
    <w:next w:val="a"/>
    <w:rsid w:val="002F1BD3"/>
    <w:pPr>
      <w:numPr>
        <w:ilvl w:val="0"/>
        <w:numId w:val="0"/>
      </w:numPr>
      <w:spacing w:before="156" w:after="156"/>
    </w:pPr>
    <w:rPr>
      <w:rFonts w:cs="宋体"/>
      <w:szCs w:val="20"/>
    </w:rPr>
  </w:style>
  <w:style w:type="paragraph" w:customStyle="1" w:styleId="205051">
    <w:name w:val="样式 标题 2+三号黑体左齐 + 段前: 0.5 行 段后: 0.5 行1"/>
    <w:basedOn w:val="2"/>
    <w:rsid w:val="002F1BD3"/>
    <w:pPr>
      <w:numPr>
        <w:ilvl w:val="0"/>
        <w:numId w:val="0"/>
      </w:numPr>
    </w:pPr>
    <w:rPr>
      <w:rFonts w:cs="宋体"/>
      <w:szCs w:val="20"/>
    </w:rPr>
  </w:style>
  <w:style w:type="paragraph" w:customStyle="1" w:styleId="205052">
    <w:name w:val="样式 标题 2+三号黑体左齐 + 段前: 0.5 行 段后: 0.5 行2"/>
    <w:basedOn w:val="2"/>
    <w:next w:val="a"/>
    <w:rsid w:val="002F1BD3"/>
    <w:pPr>
      <w:numPr>
        <w:ilvl w:val="0"/>
        <w:numId w:val="0"/>
      </w:numPr>
    </w:pPr>
    <w:rPr>
      <w:rFonts w:cs="宋体"/>
      <w:szCs w:val="20"/>
    </w:rPr>
  </w:style>
  <w:style w:type="paragraph" w:customStyle="1" w:styleId="1111">
    <w:name w:val="样式 标题 1+二号黑体居中 + 段前: 1 行 段后: 1 行1"/>
    <w:basedOn w:val="1"/>
    <w:rsid w:val="002F1BD3"/>
    <w:pPr>
      <w:spacing w:before="312" w:after="312"/>
    </w:pPr>
    <w:rPr>
      <w:rFonts w:cs="宋体"/>
      <w:szCs w:val="20"/>
    </w:rPr>
  </w:style>
  <w:style w:type="paragraph" w:customStyle="1" w:styleId="14">
    <w:name w:val="第一级标题1"/>
    <w:basedOn w:val="1"/>
    <w:rsid w:val="002F1BD3"/>
    <w:pPr>
      <w:spacing w:before="312" w:after="312"/>
    </w:pPr>
  </w:style>
  <w:style w:type="paragraph" w:customStyle="1" w:styleId="15">
    <w:name w:val="第一级标题（自定义）1"/>
    <w:basedOn w:val="1"/>
    <w:next w:val="a"/>
    <w:rsid w:val="002F1BD3"/>
    <w:pPr>
      <w:spacing w:before="312" w:after="312"/>
    </w:pPr>
  </w:style>
  <w:style w:type="paragraph" w:customStyle="1" w:styleId="Abstract1">
    <w:name w:val="Abstract+二号黑体居中1"/>
    <w:basedOn w:val="a"/>
    <w:rsid w:val="002F1BD3"/>
    <w:pPr>
      <w:spacing w:beforeLines="100" w:afterLines="100" w:line="240" w:lineRule="auto"/>
      <w:jc w:val="center"/>
      <w:outlineLvl w:val="0"/>
    </w:pPr>
    <w:rPr>
      <w:rFonts w:eastAsia="Times New Roman"/>
      <w:b/>
      <w:sz w:val="44"/>
      <w:szCs w:val="44"/>
    </w:rPr>
  </w:style>
  <w:style w:type="paragraph" w:customStyle="1" w:styleId="210505">
    <w:name w:val="样式 标题 2+三号黑体左齐+三号黑体左齐1 + 段前: 0.5 行 段后: 0.5 行"/>
    <w:basedOn w:val="2"/>
    <w:rsid w:val="002F1BD3"/>
    <w:pPr>
      <w:numPr>
        <w:ilvl w:val="0"/>
        <w:numId w:val="0"/>
      </w:numPr>
      <w:spacing w:before="156" w:after="156"/>
    </w:pPr>
    <w:rPr>
      <w:rFonts w:cs="宋体"/>
      <w:szCs w:val="20"/>
    </w:rPr>
  </w:style>
  <w:style w:type="paragraph" w:customStyle="1" w:styleId="16">
    <w:name w:val="声明+二号黑体居中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0">
    <w:name w:val="首行缩进:  2 字符1"/>
    <w:aliases w:val="正文 + 宋体1"/>
    <w:basedOn w:val="a"/>
    <w:rsid w:val="002F1BD3"/>
    <w:pPr>
      <w:ind w:firstLineChars="200" w:firstLine="200"/>
    </w:pPr>
    <w:rPr>
      <w:rFonts w:cs="宋体"/>
      <w:szCs w:val="20"/>
    </w:rPr>
  </w:style>
  <w:style w:type="paragraph" w:customStyle="1" w:styleId="17">
    <w:name w:val="摘要+二号黑体居中1"/>
    <w:basedOn w:val="a"/>
    <w:rsid w:val="002F1BD3"/>
    <w:pPr>
      <w:spacing w:beforeLines="100" w:afterLines="100" w:line="240" w:lineRule="auto"/>
      <w:jc w:val="center"/>
      <w:outlineLvl w:val="0"/>
    </w:pPr>
    <w:rPr>
      <w:rFonts w:eastAsia="黑体"/>
      <w:sz w:val="44"/>
      <w:szCs w:val="44"/>
    </w:rPr>
  </w:style>
  <w:style w:type="paragraph" w:customStyle="1" w:styleId="19">
    <w:name w:val="注1"/>
    <w:basedOn w:val="ac"/>
    <w:rsid w:val="002F1BD3"/>
    <w:pPr>
      <w:spacing w:line="300" w:lineRule="auto"/>
      <w:jc w:val="center"/>
    </w:pPr>
    <w:rPr>
      <w:rFonts w:ascii="宋体" w:eastAsia="宋体" w:hAnsi="宋体"/>
      <w:sz w:val="21"/>
      <w:szCs w:val="24"/>
    </w:rPr>
  </w:style>
  <w:style w:type="paragraph" w:customStyle="1" w:styleId="110">
    <w:name w:val="题目处1+黑体居中占三行1"/>
    <w:basedOn w:val="a"/>
    <w:rsid w:val="002F1BD3"/>
    <w:pPr>
      <w:spacing w:beforeLines="100" w:afterLines="100" w:line="240" w:lineRule="auto"/>
      <w:jc w:val="center"/>
    </w:pPr>
    <w:rPr>
      <w:rFonts w:eastAsia="黑体"/>
      <w:sz w:val="44"/>
      <w:szCs w:val="44"/>
    </w:rPr>
  </w:style>
  <w:style w:type="paragraph" w:customStyle="1" w:styleId="Title11">
    <w:name w:val="Title11"/>
    <w:basedOn w:val="a"/>
    <w:rsid w:val="002F1BD3"/>
    <w:pPr>
      <w:spacing w:beforeLines="100" w:afterLines="100" w:line="240" w:lineRule="auto"/>
      <w:jc w:val="center"/>
    </w:pPr>
    <w:rPr>
      <w:rFonts w:eastAsia="Times New Roman"/>
      <w:b/>
      <w:bCs/>
      <w:sz w:val="44"/>
      <w:szCs w:val="44"/>
    </w:rPr>
  </w:style>
  <w:style w:type="paragraph" w:customStyle="1" w:styleId="211">
    <w:name w:val="题目处2+ 三号宋体居中1"/>
    <w:basedOn w:val="a"/>
    <w:rsid w:val="002F1BD3"/>
    <w:pPr>
      <w:keepNext/>
      <w:keepLines/>
      <w:pageBreakBefore/>
      <w:spacing w:beforeLines="100" w:afterLines="100"/>
      <w:jc w:val="center"/>
    </w:pPr>
    <w:rPr>
      <w:rFonts w:eastAsia="黑体" w:cs="宋体"/>
      <w:sz w:val="32"/>
      <w:szCs w:val="20"/>
    </w:rPr>
  </w:style>
  <w:style w:type="paragraph" w:customStyle="1" w:styleId="Title2TimesNewRoman1">
    <w:name w:val="Title2+三号TimesNewRoman居中1"/>
    <w:basedOn w:val="21"/>
    <w:rsid w:val="002F1BD3"/>
    <w:pPr>
      <w:spacing w:line="240" w:lineRule="auto"/>
    </w:pPr>
    <w:rPr>
      <w:rFonts w:eastAsia="Times New Roman"/>
      <w:b/>
      <w:szCs w:val="32"/>
    </w:rPr>
  </w:style>
  <w:style w:type="paragraph" w:customStyle="1" w:styleId="1a">
    <w:name w:val="专业1"/>
    <w:basedOn w:val="a"/>
    <w:rsid w:val="002F1BD3"/>
    <w:pPr>
      <w:keepNext/>
      <w:keepLines/>
      <w:pageBreakBefore/>
      <w:spacing w:beforeLines="120" w:afterLines="100" w:line="240" w:lineRule="auto"/>
      <w:jc w:val="left"/>
    </w:pPr>
    <w:rPr>
      <w:rFonts w:eastAsia="Times New Roman"/>
      <w:b/>
      <w:sz w:val="28"/>
    </w:rPr>
  </w:style>
  <w:style w:type="paragraph" w:customStyle="1" w:styleId="1b">
    <w:name w:val="致谢+二号黑体居中1"/>
    <w:basedOn w:val="a"/>
    <w:rsid w:val="002F1BD3"/>
    <w:pPr>
      <w:keepNext/>
      <w:keepLines/>
      <w:pageBreakBefore/>
      <w:spacing w:beforeLines="100" w:afterLines="100" w:line="240" w:lineRule="auto"/>
      <w:jc w:val="center"/>
      <w:outlineLvl w:val="0"/>
    </w:pPr>
    <w:rPr>
      <w:rFonts w:eastAsia="黑体"/>
      <w:sz w:val="44"/>
    </w:rPr>
  </w:style>
  <w:style w:type="paragraph" w:customStyle="1" w:styleId="1c">
    <w:name w:val="标注1"/>
    <w:basedOn w:val="ac"/>
    <w:rsid w:val="002F1BD3"/>
    <w:pPr>
      <w:jc w:val="right"/>
    </w:pPr>
    <w:rPr>
      <w:rFonts w:ascii="宋体" w:eastAsia="宋体" w:hAnsi="宋体"/>
      <w:sz w:val="24"/>
    </w:rPr>
  </w:style>
  <w:style w:type="paragraph" w:customStyle="1" w:styleId="MTDisplayEquation1">
    <w:name w:val="MTDisplayEquation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d">
    <w:name w:val="第一级1"/>
    <w:basedOn w:val="1"/>
    <w:next w:val="a"/>
    <w:rsid w:val="002F1BD3"/>
  </w:style>
  <w:style w:type="paragraph" w:customStyle="1" w:styleId="112">
    <w:name w:val="样式11"/>
    <w:basedOn w:val="1"/>
    <w:rsid w:val="002F1BD3"/>
    <w:pPr>
      <w:spacing w:beforeLines="200" w:afterLines="0" w:line="360" w:lineRule="auto"/>
    </w:pPr>
  </w:style>
  <w:style w:type="paragraph" w:customStyle="1" w:styleId="212">
    <w:name w:val="样式21"/>
    <w:basedOn w:val="2"/>
    <w:next w:val="a"/>
    <w:rsid w:val="002F1BD3"/>
    <w:pPr>
      <w:numPr>
        <w:ilvl w:val="0"/>
        <w:numId w:val="0"/>
      </w:numPr>
      <w:spacing w:line="360" w:lineRule="auto"/>
    </w:pPr>
    <w:rPr>
      <w:rFonts w:ascii="宋体" w:hAnsi="宋体" w:cs="宋体"/>
      <w:kern w:val="0"/>
    </w:rPr>
  </w:style>
  <w:style w:type="paragraph" w:customStyle="1" w:styleId="310">
    <w:name w:val="样式31"/>
    <w:basedOn w:val="3"/>
    <w:next w:val="a"/>
    <w:rsid w:val="002F1BD3"/>
    <w:pPr>
      <w:numPr>
        <w:ilvl w:val="0"/>
        <w:numId w:val="0"/>
      </w:numPr>
      <w:spacing w:before="156" w:after="156" w:line="360" w:lineRule="auto"/>
    </w:pPr>
  </w:style>
  <w:style w:type="paragraph" w:customStyle="1" w:styleId="41">
    <w:name w:val="样式41"/>
    <w:basedOn w:val="2"/>
    <w:rsid w:val="002F1BD3"/>
    <w:pPr>
      <w:numPr>
        <w:ilvl w:val="0"/>
        <w:numId w:val="0"/>
      </w:numPr>
      <w:ind w:left="180"/>
    </w:pPr>
  </w:style>
  <w:style w:type="character" w:customStyle="1" w:styleId="3Char1">
    <w:name w:val="样式3 Char1"/>
    <w:basedOn w:val="30"/>
    <w:rsid w:val="002F1BD3"/>
    <w:rPr>
      <w:rFonts w:eastAsia="黑体"/>
      <w:sz w:val="28"/>
      <w:szCs w:val="28"/>
    </w:rPr>
  </w:style>
  <w:style w:type="paragraph" w:customStyle="1" w:styleId="afc">
    <w:name w:val="样式 超链接 + (中文) 黑体 二号 自动设置 无下划线"/>
    <w:basedOn w:val="afd"/>
    <w:next w:val="a"/>
    <w:rsid w:val="002F1BD3"/>
  </w:style>
  <w:style w:type="paragraph" w:customStyle="1" w:styleId="205053">
    <w:name w:val="样式 标题 2+三号黑体左齐 + 段前: 0.5 行 段后: 0.5 行3"/>
    <w:basedOn w:val="2"/>
    <w:next w:val="a"/>
    <w:rsid w:val="002F1BD3"/>
    <w:pPr>
      <w:numPr>
        <w:ilvl w:val="0"/>
        <w:numId w:val="0"/>
      </w:numPr>
      <w:spacing w:before="156" w:after="156"/>
    </w:pPr>
    <w:rPr>
      <w:rFonts w:cs="宋体"/>
      <w:szCs w:val="20"/>
    </w:rPr>
  </w:style>
  <w:style w:type="paragraph" w:styleId="afd">
    <w:name w:val="Title"/>
    <w:basedOn w:val="a"/>
    <w:qFormat/>
    <w:rsid w:val="002F1BD3"/>
    <w:pPr>
      <w:spacing w:before="240" w:after="60"/>
      <w:jc w:val="center"/>
      <w:outlineLvl w:val="0"/>
    </w:pPr>
    <w:rPr>
      <w:rFonts w:ascii="Arial" w:hAnsi="Arial" w:cs="Arial"/>
      <w:b/>
      <w:bCs/>
      <w:sz w:val="32"/>
      <w:szCs w:val="32"/>
    </w:rPr>
  </w:style>
  <w:style w:type="paragraph" w:customStyle="1" w:styleId="2050511">
    <w:name w:val="样式 标题 2+三号黑体左齐 + 段前: 0.5 行 段后: 0.5 行11"/>
    <w:basedOn w:val="2"/>
    <w:rsid w:val="002F1BD3"/>
    <w:pPr>
      <w:numPr>
        <w:ilvl w:val="0"/>
        <w:numId w:val="0"/>
      </w:numPr>
    </w:pPr>
    <w:rPr>
      <w:rFonts w:cs="宋体"/>
      <w:szCs w:val="20"/>
    </w:rPr>
  </w:style>
  <w:style w:type="paragraph" w:customStyle="1" w:styleId="2050521">
    <w:name w:val="样式 标题 2+三号黑体左齐 + 段前: 0.5 行 段后: 0.5 行21"/>
    <w:basedOn w:val="2"/>
    <w:next w:val="a"/>
    <w:rsid w:val="002F1BD3"/>
    <w:pPr>
      <w:numPr>
        <w:ilvl w:val="0"/>
        <w:numId w:val="0"/>
      </w:numPr>
    </w:pPr>
    <w:rPr>
      <w:rFonts w:cs="宋体"/>
      <w:szCs w:val="20"/>
    </w:rPr>
  </w:style>
  <w:style w:type="paragraph" w:customStyle="1" w:styleId="1112">
    <w:name w:val="样式 标题 1+二号黑体居中 + 段前: 1 行 段后: 1 行2"/>
    <w:basedOn w:val="1"/>
    <w:rsid w:val="002F1BD3"/>
    <w:pPr>
      <w:spacing w:before="312" w:after="312"/>
    </w:pPr>
    <w:rPr>
      <w:rFonts w:cs="宋体"/>
      <w:szCs w:val="20"/>
    </w:rPr>
  </w:style>
  <w:style w:type="paragraph" w:customStyle="1" w:styleId="23">
    <w:name w:val="第一级标题2"/>
    <w:basedOn w:val="1"/>
    <w:rsid w:val="002F1BD3"/>
    <w:pPr>
      <w:spacing w:before="312" w:after="312"/>
    </w:pPr>
  </w:style>
  <w:style w:type="paragraph" w:customStyle="1" w:styleId="24">
    <w:name w:val="第一级标题（自定义）2"/>
    <w:basedOn w:val="1"/>
    <w:next w:val="a"/>
    <w:rsid w:val="002F1BD3"/>
    <w:pPr>
      <w:spacing w:before="312" w:after="312"/>
    </w:pPr>
  </w:style>
  <w:style w:type="paragraph" w:customStyle="1" w:styleId="Abstract2">
    <w:name w:val="Abstract+二号黑体居中2"/>
    <w:basedOn w:val="a"/>
    <w:rsid w:val="002F1BD3"/>
    <w:pPr>
      <w:spacing w:beforeLines="100" w:afterLines="100" w:line="240" w:lineRule="auto"/>
      <w:jc w:val="center"/>
      <w:outlineLvl w:val="0"/>
    </w:pPr>
    <w:rPr>
      <w:rFonts w:eastAsia="Times New Roman"/>
      <w:b/>
      <w:sz w:val="44"/>
      <w:szCs w:val="44"/>
    </w:rPr>
  </w:style>
  <w:style w:type="paragraph" w:customStyle="1" w:styleId="2105051">
    <w:name w:val="样式 标题 2+三号黑体左齐+三号黑体左齐1 + 段前: 0.5 行 段后: 0.5 行1"/>
    <w:basedOn w:val="2"/>
    <w:rsid w:val="002F1BD3"/>
    <w:pPr>
      <w:numPr>
        <w:ilvl w:val="0"/>
        <w:numId w:val="0"/>
      </w:numPr>
      <w:spacing w:before="156" w:after="156"/>
    </w:pPr>
    <w:rPr>
      <w:rFonts w:cs="宋体"/>
      <w:szCs w:val="20"/>
    </w:rPr>
  </w:style>
  <w:style w:type="paragraph" w:customStyle="1" w:styleId="25">
    <w:name w:val="声明+二号黑体居中2"/>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20">
    <w:name w:val="首行缩进:  2 字符2"/>
    <w:aliases w:val="正文 + 宋体2"/>
    <w:basedOn w:val="a"/>
    <w:rsid w:val="002F1BD3"/>
    <w:pPr>
      <w:ind w:firstLineChars="200" w:firstLine="200"/>
    </w:pPr>
    <w:rPr>
      <w:rFonts w:cs="宋体"/>
      <w:szCs w:val="20"/>
    </w:rPr>
  </w:style>
  <w:style w:type="paragraph" w:customStyle="1" w:styleId="26">
    <w:name w:val="摘要+二号黑体居中2"/>
    <w:basedOn w:val="a"/>
    <w:rsid w:val="002F1BD3"/>
    <w:pPr>
      <w:spacing w:beforeLines="100" w:afterLines="100" w:line="240" w:lineRule="auto"/>
      <w:jc w:val="center"/>
      <w:outlineLvl w:val="0"/>
    </w:pPr>
    <w:rPr>
      <w:rFonts w:eastAsia="黑体"/>
      <w:sz w:val="44"/>
      <w:szCs w:val="44"/>
    </w:rPr>
  </w:style>
  <w:style w:type="paragraph" w:customStyle="1" w:styleId="27">
    <w:name w:val="注2"/>
    <w:basedOn w:val="ac"/>
    <w:rsid w:val="002F1BD3"/>
    <w:pPr>
      <w:spacing w:line="300" w:lineRule="auto"/>
      <w:jc w:val="center"/>
    </w:pPr>
    <w:rPr>
      <w:rFonts w:ascii="宋体" w:eastAsia="宋体" w:hAnsi="宋体"/>
      <w:sz w:val="21"/>
      <w:szCs w:val="24"/>
    </w:rPr>
  </w:style>
  <w:style w:type="paragraph" w:customStyle="1" w:styleId="120">
    <w:name w:val="题目处1+黑体居中占三行2"/>
    <w:basedOn w:val="a"/>
    <w:rsid w:val="002F1BD3"/>
    <w:pPr>
      <w:spacing w:beforeLines="100" w:afterLines="100" w:line="240" w:lineRule="auto"/>
      <w:jc w:val="center"/>
    </w:pPr>
    <w:rPr>
      <w:rFonts w:eastAsia="黑体"/>
      <w:sz w:val="44"/>
      <w:szCs w:val="44"/>
    </w:rPr>
  </w:style>
  <w:style w:type="paragraph" w:customStyle="1" w:styleId="Title12">
    <w:name w:val="Title12"/>
    <w:basedOn w:val="a"/>
    <w:rsid w:val="002F1BD3"/>
    <w:pPr>
      <w:spacing w:beforeLines="100" w:afterLines="100" w:line="240" w:lineRule="auto"/>
      <w:jc w:val="center"/>
    </w:pPr>
    <w:rPr>
      <w:rFonts w:eastAsia="Times New Roman"/>
      <w:b/>
      <w:bCs/>
      <w:sz w:val="44"/>
      <w:szCs w:val="44"/>
    </w:rPr>
  </w:style>
  <w:style w:type="paragraph" w:customStyle="1" w:styleId="221">
    <w:name w:val="题目处2+ 三号宋体居中2"/>
    <w:basedOn w:val="a"/>
    <w:rsid w:val="002F1BD3"/>
    <w:pPr>
      <w:keepNext/>
      <w:keepLines/>
      <w:pageBreakBefore/>
      <w:spacing w:beforeLines="100" w:afterLines="100"/>
      <w:jc w:val="center"/>
    </w:pPr>
    <w:rPr>
      <w:rFonts w:eastAsia="黑体" w:cs="宋体"/>
      <w:sz w:val="32"/>
      <w:szCs w:val="20"/>
    </w:rPr>
  </w:style>
  <w:style w:type="paragraph" w:customStyle="1" w:styleId="Title2TimesNewRoman2">
    <w:name w:val="Title2+三号TimesNewRoman居中2"/>
    <w:basedOn w:val="21"/>
    <w:rsid w:val="002F1BD3"/>
    <w:pPr>
      <w:spacing w:line="240" w:lineRule="auto"/>
    </w:pPr>
    <w:rPr>
      <w:rFonts w:eastAsia="Times New Roman"/>
      <w:b/>
      <w:szCs w:val="32"/>
    </w:rPr>
  </w:style>
  <w:style w:type="paragraph" w:customStyle="1" w:styleId="28">
    <w:name w:val="专业2"/>
    <w:basedOn w:val="a"/>
    <w:rsid w:val="002F1BD3"/>
    <w:pPr>
      <w:keepNext/>
      <w:keepLines/>
      <w:pageBreakBefore/>
      <w:spacing w:beforeLines="120" w:afterLines="100" w:line="240" w:lineRule="auto"/>
      <w:jc w:val="left"/>
    </w:pPr>
    <w:rPr>
      <w:rFonts w:eastAsia="Times New Roman"/>
      <w:b/>
      <w:sz w:val="28"/>
    </w:rPr>
  </w:style>
  <w:style w:type="paragraph" w:customStyle="1" w:styleId="29">
    <w:name w:val="致谢+二号黑体居中2"/>
    <w:basedOn w:val="a"/>
    <w:rsid w:val="002F1BD3"/>
    <w:pPr>
      <w:keepNext/>
      <w:keepLines/>
      <w:pageBreakBefore/>
      <w:spacing w:beforeLines="100" w:afterLines="100" w:line="240" w:lineRule="auto"/>
      <w:jc w:val="center"/>
      <w:outlineLvl w:val="0"/>
    </w:pPr>
    <w:rPr>
      <w:rFonts w:eastAsia="黑体"/>
      <w:sz w:val="44"/>
    </w:rPr>
  </w:style>
  <w:style w:type="paragraph" w:customStyle="1" w:styleId="2a">
    <w:name w:val="标注2"/>
    <w:basedOn w:val="ac"/>
    <w:rsid w:val="002F1BD3"/>
    <w:pPr>
      <w:jc w:val="right"/>
    </w:pPr>
    <w:rPr>
      <w:rFonts w:ascii="宋体" w:eastAsia="宋体" w:hAnsi="宋体"/>
      <w:sz w:val="24"/>
    </w:rPr>
  </w:style>
  <w:style w:type="paragraph" w:customStyle="1" w:styleId="MTDisplayEquation2">
    <w:name w:val="MTDisplayEquation2"/>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2b">
    <w:name w:val="第一级2"/>
    <w:basedOn w:val="1"/>
    <w:next w:val="a"/>
    <w:rsid w:val="002F1BD3"/>
  </w:style>
  <w:style w:type="paragraph" w:customStyle="1" w:styleId="121">
    <w:name w:val="样式12"/>
    <w:basedOn w:val="1"/>
    <w:rsid w:val="002F1BD3"/>
    <w:pPr>
      <w:spacing w:beforeLines="200" w:afterLines="0" w:line="360" w:lineRule="auto"/>
    </w:pPr>
  </w:style>
  <w:style w:type="paragraph" w:customStyle="1" w:styleId="222">
    <w:name w:val="样式22"/>
    <w:basedOn w:val="2"/>
    <w:next w:val="a"/>
    <w:rsid w:val="002F1BD3"/>
    <w:pPr>
      <w:numPr>
        <w:ilvl w:val="0"/>
        <w:numId w:val="0"/>
      </w:numPr>
      <w:spacing w:line="360" w:lineRule="auto"/>
    </w:pPr>
    <w:rPr>
      <w:rFonts w:ascii="宋体" w:hAnsi="宋体" w:cs="宋体"/>
      <w:kern w:val="0"/>
    </w:rPr>
  </w:style>
  <w:style w:type="paragraph" w:customStyle="1" w:styleId="32">
    <w:name w:val="样式32"/>
    <w:basedOn w:val="3"/>
    <w:next w:val="a"/>
    <w:rsid w:val="002F1BD3"/>
    <w:pPr>
      <w:numPr>
        <w:ilvl w:val="0"/>
        <w:numId w:val="0"/>
      </w:numPr>
      <w:spacing w:before="156" w:after="156" w:line="360" w:lineRule="auto"/>
    </w:pPr>
  </w:style>
  <w:style w:type="paragraph" w:customStyle="1" w:styleId="42">
    <w:name w:val="样式42"/>
    <w:basedOn w:val="2"/>
    <w:rsid w:val="002F1BD3"/>
    <w:pPr>
      <w:numPr>
        <w:ilvl w:val="0"/>
        <w:numId w:val="0"/>
      </w:numPr>
      <w:ind w:left="180"/>
    </w:pPr>
  </w:style>
  <w:style w:type="character" w:customStyle="1" w:styleId="3Char2">
    <w:name w:val="样式3 Char2"/>
    <w:basedOn w:val="30"/>
    <w:rsid w:val="002F1BD3"/>
    <w:rPr>
      <w:rFonts w:eastAsia="黑体"/>
      <w:sz w:val="28"/>
      <w:szCs w:val="28"/>
    </w:rPr>
  </w:style>
  <w:style w:type="paragraph" w:customStyle="1" w:styleId="1e">
    <w:name w:val="样式 超链接 + (中文) 黑体 二号 自动设置 无下划线1"/>
    <w:basedOn w:val="afd"/>
    <w:next w:val="a"/>
    <w:rsid w:val="002F1BD3"/>
  </w:style>
  <w:style w:type="paragraph" w:customStyle="1" w:styleId="205054">
    <w:name w:val="样式 标题 2+三号黑体左齐 + 段前: 0.5 行 段后: 0.5 行4"/>
    <w:basedOn w:val="2"/>
    <w:next w:val="a"/>
    <w:rsid w:val="002F1BD3"/>
    <w:pPr>
      <w:numPr>
        <w:ilvl w:val="0"/>
        <w:numId w:val="0"/>
      </w:numPr>
      <w:spacing w:before="156" w:after="156"/>
    </w:pPr>
    <w:rPr>
      <w:rFonts w:cs="宋体"/>
      <w:szCs w:val="20"/>
    </w:rPr>
  </w:style>
  <w:style w:type="paragraph" w:customStyle="1" w:styleId="2050512">
    <w:name w:val="样式 标题 2+三号黑体左齐 + 段前: 0.5 行 段后: 0.5 行12"/>
    <w:basedOn w:val="2"/>
    <w:rsid w:val="002F1BD3"/>
    <w:pPr>
      <w:numPr>
        <w:ilvl w:val="0"/>
        <w:numId w:val="0"/>
      </w:numPr>
    </w:pPr>
    <w:rPr>
      <w:rFonts w:cs="宋体"/>
      <w:szCs w:val="20"/>
    </w:rPr>
  </w:style>
  <w:style w:type="paragraph" w:customStyle="1" w:styleId="2050522">
    <w:name w:val="样式 标题 2+三号黑体左齐 + 段前: 0.5 行 段后: 0.5 行22"/>
    <w:basedOn w:val="2"/>
    <w:next w:val="a"/>
    <w:rsid w:val="002F1BD3"/>
    <w:pPr>
      <w:numPr>
        <w:ilvl w:val="0"/>
        <w:numId w:val="0"/>
      </w:numPr>
    </w:pPr>
    <w:rPr>
      <w:rFonts w:cs="宋体"/>
      <w:szCs w:val="20"/>
    </w:rPr>
  </w:style>
  <w:style w:type="paragraph" w:customStyle="1" w:styleId="1113">
    <w:name w:val="样式 标题 1+二号黑体居中 + 段前: 1 行 段后: 1 行3"/>
    <w:basedOn w:val="1"/>
    <w:rsid w:val="002F1BD3"/>
    <w:pPr>
      <w:spacing w:before="312" w:after="312"/>
    </w:pPr>
    <w:rPr>
      <w:rFonts w:cs="宋体"/>
      <w:szCs w:val="20"/>
    </w:rPr>
  </w:style>
  <w:style w:type="paragraph" w:customStyle="1" w:styleId="33">
    <w:name w:val="第一级标题3"/>
    <w:basedOn w:val="1"/>
    <w:rsid w:val="002F1BD3"/>
    <w:pPr>
      <w:spacing w:before="312" w:after="312"/>
    </w:pPr>
  </w:style>
  <w:style w:type="paragraph" w:customStyle="1" w:styleId="34">
    <w:name w:val="第一级标题（自定义）3"/>
    <w:basedOn w:val="1"/>
    <w:next w:val="a"/>
    <w:rsid w:val="002F1BD3"/>
    <w:pPr>
      <w:spacing w:before="312" w:after="312"/>
    </w:pPr>
  </w:style>
  <w:style w:type="paragraph" w:customStyle="1" w:styleId="Abstract3">
    <w:name w:val="Abstract+二号黑体居中3"/>
    <w:basedOn w:val="a"/>
    <w:rsid w:val="002F1BD3"/>
    <w:pPr>
      <w:spacing w:beforeLines="100" w:afterLines="100" w:line="240" w:lineRule="auto"/>
      <w:jc w:val="center"/>
      <w:outlineLvl w:val="0"/>
    </w:pPr>
    <w:rPr>
      <w:rFonts w:eastAsia="Times New Roman"/>
      <w:b/>
      <w:sz w:val="44"/>
      <w:szCs w:val="44"/>
    </w:rPr>
  </w:style>
  <w:style w:type="paragraph" w:customStyle="1" w:styleId="35">
    <w:name w:val="声明+二号黑体居中3"/>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30">
    <w:name w:val="首行缩进:  2 字符3"/>
    <w:aliases w:val="正文 + 宋体3"/>
    <w:basedOn w:val="a"/>
    <w:rsid w:val="002F1BD3"/>
    <w:pPr>
      <w:ind w:firstLineChars="200" w:firstLine="200"/>
    </w:pPr>
    <w:rPr>
      <w:rFonts w:cs="宋体"/>
      <w:szCs w:val="20"/>
    </w:rPr>
  </w:style>
  <w:style w:type="paragraph" w:customStyle="1" w:styleId="36">
    <w:name w:val="摘要+二号黑体居中3"/>
    <w:basedOn w:val="a"/>
    <w:rsid w:val="002F1BD3"/>
    <w:pPr>
      <w:spacing w:beforeLines="100" w:afterLines="100" w:line="240" w:lineRule="auto"/>
      <w:jc w:val="center"/>
      <w:outlineLvl w:val="0"/>
    </w:pPr>
    <w:rPr>
      <w:rFonts w:eastAsia="黑体"/>
      <w:sz w:val="44"/>
      <w:szCs w:val="44"/>
    </w:rPr>
  </w:style>
  <w:style w:type="paragraph" w:customStyle="1" w:styleId="37">
    <w:name w:val="注3"/>
    <w:basedOn w:val="ac"/>
    <w:rsid w:val="002F1BD3"/>
    <w:pPr>
      <w:spacing w:line="300" w:lineRule="auto"/>
      <w:jc w:val="center"/>
    </w:pPr>
    <w:rPr>
      <w:rFonts w:ascii="宋体" w:eastAsia="宋体" w:hAnsi="宋体"/>
      <w:sz w:val="21"/>
      <w:szCs w:val="24"/>
    </w:rPr>
  </w:style>
  <w:style w:type="paragraph" w:customStyle="1" w:styleId="130">
    <w:name w:val="题目处1+黑体居中占三行3"/>
    <w:basedOn w:val="a"/>
    <w:rsid w:val="002F1BD3"/>
    <w:pPr>
      <w:spacing w:beforeLines="100" w:afterLines="100" w:line="240" w:lineRule="auto"/>
      <w:jc w:val="center"/>
    </w:pPr>
    <w:rPr>
      <w:rFonts w:eastAsia="黑体"/>
      <w:sz w:val="44"/>
      <w:szCs w:val="44"/>
    </w:rPr>
  </w:style>
  <w:style w:type="paragraph" w:customStyle="1" w:styleId="Title13">
    <w:name w:val="Title13"/>
    <w:basedOn w:val="a"/>
    <w:rsid w:val="002F1BD3"/>
    <w:pPr>
      <w:spacing w:beforeLines="100" w:afterLines="100" w:line="240" w:lineRule="auto"/>
      <w:jc w:val="center"/>
    </w:pPr>
    <w:rPr>
      <w:rFonts w:eastAsia="Times New Roman"/>
      <w:b/>
      <w:bCs/>
      <w:sz w:val="44"/>
      <w:szCs w:val="44"/>
    </w:rPr>
  </w:style>
  <w:style w:type="paragraph" w:customStyle="1" w:styleId="231">
    <w:name w:val="题目处2+ 三号宋体居中3"/>
    <w:basedOn w:val="a"/>
    <w:rsid w:val="002F1BD3"/>
    <w:pPr>
      <w:keepNext/>
      <w:keepLines/>
      <w:pageBreakBefore/>
      <w:spacing w:beforeLines="100" w:afterLines="100"/>
      <w:jc w:val="center"/>
    </w:pPr>
    <w:rPr>
      <w:rFonts w:eastAsia="黑体" w:cs="宋体"/>
      <w:sz w:val="32"/>
      <w:szCs w:val="20"/>
    </w:rPr>
  </w:style>
  <w:style w:type="paragraph" w:customStyle="1" w:styleId="Title2TimesNewRoman3">
    <w:name w:val="Title2+三号TimesNewRoman居中3"/>
    <w:basedOn w:val="21"/>
    <w:rsid w:val="002F1BD3"/>
    <w:pPr>
      <w:spacing w:line="240" w:lineRule="auto"/>
    </w:pPr>
    <w:rPr>
      <w:rFonts w:eastAsia="Times New Roman"/>
      <w:b/>
      <w:szCs w:val="32"/>
    </w:rPr>
  </w:style>
  <w:style w:type="paragraph" w:customStyle="1" w:styleId="38">
    <w:name w:val="专业3"/>
    <w:basedOn w:val="a"/>
    <w:rsid w:val="002F1BD3"/>
    <w:pPr>
      <w:keepNext/>
      <w:keepLines/>
      <w:pageBreakBefore/>
      <w:spacing w:beforeLines="120" w:afterLines="100" w:line="240" w:lineRule="auto"/>
      <w:jc w:val="left"/>
    </w:pPr>
    <w:rPr>
      <w:rFonts w:eastAsia="Times New Roman"/>
      <w:b/>
      <w:sz w:val="28"/>
    </w:rPr>
  </w:style>
  <w:style w:type="paragraph" w:customStyle="1" w:styleId="39">
    <w:name w:val="致谢+二号黑体居中3"/>
    <w:basedOn w:val="a"/>
    <w:rsid w:val="002F1BD3"/>
    <w:pPr>
      <w:keepNext/>
      <w:keepLines/>
      <w:pageBreakBefore/>
      <w:spacing w:beforeLines="100" w:afterLines="100" w:line="240" w:lineRule="auto"/>
      <w:jc w:val="center"/>
      <w:outlineLvl w:val="0"/>
    </w:pPr>
    <w:rPr>
      <w:rFonts w:eastAsia="黑体"/>
      <w:sz w:val="44"/>
    </w:rPr>
  </w:style>
  <w:style w:type="paragraph" w:customStyle="1" w:styleId="3a">
    <w:name w:val="标注3"/>
    <w:basedOn w:val="ac"/>
    <w:rsid w:val="002F1BD3"/>
    <w:pPr>
      <w:jc w:val="right"/>
    </w:pPr>
    <w:rPr>
      <w:rFonts w:ascii="宋体" w:eastAsia="宋体" w:hAnsi="宋体"/>
      <w:sz w:val="24"/>
    </w:rPr>
  </w:style>
  <w:style w:type="paragraph" w:customStyle="1" w:styleId="MTDisplayEquation3">
    <w:name w:val="MTDisplayEquation3"/>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3b">
    <w:name w:val="第一级3"/>
    <w:basedOn w:val="1"/>
    <w:next w:val="a"/>
    <w:rsid w:val="002F1BD3"/>
  </w:style>
  <w:style w:type="paragraph" w:customStyle="1" w:styleId="131">
    <w:name w:val="样式13"/>
    <w:basedOn w:val="1"/>
    <w:rsid w:val="002F1BD3"/>
    <w:pPr>
      <w:spacing w:beforeLines="200" w:afterLines="0" w:line="360" w:lineRule="auto"/>
    </w:pPr>
  </w:style>
  <w:style w:type="paragraph" w:customStyle="1" w:styleId="232">
    <w:name w:val="样式23"/>
    <w:basedOn w:val="2"/>
    <w:next w:val="a"/>
    <w:rsid w:val="002F1BD3"/>
    <w:pPr>
      <w:numPr>
        <w:ilvl w:val="0"/>
        <w:numId w:val="0"/>
      </w:numPr>
      <w:spacing w:line="360" w:lineRule="auto"/>
    </w:pPr>
    <w:rPr>
      <w:rFonts w:ascii="宋体" w:hAnsi="宋体" w:cs="宋体"/>
      <w:kern w:val="0"/>
    </w:rPr>
  </w:style>
  <w:style w:type="paragraph" w:customStyle="1" w:styleId="330">
    <w:name w:val="样式33"/>
    <w:basedOn w:val="3"/>
    <w:next w:val="a"/>
    <w:rsid w:val="002F1BD3"/>
    <w:pPr>
      <w:numPr>
        <w:ilvl w:val="0"/>
        <w:numId w:val="0"/>
      </w:numPr>
      <w:spacing w:before="156" w:after="156" w:line="360" w:lineRule="auto"/>
    </w:pPr>
  </w:style>
  <w:style w:type="paragraph" w:customStyle="1" w:styleId="43">
    <w:name w:val="样式43"/>
    <w:basedOn w:val="2"/>
    <w:rsid w:val="002F1BD3"/>
    <w:pPr>
      <w:numPr>
        <w:ilvl w:val="0"/>
        <w:numId w:val="0"/>
      </w:numPr>
      <w:tabs>
        <w:tab w:val="num" w:pos="1320"/>
      </w:tabs>
      <w:ind w:left="1320" w:hanging="420"/>
    </w:pPr>
  </w:style>
  <w:style w:type="character" w:customStyle="1" w:styleId="3Char10">
    <w:name w:val="标题 3 Char1"/>
    <w:aliases w:val="+四号黑体左齐 Char1"/>
    <w:rsid w:val="002F1BD3"/>
    <w:rPr>
      <w:rFonts w:eastAsia="黑体"/>
      <w:sz w:val="28"/>
      <w:szCs w:val="28"/>
      <w:lang w:val="en-US" w:eastAsia="zh-CN" w:bidi="ar-SA"/>
    </w:rPr>
  </w:style>
  <w:style w:type="character" w:customStyle="1" w:styleId="3Char3">
    <w:name w:val="样式3 Char3"/>
    <w:basedOn w:val="30"/>
    <w:rsid w:val="002F1BD3"/>
    <w:rPr>
      <w:rFonts w:eastAsia="黑体"/>
      <w:sz w:val="28"/>
      <w:szCs w:val="28"/>
    </w:rPr>
  </w:style>
  <w:style w:type="character" w:customStyle="1" w:styleId="1Char1">
    <w:name w:val="标题 1 Char1"/>
    <w:aliases w:val="+二号黑体居中 Char1"/>
    <w:rsid w:val="00C43926"/>
  </w:style>
  <w:style w:type="paragraph" w:customStyle="1" w:styleId="205055">
    <w:name w:val="样式 标题 2+三号黑体左齐 + 段前: 0.5 行 段后: 0.5 行5"/>
    <w:basedOn w:val="2"/>
    <w:next w:val="a"/>
    <w:rsid w:val="002F1BD3"/>
    <w:pPr>
      <w:numPr>
        <w:ilvl w:val="0"/>
        <w:numId w:val="0"/>
      </w:numPr>
      <w:spacing w:before="156" w:after="156"/>
    </w:pPr>
    <w:rPr>
      <w:rFonts w:cs="宋体"/>
      <w:szCs w:val="20"/>
    </w:rPr>
  </w:style>
  <w:style w:type="paragraph" w:customStyle="1" w:styleId="2050513">
    <w:name w:val="样式 标题 2+三号黑体左齐 + 段前: 0.5 行 段后: 0.5 行13"/>
    <w:basedOn w:val="2"/>
    <w:rsid w:val="002F1BD3"/>
    <w:pPr>
      <w:numPr>
        <w:ilvl w:val="0"/>
        <w:numId w:val="0"/>
      </w:numPr>
    </w:pPr>
    <w:rPr>
      <w:rFonts w:cs="宋体"/>
      <w:szCs w:val="20"/>
    </w:rPr>
  </w:style>
  <w:style w:type="paragraph" w:customStyle="1" w:styleId="2050523">
    <w:name w:val="样式 标题 2+三号黑体左齐 + 段前: 0.5 行 段后: 0.5 行23"/>
    <w:basedOn w:val="2"/>
    <w:next w:val="a"/>
    <w:rsid w:val="002F1BD3"/>
    <w:pPr>
      <w:numPr>
        <w:ilvl w:val="0"/>
        <w:numId w:val="0"/>
      </w:numPr>
    </w:pPr>
    <w:rPr>
      <w:rFonts w:cs="宋体"/>
      <w:szCs w:val="20"/>
    </w:rPr>
  </w:style>
  <w:style w:type="paragraph" w:customStyle="1" w:styleId="2105052">
    <w:name w:val="样式 标题 2+三号黑体左齐+三号黑体左齐1 + 段前: 0.5 行 段后: 0.5 行2"/>
    <w:basedOn w:val="2"/>
    <w:rsid w:val="002F1BD3"/>
    <w:pPr>
      <w:numPr>
        <w:ilvl w:val="0"/>
        <w:numId w:val="0"/>
      </w:numPr>
      <w:spacing w:before="156" w:after="156"/>
    </w:pPr>
    <w:rPr>
      <w:rFonts w:cs="宋体"/>
      <w:szCs w:val="20"/>
    </w:rPr>
  </w:style>
  <w:style w:type="paragraph" w:customStyle="1" w:styleId="afe">
    <w:name w:val="论文正文"/>
    <w:basedOn w:val="aff"/>
    <w:rsid w:val="002F1BD3"/>
    <w:pPr>
      <w:adjustRightInd/>
      <w:snapToGrid/>
      <w:spacing w:line="240" w:lineRule="auto"/>
      <w:ind w:firstLine="480"/>
    </w:pPr>
    <w:rPr>
      <w:rFonts w:cs="Arial"/>
      <w:szCs w:val="22"/>
    </w:rPr>
  </w:style>
  <w:style w:type="paragraph" w:styleId="aff">
    <w:name w:val="Normal Indent"/>
    <w:basedOn w:val="a"/>
    <w:rsid w:val="002F1BD3"/>
    <w:pPr>
      <w:ind w:firstLineChars="200" w:firstLine="420"/>
    </w:pPr>
  </w:style>
  <w:style w:type="paragraph" w:customStyle="1" w:styleId="aff0">
    <w:name w:val="公式"/>
    <w:basedOn w:val="ac"/>
    <w:link w:val="Char"/>
    <w:autoRedefine/>
    <w:rsid w:val="002F1BD3"/>
    <w:pPr>
      <w:tabs>
        <w:tab w:val="left" w:pos="7200"/>
      </w:tabs>
      <w:ind w:left="420" w:firstLine="400"/>
    </w:pPr>
  </w:style>
  <w:style w:type="paragraph" w:customStyle="1" w:styleId="2c">
    <w:name w:val="公式2"/>
    <w:basedOn w:val="aff0"/>
    <w:link w:val="2Char"/>
    <w:autoRedefine/>
    <w:rsid w:val="002F1BD3"/>
    <w:pPr>
      <w:textAlignment w:val="baseline"/>
    </w:pPr>
  </w:style>
  <w:style w:type="character" w:customStyle="1" w:styleId="aff1">
    <w:name w:val="脚注文本 字符"/>
    <w:link w:val="aff2"/>
    <w:uiPriority w:val="99"/>
    <w:rsid w:val="004E5BAF"/>
    <w:rPr>
      <w:rFonts w:ascii="Arial" w:eastAsia="黑体" w:hAnsi="Arial" w:cs="Arial"/>
      <w:kern w:val="2"/>
      <w:lang w:val="en-US" w:eastAsia="zh-CN" w:bidi="ar-SA"/>
    </w:rPr>
  </w:style>
  <w:style w:type="character" w:customStyle="1" w:styleId="Char">
    <w:name w:val="公式 Char"/>
    <w:basedOn w:val="ae"/>
    <w:link w:val="aff0"/>
    <w:rsid w:val="002F1BD3"/>
    <w:rPr>
      <w:rFonts w:ascii="Arial" w:eastAsia="黑体" w:hAnsi="Arial" w:cs="Arial"/>
      <w:kern w:val="2"/>
      <w:lang w:val="en-US" w:eastAsia="zh-CN" w:bidi="ar-SA"/>
    </w:rPr>
  </w:style>
  <w:style w:type="character" w:customStyle="1" w:styleId="2Char">
    <w:name w:val="公式2 Char"/>
    <w:basedOn w:val="Char"/>
    <w:link w:val="2c"/>
    <w:rsid w:val="002F1BD3"/>
    <w:rPr>
      <w:rFonts w:ascii="Arial" w:eastAsia="黑体" w:hAnsi="Arial" w:cs="Arial"/>
      <w:kern w:val="2"/>
      <w:lang w:val="en-US" w:eastAsia="zh-CN" w:bidi="ar-SA"/>
    </w:rPr>
  </w:style>
  <w:style w:type="paragraph" w:customStyle="1" w:styleId="140">
    <w:name w:val="样式14"/>
    <w:basedOn w:val="1"/>
    <w:rsid w:val="002F1BD3"/>
    <w:pPr>
      <w:spacing w:beforeLines="200" w:afterLines="0" w:line="360" w:lineRule="auto"/>
    </w:pPr>
  </w:style>
  <w:style w:type="paragraph" w:customStyle="1" w:styleId="Abstract4">
    <w:name w:val="Abstract+二号黑体居中4"/>
    <w:basedOn w:val="a"/>
    <w:rsid w:val="002F1BD3"/>
    <w:pPr>
      <w:spacing w:beforeLines="100" w:afterLines="100" w:line="240" w:lineRule="auto"/>
      <w:jc w:val="center"/>
      <w:outlineLvl w:val="0"/>
    </w:pPr>
    <w:rPr>
      <w:rFonts w:eastAsia="Times New Roman"/>
      <w:b/>
      <w:sz w:val="44"/>
      <w:szCs w:val="44"/>
    </w:rPr>
  </w:style>
  <w:style w:type="paragraph" w:customStyle="1" w:styleId="44">
    <w:name w:val="声明+二号黑体居中4"/>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40">
    <w:name w:val="首行缩进:  2 字符4"/>
    <w:aliases w:val="正文 + 宋体4"/>
    <w:basedOn w:val="a"/>
    <w:rsid w:val="002F1BD3"/>
    <w:pPr>
      <w:ind w:firstLineChars="200" w:firstLine="200"/>
    </w:pPr>
    <w:rPr>
      <w:rFonts w:cs="宋体"/>
      <w:szCs w:val="20"/>
    </w:rPr>
  </w:style>
  <w:style w:type="paragraph" w:customStyle="1" w:styleId="45">
    <w:name w:val="摘要+二号黑体居中4"/>
    <w:basedOn w:val="a"/>
    <w:rsid w:val="002F1BD3"/>
    <w:pPr>
      <w:spacing w:beforeLines="100" w:afterLines="100" w:line="240" w:lineRule="auto"/>
      <w:jc w:val="center"/>
      <w:outlineLvl w:val="0"/>
    </w:pPr>
    <w:rPr>
      <w:rFonts w:eastAsia="黑体"/>
      <w:sz w:val="44"/>
      <w:szCs w:val="44"/>
    </w:rPr>
  </w:style>
  <w:style w:type="paragraph" w:customStyle="1" w:styleId="46">
    <w:name w:val="注4"/>
    <w:basedOn w:val="ac"/>
    <w:rsid w:val="002F1BD3"/>
    <w:pPr>
      <w:spacing w:line="300" w:lineRule="auto"/>
      <w:jc w:val="center"/>
    </w:pPr>
    <w:rPr>
      <w:rFonts w:ascii="宋体" w:eastAsia="宋体" w:hAnsi="宋体"/>
      <w:sz w:val="21"/>
      <w:szCs w:val="24"/>
    </w:rPr>
  </w:style>
  <w:style w:type="paragraph" w:customStyle="1" w:styleId="141">
    <w:name w:val="题目处1+黑体居中占三行4"/>
    <w:basedOn w:val="a"/>
    <w:rsid w:val="002F1BD3"/>
    <w:pPr>
      <w:spacing w:beforeLines="100" w:afterLines="100" w:line="240" w:lineRule="auto"/>
      <w:jc w:val="center"/>
    </w:pPr>
    <w:rPr>
      <w:rFonts w:eastAsia="黑体"/>
      <w:sz w:val="44"/>
      <w:szCs w:val="44"/>
    </w:rPr>
  </w:style>
  <w:style w:type="paragraph" w:customStyle="1" w:styleId="Title14">
    <w:name w:val="Title14"/>
    <w:basedOn w:val="a"/>
    <w:rsid w:val="002F1BD3"/>
    <w:pPr>
      <w:spacing w:beforeLines="100" w:afterLines="100" w:line="240" w:lineRule="auto"/>
      <w:jc w:val="center"/>
    </w:pPr>
    <w:rPr>
      <w:rFonts w:eastAsia="Times New Roman"/>
      <w:b/>
      <w:bCs/>
      <w:sz w:val="44"/>
      <w:szCs w:val="44"/>
    </w:rPr>
  </w:style>
  <w:style w:type="paragraph" w:customStyle="1" w:styleId="242">
    <w:name w:val="题目处2+ 三号宋体居中4"/>
    <w:basedOn w:val="a"/>
    <w:rsid w:val="002F1BD3"/>
    <w:pPr>
      <w:keepNext/>
      <w:keepLines/>
      <w:pageBreakBefore/>
      <w:spacing w:beforeLines="100" w:afterLines="100"/>
      <w:jc w:val="center"/>
    </w:pPr>
    <w:rPr>
      <w:rFonts w:eastAsia="黑体" w:cs="宋体"/>
      <w:sz w:val="32"/>
      <w:szCs w:val="20"/>
    </w:rPr>
  </w:style>
  <w:style w:type="paragraph" w:customStyle="1" w:styleId="Title2TimesNewRoman4">
    <w:name w:val="Title2+三号TimesNewRoman居中4"/>
    <w:basedOn w:val="21"/>
    <w:rsid w:val="002F1BD3"/>
    <w:pPr>
      <w:spacing w:line="240" w:lineRule="auto"/>
    </w:pPr>
    <w:rPr>
      <w:rFonts w:eastAsia="Times New Roman"/>
      <w:b/>
      <w:szCs w:val="32"/>
    </w:rPr>
  </w:style>
  <w:style w:type="paragraph" w:customStyle="1" w:styleId="47">
    <w:name w:val="专业4"/>
    <w:basedOn w:val="a"/>
    <w:rsid w:val="002F1BD3"/>
    <w:pPr>
      <w:keepNext/>
      <w:keepLines/>
      <w:pageBreakBefore/>
      <w:spacing w:beforeLines="120" w:afterLines="100" w:line="240" w:lineRule="auto"/>
      <w:jc w:val="left"/>
    </w:pPr>
    <w:rPr>
      <w:rFonts w:eastAsia="Times New Roman"/>
      <w:b/>
      <w:sz w:val="28"/>
    </w:rPr>
  </w:style>
  <w:style w:type="paragraph" w:customStyle="1" w:styleId="48">
    <w:name w:val="致谢+二号黑体居中4"/>
    <w:basedOn w:val="a"/>
    <w:rsid w:val="002F1BD3"/>
    <w:pPr>
      <w:keepNext/>
      <w:keepLines/>
      <w:pageBreakBefore/>
      <w:spacing w:beforeLines="100" w:afterLines="100" w:line="240" w:lineRule="auto"/>
      <w:jc w:val="center"/>
      <w:outlineLvl w:val="0"/>
    </w:pPr>
    <w:rPr>
      <w:rFonts w:eastAsia="黑体"/>
      <w:sz w:val="44"/>
    </w:rPr>
  </w:style>
  <w:style w:type="paragraph" w:customStyle="1" w:styleId="49">
    <w:name w:val="标注4"/>
    <w:basedOn w:val="ac"/>
    <w:rsid w:val="002F1BD3"/>
    <w:pPr>
      <w:jc w:val="right"/>
    </w:pPr>
    <w:rPr>
      <w:rFonts w:ascii="宋体" w:eastAsia="宋体" w:hAnsi="宋体"/>
      <w:sz w:val="24"/>
    </w:rPr>
  </w:style>
  <w:style w:type="paragraph" w:customStyle="1" w:styleId="MTDisplayEquation4">
    <w:name w:val="MTDisplayEquation4"/>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4a">
    <w:name w:val="第一级4"/>
    <w:basedOn w:val="1"/>
    <w:next w:val="a"/>
    <w:rsid w:val="002F1BD3"/>
  </w:style>
  <w:style w:type="paragraph" w:customStyle="1" w:styleId="243">
    <w:name w:val="样式24"/>
    <w:basedOn w:val="2"/>
    <w:next w:val="a"/>
    <w:rsid w:val="002F1BD3"/>
    <w:pPr>
      <w:numPr>
        <w:ilvl w:val="0"/>
        <w:numId w:val="0"/>
      </w:numPr>
      <w:spacing w:line="360" w:lineRule="auto"/>
    </w:pPr>
    <w:rPr>
      <w:rFonts w:ascii="宋体" w:hAnsi="宋体" w:cs="宋体"/>
      <w:kern w:val="0"/>
    </w:rPr>
  </w:style>
  <w:style w:type="paragraph" w:customStyle="1" w:styleId="340">
    <w:name w:val="样式34"/>
    <w:basedOn w:val="3"/>
    <w:next w:val="a"/>
    <w:rsid w:val="002F1BD3"/>
    <w:pPr>
      <w:numPr>
        <w:ilvl w:val="0"/>
        <w:numId w:val="0"/>
      </w:numPr>
      <w:spacing w:before="156" w:after="156" w:line="360" w:lineRule="auto"/>
    </w:pPr>
  </w:style>
  <w:style w:type="paragraph" w:customStyle="1" w:styleId="440">
    <w:name w:val="样式44"/>
    <w:basedOn w:val="2"/>
    <w:rsid w:val="002F1BD3"/>
    <w:pPr>
      <w:numPr>
        <w:ilvl w:val="0"/>
        <w:numId w:val="0"/>
      </w:numPr>
      <w:tabs>
        <w:tab w:val="num" w:pos="840"/>
      </w:tabs>
      <w:ind w:left="840" w:hanging="420"/>
    </w:pPr>
  </w:style>
  <w:style w:type="character" w:customStyle="1" w:styleId="3Char20">
    <w:name w:val="标题 3 Char2"/>
    <w:aliases w:val="+四号黑体左齐 Char2"/>
    <w:rsid w:val="002F1BD3"/>
    <w:rPr>
      <w:rFonts w:eastAsia="黑体"/>
      <w:sz w:val="28"/>
      <w:szCs w:val="28"/>
      <w:lang w:val="en-US" w:eastAsia="zh-CN" w:bidi="ar-SA"/>
    </w:rPr>
  </w:style>
  <w:style w:type="character" w:customStyle="1" w:styleId="3Char4">
    <w:name w:val="样式3 Char4"/>
    <w:basedOn w:val="30"/>
    <w:rsid w:val="002F1BD3"/>
    <w:rPr>
      <w:rFonts w:eastAsia="黑体"/>
      <w:sz w:val="28"/>
      <w:szCs w:val="28"/>
    </w:rPr>
  </w:style>
  <w:style w:type="character" w:customStyle="1" w:styleId="1Char2">
    <w:name w:val="标题 1 Char2"/>
    <w:aliases w:val="+二号黑体居中 Char2"/>
    <w:rsid w:val="002F1BD3"/>
    <w:rPr>
      <w:rFonts w:eastAsia="黑体"/>
      <w:snapToGrid w:val="0"/>
      <w:kern w:val="2"/>
      <w:sz w:val="44"/>
      <w:szCs w:val="44"/>
      <w:lang w:val="en-US" w:eastAsia="zh-CN" w:bidi="ar-SA"/>
    </w:rPr>
  </w:style>
  <w:style w:type="paragraph" w:customStyle="1" w:styleId="205056">
    <w:name w:val="样式 标题 2+三号黑体左齐 + 段前: 0.5 行 段后: 0.5 行6"/>
    <w:basedOn w:val="2"/>
    <w:next w:val="a"/>
    <w:rsid w:val="002F1BD3"/>
    <w:pPr>
      <w:numPr>
        <w:ilvl w:val="0"/>
        <w:numId w:val="0"/>
      </w:numPr>
      <w:spacing w:before="156" w:after="156"/>
    </w:pPr>
    <w:rPr>
      <w:rFonts w:cs="宋体"/>
      <w:szCs w:val="20"/>
    </w:rPr>
  </w:style>
  <w:style w:type="paragraph" w:customStyle="1" w:styleId="50">
    <w:name w:val="样式5"/>
    <w:basedOn w:val="1"/>
    <w:rsid w:val="002F1BD3"/>
    <w:rPr>
      <w:rFonts w:ascii="Arial" w:hAnsi="Arial" w:cs="Arial"/>
      <w:b/>
      <w:bCs/>
    </w:rPr>
  </w:style>
  <w:style w:type="paragraph" w:customStyle="1" w:styleId="30505">
    <w:name w:val="样式 标题 3+四号黑体左齐 + 段前: 0.5 行 段后: 0.5 行"/>
    <w:basedOn w:val="3"/>
    <w:rsid w:val="002F1BD3"/>
    <w:pPr>
      <w:numPr>
        <w:ilvl w:val="0"/>
        <w:numId w:val="0"/>
      </w:numPr>
      <w:spacing w:before="156" w:after="156"/>
    </w:pPr>
    <w:rPr>
      <w:rFonts w:cs="宋体"/>
      <w:szCs w:val="20"/>
    </w:rPr>
  </w:style>
  <w:style w:type="paragraph" w:customStyle="1" w:styleId="1114">
    <w:name w:val="样式 标题 1+二号黑体居中 + 段前: 1 行 段后: 1 行4"/>
    <w:basedOn w:val="1"/>
    <w:rsid w:val="002F1BD3"/>
    <w:pPr>
      <w:spacing w:before="312" w:after="312"/>
    </w:pPr>
    <w:rPr>
      <w:rFonts w:cs="宋体"/>
      <w:szCs w:val="20"/>
    </w:rPr>
  </w:style>
  <w:style w:type="paragraph" w:customStyle="1" w:styleId="4b">
    <w:name w:val="第一级标题4"/>
    <w:basedOn w:val="1"/>
    <w:rsid w:val="002F1BD3"/>
    <w:pPr>
      <w:spacing w:before="312" w:after="312"/>
    </w:pPr>
  </w:style>
  <w:style w:type="paragraph" w:customStyle="1" w:styleId="4c">
    <w:name w:val="第一级标题（自定义）4"/>
    <w:basedOn w:val="1"/>
    <w:next w:val="a"/>
    <w:rsid w:val="002F1BD3"/>
    <w:pPr>
      <w:spacing w:before="312" w:after="312"/>
    </w:pPr>
  </w:style>
  <w:style w:type="paragraph" w:customStyle="1" w:styleId="2050514">
    <w:name w:val="样式 标题 2+三号黑体左齐 + 段前: 0.5 行 段后: 0.5 行14"/>
    <w:basedOn w:val="2"/>
    <w:rsid w:val="002F1BD3"/>
    <w:pPr>
      <w:numPr>
        <w:ilvl w:val="0"/>
        <w:numId w:val="0"/>
      </w:numPr>
    </w:pPr>
    <w:rPr>
      <w:rFonts w:cs="宋体"/>
      <w:szCs w:val="20"/>
    </w:rPr>
  </w:style>
  <w:style w:type="paragraph" w:customStyle="1" w:styleId="2050524">
    <w:name w:val="样式 标题 2+三号黑体左齐 + 段前: 0.5 行 段后: 0.5 行24"/>
    <w:basedOn w:val="2"/>
    <w:next w:val="a"/>
    <w:rsid w:val="002F1BD3"/>
    <w:pPr>
      <w:numPr>
        <w:ilvl w:val="0"/>
        <w:numId w:val="0"/>
      </w:numPr>
    </w:pPr>
    <w:rPr>
      <w:rFonts w:cs="宋体"/>
      <w:szCs w:val="20"/>
    </w:rPr>
  </w:style>
  <w:style w:type="paragraph" w:customStyle="1" w:styleId="1f">
    <w:name w:val="公式1"/>
    <w:basedOn w:val="ac"/>
    <w:autoRedefine/>
    <w:rsid w:val="002F1BD3"/>
    <w:pPr>
      <w:ind w:left="420" w:firstLine="400"/>
    </w:pPr>
  </w:style>
  <w:style w:type="paragraph" w:customStyle="1" w:styleId="213">
    <w:name w:val="公式21"/>
    <w:basedOn w:val="aff0"/>
    <w:autoRedefine/>
    <w:rsid w:val="002F1BD3"/>
    <w:pPr>
      <w:tabs>
        <w:tab w:val="clear" w:pos="7200"/>
      </w:tabs>
      <w:textAlignment w:val="baseline"/>
    </w:pPr>
  </w:style>
  <w:style w:type="character" w:customStyle="1" w:styleId="Char1">
    <w:name w:val="题注 Char1"/>
    <w:rsid w:val="002F1BD3"/>
    <w:rPr>
      <w:rFonts w:ascii="Arial" w:eastAsia="黑体" w:hAnsi="Arial" w:cs="Arial"/>
      <w:kern w:val="2"/>
      <w:lang w:val="en-US" w:eastAsia="zh-CN" w:bidi="ar-SA"/>
    </w:rPr>
  </w:style>
  <w:style w:type="character" w:customStyle="1" w:styleId="Char10">
    <w:name w:val="公式 Char1"/>
    <w:basedOn w:val="ae"/>
    <w:rsid w:val="002F1BD3"/>
    <w:rPr>
      <w:rFonts w:ascii="Arial" w:eastAsia="黑体" w:hAnsi="Arial" w:cs="Arial"/>
      <w:kern w:val="2"/>
      <w:lang w:val="en-US" w:eastAsia="zh-CN" w:bidi="ar-SA"/>
    </w:rPr>
  </w:style>
  <w:style w:type="character" w:customStyle="1" w:styleId="2Char1">
    <w:name w:val="公式2 Char1"/>
    <w:basedOn w:val="Char"/>
    <w:rsid w:val="002F1BD3"/>
    <w:rPr>
      <w:rFonts w:ascii="Arial" w:eastAsia="黑体" w:hAnsi="Arial" w:cs="Arial"/>
      <w:kern w:val="2"/>
      <w:lang w:val="en-US" w:eastAsia="zh-CN" w:bidi="ar-SA"/>
    </w:rPr>
  </w:style>
  <w:style w:type="paragraph" w:customStyle="1" w:styleId="150">
    <w:name w:val="样式15"/>
    <w:basedOn w:val="1"/>
    <w:rsid w:val="002F1BD3"/>
    <w:pPr>
      <w:spacing w:beforeLines="200" w:afterLines="0" w:line="360" w:lineRule="auto"/>
    </w:pPr>
  </w:style>
  <w:style w:type="paragraph" w:customStyle="1" w:styleId="aff3">
    <w:name w:val="带公式的正文"/>
    <w:basedOn w:val="a"/>
    <w:autoRedefine/>
    <w:rsid w:val="002F1BD3"/>
    <w:pPr>
      <w:spacing w:line="489" w:lineRule="exact"/>
      <w:ind w:firstLineChars="200" w:firstLine="200"/>
    </w:pPr>
  </w:style>
  <w:style w:type="paragraph" w:customStyle="1" w:styleId="2d">
    <w:name w:val="样式 首行缩进:  2 字符"/>
    <w:basedOn w:val="a"/>
    <w:link w:val="2Char0"/>
    <w:autoRedefine/>
    <w:rsid w:val="00E902C1"/>
    <w:pPr>
      <w:ind w:firstLineChars="200" w:firstLine="480"/>
    </w:pPr>
    <w:rPr>
      <w:rFonts w:cs="宋体"/>
      <w:szCs w:val="20"/>
    </w:rPr>
  </w:style>
  <w:style w:type="paragraph" w:customStyle="1" w:styleId="2e">
    <w:name w:val="样式 带公式的正文 + 首行缩进:  2 字符"/>
    <w:basedOn w:val="aff3"/>
    <w:autoRedefine/>
    <w:rsid w:val="002F1BD3"/>
    <w:rPr>
      <w:rFonts w:cs="宋体"/>
      <w:szCs w:val="20"/>
    </w:rPr>
  </w:style>
  <w:style w:type="paragraph" w:customStyle="1" w:styleId="Abstract5">
    <w:name w:val="Abstract+二号黑体居中5"/>
    <w:basedOn w:val="a"/>
    <w:rsid w:val="002F1BD3"/>
    <w:pPr>
      <w:spacing w:beforeLines="100" w:afterLines="100" w:line="240" w:lineRule="auto"/>
      <w:jc w:val="center"/>
      <w:outlineLvl w:val="0"/>
    </w:pPr>
    <w:rPr>
      <w:rFonts w:eastAsia="Times New Roman"/>
      <w:b/>
      <w:sz w:val="44"/>
      <w:szCs w:val="44"/>
    </w:rPr>
  </w:style>
  <w:style w:type="paragraph" w:customStyle="1" w:styleId="51">
    <w:name w:val="声明+二号黑体居中5"/>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50">
    <w:name w:val="首行缩进:  2 字符5"/>
    <w:aliases w:val="正文 + 宋体5"/>
    <w:basedOn w:val="a"/>
    <w:rsid w:val="002F1BD3"/>
    <w:pPr>
      <w:ind w:firstLineChars="200" w:firstLine="200"/>
    </w:pPr>
    <w:rPr>
      <w:rFonts w:cs="宋体"/>
      <w:szCs w:val="20"/>
    </w:rPr>
  </w:style>
  <w:style w:type="paragraph" w:customStyle="1" w:styleId="52">
    <w:name w:val="摘要+二号黑体居中5"/>
    <w:basedOn w:val="a"/>
    <w:rsid w:val="002F1BD3"/>
    <w:pPr>
      <w:spacing w:beforeLines="100" w:afterLines="100" w:line="240" w:lineRule="auto"/>
      <w:jc w:val="center"/>
      <w:outlineLvl w:val="0"/>
    </w:pPr>
    <w:rPr>
      <w:rFonts w:eastAsia="黑体"/>
      <w:sz w:val="44"/>
      <w:szCs w:val="44"/>
    </w:rPr>
  </w:style>
  <w:style w:type="paragraph" w:customStyle="1" w:styleId="53">
    <w:name w:val="注5"/>
    <w:basedOn w:val="ac"/>
    <w:rsid w:val="002F1BD3"/>
    <w:pPr>
      <w:spacing w:line="300" w:lineRule="auto"/>
      <w:jc w:val="center"/>
    </w:pPr>
    <w:rPr>
      <w:rFonts w:ascii="宋体" w:eastAsia="宋体" w:hAnsi="宋体"/>
      <w:sz w:val="21"/>
      <w:szCs w:val="24"/>
    </w:rPr>
  </w:style>
  <w:style w:type="paragraph" w:customStyle="1" w:styleId="151">
    <w:name w:val="题目处1+黑体居中占三行5"/>
    <w:basedOn w:val="a"/>
    <w:rsid w:val="002F1BD3"/>
    <w:pPr>
      <w:spacing w:beforeLines="100" w:afterLines="100" w:line="240" w:lineRule="auto"/>
      <w:jc w:val="center"/>
    </w:pPr>
    <w:rPr>
      <w:rFonts w:eastAsia="黑体"/>
      <w:sz w:val="44"/>
      <w:szCs w:val="44"/>
    </w:rPr>
  </w:style>
  <w:style w:type="paragraph" w:customStyle="1" w:styleId="Title15">
    <w:name w:val="Title15"/>
    <w:basedOn w:val="a"/>
    <w:rsid w:val="002F1BD3"/>
    <w:pPr>
      <w:spacing w:beforeLines="100" w:afterLines="100" w:line="240" w:lineRule="auto"/>
      <w:jc w:val="center"/>
    </w:pPr>
    <w:rPr>
      <w:rFonts w:eastAsia="Times New Roman"/>
      <w:b/>
      <w:bCs/>
      <w:sz w:val="44"/>
      <w:szCs w:val="44"/>
    </w:rPr>
  </w:style>
  <w:style w:type="paragraph" w:customStyle="1" w:styleId="251">
    <w:name w:val="题目处2+ 三号宋体居中5"/>
    <w:basedOn w:val="a"/>
    <w:rsid w:val="002F1BD3"/>
    <w:pPr>
      <w:keepNext/>
      <w:keepLines/>
      <w:pageBreakBefore/>
      <w:spacing w:beforeLines="100" w:afterLines="100"/>
      <w:jc w:val="center"/>
    </w:pPr>
    <w:rPr>
      <w:rFonts w:eastAsia="黑体" w:cs="宋体"/>
      <w:sz w:val="32"/>
      <w:szCs w:val="20"/>
    </w:rPr>
  </w:style>
  <w:style w:type="paragraph" w:customStyle="1" w:styleId="Title2TimesNewRoman5">
    <w:name w:val="Title2+三号TimesNewRoman居中5"/>
    <w:basedOn w:val="21"/>
    <w:rsid w:val="002F1BD3"/>
    <w:pPr>
      <w:spacing w:line="240" w:lineRule="auto"/>
    </w:pPr>
    <w:rPr>
      <w:rFonts w:eastAsia="Times New Roman"/>
      <w:b/>
      <w:szCs w:val="32"/>
    </w:rPr>
  </w:style>
  <w:style w:type="paragraph" w:customStyle="1" w:styleId="54">
    <w:name w:val="专业5"/>
    <w:basedOn w:val="a"/>
    <w:rsid w:val="002F1BD3"/>
    <w:pPr>
      <w:keepNext/>
      <w:keepLines/>
      <w:pageBreakBefore/>
      <w:spacing w:beforeLines="120" w:afterLines="100" w:line="240" w:lineRule="auto"/>
      <w:jc w:val="left"/>
    </w:pPr>
    <w:rPr>
      <w:rFonts w:eastAsia="Times New Roman"/>
      <w:b/>
      <w:sz w:val="28"/>
    </w:rPr>
  </w:style>
  <w:style w:type="paragraph" w:customStyle="1" w:styleId="55">
    <w:name w:val="致谢+二号黑体居中5"/>
    <w:basedOn w:val="a"/>
    <w:rsid w:val="002F1BD3"/>
    <w:pPr>
      <w:keepNext/>
      <w:keepLines/>
      <w:pageBreakBefore/>
      <w:spacing w:beforeLines="100" w:afterLines="100" w:line="240" w:lineRule="auto"/>
      <w:jc w:val="center"/>
      <w:outlineLvl w:val="0"/>
    </w:pPr>
    <w:rPr>
      <w:rFonts w:eastAsia="黑体"/>
      <w:sz w:val="44"/>
    </w:rPr>
  </w:style>
  <w:style w:type="paragraph" w:customStyle="1" w:styleId="56">
    <w:name w:val="标注5"/>
    <w:basedOn w:val="ac"/>
    <w:rsid w:val="002F1BD3"/>
    <w:pPr>
      <w:jc w:val="right"/>
    </w:pPr>
    <w:rPr>
      <w:rFonts w:ascii="宋体" w:eastAsia="宋体" w:hAnsi="宋体"/>
      <w:sz w:val="24"/>
    </w:rPr>
  </w:style>
  <w:style w:type="paragraph" w:customStyle="1" w:styleId="MTDisplayEquation5">
    <w:name w:val="MTDisplayEquation5"/>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57">
    <w:name w:val="第一级5"/>
    <w:basedOn w:val="1"/>
    <w:next w:val="a"/>
    <w:rsid w:val="002F1BD3"/>
  </w:style>
  <w:style w:type="paragraph" w:customStyle="1" w:styleId="252">
    <w:name w:val="样式25"/>
    <w:basedOn w:val="2"/>
    <w:next w:val="a"/>
    <w:rsid w:val="002F1BD3"/>
    <w:pPr>
      <w:numPr>
        <w:ilvl w:val="0"/>
        <w:numId w:val="0"/>
      </w:numPr>
      <w:spacing w:line="360" w:lineRule="auto"/>
    </w:pPr>
    <w:rPr>
      <w:rFonts w:ascii="宋体" w:hAnsi="宋体" w:cs="宋体"/>
      <w:kern w:val="0"/>
    </w:rPr>
  </w:style>
  <w:style w:type="paragraph" w:customStyle="1" w:styleId="350">
    <w:name w:val="样式35"/>
    <w:basedOn w:val="3"/>
    <w:next w:val="a"/>
    <w:rsid w:val="002F1BD3"/>
    <w:pPr>
      <w:numPr>
        <w:ilvl w:val="0"/>
        <w:numId w:val="0"/>
      </w:numPr>
      <w:spacing w:before="156" w:after="156" w:line="360" w:lineRule="auto"/>
    </w:pPr>
  </w:style>
  <w:style w:type="paragraph" w:customStyle="1" w:styleId="450">
    <w:name w:val="样式45"/>
    <w:basedOn w:val="2"/>
    <w:rsid w:val="002F1BD3"/>
    <w:pPr>
      <w:numPr>
        <w:ilvl w:val="0"/>
        <w:numId w:val="0"/>
      </w:numPr>
      <w:tabs>
        <w:tab w:val="num" w:pos="1320"/>
      </w:tabs>
      <w:ind w:left="1320" w:hanging="420"/>
    </w:pPr>
  </w:style>
  <w:style w:type="character" w:customStyle="1" w:styleId="3Char30">
    <w:name w:val="标题 3 Char3"/>
    <w:aliases w:val="+四号黑体左齐 Char3"/>
    <w:rsid w:val="002F1BD3"/>
    <w:rPr>
      <w:rFonts w:eastAsia="黑体"/>
      <w:sz w:val="28"/>
      <w:szCs w:val="28"/>
      <w:lang w:val="en-US" w:eastAsia="zh-CN" w:bidi="ar-SA"/>
    </w:rPr>
  </w:style>
  <w:style w:type="character" w:customStyle="1" w:styleId="3Char5">
    <w:name w:val="样式3 Char5"/>
    <w:basedOn w:val="30"/>
    <w:rsid w:val="002F1BD3"/>
    <w:rPr>
      <w:rFonts w:eastAsia="黑体"/>
      <w:sz w:val="28"/>
      <w:szCs w:val="28"/>
    </w:rPr>
  </w:style>
  <w:style w:type="character" w:customStyle="1" w:styleId="1Char3">
    <w:name w:val="标题 1 Char3"/>
    <w:aliases w:val="+二号黑体居中 Char3"/>
    <w:rsid w:val="002F1BD3"/>
    <w:rPr>
      <w:rFonts w:eastAsia="黑体"/>
      <w:snapToGrid w:val="0"/>
      <w:kern w:val="2"/>
      <w:sz w:val="44"/>
      <w:szCs w:val="44"/>
      <w:lang w:val="en-US" w:eastAsia="zh-CN" w:bidi="ar-SA"/>
    </w:rPr>
  </w:style>
  <w:style w:type="paragraph" w:customStyle="1" w:styleId="1115">
    <w:name w:val="样式 标题 1+二号黑体居中 + 段前: 1 行 段后: 1 行5"/>
    <w:basedOn w:val="1"/>
    <w:rsid w:val="002F1BD3"/>
    <w:pPr>
      <w:spacing w:before="312" w:after="312"/>
    </w:pPr>
    <w:rPr>
      <w:rFonts w:cs="宋体"/>
      <w:szCs w:val="20"/>
    </w:rPr>
  </w:style>
  <w:style w:type="paragraph" w:customStyle="1" w:styleId="58">
    <w:name w:val="第一级标题5"/>
    <w:basedOn w:val="1"/>
    <w:rsid w:val="002F1BD3"/>
    <w:pPr>
      <w:spacing w:before="312" w:after="312"/>
    </w:pPr>
  </w:style>
  <w:style w:type="paragraph" w:customStyle="1" w:styleId="59">
    <w:name w:val="第一级标题（自定义）5"/>
    <w:basedOn w:val="1"/>
    <w:next w:val="a"/>
    <w:rsid w:val="002F1BD3"/>
    <w:pPr>
      <w:spacing w:before="312" w:after="312"/>
    </w:pPr>
  </w:style>
  <w:style w:type="paragraph" w:customStyle="1" w:styleId="205057">
    <w:name w:val="样式 标题 2+三号黑体左齐 + 段前: 0.5 行 段后: 0.5 行7"/>
    <w:basedOn w:val="2"/>
    <w:next w:val="a"/>
    <w:rsid w:val="002F1BD3"/>
    <w:pPr>
      <w:numPr>
        <w:ilvl w:val="0"/>
        <w:numId w:val="0"/>
      </w:numPr>
      <w:spacing w:before="156" w:after="156"/>
    </w:pPr>
    <w:rPr>
      <w:rFonts w:cs="宋体"/>
      <w:szCs w:val="20"/>
    </w:rPr>
  </w:style>
  <w:style w:type="paragraph" w:customStyle="1" w:styleId="2050515">
    <w:name w:val="样式 标题 2+三号黑体左齐 + 段前: 0.5 行 段后: 0.5 行15"/>
    <w:basedOn w:val="2"/>
    <w:rsid w:val="002F1BD3"/>
    <w:pPr>
      <w:numPr>
        <w:ilvl w:val="0"/>
        <w:numId w:val="0"/>
      </w:numPr>
    </w:pPr>
    <w:rPr>
      <w:rFonts w:cs="宋体"/>
      <w:szCs w:val="20"/>
    </w:rPr>
  </w:style>
  <w:style w:type="paragraph" w:customStyle="1" w:styleId="2050525">
    <w:name w:val="样式 标题 2+三号黑体左齐 + 段前: 0.5 行 段后: 0.5 行25"/>
    <w:basedOn w:val="2"/>
    <w:next w:val="a"/>
    <w:rsid w:val="002F1BD3"/>
    <w:pPr>
      <w:numPr>
        <w:ilvl w:val="0"/>
        <w:numId w:val="0"/>
      </w:numPr>
    </w:pPr>
    <w:rPr>
      <w:rFonts w:cs="宋体"/>
      <w:szCs w:val="20"/>
    </w:rPr>
  </w:style>
  <w:style w:type="paragraph" w:customStyle="1" w:styleId="3c">
    <w:name w:val="公式3"/>
    <w:basedOn w:val="ac"/>
    <w:autoRedefine/>
    <w:rsid w:val="002F1BD3"/>
    <w:pPr>
      <w:tabs>
        <w:tab w:val="center" w:pos="4140"/>
        <w:tab w:val="right" w:pos="9000"/>
      </w:tabs>
    </w:pPr>
  </w:style>
  <w:style w:type="paragraph" w:customStyle="1" w:styleId="223">
    <w:name w:val="公式22"/>
    <w:basedOn w:val="aff0"/>
    <w:autoRedefine/>
    <w:rsid w:val="002F1BD3"/>
    <w:pPr>
      <w:textAlignment w:val="baseline"/>
    </w:pPr>
  </w:style>
  <w:style w:type="character" w:customStyle="1" w:styleId="Char2">
    <w:name w:val="题注 Char2"/>
    <w:rsid w:val="002F1BD3"/>
    <w:rPr>
      <w:rFonts w:ascii="Arial" w:eastAsia="黑体" w:hAnsi="Arial" w:cs="Arial"/>
      <w:kern w:val="2"/>
      <w:lang w:val="en-US" w:eastAsia="zh-CN" w:bidi="ar-SA"/>
    </w:rPr>
  </w:style>
  <w:style w:type="character" w:customStyle="1" w:styleId="Char20">
    <w:name w:val="公式 Char2"/>
    <w:basedOn w:val="ae"/>
    <w:rsid w:val="002F1BD3"/>
    <w:rPr>
      <w:rFonts w:ascii="Arial" w:eastAsia="黑体" w:hAnsi="Arial" w:cs="Arial"/>
      <w:kern w:val="2"/>
      <w:lang w:val="en-US" w:eastAsia="zh-CN" w:bidi="ar-SA"/>
    </w:rPr>
  </w:style>
  <w:style w:type="character" w:customStyle="1" w:styleId="2Char2">
    <w:name w:val="公式2 Char2"/>
    <w:basedOn w:val="Char"/>
    <w:rsid w:val="002F1BD3"/>
    <w:rPr>
      <w:rFonts w:ascii="Arial" w:eastAsia="黑体" w:hAnsi="Arial" w:cs="Arial"/>
      <w:kern w:val="2"/>
      <w:lang w:val="en-US" w:eastAsia="zh-CN" w:bidi="ar-SA"/>
    </w:rPr>
  </w:style>
  <w:style w:type="paragraph" w:customStyle="1" w:styleId="160">
    <w:name w:val="样式16"/>
    <w:basedOn w:val="1"/>
    <w:rsid w:val="002F1BD3"/>
    <w:pPr>
      <w:spacing w:beforeLines="200" w:afterLines="0" w:line="360" w:lineRule="auto"/>
    </w:pPr>
  </w:style>
  <w:style w:type="paragraph" w:customStyle="1" w:styleId="Abstract6">
    <w:name w:val="Abstract+二号黑体居中6"/>
    <w:basedOn w:val="a"/>
    <w:rsid w:val="002F1BD3"/>
    <w:pPr>
      <w:spacing w:beforeLines="100" w:afterLines="100" w:line="240" w:lineRule="auto"/>
      <w:jc w:val="center"/>
      <w:outlineLvl w:val="0"/>
    </w:pPr>
    <w:rPr>
      <w:rFonts w:eastAsia="Times New Roman"/>
      <w:b/>
      <w:sz w:val="44"/>
      <w:szCs w:val="44"/>
    </w:rPr>
  </w:style>
  <w:style w:type="paragraph" w:customStyle="1" w:styleId="61">
    <w:name w:val="声明+二号黑体居中6"/>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60">
    <w:name w:val="首行缩进:  2 字符6"/>
    <w:aliases w:val="正文 + 宋体6"/>
    <w:basedOn w:val="a"/>
    <w:rsid w:val="002F1BD3"/>
    <w:pPr>
      <w:ind w:firstLineChars="200" w:firstLine="200"/>
    </w:pPr>
    <w:rPr>
      <w:rFonts w:cs="宋体"/>
      <w:szCs w:val="20"/>
    </w:rPr>
  </w:style>
  <w:style w:type="paragraph" w:customStyle="1" w:styleId="62">
    <w:name w:val="摘要+二号黑体居中6"/>
    <w:basedOn w:val="a"/>
    <w:rsid w:val="002F1BD3"/>
    <w:pPr>
      <w:spacing w:beforeLines="100" w:afterLines="100" w:line="240" w:lineRule="auto"/>
      <w:jc w:val="center"/>
      <w:outlineLvl w:val="0"/>
    </w:pPr>
    <w:rPr>
      <w:rFonts w:eastAsia="黑体"/>
      <w:sz w:val="44"/>
      <w:szCs w:val="44"/>
    </w:rPr>
  </w:style>
  <w:style w:type="paragraph" w:customStyle="1" w:styleId="63">
    <w:name w:val="注6"/>
    <w:basedOn w:val="ac"/>
    <w:rsid w:val="002F1BD3"/>
    <w:pPr>
      <w:spacing w:line="300" w:lineRule="auto"/>
      <w:jc w:val="center"/>
    </w:pPr>
    <w:rPr>
      <w:rFonts w:ascii="宋体" w:eastAsia="宋体" w:hAnsi="宋体"/>
      <w:sz w:val="21"/>
      <w:szCs w:val="24"/>
    </w:rPr>
  </w:style>
  <w:style w:type="paragraph" w:customStyle="1" w:styleId="161">
    <w:name w:val="题目处1+黑体居中占三行6"/>
    <w:basedOn w:val="a"/>
    <w:rsid w:val="002F1BD3"/>
    <w:pPr>
      <w:spacing w:beforeLines="100" w:afterLines="100" w:line="240" w:lineRule="auto"/>
      <w:jc w:val="center"/>
    </w:pPr>
    <w:rPr>
      <w:rFonts w:eastAsia="黑体"/>
      <w:sz w:val="44"/>
      <w:szCs w:val="44"/>
    </w:rPr>
  </w:style>
  <w:style w:type="paragraph" w:customStyle="1" w:styleId="Title16">
    <w:name w:val="Title16"/>
    <w:basedOn w:val="a"/>
    <w:rsid w:val="002F1BD3"/>
    <w:pPr>
      <w:spacing w:beforeLines="100" w:afterLines="100" w:line="240" w:lineRule="auto"/>
      <w:jc w:val="center"/>
    </w:pPr>
    <w:rPr>
      <w:rFonts w:eastAsia="Times New Roman"/>
      <w:b/>
      <w:bCs/>
      <w:sz w:val="44"/>
      <w:szCs w:val="44"/>
    </w:rPr>
  </w:style>
  <w:style w:type="paragraph" w:customStyle="1" w:styleId="261">
    <w:name w:val="题目处2+ 三号宋体居中6"/>
    <w:basedOn w:val="a"/>
    <w:rsid w:val="002F1BD3"/>
    <w:pPr>
      <w:keepNext/>
      <w:keepLines/>
      <w:pageBreakBefore/>
      <w:spacing w:beforeLines="100" w:afterLines="100"/>
      <w:jc w:val="center"/>
    </w:pPr>
    <w:rPr>
      <w:rFonts w:eastAsia="黑体" w:cs="宋体"/>
      <w:sz w:val="32"/>
      <w:szCs w:val="20"/>
    </w:rPr>
  </w:style>
  <w:style w:type="paragraph" w:customStyle="1" w:styleId="Title2TimesNewRoman6">
    <w:name w:val="Title2+三号TimesNewRoman居中6"/>
    <w:basedOn w:val="21"/>
    <w:rsid w:val="002F1BD3"/>
    <w:pPr>
      <w:spacing w:line="240" w:lineRule="auto"/>
    </w:pPr>
    <w:rPr>
      <w:rFonts w:eastAsia="Times New Roman"/>
      <w:b/>
      <w:szCs w:val="32"/>
    </w:rPr>
  </w:style>
  <w:style w:type="paragraph" w:customStyle="1" w:styleId="64">
    <w:name w:val="专业6"/>
    <w:basedOn w:val="a"/>
    <w:rsid w:val="002F1BD3"/>
    <w:pPr>
      <w:keepNext/>
      <w:keepLines/>
      <w:pageBreakBefore/>
      <w:spacing w:beforeLines="120" w:afterLines="100" w:line="240" w:lineRule="auto"/>
      <w:jc w:val="left"/>
    </w:pPr>
    <w:rPr>
      <w:rFonts w:eastAsia="Times New Roman"/>
      <w:b/>
      <w:sz w:val="28"/>
    </w:rPr>
  </w:style>
  <w:style w:type="paragraph" w:customStyle="1" w:styleId="65">
    <w:name w:val="致谢+二号黑体居中6"/>
    <w:basedOn w:val="a"/>
    <w:rsid w:val="002F1BD3"/>
    <w:pPr>
      <w:keepNext/>
      <w:keepLines/>
      <w:pageBreakBefore/>
      <w:spacing w:beforeLines="100" w:afterLines="100" w:line="240" w:lineRule="auto"/>
      <w:jc w:val="center"/>
      <w:outlineLvl w:val="0"/>
    </w:pPr>
    <w:rPr>
      <w:rFonts w:eastAsia="黑体"/>
      <w:sz w:val="44"/>
    </w:rPr>
  </w:style>
  <w:style w:type="paragraph" w:customStyle="1" w:styleId="66">
    <w:name w:val="标注6"/>
    <w:basedOn w:val="ac"/>
    <w:rsid w:val="002F1BD3"/>
    <w:pPr>
      <w:jc w:val="right"/>
    </w:pPr>
    <w:rPr>
      <w:rFonts w:ascii="宋体" w:eastAsia="宋体" w:hAnsi="宋体"/>
      <w:sz w:val="24"/>
    </w:rPr>
  </w:style>
  <w:style w:type="paragraph" w:customStyle="1" w:styleId="MTDisplayEquation6">
    <w:name w:val="MTDisplayEquation6"/>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67">
    <w:name w:val="第一级6"/>
    <w:basedOn w:val="1"/>
    <w:next w:val="a"/>
    <w:rsid w:val="002F1BD3"/>
  </w:style>
  <w:style w:type="paragraph" w:customStyle="1" w:styleId="262">
    <w:name w:val="样式26"/>
    <w:basedOn w:val="2"/>
    <w:next w:val="a"/>
    <w:rsid w:val="002F1BD3"/>
    <w:pPr>
      <w:numPr>
        <w:ilvl w:val="0"/>
        <w:numId w:val="0"/>
      </w:numPr>
      <w:spacing w:line="360" w:lineRule="auto"/>
    </w:pPr>
    <w:rPr>
      <w:rFonts w:ascii="宋体" w:hAnsi="宋体" w:cs="宋体"/>
      <w:kern w:val="0"/>
    </w:rPr>
  </w:style>
  <w:style w:type="paragraph" w:customStyle="1" w:styleId="360">
    <w:name w:val="样式36"/>
    <w:basedOn w:val="3"/>
    <w:next w:val="a"/>
    <w:rsid w:val="002F1BD3"/>
    <w:pPr>
      <w:numPr>
        <w:ilvl w:val="0"/>
        <w:numId w:val="0"/>
      </w:numPr>
      <w:spacing w:before="156" w:after="156" w:line="360" w:lineRule="auto"/>
    </w:pPr>
  </w:style>
  <w:style w:type="paragraph" w:customStyle="1" w:styleId="460">
    <w:name w:val="样式46"/>
    <w:basedOn w:val="2"/>
    <w:rsid w:val="002F1BD3"/>
    <w:pPr>
      <w:numPr>
        <w:ilvl w:val="0"/>
        <w:numId w:val="0"/>
      </w:numPr>
      <w:tabs>
        <w:tab w:val="num" w:pos="840"/>
      </w:tabs>
      <w:ind w:left="840" w:hanging="420"/>
    </w:pPr>
  </w:style>
  <w:style w:type="character" w:customStyle="1" w:styleId="3Char40">
    <w:name w:val="标题 3 Char4"/>
    <w:aliases w:val="+四号黑体左齐 Char4"/>
    <w:rsid w:val="002F1BD3"/>
    <w:rPr>
      <w:rFonts w:eastAsia="黑体"/>
      <w:sz w:val="28"/>
      <w:szCs w:val="28"/>
      <w:lang w:val="en-US" w:eastAsia="zh-CN" w:bidi="ar-SA"/>
    </w:rPr>
  </w:style>
  <w:style w:type="character" w:customStyle="1" w:styleId="3Char6">
    <w:name w:val="样式3 Char6"/>
    <w:basedOn w:val="30"/>
    <w:rsid w:val="002F1BD3"/>
    <w:rPr>
      <w:rFonts w:eastAsia="黑体"/>
      <w:sz w:val="28"/>
      <w:szCs w:val="28"/>
    </w:rPr>
  </w:style>
  <w:style w:type="character" w:customStyle="1" w:styleId="1Char4">
    <w:name w:val="标题 1 Char4"/>
    <w:aliases w:val="+二号黑体居中 Char4"/>
    <w:rsid w:val="002F1BD3"/>
    <w:rPr>
      <w:rFonts w:eastAsia="黑体"/>
      <w:snapToGrid w:val="0"/>
      <w:kern w:val="2"/>
      <w:sz w:val="44"/>
      <w:szCs w:val="44"/>
      <w:lang w:val="en-US" w:eastAsia="zh-CN" w:bidi="ar-SA"/>
    </w:rPr>
  </w:style>
  <w:style w:type="paragraph" w:customStyle="1" w:styleId="205058">
    <w:name w:val="样式 标题 2+三号黑体左齐 + 段前: 0.5 行 段后: 0.5 行8"/>
    <w:basedOn w:val="2"/>
    <w:next w:val="a"/>
    <w:rsid w:val="002F1BD3"/>
    <w:pPr>
      <w:numPr>
        <w:ilvl w:val="0"/>
        <w:numId w:val="0"/>
      </w:numPr>
      <w:spacing w:before="156" w:after="156"/>
    </w:pPr>
    <w:rPr>
      <w:rFonts w:cs="宋体"/>
      <w:szCs w:val="20"/>
    </w:rPr>
  </w:style>
  <w:style w:type="paragraph" w:customStyle="1" w:styleId="510">
    <w:name w:val="样式51"/>
    <w:basedOn w:val="1"/>
    <w:rsid w:val="002F1BD3"/>
    <w:rPr>
      <w:rFonts w:ascii="Arial" w:hAnsi="Arial" w:cs="Arial"/>
      <w:b/>
      <w:bCs/>
    </w:rPr>
  </w:style>
  <w:style w:type="paragraph" w:customStyle="1" w:styleId="305051">
    <w:name w:val="样式 标题 3+四号黑体左齐 + 段前: 0.5 行 段后: 0.5 行1"/>
    <w:basedOn w:val="3"/>
    <w:rsid w:val="002F1BD3"/>
    <w:pPr>
      <w:numPr>
        <w:ilvl w:val="0"/>
        <w:numId w:val="0"/>
      </w:numPr>
      <w:spacing w:before="156" w:after="156"/>
    </w:pPr>
    <w:rPr>
      <w:rFonts w:cs="宋体"/>
      <w:szCs w:val="20"/>
    </w:rPr>
  </w:style>
  <w:style w:type="paragraph" w:customStyle="1" w:styleId="1116">
    <w:name w:val="样式 标题 1+二号黑体居中 + 段前: 1 行 段后: 1 行6"/>
    <w:basedOn w:val="1"/>
    <w:rsid w:val="002F1BD3"/>
    <w:pPr>
      <w:spacing w:before="312" w:after="312"/>
    </w:pPr>
    <w:rPr>
      <w:rFonts w:cs="宋体"/>
      <w:szCs w:val="20"/>
    </w:rPr>
  </w:style>
  <w:style w:type="paragraph" w:customStyle="1" w:styleId="68">
    <w:name w:val="第一级标题6"/>
    <w:basedOn w:val="1"/>
    <w:rsid w:val="002F1BD3"/>
    <w:pPr>
      <w:spacing w:before="312" w:after="312"/>
    </w:pPr>
  </w:style>
  <w:style w:type="paragraph" w:customStyle="1" w:styleId="69">
    <w:name w:val="第一级标题（自定义）6"/>
    <w:basedOn w:val="1"/>
    <w:next w:val="a"/>
    <w:rsid w:val="002F1BD3"/>
    <w:pPr>
      <w:spacing w:before="312" w:after="312"/>
    </w:pPr>
  </w:style>
  <w:style w:type="paragraph" w:customStyle="1" w:styleId="2050516">
    <w:name w:val="样式 标题 2+三号黑体左齐 + 段前: 0.5 行 段后: 0.5 行16"/>
    <w:basedOn w:val="2"/>
    <w:rsid w:val="002F1BD3"/>
    <w:pPr>
      <w:numPr>
        <w:ilvl w:val="0"/>
        <w:numId w:val="0"/>
      </w:numPr>
    </w:pPr>
    <w:rPr>
      <w:rFonts w:cs="宋体"/>
      <w:szCs w:val="20"/>
    </w:rPr>
  </w:style>
  <w:style w:type="paragraph" w:customStyle="1" w:styleId="2050526">
    <w:name w:val="样式 标题 2+三号黑体左齐 + 段前: 0.5 行 段后: 0.5 行26"/>
    <w:basedOn w:val="2"/>
    <w:next w:val="a"/>
    <w:rsid w:val="002F1BD3"/>
    <w:pPr>
      <w:numPr>
        <w:ilvl w:val="0"/>
        <w:numId w:val="0"/>
      </w:numPr>
    </w:pPr>
    <w:rPr>
      <w:rFonts w:cs="宋体"/>
      <w:szCs w:val="20"/>
    </w:rPr>
  </w:style>
  <w:style w:type="paragraph" w:customStyle="1" w:styleId="4d">
    <w:name w:val="公式4"/>
    <w:basedOn w:val="ac"/>
    <w:autoRedefine/>
    <w:rsid w:val="002F1BD3"/>
    <w:pPr>
      <w:ind w:left="420" w:firstLine="400"/>
    </w:pPr>
  </w:style>
  <w:style w:type="paragraph" w:customStyle="1" w:styleId="233">
    <w:name w:val="公式23"/>
    <w:basedOn w:val="aff0"/>
    <w:autoRedefine/>
    <w:rsid w:val="002F1BD3"/>
    <w:pPr>
      <w:tabs>
        <w:tab w:val="clear" w:pos="7200"/>
      </w:tabs>
      <w:textAlignment w:val="baseline"/>
    </w:pPr>
  </w:style>
  <w:style w:type="character" w:customStyle="1" w:styleId="Char3">
    <w:name w:val="题注 Char3"/>
    <w:rsid w:val="002F1BD3"/>
    <w:rPr>
      <w:rFonts w:ascii="Arial" w:eastAsia="黑体" w:hAnsi="Arial" w:cs="Arial"/>
      <w:kern w:val="2"/>
      <w:lang w:val="en-US" w:eastAsia="zh-CN" w:bidi="ar-SA"/>
    </w:rPr>
  </w:style>
  <w:style w:type="character" w:customStyle="1" w:styleId="Char30">
    <w:name w:val="公式 Char3"/>
    <w:basedOn w:val="ae"/>
    <w:rsid w:val="002F1BD3"/>
    <w:rPr>
      <w:rFonts w:ascii="Arial" w:eastAsia="黑体" w:hAnsi="Arial" w:cs="Arial"/>
      <w:kern w:val="2"/>
      <w:lang w:val="en-US" w:eastAsia="zh-CN" w:bidi="ar-SA"/>
    </w:rPr>
  </w:style>
  <w:style w:type="character" w:customStyle="1" w:styleId="2Char3">
    <w:name w:val="公式2 Char3"/>
    <w:basedOn w:val="Char"/>
    <w:rsid w:val="002F1BD3"/>
    <w:rPr>
      <w:rFonts w:ascii="Arial" w:eastAsia="黑体" w:hAnsi="Arial" w:cs="Arial"/>
      <w:kern w:val="2"/>
      <w:lang w:val="en-US" w:eastAsia="zh-CN" w:bidi="ar-SA"/>
    </w:rPr>
  </w:style>
  <w:style w:type="paragraph" w:customStyle="1" w:styleId="170">
    <w:name w:val="样式17"/>
    <w:basedOn w:val="1"/>
    <w:rsid w:val="002F1BD3"/>
    <w:pPr>
      <w:spacing w:beforeLines="200" w:afterLines="0" w:line="360" w:lineRule="auto"/>
    </w:pPr>
  </w:style>
  <w:style w:type="paragraph" w:customStyle="1" w:styleId="1f0">
    <w:name w:val="带公式的正文1"/>
    <w:basedOn w:val="a"/>
    <w:autoRedefine/>
    <w:rsid w:val="000E4B31"/>
    <w:pPr>
      <w:spacing w:line="324" w:lineRule="auto"/>
    </w:pPr>
    <w:rPr>
      <w:sz w:val="28"/>
      <w:szCs w:val="28"/>
    </w:rPr>
  </w:style>
  <w:style w:type="paragraph" w:customStyle="1" w:styleId="214">
    <w:name w:val="样式 首行缩进:  2 字符1"/>
    <w:basedOn w:val="a"/>
    <w:autoRedefine/>
    <w:rsid w:val="002F1BD3"/>
    <w:pPr>
      <w:ind w:firstLine="200"/>
    </w:pPr>
    <w:rPr>
      <w:rFonts w:cs="宋体"/>
      <w:szCs w:val="20"/>
    </w:rPr>
  </w:style>
  <w:style w:type="paragraph" w:customStyle="1" w:styleId="215">
    <w:name w:val="样式 带公式的正文 + 首行缩进:  2 字符1"/>
    <w:basedOn w:val="aff3"/>
    <w:autoRedefine/>
    <w:rsid w:val="002F1BD3"/>
    <w:pPr>
      <w:tabs>
        <w:tab w:val="left" w:pos="8820"/>
      </w:tabs>
      <w:ind w:firstLine="480"/>
    </w:pPr>
    <w:rPr>
      <w:rFonts w:cs="宋体"/>
      <w:szCs w:val="20"/>
    </w:rPr>
  </w:style>
  <w:style w:type="paragraph" w:customStyle="1" w:styleId="Abstract7">
    <w:name w:val="Abstract+二号黑体居中7"/>
    <w:basedOn w:val="a"/>
    <w:rsid w:val="002F1BD3"/>
    <w:pPr>
      <w:spacing w:beforeLines="100" w:afterLines="100" w:line="240" w:lineRule="auto"/>
      <w:jc w:val="center"/>
      <w:outlineLvl w:val="0"/>
    </w:pPr>
    <w:rPr>
      <w:rFonts w:eastAsia="Times New Roman"/>
      <w:b/>
      <w:sz w:val="44"/>
      <w:szCs w:val="44"/>
    </w:rPr>
  </w:style>
  <w:style w:type="paragraph" w:customStyle="1" w:styleId="70">
    <w:name w:val="声明+二号黑体居中7"/>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70">
    <w:name w:val="首行缩进:  2 字符7"/>
    <w:aliases w:val="正文 + 宋体7"/>
    <w:basedOn w:val="a"/>
    <w:rsid w:val="002F1BD3"/>
    <w:pPr>
      <w:ind w:firstLineChars="200" w:firstLine="200"/>
    </w:pPr>
    <w:rPr>
      <w:rFonts w:cs="宋体"/>
      <w:szCs w:val="20"/>
    </w:rPr>
  </w:style>
  <w:style w:type="paragraph" w:customStyle="1" w:styleId="71">
    <w:name w:val="摘要+二号黑体居中7"/>
    <w:basedOn w:val="a"/>
    <w:rsid w:val="002F1BD3"/>
    <w:pPr>
      <w:spacing w:beforeLines="100" w:afterLines="100" w:line="240" w:lineRule="auto"/>
      <w:jc w:val="center"/>
      <w:outlineLvl w:val="0"/>
    </w:pPr>
    <w:rPr>
      <w:rFonts w:eastAsia="黑体"/>
      <w:sz w:val="44"/>
      <w:szCs w:val="44"/>
    </w:rPr>
  </w:style>
  <w:style w:type="paragraph" w:customStyle="1" w:styleId="72">
    <w:name w:val="注7"/>
    <w:basedOn w:val="ac"/>
    <w:rsid w:val="002F1BD3"/>
    <w:pPr>
      <w:spacing w:line="300" w:lineRule="auto"/>
      <w:jc w:val="center"/>
    </w:pPr>
    <w:rPr>
      <w:rFonts w:ascii="宋体" w:eastAsia="宋体" w:hAnsi="宋体"/>
      <w:sz w:val="21"/>
      <w:szCs w:val="24"/>
    </w:rPr>
  </w:style>
  <w:style w:type="paragraph" w:customStyle="1" w:styleId="172">
    <w:name w:val="题目处1+黑体居中占三行7"/>
    <w:basedOn w:val="a"/>
    <w:rsid w:val="002F1BD3"/>
    <w:pPr>
      <w:spacing w:beforeLines="100" w:afterLines="100" w:line="240" w:lineRule="auto"/>
      <w:jc w:val="center"/>
    </w:pPr>
    <w:rPr>
      <w:rFonts w:eastAsia="黑体"/>
      <w:sz w:val="44"/>
      <w:szCs w:val="44"/>
    </w:rPr>
  </w:style>
  <w:style w:type="paragraph" w:customStyle="1" w:styleId="Title17">
    <w:name w:val="Title17"/>
    <w:basedOn w:val="a"/>
    <w:rsid w:val="002F1BD3"/>
    <w:pPr>
      <w:spacing w:beforeLines="100" w:afterLines="100" w:line="240" w:lineRule="auto"/>
      <w:jc w:val="center"/>
    </w:pPr>
    <w:rPr>
      <w:rFonts w:eastAsia="Times New Roman"/>
      <w:b/>
      <w:bCs/>
      <w:sz w:val="44"/>
      <w:szCs w:val="44"/>
    </w:rPr>
  </w:style>
  <w:style w:type="paragraph" w:customStyle="1" w:styleId="271">
    <w:name w:val="题目处2+ 三号宋体居中7"/>
    <w:basedOn w:val="a"/>
    <w:rsid w:val="002F1BD3"/>
    <w:pPr>
      <w:keepNext/>
      <w:keepLines/>
      <w:pageBreakBefore/>
      <w:spacing w:beforeLines="100" w:afterLines="100"/>
      <w:jc w:val="center"/>
    </w:pPr>
    <w:rPr>
      <w:rFonts w:eastAsia="黑体" w:cs="宋体"/>
      <w:sz w:val="32"/>
      <w:szCs w:val="20"/>
    </w:rPr>
  </w:style>
  <w:style w:type="paragraph" w:customStyle="1" w:styleId="Title2TimesNewRoman7">
    <w:name w:val="Title2+三号TimesNewRoman居中7"/>
    <w:basedOn w:val="21"/>
    <w:rsid w:val="002F1BD3"/>
    <w:pPr>
      <w:spacing w:line="240" w:lineRule="auto"/>
    </w:pPr>
    <w:rPr>
      <w:rFonts w:eastAsia="Times New Roman"/>
      <w:b/>
      <w:szCs w:val="32"/>
    </w:rPr>
  </w:style>
  <w:style w:type="paragraph" w:customStyle="1" w:styleId="73">
    <w:name w:val="专业7"/>
    <w:basedOn w:val="a"/>
    <w:rsid w:val="002F1BD3"/>
    <w:pPr>
      <w:keepNext/>
      <w:keepLines/>
      <w:pageBreakBefore/>
      <w:spacing w:beforeLines="120" w:afterLines="100" w:line="240" w:lineRule="auto"/>
      <w:jc w:val="left"/>
    </w:pPr>
    <w:rPr>
      <w:rFonts w:eastAsia="Times New Roman"/>
      <w:b/>
      <w:sz w:val="28"/>
    </w:rPr>
  </w:style>
  <w:style w:type="paragraph" w:customStyle="1" w:styleId="74">
    <w:name w:val="致谢+二号黑体居中7"/>
    <w:basedOn w:val="a"/>
    <w:rsid w:val="002F1BD3"/>
    <w:pPr>
      <w:keepNext/>
      <w:keepLines/>
      <w:pageBreakBefore/>
      <w:spacing w:beforeLines="100" w:afterLines="100" w:line="240" w:lineRule="auto"/>
      <w:jc w:val="center"/>
      <w:outlineLvl w:val="0"/>
    </w:pPr>
    <w:rPr>
      <w:rFonts w:eastAsia="黑体"/>
      <w:sz w:val="44"/>
    </w:rPr>
  </w:style>
  <w:style w:type="paragraph" w:customStyle="1" w:styleId="75">
    <w:name w:val="标注7"/>
    <w:basedOn w:val="ac"/>
    <w:rsid w:val="002F1BD3"/>
    <w:pPr>
      <w:jc w:val="right"/>
    </w:pPr>
    <w:rPr>
      <w:rFonts w:ascii="宋体" w:eastAsia="宋体" w:hAnsi="宋体"/>
      <w:sz w:val="24"/>
    </w:rPr>
  </w:style>
  <w:style w:type="paragraph" w:customStyle="1" w:styleId="MTDisplayEquation7">
    <w:name w:val="MTDisplayEquation7"/>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76">
    <w:name w:val="第一级7"/>
    <w:basedOn w:val="1"/>
    <w:next w:val="a"/>
    <w:rsid w:val="002F1BD3"/>
  </w:style>
  <w:style w:type="paragraph" w:customStyle="1" w:styleId="272">
    <w:name w:val="样式27"/>
    <w:basedOn w:val="2"/>
    <w:next w:val="a"/>
    <w:rsid w:val="002F1BD3"/>
    <w:pPr>
      <w:numPr>
        <w:ilvl w:val="0"/>
        <w:numId w:val="0"/>
      </w:numPr>
      <w:spacing w:line="360" w:lineRule="auto"/>
    </w:pPr>
    <w:rPr>
      <w:rFonts w:ascii="宋体" w:hAnsi="宋体" w:cs="宋体"/>
      <w:kern w:val="0"/>
    </w:rPr>
  </w:style>
  <w:style w:type="paragraph" w:customStyle="1" w:styleId="370">
    <w:name w:val="样式37"/>
    <w:basedOn w:val="3"/>
    <w:next w:val="a"/>
    <w:rsid w:val="002F1BD3"/>
    <w:pPr>
      <w:numPr>
        <w:ilvl w:val="0"/>
        <w:numId w:val="0"/>
      </w:numPr>
      <w:spacing w:before="156" w:after="156" w:line="360" w:lineRule="auto"/>
    </w:pPr>
  </w:style>
  <w:style w:type="paragraph" w:customStyle="1" w:styleId="470">
    <w:name w:val="样式47"/>
    <w:basedOn w:val="2"/>
    <w:rsid w:val="002F1BD3"/>
    <w:pPr>
      <w:numPr>
        <w:ilvl w:val="0"/>
        <w:numId w:val="0"/>
      </w:numPr>
      <w:tabs>
        <w:tab w:val="num" w:pos="1320"/>
      </w:tabs>
      <w:ind w:left="1320" w:hanging="420"/>
    </w:pPr>
  </w:style>
  <w:style w:type="character" w:customStyle="1" w:styleId="3Char50">
    <w:name w:val="标题 3 Char5"/>
    <w:aliases w:val="+四号黑体左齐 Char5"/>
    <w:rsid w:val="002F1BD3"/>
    <w:rPr>
      <w:rFonts w:eastAsia="黑体"/>
      <w:sz w:val="28"/>
      <w:szCs w:val="28"/>
      <w:lang w:val="en-US" w:eastAsia="zh-CN" w:bidi="ar-SA"/>
    </w:rPr>
  </w:style>
  <w:style w:type="character" w:customStyle="1" w:styleId="3Char7">
    <w:name w:val="样式3 Char7"/>
    <w:basedOn w:val="30"/>
    <w:rsid w:val="002F1BD3"/>
    <w:rPr>
      <w:rFonts w:eastAsia="黑体"/>
      <w:sz w:val="28"/>
      <w:szCs w:val="28"/>
    </w:rPr>
  </w:style>
  <w:style w:type="character" w:customStyle="1" w:styleId="1Char5">
    <w:name w:val="标题 1 Char5"/>
    <w:aliases w:val="+二号黑体居中 Char5"/>
    <w:rsid w:val="002F1BD3"/>
    <w:rPr>
      <w:rFonts w:eastAsia="黑体"/>
      <w:snapToGrid w:val="0"/>
      <w:kern w:val="2"/>
      <w:sz w:val="44"/>
      <w:szCs w:val="44"/>
      <w:lang w:val="en-US" w:eastAsia="zh-CN" w:bidi="ar-SA"/>
    </w:rPr>
  </w:style>
  <w:style w:type="paragraph" w:customStyle="1" w:styleId="1117">
    <w:name w:val="样式 标题 1+二号黑体居中 + 段前: 1 行 段后: 1 行7"/>
    <w:basedOn w:val="1"/>
    <w:rsid w:val="002F1BD3"/>
    <w:pPr>
      <w:spacing w:before="312" w:after="312"/>
    </w:pPr>
    <w:rPr>
      <w:rFonts w:cs="宋体"/>
      <w:szCs w:val="20"/>
    </w:rPr>
  </w:style>
  <w:style w:type="paragraph" w:customStyle="1" w:styleId="77">
    <w:name w:val="第一级标题7"/>
    <w:basedOn w:val="1"/>
    <w:rsid w:val="002F1BD3"/>
    <w:pPr>
      <w:spacing w:before="312" w:after="312"/>
    </w:pPr>
  </w:style>
  <w:style w:type="paragraph" w:customStyle="1" w:styleId="78">
    <w:name w:val="第一级标题（自定义）7"/>
    <w:basedOn w:val="1"/>
    <w:next w:val="a"/>
    <w:rsid w:val="002F1BD3"/>
    <w:pPr>
      <w:spacing w:before="312" w:after="312"/>
    </w:pPr>
  </w:style>
  <w:style w:type="paragraph" w:customStyle="1" w:styleId="205059">
    <w:name w:val="样式 标题 2+三号黑体左齐 + 段前: 0.5 行 段后: 0.5 行9"/>
    <w:basedOn w:val="2"/>
    <w:next w:val="a"/>
    <w:rsid w:val="002F1BD3"/>
    <w:pPr>
      <w:numPr>
        <w:ilvl w:val="0"/>
        <w:numId w:val="0"/>
      </w:numPr>
      <w:spacing w:before="156" w:after="156"/>
    </w:pPr>
    <w:rPr>
      <w:rFonts w:cs="宋体"/>
      <w:szCs w:val="20"/>
    </w:rPr>
  </w:style>
  <w:style w:type="paragraph" w:customStyle="1" w:styleId="2050517">
    <w:name w:val="样式 标题 2+三号黑体左齐 + 段前: 0.5 行 段后: 0.5 行17"/>
    <w:basedOn w:val="2"/>
    <w:rsid w:val="002F1BD3"/>
    <w:pPr>
      <w:numPr>
        <w:ilvl w:val="0"/>
        <w:numId w:val="0"/>
      </w:numPr>
    </w:pPr>
    <w:rPr>
      <w:rFonts w:cs="宋体"/>
      <w:szCs w:val="20"/>
    </w:rPr>
  </w:style>
  <w:style w:type="paragraph" w:customStyle="1" w:styleId="2050527">
    <w:name w:val="样式 标题 2+三号黑体左齐 + 段前: 0.5 行 段后: 0.5 行27"/>
    <w:basedOn w:val="2"/>
    <w:next w:val="a"/>
    <w:rsid w:val="002F1BD3"/>
    <w:pPr>
      <w:numPr>
        <w:ilvl w:val="0"/>
        <w:numId w:val="0"/>
      </w:numPr>
    </w:pPr>
    <w:rPr>
      <w:rFonts w:cs="宋体"/>
      <w:szCs w:val="20"/>
    </w:rPr>
  </w:style>
  <w:style w:type="paragraph" w:customStyle="1" w:styleId="2f">
    <w:name w:val="带公式的正文2"/>
    <w:basedOn w:val="a"/>
    <w:rsid w:val="002F1BD3"/>
    <w:pPr>
      <w:spacing w:line="489" w:lineRule="exact"/>
      <w:ind w:firstLine="480"/>
    </w:pPr>
  </w:style>
  <w:style w:type="paragraph" w:customStyle="1" w:styleId="5a">
    <w:name w:val="公式5"/>
    <w:basedOn w:val="ac"/>
    <w:autoRedefine/>
    <w:rsid w:val="002F1BD3"/>
    <w:pPr>
      <w:tabs>
        <w:tab w:val="left" w:pos="720"/>
        <w:tab w:val="left" w:pos="4260"/>
        <w:tab w:val="left" w:pos="7560"/>
      </w:tabs>
      <w:ind w:left="420" w:firstLineChars="200" w:firstLine="200"/>
    </w:pPr>
    <w:rPr>
      <w:rFonts w:eastAsia="宋体"/>
      <w:sz w:val="24"/>
    </w:rPr>
  </w:style>
  <w:style w:type="character" w:customStyle="1" w:styleId="Char4">
    <w:name w:val="题注 Char4"/>
    <w:rsid w:val="002F1BD3"/>
    <w:rPr>
      <w:rFonts w:ascii="Arial" w:eastAsia="黑体" w:hAnsi="Arial" w:cs="Arial"/>
      <w:kern w:val="2"/>
      <w:lang w:val="en-US" w:eastAsia="zh-CN" w:bidi="ar-SA"/>
    </w:rPr>
  </w:style>
  <w:style w:type="character" w:customStyle="1" w:styleId="Char40">
    <w:name w:val="公式 Char4"/>
    <w:rsid w:val="002F1BD3"/>
    <w:rPr>
      <w:rFonts w:ascii="Arial" w:eastAsia="宋体" w:hAnsi="Arial" w:cs="Arial"/>
      <w:kern w:val="2"/>
      <w:sz w:val="24"/>
      <w:lang w:val="en-US" w:eastAsia="zh-CN" w:bidi="ar-SA"/>
    </w:rPr>
  </w:style>
  <w:style w:type="paragraph" w:customStyle="1" w:styleId="79">
    <w:name w:val="样式7"/>
    <w:basedOn w:val="2"/>
    <w:rsid w:val="002F1BD3"/>
    <w:pPr>
      <w:numPr>
        <w:ilvl w:val="0"/>
        <w:numId w:val="0"/>
      </w:numPr>
      <w:tabs>
        <w:tab w:val="num" w:pos="840"/>
      </w:tabs>
      <w:ind w:left="840" w:hanging="420"/>
    </w:pPr>
  </w:style>
  <w:style w:type="paragraph" w:customStyle="1" w:styleId="80">
    <w:name w:val="样式8"/>
    <w:basedOn w:val="3"/>
    <w:rsid w:val="002F1BD3"/>
    <w:pPr>
      <w:numPr>
        <w:ilvl w:val="0"/>
        <w:numId w:val="0"/>
      </w:numPr>
    </w:pPr>
  </w:style>
  <w:style w:type="paragraph" w:customStyle="1" w:styleId="171">
    <w:name w:val="样式171"/>
    <w:basedOn w:val="3"/>
    <w:rsid w:val="002F1BD3"/>
    <w:pPr>
      <w:numPr>
        <w:ilvl w:val="1"/>
        <w:numId w:val="2"/>
      </w:numPr>
      <w:tabs>
        <w:tab w:val="clear" w:pos="576"/>
        <w:tab w:val="num" w:pos="720"/>
      </w:tabs>
      <w:ind w:left="720" w:hanging="720"/>
    </w:pPr>
  </w:style>
  <w:style w:type="paragraph" w:customStyle="1" w:styleId="18">
    <w:name w:val="样式18"/>
    <w:basedOn w:val="a"/>
    <w:rsid w:val="002F1BD3"/>
    <w:pPr>
      <w:numPr>
        <w:ilvl w:val="2"/>
        <w:numId w:val="3"/>
      </w:numPr>
      <w:tabs>
        <w:tab w:val="num" w:pos="420"/>
      </w:tabs>
      <w:spacing w:line="440" w:lineRule="exact"/>
      <w:ind w:left="420" w:hanging="420"/>
    </w:pPr>
  </w:style>
  <w:style w:type="paragraph" w:customStyle="1" w:styleId="241">
    <w:name w:val="样式241"/>
    <w:basedOn w:val="3"/>
    <w:rsid w:val="002F1BD3"/>
    <w:pPr>
      <w:numPr>
        <w:numId w:val="4"/>
      </w:numPr>
      <w:jc w:val="left"/>
    </w:pPr>
    <w:rPr>
      <w:rFonts w:ascii="黑体"/>
    </w:rPr>
  </w:style>
  <w:style w:type="character" w:customStyle="1" w:styleId="12Char">
    <w:name w:val="样式12 Char"/>
    <w:rsid w:val="002F1BD3"/>
    <w:rPr>
      <w:rFonts w:eastAsia="宋体"/>
      <w:b/>
      <w:bCs/>
      <w:kern w:val="2"/>
      <w:sz w:val="32"/>
      <w:szCs w:val="32"/>
      <w:lang w:val="en-US" w:eastAsia="zh-CN" w:bidi="ar-SA"/>
    </w:rPr>
  </w:style>
  <w:style w:type="paragraph" w:customStyle="1" w:styleId="90">
    <w:name w:val="样式9"/>
    <w:basedOn w:val="3"/>
    <w:rsid w:val="002F1BD3"/>
    <w:pPr>
      <w:numPr>
        <w:ilvl w:val="0"/>
        <w:numId w:val="0"/>
      </w:numPr>
      <w:tabs>
        <w:tab w:val="num" w:pos="780"/>
      </w:tabs>
      <w:ind w:left="780" w:hanging="360"/>
    </w:pPr>
  </w:style>
  <w:style w:type="paragraph" w:customStyle="1" w:styleId="aff4">
    <w:name w:val="正文中的公式顶端对齐"/>
    <w:basedOn w:val="aff3"/>
    <w:rsid w:val="002F1BD3"/>
    <w:pPr>
      <w:ind w:firstLineChars="0" w:firstLine="0"/>
      <w:textAlignment w:val="top"/>
    </w:pPr>
  </w:style>
  <w:style w:type="paragraph" w:customStyle="1" w:styleId="152">
    <w:name w:val="1.5倍行距"/>
    <w:basedOn w:val="aff3"/>
    <w:rsid w:val="002F1BD3"/>
    <w:pPr>
      <w:spacing w:line="360" w:lineRule="auto"/>
      <w:ind w:firstLineChars="0" w:firstLine="0"/>
    </w:pPr>
    <w:rPr>
      <w:kern w:val="0"/>
    </w:rPr>
  </w:style>
  <w:style w:type="paragraph" w:customStyle="1" w:styleId="Abstract8">
    <w:name w:val="Abstract+二号黑体居中8"/>
    <w:basedOn w:val="a"/>
    <w:rsid w:val="002F1BD3"/>
    <w:pPr>
      <w:spacing w:beforeLines="100" w:afterLines="100" w:line="240" w:lineRule="auto"/>
      <w:jc w:val="center"/>
      <w:outlineLvl w:val="0"/>
    </w:pPr>
    <w:rPr>
      <w:rFonts w:eastAsia="Times New Roman"/>
      <w:b/>
      <w:sz w:val="44"/>
      <w:szCs w:val="44"/>
    </w:rPr>
  </w:style>
  <w:style w:type="paragraph" w:customStyle="1" w:styleId="81">
    <w:name w:val="声明+二号黑体居中8"/>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80">
    <w:name w:val="首行缩进:  2 字符8"/>
    <w:aliases w:val="正文 + 宋体8"/>
    <w:basedOn w:val="a"/>
    <w:rsid w:val="002F1BD3"/>
    <w:pPr>
      <w:ind w:firstLineChars="200" w:firstLine="200"/>
    </w:pPr>
    <w:rPr>
      <w:rFonts w:cs="宋体"/>
      <w:szCs w:val="20"/>
    </w:rPr>
  </w:style>
  <w:style w:type="paragraph" w:customStyle="1" w:styleId="82">
    <w:name w:val="摘要+二号黑体居中8"/>
    <w:basedOn w:val="a"/>
    <w:rsid w:val="002F1BD3"/>
    <w:pPr>
      <w:spacing w:beforeLines="100" w:afterLines="100" w:line="240" w:lineRule="auto"/>
      <w:jc w:val="center"/>
      <w:outlineLvl w:val="0"/>
    </w:pPr>
    <w:rPr>
      <w:rFonts w:eastAsia="黑体"/>
      <w:sz w:val="44"/>
      <w:szCs w:val="44"/>
    </w:rPr>
  </w:style>
  <w:style w:type="paragraph" w:customStyle="1" w:styleId="83">
    <w:name w:val="注8"/>
    <w:basedOn w:val="ac"/>
    <w:rsid w:val="002F1BD3"/>
    <w:pPr>
      <w:spacing w:line="300" w:lineRule="auto"/>
      <w:jc w:val="center"/>
    </w:pPr>
    <w:rPr>
      <w:rFonts w:ascii="宋体" w:eastAsia="宋体" w:hAnsi="宋体"/>
      <w:sz w:val="21"/>
      <w:szCs w:val="24"/>
    </w:rPr>
  </w:style>
  <w:style w:type="paragraph" w:customStyle="1" w:styleId="180">
    <w:name w:val="题目处1+黑体居中占三行8"/>
    <w:basedOn w:val="a"/>
    <w:rsid w:val="002F1BD3"/>
    <w:pPr>
      <w:spacing w:beforeLines="100" w:afterLines="100" w:line="240" w:lineRule="auto"/>
      <w:jc w:val="center"/>
    </w:pPr>
    <w:rPr>
      <w:rFonts w:eastAsia="黑体"/>
      <w:sz w:val="44"/>
      <w:szCs w:val="44"/>
    </w:rPr>
  </w:style>
  <w:style w:type="paragraph" w:customStyle="1" w:styleId="Title18">
    <w:name w:val="Title18"/>
    <w:basedOn w:val="a"/>
    <w:rsid w:val="002F1BD3"/>
    <w:pPr>
      <w:spacing w:beforeLines="100" w:afterLines="100" w:line="240" w:lineRule="auto"/>
      <w:jc w:val="center"/>
    </w:pPr>
    <w:rPr>
      <w:rFonts w:eastAsia="Times New Roman"/>
      <w:b/>
      <w:bCs/>
      <w:sz w:val="44"/>
      <w:szCs w:val="44"/>
    </w:rPr>
  </w:style>
  <w:style w:type="paragraph" w:customStyle="1" w:styleId="281">
    <w:name w:val="题目处2+ 三号宋体居中8"/>
    <w:basedOn w:val="a"/>
    <w:rsid w:val="002F1BD3"/>
    <w:pPr>
      <w:keepNext/>
      <w:keepLines/>
      <w:pageBreakBefore/>
      <w:spacing w:beforeLines="100" w:afterLines="100"/>
      <w:jc w:val="center"/>
    </w:pPr>
    <w:rPr>
      <w:rFonts w:eastAsia="黑体" w:cs="宋体"/>
      <w:sz w:val="32"/>
      <w:szCs w:val="20"/>
    </w:rPr>
  </w:style>
  <w:style w:type="paragraph" w:customStyle="1" w:styleId="Title2TimesNewRoman8">
    <w:name w:val="Title2+三号TimesNewRoman居中8"/>
    <w:basedOn w:val="21"/>
    <w:rsid w:val="002F1BD3"/>
    <w:pPr>
      <w:spacing w:line="240" w:lineRule="auto"/>
    </w:pPr>
    <w:rPr>
      <w:rFonts w:eastAsia="Times New Roman"/>
      <w:b/>
      <w:szCs w:val="32"/>
    </w:rPr>
  </w:style>
  <w:style w:type="paragraph" w:customStyle="1" w:styleId="84">
    <w:name w:val="专业8"/>
    <w:basedOn w:val="a"/>
    <w:rsid w:val="002F1BD3"/>
    <w:pPr>
      <w:keepNext/>
      <w:keepLines/>
      <w:pageBreakBefore/>
      <w:spacing w:beforeLines="120" w:afterLines="100" w:line="240" w:lineRule="auto"/>
      <w:jc w:val="left"/>
    </w:pPr>
    <w:rPr>
      <w:rFonts w:eastAsia="Times New Roman"/>
      <w:b/>
      <w:sz w:val="28"/>
    </w:rPr>
  </w:style>
  <w:style w:type="paragraph" w:customStyle="1" w:styleId="85">
    <w:name w:val="致谢+二号黑体居中8"/>
    <w:basedOn w:val="a"/>
    <w:rsid w:val="002F1BD3"/>
    <w:pPr>
      <w:keepNext/>
      <w:keepLines/>
      <w:pageBreakBefore/>
      <w:spacing w:beforeLines="100" w:afterLines="100" w:line="240" w:lineRule="auto"/>
      <w:jc w:val="center"/>
      <w:outlineLvl w:val="0"/>
    </w:pPr>
    <w:rPr>
      <w:rFonts w:eastAsia="黑体"/>
      <w:sz w:val="44"/>
    </w:rPr>
  </w:style>
  <w:style w:type="paragraph" w:customStyle="1" w:styleId="86">
    <w:name w:val="标注8"/>
    <w:basedOn w:val="ac"/>
    <w:rsid w:val="002F1BD3"/>
    <w:pPr>
      <w:jc w:val="right"/>
    </w:pPr>
    <w:rPr>
      <w:rFonts w:ascii="宋体" w:eastAsia="宋体" w:hAnsi="宋体"/>
      <w:sz w:val="24"/>
    </w:rPr>
  </w:style>
  <w:style w:type="paragraph" w:customStyle="1" w:styleId="MTDisplayEquation8">
    <w:name w:val="MTDisplayEquation8"/>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87">
    <w:name w:val="第一级8"/>
    <w:basedOn w:val="1"/>
    <w:next w:val="a"/>
    <w:rsid w:val="002F1BD3"/>
  </w:style>
  <w:style w:type="paragraph" w:customStyle="1" w:styleId="190">
    <w:name w:val="样式19"/>
    <w:basedOn w:val="1"/>
    <w:rsid w:val="002F1BD3"/>
    <w:pPr>
      <w:spacing w:beforeLines="200" w:afterLines="0" w:line="360" w:lineRule="auto"/>
    </w:pPr>
  </w:style>
  <w:style w:type="paragraph" w:customStyle="1" w:styleId="282">
    <w:name w:val="样式28"/>
    <w:basedOn w:val="2"/>
    <w:next w:val="a"/>
    <w:rsid w:val="002F1BD3"/>
    <w:pPr>
      <w:numPr>
        <w:ilvl w:val="0"/>
        <w:numId w:val="0"/>
      </w:numPr>
      <w:spacing w:line="360" w:lineRule="auto"/>
    </w:pPr>
    <w:rPr>
      <w:rFonts w:ascii="宋体" w:hAnsi="宋体" w:cs="宋体"/>
      <w:kern w:val="0"/>
    </w:rPr>
  </w:style>
  <w:style w:type="paragraph" w:customStyle="1" w:styleId="380">
    <w:name w:val="样式38"/>
    <w:basedOn w:val="3"/>
    <w:next w:val="a"/>
    <w:rsid w:val="002F1BD3"/>
    <w:pPr>
      <w:numPr>
        <w:ilvl w:val="0"/>
        <w:numId w:val="0"/>
      </w:numPr>
      <w:spacing w:before="156" w:after="156" w:line="360" w:lineRule="auto"/>
    </w:pPr>
  </w:style>
  <w:style w:type="paragraph" w:customStyle="1" w:styleId="480">
    <w:name w:val="样式48"/>
    <w:basedOn w:val="2"/>
    <w:rsid w:val="002F1BD3"/>
    <w:pPr>
      <w:numPr>
        <w:ilvl w:val="0"/>
        <w:numId w:val="0"/>
      </w:numPr>
      <w:tabs>
        <w:tab w:val="num" w:pos="1260"/>
      </w:tabs>
      <w:ind w:left="1260" w:hanging="420"/>
    </w:pPr>
  </w:style>
  <w:style w:type="character" w:customStyle="1" w:styleId="3Char60">
    <w:name w:val="标题 3 Char6"/>
    <w:aliases w:val="+四号黑体左齐 Char6"/>
    <w:rsid w:val="002F1BD3"/>
    <w:rPr>
      <w:rFonts w:eastAsia="黑体"/>
      <w:sz w:val="28"/>
      <w:szCs w:val="28"/>
      <w:lang w:val="en-US" w:eastAsia="zh-CN" w:bidi="ar-SA"/>
    </w:rPr>
  </w:style>
  <w:style w:type="character" w:customStyle="1" w:styleId="3Char8">
    <w:name w:val="样式3 Char8"/>
    <w:basedOn w:val="30"/>
    <w:rsid w:val="002F1BD3"/>
    <w:rPr>
      <w:rFonts w:eastAsia="黑体"/>
      <w:sz w:val="28"/>
      <w:szCs w:val="28"/>
    </w:rPr>
  </w:style>
  <w:style w:type="character" w:customStyle="1" w:styleId="1Char6">
    <w:name w:val="标题 1 Char6"/>
    <w:aliases w:val="+二号黑体居中 Char6"/>
    <w:rsid w:val="002F1BD3"/>
    <w:rPr>
      <w:rFonts w:eastAsia="黑体"/>
      <w:snapToGrid w:val="0"/>
      <w:kern w:val="2"/>
      <w:sz w:val="44"/>
      <w:szCs w:val="44"/>
      <w:lang w:val="en-US" w:eastAsia="zh-CN" w:bidi="ar-SA"/>
    </w:rPr>
  </w:style>
  <w:style w:type="paragraph" w:customStyle="1" w:styleId="1118">
    <w:name w:val="样式 标题 1+二号黑体居中 + 段前: 1 行 段后: 1 行8"/>
    <w:basedOn w:val="1"/>
    <w:rsid w:val="002F1BD3"/>
    <w:pPr>
      <w:spacing w:before="312" w:after="312"/>
    </w:pPr>
    <w:rPr>
      <w:rFonts w:cs="宋体"/>
      <w:szCs w:val="20"/>
    </w:rPr>
  </w:style>
  <w:style w:type="paragraph" w:customStyle="1" w:styleId="88">
    <w:name w:val="第一级标题8"/>
    <w:basedOn w:val="1"/>
    <w:rsid w:val="002F1BD3"/>
    <w:pPr>
      <w:spacing w:before="312" w:after="312"/>
    </w:pPr>
  </w:style>
  <w:style w:type="paragraph" w:customStyle="1" w:styleId="89">
    <w:name w:val="第一级标题（自定义）8"/>
    <w:basedOn w:val="1"/>
    <w:next w:val="a"/>
    <w:rsid w:val="002F1BD3"/>
    <w:pPr>
      <w:spacing w:before="312" w:after="312"/>
    </w:pPr>
  </w:style>
  <w:style w:type="paragraph" w:customStyle="1" w:styleId="2050510">
    <w:name w:val="样式 标题 2+三号黑体左齐 + 段前: 0.5 行 段后: 0.5 行10"/>
    <w:basedOn w:val="2"/>
    <w:next w:val="a"/>
    <w:rsid w:val="002F1BD3"/>
    <w:pPr>
      <w:numPr>
        <w:ilvl w:val="0"/>
        <w:numId w:val="0"/>
      </w:numPr>
      <w:spacing w:before="156" w:after="156"/>
    </w:pPr>
    <w:rPr>
      <w:rFonts w:cs="宋体"/>
      <w:szCs w:val="20"/>
    </w:rPr>
  </w:style>
  <w:style w:type="paragraph" w:customStyle="1" w:styleId="2050518">
    <w:name w:val="样式 标题 2+三号黑体左齐 + 段前: 0.5 行 段后: 0.5 行18"/>
    <w:basedOn w:val="2"/>
    <w:rsid w:val="002F1BD3"/>
    <w:pPr>
      <w:numPr>
        <w:ilvl w:val="0"/>
        <w:numId w:val="0"/>
      </w:numPr>
    </w:pPr>
    <w:rPr>
      <w:rFonts w:cs="宋体"/>
      <w:szCs w:val="20"/>
    </w:rPr>
  </w:style>
  <w:style w:type="paragraph" w:customStyle="1" w:styleId="2050528">
    <w:name w:val="样式 标题 2+三号黑体左齐 + 段前: 0.5 行 段后: 0.5 行28"/>
    <w:basedOn w:val="2"/>
    <w:next w:val="a"/>
    <w:rsid w:val="002F1BD3"/>
    <w:pPr>
      <w:numPr>
        <w:ilvl w:val="0"/>
        <w:numId w:val="0"/>
      </w:numPr>
    </w:pPr>
    <w:rPr>
      <w:rFonts w:cs="宋体"/>
      <w:szCs w:val="20"/>
    </w:rPr>
  </w:style>
  <w:style w:type="paragraph" w:customStyle="1" w:styleId="Abstract9">
    <w:name w:val="Abstract+二号黑体居中9"/>
    <w:basedOn w:val="a"/>
    <w:rsid w:val="002F1BD3"/>
    <w:pPr>
      <w:spacing w:beforeLines="100" w:afterLines="100" w:line="240" w:lineRule="auto"/>
      <w:jc w:val="center"/>
      <w:outlineLvl w:val="0"/>
    </w:pPr>
    <w:rPr>
      <w:rFonts w:eastAsia="Times New Roman"/>
      <w:b/>
      <w:sz w:val="44"/>
      <w:szCs w:val="44"/>
    </w:rPr>
  </w:style>
  <w:style w:type="paragraph" w:customStyle="1" w:styleId="91">
    <w:name w:val="声明+二号黑体居中9"/>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90">
    <w:name w:val="首行缩进:  2 字符9"/>
    <w:aliases w:val="正文 + 宋体9"/>
    <w:basedOn w:val="a"/>
    <w:rsid w:val="002F1BD3"/>
    <w:pPr>
      <w:ind w:firstLineChars="200" w:firstLine="200"/>
    </w:pPr>
    <w:rPr>
      <w:rFonts w:cs="宋体"/>
      <w:szCs w:val="20"/>
    </w:rPr>
  </w:style>
  <w:style w:type="paragraph" w:customStyle="1" w:styleId="92">
    <w:name w:val="摘要+二号黑体居中9"/>
    <w:basedOn w:val="a"/>
    <w:rsid w:val="002F1BD3"/>
    <w:pPr>
      <w:spacing w:beforeLines="100" w:afterLines="100" w:line="240" w:lineRule="auto"/>
      <w:jc w:val="center"/>
      <w:outlineLvl w:val="0"/>
    </w:pPr>
    <w:rPr>
      <w:rFonts w:eastAsia="黑体"/>
      <w:sz w:val="44"/>
      <w:szCs w:val="44"/>
    </w:rPr>
  </w:style>
  <w:style w:type="paragraph" w:customStyle="1" w:styleId="93">
    <w:name w:val="注9"/>
    <w:basedOn w:val="ac"/>
    <w:rsid w:val="002F1BD3"/>
    <w:pPr>
      <w:spacing w:line="300" w:lineRule="auto"/>
      <w:jc w:val="center"/>
    </w:pPr>
    <w:rPr>
      <w:rFonts w:ascii="宋体" w:eastAsia="宋体" w:hAnsi="宋体"/>
      <w:sz w:val="21"/>
      <w:szCs w:val="24"/>
    </w:rPr>
  </w:style>
  <w:style w:type="paragraph" w:customStyle="1" w:styleId="191">
    <w:name w:val="题目处1+黑体居中占三行9"/>
    <w:basedOn w:val="a"/>
    <w:rsid w:val="002F1BD3"/>
    <w:pPr>
      <w:spacing w:beforeLines="100" w:afterLines="100" w:line="240" w:lineRule="auto"/>
      <w:jc w:val="center"/>
    </w:pPr>
    <w:rPr>
      <w:rFonts w:eastAsia="黑体"/>
      <w:sz w:val="44"/>
      <w:szCs w:val="44"/>
    </w:rPr>
  </w:style>
  <w:style w:type="paragraph" w:customStyle="1" w:styleId="Title19">
    <w:name w:val="Title19"/>
    <w:basedOn w:val="a"/>
    <w:rsid w:val="002F1BD3"/>
    <w:pPr>
      <w:spacing w:beforeLines="100" w:afterLines="100" w:line="240" w:lineRule="auto"/>
      <w:jc w:val="center"/>
    </w:pPr>
    <w:rPr>
      <w:rFonts w:eastAsia="Times New Roman"/>
      <w:b/>
      <w:bCs/>
      <w:sz w:val="44"/>
      <w:szCs w:val="44"/>
    </w:rPr>
  </w:style>
  <w:style w:type="paragraph" w:customStyle="1" w:styleId="291">
    <w:name w:val="题目处2+ 三号宋体居中9"/>
    <w:basedOn w:val="a"/>
    <w:rsid w:val="002F1BD3"/>
    <w:pPr>
      <w:keepNext/>
      <w:keepLines/>
      <w:pageBreakBefore/>
      <w:spacing w:beforeLines="100" w:afterLines="100"/>
      <w:jc w:val="center"/>
    </w:pPr>
    <w:rPr>
      <w:rFonts w:eastAsia="黑体" w:cs="宋体"/>
      <w:sz w:val="32"/>
      <w:szCs w:val="20"/>
    </w:rPr>
  </w:style>
  <w:style w:type="paragraph" w:customStyle="1" w:styleId="Title2TimesNewRoman9">
    <w:name w:val="Title2+三号TimesNewRoman居中9"/>
    <w:basedOn w:val="21"/>
    <w:rsid w:val="002F1BD3"/>
    <w:pPr>
      <w:spacing w:line="240" w:lineRule="auto"/>
    </w:pPr>
    <w:rPr>
      <w:rFonts w:eastAsia="Times New Roman"/>
      <w:b/>
      <w:szCs w:val="32"/>
    </w:rPr>
  </w:style>
  <w:style w:type="paragraph" w:customStyle="1" w:styleId="94">
    <w:name w:val="专业9"/>
    <w:basedOn w:val="a"/>
    <w:rsid w:val="002F1BD3"/>
    <w:pPr>
      <w:keepNext/>
      <w:keepLines/>
      <w:pageBreakBefore/>
      <w:spacing w:beforeLines="120" w:afterLines="100" w:line="240" w:lineRule="auto"/>
      <w:jc w:val="left"/>
    </w:pPr>
    <w:rPr>
      <w:rFonts w:eastAsia="Times New Roman"/>
      <w:b/>
      <w:sz w:val="28"/>
    </w:rPr>
  </w:style>
  <w:style w:type="paragraph" w:customStyle="1" w:styleId="95">
    <w:name w:val="致谢+二号黑体居中9"/>
    <w:basedOn w:val="a"/>
    <w:rsid w:val="002F1BD3"/>
    <w:pPr>
      <w:keepNext/>
      <w:keepLines/>
      <w:pageBreakBefore/>
      <w:spacing w:beforeLines="100" w:afterLines="100" w:line="240" w:lineRule="auto"/>
      <w:jc w:val="center"/>
      <w:outlineLvl w:val="0"/>
    </w:pPr>
    <w:rPr>
      <w:rFonts w:eastAsia="黑体"/>
      <w:sz w:val="44"/>
    </w:rPr>
  </w:style>
  <w:style w:type="paragraph" w:customStyle="1" w:styleId="96">
    <w:name w:val="标注9"/>
    <w:basedOn w:val="ac"/>
    <w:rsid w:val="002F1BD3"/>
    <w:pPr>
      <w:jc w:val="right"/>
    </w:pPr>
    <w:rPr>
      <w:rFonts w:ascii="宋体" w:eastAsia="宋体" w:hAnsi="宋体"/>
      <w:sz w:val="24"/>
    </w:rPr>
  </w:style>
  <w:style w:type="paragraph" w:customStyle="1" w:styleId="MTDisplayEquation9">
    <w:name w:val="MTDisplayEquation9"/>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97">
    <w:name w:val="第一级9"/>
    <w:basedOn w:val="1"/>
    <w:next w:val="a"/>
    <w:rsid w:val="002F1BD3"/>
  </w:style>
  <w:style w:type="paragraph" w:customStyle="1" w:styleId="1100">
    <w:name w:val="样式110"/>
    <w:basedOn w:val="1"/>
    <w:rsid w:val="002F1BD3"/>
    <w:pPr>
      <w:spacing w:beforeLines="200" w:afterLines="0" w:line="360" w:lineRule="auto"/>
    </w:pPr>
  </w:style>
  <w:style w:type="paragraph" w:customStyle="1" w:styleId="292">
    <w:name w:val="样式29"/>
    <w:basedOn w:val="2"/>
    <w:next w:val="a"/>
    <w:rsid w:val="002F1BD3"/>
    <w:pPr>
      <w:numPr>
        <w:ilvl w:val="0"/>
        <w:numId w:val="0"/>
      </w:numPr>
      <w:spacing w:line="360" w:lineRule="auto"/>
    </w:pPr>
    <w:rPr>
      <w:rFonts w:ascii="宋体" w:hAnsi="宋体" w:cs="宋体"/>
      <w:kern w:val="0"/>
    </w:rPr>
  </w:style>
  <w:style w:type="paragraph" w:customStyle="1" w:styleId="390">
    <w:name w:val="样式39"/>
    <w:basedOn w:val="3"/>
    <w:next w:val="a"/>
    <w:rsid w:val="002F1BD3"/>
    <w:pPr>
      <w:numPr>
        <w:ilvl w:val="0"/>
        <w:numId w:val="0"/>
      </w:numPr>
      <w:spacing w:before="156" w:after="156" w:line="360" w:lineRule="auto"/>
    </w:pPr>
  </w:style>
  <w:style w:type="paragraph" w:customStyle="1" w:styleId="490">
    <w:name w:val="样式49"/>
    <w:basedOn w:val="2"/>
    <w:rsid w:val="002F1BD3"/>
  </w:style>
  <w:style w:type="character" w:customStyle="1" w:styleId="3Char70">
    <w:name w:val="标题 3 Char7"/>
    <w:aliases w:val="+四号黑体左齐 Char7"/>
    <w:rsid w:val="002F1BD3"/>
    <w:rPr>
      <w:rFonts w:eastAsia="黑体"/>
      <w:sz w:val="28"/>
      <w:szCs w:val="28"/>
      <w:lang w:val="en-US" w:eastAsia="zh-CN" w:bidi="ar-SA"/>
    </w:rPr>
  </w:style>
  <w:style w:type="character" w:customStyle="1" w:styleId="3Char9">
    <w:name w:val="样式3 Char9"/>
    <w:basedOn w:val="30"/>
    <w:rsid w:val="002F1BD3"/>
    <w:rPr>
      <w:rFonts w:eastAsia="黑体"/>
      <w:sz w:val="28"/>
      <w:szCs w:val="28"/>
    </w:rPr>
  </w:style>
  <w:style w:type="character" w:customStyle="1" w:styleId="1Char7">
    <w:name w:val="标题 1 Char7"/>
    <w:aliases w:val="+二号黑体居中 Char7"/>
    <w:rsid w:val="002F1BD3"/>
    <w:rPr>
      <w:rFonts w:eastAsia="黑体"/>
      <w:snapToGrid w:val="0"/>
      <w:kern w:val="2"/>
      <w:sz w:val="44"/>
      <w:szCs w:val="44"/>
      <w:lang w:val="en-US" w:eastAsia="zh-CN" w:bidi="ar-SA"/>
    </w:rPr>
  </w:style>
  <w:style w:type="paragraph" w:customStyle="1" w:styleId="2050519">
    <w:name w:val="样式 标题 2+三号黑体左齐 + 段前: 0.5 行 段后: 0.5 行19"/>
    <w:basedOn w:val="2"/>
    <w:next w:val="a"/>
    <w:rsid w:val="002F1BD3"/>
    <w:pPr>
      <w:numPr>
        <w:ilvl w:val="0"/>
        <w:numId w:val="0"/>
      </w:numPr>
      <w:spacing w:before="156" w:after="156"/>
    </w:pPr>
    <w:rPr>
      <w:rFonts w:cs="宋体"/>
      <w:szCs w:val="20"/>
    </w:rPr>
  </w:style>
  <w:style w:type="paragraph" w:customStyle="1" w:styleId="520">
    <w:name w:val="样式52"/>
    <w:basedOn w:val="1"/>
    <w:rsid w:val="002F1BD3"/>
    <w:rPr>
      <w:rFonts w:ascii="Arial" w:hAnsi="Arial" w:cs="Arial"/>
      <w:b/>
      <w:bCs/>
    </w:rPr>
  </w:style>
  <w:style w:type="paragraph" w:customStyle="1" w:styleId="305052">
    <w:name w:val="样式 标题 3+四号黑体左齐 + 段前: 0.5 行 段后: 0.5 行2"/>
    <w:basedOn w:val="3"/>
    <w:rsid w:val="002F1BD3"/>
    <w:pPr>
      <w:numPr>
        <w:ilvl w:val="0"/>
        <w:numId w:val="0"/>
      </w:numPr>
      <w:spacing w:before="156" w:after="156"/>
    </w:pPr>
    <w:rPr>
      <w:rFonts w:cs="宋体"/>
      <w:szCs w:val="20"/>
    </w:rPr>
  </w:style>
  <w:style w:type="paragraph" w:customStyle="1" w:styleId="1119">
    <w:name w:val="样式 标题 1+二号黑体居中 + 段前: 1 行 段后: 1 行9"/>
    <w:basedOn w:val="1"/>
    <w:rsid w:val="002F1BD3"/>
    <w:pPr>
      <w:spacing w:before="312" w:after="312"/>
    </w:pPr>
    <w:rPr>
      <w:rFonts w:cs="宋体"/>
      <w:szCs w:val="20"/>
    </w:rPr>
  </w:style>
  <w:style w:type="paragraph" w:customStyle="1" w:styleId="98">
    <w:name w:val="第一级标题9"/>
    <w:basedOn w:val="1"/>
    <w:rsid w:val="002F1BD3"/>
    <w:pPr>
      <w:spacing w:before="312" w:after="312"/>
    </w:pPr>
  </w:style>
  <w:style w:type="paragraph" w:customStyle="1" w:styleId="99">
    <w:name w:val="第一级标题（自定义）9"/>
    <w:basedOn w:val="1"/>
    <w:next w:val="a"/>
    <w:rsid w:val="002F1BD3"/>
    <w:pPr>
      <w:spacing w:before="312" w:after="312"/>
    </w:pPr>
  </w:style>
  <w:style w:type="paragraph" w:customStyle="1" w:styleId="20505110">
    <w:name w:val="样式 标题 2+三号黑体左齐 + 段前: 0.5 行 段后: 0.5 行110"/>
    <w:basedOn w:val="2"/>
    <w:rsid w:val="002F1BD3"/>
    <w:pPr>
      <w:numPr>
        <w:ilvl w:val="0"/>
        <w:numId w:val="0"/>
      </w:numPr>
    </w:pPr>
    <w:rPr>
      <w:rFonts w:cs="宋体"/>
      <w:szCs w:val="20"/>
    </w:rPr>
  </w:style>
  <w:style w:type="paragraph" w:customStyle="1" w:styleId="2050529">
    <w:name w:val="样式 标题 2+三号黑体左齐 + 段前: 0.5 行 段后: 0.5 行29"/>
    <w:basedOn w:val="2"/>
    <w:next w:val="a"/>
    <w:rsid w:val="002F1BD3"/>
    <w:pPr>
      <w:numPr>
        <w:ilvl w:val="0"/>
        <w:numId w:val="0"/>
      </w:numPr>
    </w:pPr>
    <w:rPr>
      <w:rFonts w:cs="宋体"/>
      <w:szCs w:val="20"/>
    </w:rPr>
  </w:style>
  <w:style w:type="paragraph" w:customStyle="1" w:styleId="Abstract10">
    <w:name w:val="Abstract+二号黑体居中10"/>
    <w:basedOn w:val="a"/>
    <w:rsid w:val="002F1BD3"/>
    <w:pPr>
      <w:spacing w:beforeLines="100" w:afterLines="100" w:line="240" w:lineRule="auto"/>
      <w:jc w:val="center"/>
      <w:outlineLvl w:val="0"/>
    </w:pPr>
    <w:rPr>
      <w:rFonts w:eastAsia="Times New Roman"/>
      <w:b/>
      <w:sz w:val="44"/>
      <w:szCs w:val="44"/>
    </w:rPr>
  </w:style>
  <w:style w:type="paragraph" w:customStyle="1" w:styleId="100">
    <w:name w:val="声明+二号黑体居中10"/>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00">
    <w:name w:val="首行缩进:  2 字符10"/>
    <w:aliases w:val="正文 + 宋体10"/>
    <w:basedOn w:val="a"/>
    <w:rsid w:val="002F1BD3"/>
    <w:pPr>
      <w:ind w:firstLineChars="200" w:firstLine="200"/>
    </w:pPr>
    <w:rPr>
      <w:rFonts w:cs="宋体"/>
      <w:szCs w:val="20"/>
    </w:rPr>
  </w:style>
  <w:style w:type="paragraph" w:customStyle="1" w:styleId="101">
    <w:name w:val="摘要+二号黑体居中10"/>
    <w:basedOn w:val="a"/>
    <w:rsid w:val="002F1BD3"/>
    <w:pPr>
      <w:spacing w:beforeLines="100" w:afterLines="100" w:line="240" w:lineRule="auto"/>
      <w:jc w:val="center"/>
      <w:outlineLvl w:val="0"/>
    </w:pPr>
    <w:rPr>
      <w:rFonts w:eastAsia="黑体"/>
      <w:sz w:val="44"/>
      <w:szCs w:val="44"/>
    </w:rPr>
  </w:style>
  <w:style w:type="paragraph" w:customStyle="1" w:styleId="102">
    <w:name w:val="注10"/>
    <w:basedOn w:val="ac"/>
    <w:rsid w:val="002F1BD3"/>
    <w:pPr>
      <w:spacing w:line="300" w:lineRule="auto"/>
      <w:jc w:val="center"/>
    </w:pPr>
    <w:rPr>
      <w:rFonts w:ascii="宋体" w:eastAsia="宋体" w:hAnsi="宋体"/>
      <w:sz w:val="21"/>
      <w:szCs w:val="24"/>
    </w:rPr>
  </w:style>
  <w:style w:type="paragraph" w:customStyle="1" w:styleId="1101">
    <w:name w:val="题目处1+黑体居中占三行10"/>
    <w:basedOn w:val="a"/>
    <w:rsid w:val="002F1BD3"/>
    <w:pPr>
      <w:spacing w:beforeLines="100" w:afterLines="100" w:line="240" w:lineRule="auto"/>
      <w:jc w:val="center"/>
    </w:pPr>
    <w:rPr>
      <w:rFonts w:eastAsia="黑体"/>
      <w:sz w:val="44"/>
      <w:szCs w:val="44"/>
    </w:rPr>
  </w:style>
  <w:style w:type="paragraph" w:customStyle="1" w:styleId="Title110">
    <w:name w:val="Title110"/>
    <w:basedOn w:val="a"/>
    <w:rsid w:val="002F1BD3"/>
    <w:pPr>
      <w:spacing w:beforeLines="100" w:afterLines="100" w:line="240" w:lineRule="auto"/>
      <w:jc w:val="center"/>
    </w:pPr>
    <w:rPr>
      <w:rFonts w:eastAsia="Times New Roman"/>
      <w:b/>
      <w:bCs/>
      <w:sz w:val="44"/>
      <w:szCs w:val="44"/>
    </w:rPr>
  </w:style>
  <w:style w:type="paragraph" w:customStyle="1" w:styleId="2101">
    <w:name w:val="题目处2+ 三号宋体居中10"/>
    <w:basedOn w:val="a"/>
    <w:rsid w:val="002F1BD3"/>
    <w:pPr>
      <w:keepNext/>
      <w:keepLines/>
      <w:pageBreakBefore/>
      <w:spacing w:beforeLines="100" w:afterLines="100"/>
      <w:jc w:val="center"/>
    </w:pPr>
    <w:rPr>
      <w:rFonts w:eastAsia="黑体" w:cs="宋体"/>
      <w:sz w:val="32"/>
      <w:szCs w:val="20"/>
    </w:rPr>
  </w:style>
  <w:style w:type="paragraph" w:customStyle="1" w:styleId="Title2TimesNewRoman10">
    <w:name w:val="Title2+三号TimesNewRoman居中10"/>
    <w:basedOn w:val="21"/>
    <w:rsid w:val="002F1BD3"/>
    <w:pPr>
      <w:spacing w:line="240" w:lineRule="auto"/>
    </w:pPr>
    <w:rPr>
      <w:rFonts w:eastAsia="Times New Roman"/>
      <w:b/>
      <w:szCs w:val="32"/>
    </w:rPr>
  </w:style>
  <w:style w:type="paragraph" w:customStyle="1" w:styleId="103">
    <w:name w:val="专业10"/>
    <w:basedOn w:val="a"/>
    <w:rsid w:val="002F1BD3"/>
    <w:pPr>
      <w:keepNext/>
      <w:keepLines/>
      <w:pageBreakBefore/>
      <w:spacing w:beforeLines="120" w:afterLines="100" w:line="240" w:lineRule="auto"/>
      <w:jc w:val="left"/>
    </w:pPr>
    <w:rPr>
      <w:rFonts w:eastAsia="Times New Roman"/>
      <w:b/>
      <w:sz w:val="28"/>
    </w:rPr>
  </w:style>
  <w:style w:type="paragraph" w:customStyle="1" w:styleId="104">
    <w:name w:val="致谢+二号黑体居中10"/>
    <w:basedOn w:val="a"/>
    <w:rsid w:val="002F1BD3"/>
    <w:pPr>
      <w:keepNext/>
      <w:keepLines/>
      <w:pageBreakBefore/>
      <w:spacing w:beforeLines="100" w:afterLines="100" w:line="240" w:lineRule="auto"/>
      <w:jc w:val="center"/>
      <w:outlineLvl w:val="0"/>
    </w:pPr>
    <w:rPr>
      <w:rFonts w:eastAsia="黑体"/>
      <w:sz w:val="44"/>
    </w:rPr>
  </w:style>
  <w:style w:type="paragraph" w:customStyle="1" w:styleId="105">
    <w:name w:val="标注10"/>
    <w:basedOn w:val="ac"/>
    <w:rsid w:val="002F1BD3"/>
    <w:pPr>
      <w:jc w:val="right"/>
    </w:pPr>
    <w:rPr>
      <w:rFonts w:ascii="宋体" w:eastAsia="宋体" w:hAnsi="宋体"/>
      <w:sz w:val="24"/>
    </w:rPr>
  </w:style>
  <w:style w:type="paragraph" w:customStyle="1" w:styleId="MTDisplayEquation10">
    <w:name w:val="MTDisplayEquation10"/>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06">
    <w:name w:val="第一级10"/>
    <w:basedOn w:val="1"/>
    <w:next w:val="a"/>
    <w:rsid w:val="002F1BD3"/>
  </w:style>
  <w:style w:type="paragraph" w:customStyle="1" w:styleId="1110">
    <w:name w:val="样式111"/>
    <w:basedOn w:val="1"/>
    <w:rsid w:val="002F1BD3"/>
    <w:pPr>
      <w:spacing w:beforeLines="200" w:afterLines="0" w:line="360" w:lineRule="auto"/>
    </w:pPr>
  </w:style>
  <w:style w:type="paragraph" w:customStyle="1" w:styleId="2102">
    <w:name w:val="样式210"/>
    <w:basedOn w:val="2"/>
    <w:next w:val="a"/>
    <w:rsid w:val="002F1BD3"/>
    <w:pPr>
      <w:numPr>
        <w:ilvl w:val="0"/>
        <w:numId w:val="0"/>
      </w:numPr>
      <w:spacing w:line="360" w:lineRule="auto"/>
    </w:pPr>
    <w:rPr>
      <w:rFonts w:ascii="宋体" w:hAnsi="宋体" w:cs="宋体"/>
      <w:kern w:val="0"/>
    </w:rPr>
  </w:style>
  <w:style w:type="paragraph" w:customStyle="1" w:styleId="3100">
    <w:name w:val="样式310"/>
    <w:basedOn w:val="3"/>
    <w:next w:val="a"/>
    <w:rsid w:val="002F1BD3"/>
    <w:pPr>
      <w:numPr>
        <w:ilvl w:val="0"/>
        <w:numId w:val="0"/>
      </w:numPr>
      <w:spacing w:before="156" w:after="156" w:line="360" w:lineRule="auto"/>
    </w:pPr>
  </w:style>
  <w:style w:type="paragraph" w:customStyle="1" w:styleId="410">
    <w:name w:val="样式410"/>
    <w:basedOn w:val="2"/>
    <w:rsid w:val="002F1BD3"/>
  </w:style>
  <w:style w:type="character" w:customStyle="1" w:styleId="3Char80">
    <w:name w:val="标题 3 Char8"/>
    <w:aliases w:val="+四号黑体左齐 Char8"/>
    <w:rsid w:val="002F1BD3"/>
    <w:rPr>
      <w:rFonts w:eastAsia="黑体"/>
      <w:sz w:val="28"/>
      <w:szCs w:val="28"/>
      <w:lang w:val="en-US" w:eastAsia="zh-CN" w:bidi="ar-SA"/>
    </w:rPr>
  </w:style>
  <w:style w:type="character" w:customStyle="1" w:styleId="3Char100">
    <w:name w:val="样式3 Char10"/>
    <w:basedOn w:val="30"/>
    <w:rsid w:val="002F1BD3"/>
    <w:rPr>
      <w:rFonts w:eastAsia="黑体"/>
      <w:sz w:val="28"/>
      <w:szCs w:val="28"/>
    </w:rPr>
  </w:style>
  <w:style w:type="character" w:customStyle="1" w:styleId="1Char8">
    <w:name w:val="标题 1 Char8"/>
    <w:aliases w:val="+二号黑体居中 Char8"/>
    <w:rsid w:val="002F1BD3"/>
    <w:rPr>
      <w:rFonts w:eastAsia="黑体"/>
      <w:snapToGrid w:val="0"/>
      <w:kern w:val="2"/>
      <w:sz w:val="44"/>
      <w:szCs w:val="44"/>
      <w:lang w:val="en-US" w:eastAsia="zh-CN" w:bidi="ar-SA"/>
    </w:rPr>
  </w:style>
  <w:style w:type="paragraph" w:customStyle="1" w:styleId="2050520">
    <w:name w:val="样式 标题 2+三号黑体左齐 + 段前: 0.5 行 段后: 0.5 行20"/>
    <w:basedOn w:val="2"/>
    <w:next w:val="a"/>
    <w:rsid w:val="002F1BD3"/>
    <w:pPr>
      <w:numPr>
        <w:ilvl w:val="0"/>
        <w:numId w:val="0"/>
      </w:numPr>
      <w:spacing w:before="156" w:after="156"/>
    </w:pPr>
    <w:rPr>
      <w:rFonts w:cs="宋体"/>
      <w:szCs w:val="20"/>
    </w:rPr>
  </w:style>
  <w:style w:type="paragraph" w:customStyle="1" w:styleId="530">
    <w:name w:val="样式53"/>
    <w:basedOn w:val="1"/>
    <w:rsid w:val="002F1BD3"/>
    <w:rPr>
      <w:rFonts w:ascii="Arial" w:hAnsi="Arial" w:cs="Arial"/>
      <w:b/>
      <w:bCs/>
    </w:rPr>
  </w:style>
  <w:style w:type="paragraph" w:customStyle="1" w:styleId="305053">
    <w:name w:val="样式 标题 3+四号黑体左齐 + 段前: 0.5 行 段后: 0.5 行3"/>
    <w:basedOn w:val="3"/>
    <w:rsid w:val="002F1BD3"/>
    <w:pPr>
      <w:numPr>
        <w:ilvl w:val="0"/>
        <w:numId w:val="0"/>
      </w:numPr>
      <w:spacing w:before="156" w:after="156"/>
    </w:pPr>
    <w:rPr>
      <w:rFonts w:cs="宋体"/>
      <w:szCs w:val="20"/>
    </w:rPr>
  </w:style>
  <w:style w:type="paragraph" w:customStyle="1" w:styleId="11110">
    <w:name w:val="样式 标题 1+二号黑体居中 + 段前: 1 行 段后: 1 行10"/>
    <w:basedOn w:val="1"/>
    <w:rsid w:val="002F1BD3"/>
    <w:pPr>
      <w:spacing w:before="312" w:after="312"/>
    </w:pPr>
    <w:rPr>
      <w:rFonts w:cs="宋体"/>
      <w:szCs w:val="20"/>
    </w:rPr>
  </w:style>
  <w:style w:type="paragraph" w:customStyle="1" w:styleId="107">
    <w:name w:val="第一级标题10"/>
    <w:basedOn w:val="1"/>
    <w:rsid w:val="002F1BD3"/>
    <w:pPr>
      <w:spacing w:before="312" w:after="312"/>
    </w:pPr>
  </w:style>
  <w:style w:type="paragraph" w:customStyle="1" w:styleId="108">
    <w:name w:val="第一级标题（自定义）10"/>
    <w:basedOn w:val="1"/>
    <w:next w:val="a"/>
    <w:rsid w:val="002F1BD3"/>
    <w:pPr>
      <w:spacing w:before="312" w:after="312"/>
    </w:pPr>
  </w:style>
  <w:style w:type="paragraph" w:customStyle="1" w:styleId="20505111">
    <w:name w:val="样式 标题 2+三号黑体左齐 + 段前: 0.5 行 段后: 0.5 行111"/>
    <w:basedOn w:val="2"/>
    <w:rsid w:val="002F1BD3"/>
    <w:pPr>
      <w:numPr>
        <w:ilvl w:val="0"/>
        <w:numId w:val="0"/>
      </w:numPr>
    </w:pPr>
    <w:rPr>
      <w:rFonts w:cs="宋体"/>
      <w:szCs w:val="20"/>
    </w:rPr>
  </w:style>
  <w:style w:type="paragraph" w:customStyle="1" w:styleId="20505210">
    <w:name w:val="样式 标题 2+三号黑体左齐 + 段前: 0.5 行 段后: 0.5 行210"/>
    <w:basedOn w:val="2"/>
    <w:next w:val="a"/>
    <w:rsid w:val="002F1BD3"/>
    <w:pPr>
      <w:numPr>
        <w:ilvl w:val="0"/>
        <w:numId w:val="0"/>
      </w:numPr>
    </w:pPr>
    <w:rPr>
      <w:rFonts w:cs="宋体"/>
      <w:szCs w:val="20"/>
    </w:rPr>
  </w:style>
  <w:style w:type="paragraph" w:customStyle="1" w:styleId="3d">
    <w:name w:val="带公式的正文3"/>
    <w:basedOn w:val="a"/>
    <w:rsid w:val="002F1BD3"/>
    <w:pPr>
      <w:spacing w:line="489" w:lineRule="exact"/>
      <w:ind w:firstLine="482"/>
    </w:pPr>
  </w:style>
  <w:style w:type="paragraph" w:customStyle="1" w:styleId="6a">
    <w:name w:val="公式6"/>
    <w:basedOn w:val="ac"/>
    <w:autoRedefine/>
    <w:rsid w:val="002F1BD3"/>
    <w:pPr>
      <w:tabs>
        <w:tab w:val="left" w:pos="720"/>
        <w:tab w:val="left" w:pos="4260"/>
        <w:tab w:val="left" w:pos="7560"/>
      </w:tabs>
      <w:ind w:left="420" w:firstLineChars="200" w:firstLine="200"/>
    </w:pPr>
    <w:rPr>
      <w:rFonts w:eastAsia="宋体"/>
      <w:sz w:val="24"/>
    </w:rPr>
  </w:style>
  <w:style w:type="character" w:customStyle="1" w:styleId="Char5">
    <w:name w:val="题注 Char5"/>
    <w:rsid w:val="002F1BD3"/>
    <w:rPr>
      <w:rFonts w:ascii="Arial" w:eastAsia="黑体" w:hAnsi="Arial" w:cs="Arial"/>
      <w:kern w:val="2"/>
      <w:lang w:val="en-US" w:eastAsia="zh-CN" w:bidi="ar-SA"/>
    </w:rPr>
  </w:style>
  <w:style w:type="character" w:customStyle="1" w:styleId="Char50">
    <w:name w:val="公式 Char5"/>
    <w:rsid w:val="002F1BD3"/>
    <w:rPr>
      <w:rFonts w:ascii="Arial" w:eastAsia="宋体" w:hAnsi="Arial" w:cs="Arial"/>
      <w:kern w:val="2"/>
      <w:sz w:val="24"/>
      <w:lang w:val="en-US" w:eastAsia="zh-CN" w:bidi="ar-SA"/>
    </w:rPr>
  </w:style>
  <w:style w:type="paragraph" w:customStyle="1" w:styleId="710">
    <w:name w:val="样式71"/>
    <w:basedOn w:val="2"/>
    <w:rsid w:val="002F1BD3"/>
    <w:pPr>
      <w:numPr>
        <w:ilvl w:val="0"/>
        <w:numId w:val="0"/>
      </w:numPr>
      <w:tabs>
        <w:tab w:val="num" w:pos="840"/>
      </w:tabs>
      <w:ind w:left="840" w:hanging="420"/>
    </w:pPr>
  </w:style>
  <w:style w:type="paragraph" w:customStyle="1" w:styleId="810">
    <w:name w:val="样式81"/>
    <w:basedOn w:val="3"/>
    <w:rsid w:val="002F1BD3"/>
    <w:pPr>
      <w:numPr>
        <w:ilvl w:val="0"/>
        <w:numId w:val="0"/>
      </w:numPr>
    </w:pPr>
  </w:style>
  <w:style w:type="paragraph" w:customStyle="1" w:styleId="1720">
    <w:name w:val="样式172"/>
    <w:basedOn w:val="3"/>
    <w:rsid w:val="002F1BD3"/>
    <w:pPr>
      <w:numPr>
        <w:ilvl w:val="0"/>
        <w:numId w:val="0"/>
      </w:numPr>
      <w:tabs>
        <w:tab w:val="num" w:pos="720"/>
      </w:tabs>
      <w:ind w:left="720" w:hanging="720"/>
    </w:pPr>
  </w:style>
  <w:style w:type="paragraph" w:customStyle="1" w:styleId="181">
    <w:name w:val="样式181"/>
    <w:basedOn w:val="a"/>
    <w:rsid w:val="002F1BD3"/>
    <w:pPr>
      <w:tabs>
        <w:tab w:val="num" w:pos="420"/>
      </w:tabs>
      <w:spacing w:line="440" w:lineRule="exact"/>
      <w:ind w:left="420" w:hanging="420"/>
    </w:pPr>
  </w:style>
  <w:style w:type="paragraph" w:customStyle="1" w:styleId="2420">
    <w:name w:val="样式242"/>
    <w:basedOn w:val="3"/>
    <w:rsid w:val="002F1BD3"/>
    <w:pPr>
      <w:numPr>
        <w:ilvl w:val="0"/>
        <w:numId w:val="0"/>
      </w:numPr>
      <w:tabs>
        <w:tab w:val="num" w:pos="720"/>
      </w:tabs>
      <w:ind w:left="720" w:hanging="720"/>
      <w:jc w:val="left"/>
    </w:pPr>
    <w:rPr>
      <w:rFonts w:ascii="黑体"/>
    </w:rPr>
  </w:style>
  <w:style w:type="character" w:customStyle="1" w:styleId="12Char1">
    <w:name w:val="样式12 Char1"/>
    <w:rsid w:val="002F1BD3"/>
    <w:rPr>
      <w:rFonts w:eastAsia="宋体"/>
      <w:b/>
      <w:bCs/>
      <w:kern w:val="2"/>
      <w:sz w:val="32"/>
      <w:szCs w:val="32"/>
      <w:lang w:val="en-US" w:eastAsia="zh-CN" w:bidi="ar-SA"/>
    </w:rPr>
  </w:style>
  <w:style w:type="paragraph" w:customStyle="1" w:styleId="910">
    <w:name w:val="样式91"/>
    <w:basedOn w:val="3"/>
    <w:rsid w:val="002F1BD3"/>
    <w:pPr>
      <w:numPr>
        <w:ilvl w:val="0"/>
        <w:numId w:val="0"/>
      </w:numPr>
      <w:tabs>
        <w:tab w:val="num" w:pos="780"/>
      </w:tabs>
      <w:ind w:left="780" w:hanging="360"/>
    </w:pPr>
  </w:style>
  <w:style w:type="paragraph" w:customStyle="1" w:styleId="1f1">
    <w:name w:val="正文中的公式顶端对齐1"/>
    <w:basedOn w:val="aff3"/>
    <w:rsid w:val="002F1BD3"/>
    <w:pPr>
      <w:ind w:firstLineChars="0" w:firstLine="0"/>
      <w:textAlignment w:val="top"/>
    </w:pPr>
  </w:style>
  <w:style w:type="paragraph" w:customStyle="1" w:styleId="1510">
    <w:name w:val="1.5倍行距1"/>
    <w:basedOn w:val="aff3"/>
    <w:rsid w:val="002F1BD3"/>
    <w:pPr>
      <w:spacing w:line="360" w:lineRule="auto"/>
      <w:ind w:firstLineChars="0" w:firstLine="0"/>
    </w:pPr>
    <w:rPr>
      <w:kern w:val="0"/>
    </w:rPr>
  </w:style>
  <w:style w:type="paragraph" w:customStyle="1" w:styleId="Abstract11">
    <w:name w:val="Abstract+二号黑体居中11"/>
    <w:basedOn w:val="a"/>
    <w:rsid w:val="002F1BD3"/>
    <w:pPr>
      <w:spacing w:beforeLines="100" w:afterLines="100" w:line="240" w:lineRule="auto"/>
      <w:jc w:val="center"/>
      <w:outlineLvl w:val="0"/>
    </w:pPr>
    <w:rPr>
      <w:rFonts w:eastAsia="Times New Roman"/>
      <w:b/>
      <w:sz w:val="44"/>
      <w:szCs w:val="44"/>
    </w:rPr>
  </w:style>
  <w:style w:type="paragraph" w:customStyle="1" w:styleId="113">
    <w:name w:val="声明+二号黑体居中1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10">
    <w:name w:val="首行缩进:  2 字符11"/>
    <w:aliases w:val="正文 + 宋体11"/>
    <w:basedOn w:val="a"/>
    <w:rsid w:val="002F1BD3"/>
    <w:pPr>
      <w:ind w:firstLineChars="200" w:firstLine="200"/>
    </w:pPr>
    <w:rPr>
      <w:rFonts w:cs="宋体"/>
      <w:szCs w:val="20"/>
    </w:rPr>
  </w:style>
  <w:style w:type="paragraph" w:customStyle="1" w:styleId="114">
    <w:name w:val="摘要+二号黑体居中11"/>
    <w:basedOn w:val="a"/>
    <w:rsid w:val="002F1BD3"/>
    <w:pPr>
      <w:spacing w:beforeLines="100" w:afterLines="100" w:line="240" w:lineRule="auto"/>
      <w:jc w:val="center"/>
      <w:outlineLvl w:val="0"/>
    </w:pPr>
    <w:rPr>
      <w:rFonts w:eastAsia="黑体"/>
      <w:sz w:val="44"/>
      <w:szCs w:val="44"/>
    </w:rPr>
  </w:style>
  <w:style w:type="paragraph" w:customStyle="1" w:styleId="115">
    <w:name w:val="注11"/>
    <w:basedOn w:val="ac"/>
    <w:rsid w:val="002F1BD3"/>
    <w:pPr>
      <w:spacing w:line="300" w:lineRule="auto"/>
      <w:jc w:val="center"/>
    </w:pPr>
    <w:rPr>
      <w:rFonts w:ascii="宋体" w:eastAsia="宋体" w:hAnsi="宋体"/>
      <w:sz w:val="21"/>
      <w:szCs w:val="24"/>
    </w:rPr>
  </w:style>
  <w:style w:type="paragraph" w:customStyle="1" w:styleId="111a">
    <w:name w:val="题目处1+黑体居中占三行11"/>
    <w:basedOn w:val="a"/>
    <w:rsid w:val="002F1BD3"/>
    <w:pPr>
      <w:spacing w:beforeLines="100" w:afterLines="100" w:line="240" w:lineRule="auto"/>
      <w:jc w:val="center"/>
    </w:pPr>
    <w:rPr>
      <w:rFonts w:eastAsia="黑体"/>
      <w:sz w:val="44"/>
      <w:szCs w:val="44"/>
    </w:rPr>
  </w:style>
  <w:style w:type="paragraph" w:customStyle="1" w:styleId="Title111">
    <w:name w:val="Title111"/>
    <w:basedOn w:val="a"/>
    <w:rsid w:val="002F1BD3"/>
    <w:pPr>
      <w:spacing w:beforeLines="100" w:afterLines="100" w:line="240" w:lineRule="auto"/>
      <w:jc w:val="center"/>
    </w:pPr>
    <w:rPr>
      <w:rFonts w:eastAsia="Times New Roman"/>
      <w:b/>
      <w:bCs/>
      <w:sz w:val="44"/>
      <w:szCs w:val="44"/>
    </w:rPr>
  </w:style>
  <w:style w:type="paragraph" w:customStyle="1" w:styleId="2111">
    <w:name w:val="题目处2+ 三号宋体居中11"/>
    <w:basedOn w:val="a"/>
    <w:rsid w:val="002F1BD3"/>
    <w:pPr>
      <w:keepNext/>
      <w:keepLines/>
      <w:pageBreakBefore/>
      <w:spacing w:beforeLines="100" w:afterLines="100"/>
      <w:jc w:val="center"/>
    </w:pPr>
    <w:rPr>
      <w:rFonts w:eastAsia="黑体" w:cs="宋体"/>
      <w:sz w:val="32"/>
      <w:szCs w:val="20"/>
    </w:rPr>
  </w:style>
  <w:style w:type="paragraph" w:customStyle="1" w:styleId="Title2TimesNewRoman11">
    <w:name w:val="Title2+三号TimesNewRoman居中11"/>
    <w:basedOn w:val="21"/>
    <w:rsid w:val="002F1BD3"/>
    <w:pPr>
      <w:spacing w:line="240" w:lineRule="auto"/>
    </w:pPr>
    <w:rPr>
      <w:rFonts w:eastAsia="Times New Roman"/>
      <w:b/>
      <w:szCs w:val="32"/>
    </w:rPr>
  </w:style>
  <w:style w:type="paragraph" w:customStyle="1" w:styleId="116">
    <w:name w:val="专业11"/>
    <w:basedOn w:val="a"/>
    <w:rsid w:val="002F1BD3"/>
    <w:pPr>
      <w:keepNext/>
      <w:keepLines/>
      <w:pageBreakBefore/>
      <w:spacing w:beforeLines="120" w:afterLines="100" w:line="240" w:lineRule="auto"/>
      <w:jc w:val="left"/>
    </w:pPr>
    <w:rPr>
      <w:rFonts w:eastAsia="Times New Roman"/>
      <w:b/>
      <w:sz w:val="28"/>
    </w:rPr>
  </w:style>
  <w:style w:type="paragraph" w:customStyle="1" w:styleId="117">
    <w:name w:val="致谢+二号黑体居中11"/>
    <w:basedOn w:val="a"/>
    <w:rsid w:val="002F1BD3"/>
    <w:pPr>
      <w:keepNext/>
      <w:keepLines/>
      <w:pageBreakBefore/>
      <w:spacing w:beforeLines="100" w:afterLines="100" w:line="240" w:lineRule="auto"/>
      <w:jc w:val="center"/>
      <w:outlineLvl w:val="0"/>
    </w:pPr>
    <w:rPr>
      <w:rFonts w:eastAsia="黑体"/>
      <w:sz w:val="44"/>
    </w:rPr>
  </w:style>
  <w:style w:type="paragraph" w:customStyle="1" w:styleId="118">
    <w:name w:val="标注11"/>
    <w:basedOn w:val="ac"/>
    <w:rsid w:val="002F1BD3"/>
    <w:pPr>
      <w:jc w:val="right"/>
    </w:pPr>
    <w:rPr>
      <w:rFonts w:ascii="宋体" w:eastAsia="宋体" w:hAnsi="宋体"/>
      <w:sz w:val="24"/>
    </w:rPr>
  </w:style>
  <w:style w:type="paragraph" w:customStyle="1" w:styleId="MTDisplayEquation11">
    <w:name w:val="MTDisplayEquation1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19">
    <w:name w:val="第一级11"/>
    <w:basedOn w:val="1"/>
    <w:next w:val="a"/>
    <w:rsid w:val="002F1BD3"/>
  </w:style>
  <w:style w:type="paragraph" w:customStyle="1" w:styleId="1120">
    <w:name w:val="样式112"/>
    <w:basedOn w:val="1"/>
    <w:rsid w:val="002F1BD3"/>
    <w:pPr>
      <w:spacing w:beforeLines="200" w:afterLines="0" w:line="360" w:lineRule="auto"/>
    </w:pPr>
  </w:style>
  <w:style w:type="paragraph" w:customStyle="1" w:styleId="2112">
    <w:name w:val="样式211"/>
    <w:basedOn w:val="2"/>
    <w:next w:val="a"/>
    <w:rsid w:val="002F1BD3"/>
    <w:pPr>
      <w:numPr>
        <w:ilvl w:val="0"/>
        <w:numId w:val="0"/>
      </w:numPr>
      <w:spacing w:line="360" w:lineRule="auto"/>
    </w:pPr>
    <w:rPr>
      <w:rFonts w:ascii="宋体" w:hAnsi="宋体" w:cs="宋体"/>
      <w:kern w:val="0"/>
    </w:rPr>
  </w:style>
  <w:style w:type="paragraph" w:customStyle="1" w:styleId="311">
    <w:name w:val="样式311"/>
    <w:basedOn w:val="3"/>
    <w:next w:val="a"/>
    <w:rsid w:val="002F1BD3"/>
    <w:pPr>
      <w:numPr>
        <w:ilvl w:val="0"/>
        <w:numId w:val="0"/>
      </w:numPr>
      <w:spacing w:before="156" w:after="156" w:line="360" w:lineRule="auto"/>
    </w:pPr>
  </w:style>
  <w:style w:type="paragraph" w:customStyle="1" w:styleId="411">
    <w:name w:val="样式411"/>
    <w:basedOn w:val="2"/>
    <w:rsid w:val="002F1BD3"/>
    <w:pPr>
      <w:numPr>
        <w:ilvl w:val="0"/>
        <w:numId w:val="0"/>
      </w:numPr>
      <w:tabs>
        <w:tab w:val="num" w:pos="1260"/>
      </w:tabs>
      <w:ind w:left="1260" w:hanging="420"/>
    </w:pPr>
  </w:style>
  <w:style w:type="character" w:customStyle="1" w:styleId="3Char90">
    <w:name w:val="标题 3 Char9"/>
    <w:aliases w:val="+四号黑体左齐 Char9"/>
    <w:rsid w:val="002F1BD3"/>
    <w:rPr>
      <w:rFonts w:eastAsia="黑体"/>
      <w:sz w:val="28"/>
      <w:szCs w:val="28"/>
      <w:lang w:val="en-US" w:eastAsia="zh-CN" w:bidi="ar-SA"/>
    </w:rPr>
  </w:style>
  <w:style w:type="character" w:customStyle="1" w:styleId="3Char11">
    <w:name w:val="样式3 Char11"/>
    <w:basedOn w:val="30"/>
    <w:rsid w:val="002F1BD3"/>
    <w:rPr>
      <w:rFonts w:eastAsia="黑体"/>
      <w:sz w:val="28"/>
      <w:szCs w:val="28"/>
    </w:rPr>
  </w:style>
  <w:style w:type="character" w:customStyle="1" w:styleId="1Char9">
    <w:name w:val="标题 1 Char9"/>
    <w:aliases w:val="+二号黑体居中 Char9"/>
    <w:rsid w:val="002F1BD3"/>
    <w:rPr>
      <w:rFonts w:eastAsia="黑体"/>
      <w:snapToGrid w:val="0"/>
      <w:kern w:val="2"/>
      <w:sz w:val="44"/>
      <w:szCs w:val="44"/>
      <w:lang w:val="en-US" w:eastAsia="zh-CN" w:bidi="ar-SA"/>
    </w:rPr>
  </w:style>
  <w:style w:type="paragraph" w:customStyle="1" w:styleId="11111">
    <w:name w:val="样式 标题 1+二号黑体居中 + 段前: 1 行 段后: 1 行11"/>
    <w:basedOn w:val="1"/>
    <w:rsid w:val="002F1BD3"/>
    <w:pPr>
      <w:spacing w:before="312" w:after="312"/>
    </w:pPr>
    <w:rPr>
      <w:rFonts w:cs="宋体"/>
      <w:szCs w:val="20"/>
    </w:rPr>
  </w:style>
  <w:style w:type="paragraph" w:customStyle="1" w:styleId="11a">
    <w:name w:val="第一级标题11"/>
    <w:basedOn w:val="1"/>
    <w:rsid w:val="002F1BD3"/>
    <w:pPr>
      <w:spacing w:before="312" w:after="312"/>
    </w:pPr>
  </w:style>
  <w:style w:type="paragraph" w:customStyle="1" w:styleId="11b">
    <w:name w:val="第一级标题（自定义）11"/>
    <w:basedOn w:val="1"/>
    <w:next w:val="a"/>
    <w:rsid w:val="002F1BD3"/>
    <w:pPr>
      <w:spacing w:before="312" w:after="312"/>
    </w:pPr>
  </w:style>
  <w:style w:type="paragraph" w:customStyle="1" w:styleId="2050530">
    <w:name w:val="样式 标题 2+三号黑体左齐 + 段前: 0.5 行 段后: 0.5 行30"/>
    <w:basedOn w:val="2"/>
    <w:next w:val="a"/>
    <w:rsid w:val="002F1BD3"/>
    <w:pPr>
      <w:numPr>
        <w:ilvl w:val="0"/>
        <w:numId w:val="0"/>
      </w:numPr>
      <w:spacing w:before="156" w:after="156"/>
    </w:pPr>
    <w:rPr>
      <w:rFonts w:cs="宋体"/>
      <w:szCs w:val="20"/>
    </w:rPr>
  </w:style>
  <w:style w:type="paragraph" w:customStyle="1" w:styleId="20505112">
    <w:name w:val="样式 标题 2+三号黑体左齐 + 段前: 0.5 行 段后: 0.5 行112"/>
    <w:basedOn w:val="2"/>
    <w:rsid w:val="002F1BD3"/>
    <w:pPr>
      <w:numPr>
        <w:ilvl w:val="0"/>
        <w:numId w:val="0"/>
      </w:numPr>
    </w:pPr>
    <w:rPr>
      <w:rFonts w:cs="宋体"/>
      <w:szCs w:val="20"/>
    </w:rPr>
  </w:style>
  <w:style w:type="paragraph" w:customStyle="1" w:styleId="20505211">
    <w:name w:val="样式 标题 2+三号黑体左齐 + 段前: 0.5 行 段后: 0.5 行211"/>
    <w:basedOn w:val="2"/>
    <w:next w:val="a"/>
    <w:rsid w:val="002F1BD3"/>
    <w:pPr>
      <w:numPr>
        <w:ilvl w:val="0"/>
        <w:numId w:val="0"/>
      </w:numPr>
    </w:pPr>
    <w:rPr>
      <w:rFonts w:cs="宋体"/>
      <w:szCs w:val="20"/>
    </w:rPr>
  </w:style>
  <w:style w:type="paragraph" w:customStyle="1" w:styleId="212345">
    <w:name w:val="样式 标题 2+三号黑体左齐+三号黑体左齐1+三号黑体左齐2+三号黑体左齐3+三号黑体左齐4+三号黑体左齐5+三号..."/>
    <w:basedOn w:val="2"/>
    <w:rsid w:val="002F1BD3"/>
    <w:pPr>
      <w:numPr>
        <w:ilvl w:val="0"/>
        <w:numId w:val="0"/>
      </w:numPr>
    </w:pPr>
    <w:rPr>
      <w:rFonts w:cs="宋体"/>
      <w:szCs w:val="20"/>
    </w:rPr>
  </w:style>
  <w:style w:type="paragraph" w:customStyle="1" w:styleId="2123451">
    <w:name w:val="样式 标题 2+三号黑体左齐+三号黑体左齐1+三号黑体左齐2+三号黑体左齐3+三号黑体左齐4+三号黑体左齐5+三号...1"/>
    <w:basedOn w:val="2"/>
    <w:rsid w:val="002F1BD3"/>
    <w:pPr>
      <w:numPr>
        <w:ilvl w:val="0"/>
        <w:numId w:val="0"/>
      </w:numPr>
      <w:spacing w:before="156" w:after="156"/>
    </w:pPr>
    <w:rPr>
      <w:rFonts w:cs="宋体"/>
      <w:szCs w:val="20"/>
    </w:rPr>
  </w:style>
  <w:style w:type="paragraph" w:customStyle="1" w:styleId="3123114">
    <w:name w:val="样式 标题 3+四号黑体左齐+四号黑体左齐1+四号黑体左齐2+四号黑体左齐3+四号黑体左齐11+四号黑体左齐4+四..."/>
    <w:basedOn w:val="3"/>
    <w:rsid w:val="002F1BD3"/>
    <w:pPr>
      <w:numPr>
        <w:ilvl w:val="0"/>
        <w:numId w:val="0"/>
      </w:numPr>
      <w:spacing w:before="156" w:after="156"/>
    </w:pPr>
    <w:rPr>
      <w:rFonts w:cs="宋体"/>
      <w:szCs w:val="20"/>
    </w:rPr>
  </w:style>
  <w:style w:type="paragraph" w:customStyle="1" w:styleId="074">
    <w:name w:val="样式 首行缩进:  0.74 厘米"/>
    <w:basedOn w:val="a"/>
    <w:rsid w:val="002F1BD3"/>
    <w:pPr>
      <w:ind w:firstLineChars="200" w:firstLine="200"/>
    </w:pPr>
    <w:rPr>
      <w:rFonts w:cs="宋体"/>
      <w:szCs w:val="20"/>
    </w:rPr>
  </w:style>
  <w:style w:type="paragraph" w:customStyle="1" w:styleId="AAA">
    <w:name w:val="AAA"/>
    <w:basedOn w:val="afb"/>
    <w:rsid w:val="002F1BD3"/>
    <w:pPr>
      <w:numPr>
        <w:numId w:val="0"/>
      </w:numPr>
    </w:pPr>
  </w:style>
  <w:style w:type="paragraph" w:customStyle="1" w:styleId="11112">
    <w:name w:val="样式 标题 1+二号黑体居中 + 段前: 1 行 段后: 1 行12"/>
    <w:basedOn w:val="1"/>
    <w:rsid w:val="002F1BD3"/>
    <w:pPr>
      <w:spacing w:before="312" w:after="312"/>
    </w:pPr>
    <w:rPr>
      <w:rFonts w:cs="宋体"/>
      <w:szCs w:val="20"/>
    </w:rPr>
  </w:style>
  <w:style w:type="paragraph" w:customStyle="1" w:styleId="122">
    <w:name w:val="第一级标题12"/>
    <w:basedOn w:val="1"/>
    <w:rsid w:val="002F1BD3"/>
    <w:pPr>
      <w:spacing w:before="312" w:after="312"/>
    </w:pPr>
  </w:style>
  <w:style w:type="paragraph" w:customStyle="1" w:styleId="123">
    <w:name w:val="第一级标题（自定义）12"/>
    <w:basedOn w:val="1"/>
    <w:next w:val="a"/>
    <w:rsid w:val="002F1BD3"/>
    <w:pPr>
      <w:spacing w:before="312" w:after="312"/>
    </w:pPr>
  </w:style>
  <w:style w:type="paragraph" w:customStyle="1" w:styleId="Abstract12">
    <w:name w:val="Abstract+二号黑体居中12"/>
    <w:basedOn w:val="a"/>
    <w:rsid w:val="002F1BD3"/>
    <w:pPr>
      <w:spacing w:beforeLines="100" w:afterLines="100" w:line="240" w:lineRule="auto"/>
      <w:jc w:val="center"/>
      <w:outlineLvl w:val="0"/>
    </w:pPr>
    <w:rPr>
      <w:rFonts w:eastAsia="Times New Roman"/>
      <w:b/>
      <w:sz w:val="44"/>
      <w:szCs w:val="44"/>
    </w:rPr>
  </w:style>
  <w:style w:type="paragraph" w:customStyle="1" w:styleId="2105053">
    <w:name w:val="样式 标题 2+三号黑体左齐+三号黑体左齐1 + 段前: 0.5 行 段后: 0.5 行3"/>
    <w:basedOn w:val="2"/>
    <w:rsid w:val="002F1BD3"/>
    <w:pPr>
      <w:numPr>
        <w:ilvl w:val="0"/>
        <w:numId w:val="0"/>
      </w:numPr>
      <w:spacing w:before="156" w:after="156"/>
    </w:pPr>
    <w:rPr>
      <w:rFonts w:cs="宋体"/>
      <w:szCs w:val="20"/>
    </w:rPr>
  </w:style>
  <w:style w:type="paragraph" w:customStyle="1" w:styleId="124">
    <w:name w:val="声明+二号黑体居中12"/>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20">
    <w:name w:val="首行缩进:  2 字符12"/>
    <w:aliases w:val="正文 + 宋体12"/>
    <w:basedOn w:val="a"/>
    <w:rsid w:val="002F1BD3"/>
    <w:pPr>
      <w:ind w:firstLineChars="200" w:firstLine="200"/>
    </w:pPr>
    <w:rPr>
      <w:rFonts w:cs="宋体"/>
      <w:szCs w:val="20"/>
    </w:rPr>
  </w:style>
  <w:style w:type="paragraph" w:customStyle="1" w:styleId="125">
    <w:name w:val="摘要+二号黑体居中12"/>
    <w:basedOn w:val="a"/>
    <w:rsid w:val="002F1BD3"/>
    <w:pPr>
      <w:spacing w:beforeLines="100" w:afterLines="100" w:line="240" w:lineRule="auto"/>
      <w:jc w:val="center"/>
      <w:outlineLvl w:val="0"/>
    </w:pPr>
    <w:rPr>
      <w:rFonts w:eastAsia="黑体"/>
      <w:sz w:val="44"/>
      <w:szCs w:val="44"/>
    </w:rPr>
  </w:style>
  <w:style w:type="paragraph" w:customStyle="1" w:styleId="126">
    <w:name w:val="注12"/>
    <w:basedOn w:val="ac"/>
    <w:rsid w:val="002F1BD3"/>
    <w:pPr>
      <w:spacing w:line="300" w:lineRule="auto"/>
      <w:jc w:val="center"/>
    </w:pPr>
    <w:rPr>
      <w:rFonts w:ascii="宋体" w:eastAsia="宋体" w:hAnsi="宋体"/>
      <w:sz w:val="21"/>
      <w:szCs w:val="24"/>
    </w:rPr>
  </w:style>
  <w:style w:type="paragraph" w:customStyle="1" w:styleId="1121">
    <w:name w:val="题目处1+黑体居中占三行12"/>
    <w:basedOn w:val="a"/>
    <w:rsid w:val="002F1BD3"/>
    <w:pPr>
      <w:spacing w:beforeLines="100" w:afterLines="100" w:line="240" w:lineRule="auto"/>
      <w:jc w:val="center"/>
    </w:pPr>
    <w:rPr>
      <w:rFonts w:eastAsia="黑体"/>
      <w:sz w:val="44"/>
      <w:szCs w:val="44"/>
    </w:rPr>
  </w:style>
  <w:style w:type="paragraph" w:customStyle="1" w:styleId="Title112">
    <w:name w:val="Title112"/>
    <w:basedOn w:val="a"/>
    <w:rsid w:val="002F1BD3"/>
    <w:pPr>
      <w:spacing w:beforeLines="100" w:afterLines="100" w:line="240" w:lineRule="auto"/>
      <w:jc w:val="center"/>
    </w:pPr>
    <w:rPr>
      <w:rFonts w:eastAsia="Times New Roman"/>
      <w:b/>
      <w:bCs/>
      <w:sz w:val="44"/>
      <w:szCs w:val="44"/>
    </w:rPr>
  </w:style>
  <w:style w:type="paragraph" w:customStyle="1" w:styleId="2121">
    <w:name w:val="题目处2+ 三号宋体居中12"/>
    <w:basedOn w:val="a"/>
    <w:rsid w:val="002F1BD3"/>
    <w:pPr>
      <w:keepNext/>
      <w:keepLines/>
      <w:pageBreakBefore/>
      <w:spacing w:beforeLines="100" w:afterLines="100"/>
      <w:jc w:val="center"/>
    </w:pPr>
    <w:rPr>
      <w:rFonts w:eastAsia="黑体" w:cs="宋体"/>
      <w:sz w:val="32"/>
      <w:szCs w:val="20"/>
    </w:rPr>
  </w:style>
  <w:style w:type="paragraph" w:customStyle="1" w:styleId="Title2TimesNewRoman12">
    <w:name w:val="Title2+三号TimesNewRoman居中12"/>
    <w:basedOn w:val="21"/>
    <w:rsid w:val="002F1BD3"/>
    <w:pPr>
      <w:spacing w:line="240" w:lineRule="auto"/>
    </w:pPr>
    <w:rPr>
      <w:rFonts w:eastAsia="Times New Roman"/>
      <w:b/>
      <w:szCs w:val="32"/>
    </w:rPr>
  </w:style>
  <w:style w:type="paragraph" w:customStyle="1" w:styleId="127">
    <w:name w:val="专业12"/>
    <w:basedOn w:val="a"/>
    <w:rsid w:val="002F1BD3"/>
    <w:pPr>
      <w:keepNext/>
      <w:keepLines/>
      <w:pageBreakBefore/>
      <w:spacing w:beforeLines="120" w:afterLines="100" w:line="240" w:lineRule="auto"/>
      <w:jc w:val="left"/>
    </w:pPr>
    <w:rPr>
      <w:rFonts w:eastAsia="Times New Roman"/>
      <w:b/>
      <w:sz w:val="28"/>
    </w:rPr>
  </w:style>
  <w:style w:type="paragraph" w:customStyle="1" w:styleId="128">
    <w:name w:val="致谢+二号黑体居中12"/>
    <w:basedOn w:val="a"/>
    <w:rsid w:val="002F1BD3"/>
    <w:pPr>
      <w:keepNext/>
      <w:keepLines/>
      <w:pageBreakBefore/>
      <w:spacing w:beforeLines="100" w:afterLines="100" w:line="240" w:lineRule="auto"/>
      <w:jc w:val="center"/>
      <w:outlineLvl w:val="0"/>
    </w:pPr>
    <w:rPr>
      <w:rFonts w:eastAsia="黑体"/>
      <w:sz w:val="44"/>
    </w:rPr>
  </w:style>
  <w:style w:type="paragraph" w:customStyle="1" w:styleId="129">
    <w:name w:val="标注12"/>
    <w:basedOn w:val="ac"/>
    <w:rsid w:val="002F1BD3"/>
    <w:pPr>
      <w:jc w:val="right"/>
    </w:pPr>
    <w:rPr>
      <w:rFonts w:ascii="宋体" w:eastAsia="宋体" w:hAnsi="宋体"/>
      <w:sz w:val="24"/>
    </w:rPr>
  </w:style>
  <w:style w:type="paragraph" w:customStyle="1" w:styleId="MTDisplayEquation12">
    <w:name w:val="MTDisplayEquation12"/>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2a">
    <w:name w:val="第一级12"/>
    <w:basedOn w:val="1"/>
    <w:next w:val="a"/>
    <w:rsid w:val="002F1BD3"/>
  </w:style>
  <w:style w:type="paragraph" w:customStyle="1" w:styleId="1130">
    <w:name w:val="样式113"/>
    <w:basedOn w:val="1"/>
    <w:rsid w:val="002F1BD3"/>
    <w:pPr>
      <w:spacing w:beforeLines="200" w:afterLines="0" w:line="360" w:lineRule="auto"/>
    </w:pPr>
  </w:style>
  <w:style w:type="paragraph" w:customStyle="1" w:styleId="2122">
    <w:name w:val="样式212"/>
    <w:basedOn w:val="2"/>
    <w:next w:val="a"/>
    <w:rsid w:val="002F1BD3"/>
    <w:pPr>
      <w:numPr>
        <w:ilvl w:val="0"/>
        <w:numId w:val="0"/>
      </w:numPr>
      <w:spacing w:line="360" w:lineRule="auto"/>
    </w:pPr>
    <w:rPr>
      <w:rFonts w:ascii="宋体" w:hAnsi="宋体" w:cs="宋体"/>
      <w:kern w:val="0"/>
    </w:rPr>
  </w:style>
  <w:style w:type="paragraph" w:customStyle="1" w:styleId="312">
    <w:name w:val="样式312"/>
    <w:basedOn w:val="3"/>
    <w:next w:val="a"/>
    <w:rsid w:val="002F1BD3"/>
    <w:pPr>
      <w:numPr>
        <w:ilvl w:val="0"/>
        <w:numId w:val="0"/>
      </w:numPr>
      <w:spacing w:before="156" w:after="156" w:line="360" w:lineRule="auto"/>
    </w:pPr>
  </w:style>
  <w:style w:type="paragraph" w:customStyle="1" w:styleId="412">
    <w:name w:val="样式412"/>
    <w:basedOn w:val="2"/>
    <w:rsid w:val="002F1BD3"/>
    <w:pPr>
      <w:numPr>
        <w:ilvl w:val="0"/>
        <w:numId w:val="0"/>
      </w:numPr>
      <w:tabs>
        <w:tab w:val="num" w:pos="1320"/>
      </w:tabs>
      <w:ind w:left="1320" w:hanging="420"/>
    </w:pPr>
  </w:style>
  <w:style w:type="character" w:customStyle="1" w:styleId="3Char12">
    <w:name w:val="样式3 Char12"/>
    <w:basedOn w:val="30"/>
    <w:rsid w:val="002F1BD3"/>
    <w:rPr>
      <w:rFonts w:eastAsia="黑体"/>
      <w:sz w:val="28"/>
      <w:szCs w:val="28"/>
    </w:rPr>
  </w:style>
  <w:style w:type="paragraph" w:customStyle="1" w:styleId="2f0">
    <w:name w:val="样式 超链接 + (中文) 黑体 二号 自动设置 无下划线2"/>
    <w:basedOn w:val="afd"/>
    <w:next w:val="a"/>
    <w:rsid w:val="002F1BD3"/>
  </w:style>
  <w:style w:type="paragraph" w:customStyle="1" w:styleId="2050531">
    <w:name w:val="样式 标题 2+三号黑体左齐 + 段前: 0.5 行 段后: 0.5 行31"/>
    <w:basedOn w:val="2"/>
    <w:next w:val="a"/>
    <w:rsid w:val="002F1BD3"/>
    <w:pPr>
      <w:numPr>
        <w:ilvl w:val="0"/>
        <w:numId w:val="0"/>
      </w:numPr>
      <w:spacing w:before="156" w:after="156"/>
    </w:pPr>
    <w:rPr>
      <w:rFonts w:cs="宋体"/>
      <w:szCs w:val="20"/>
    </w:rPr>
  </w:style>
  <w:style w:type="paragraph" w:customStyle="1" w:styleId="20505113">
    <w:name w:val="样式 标题 2+三号黑体左齐 + 段前: 0.5 行 段后: 0.5 行113"/>
    <w:basedOn w:val="2"/>
    <w:rsid w:val="002F1BD3"/>
    <w:pPr>
      <w:numPr>
        <w:ilvl w:val="0"/>
        <w:numId w:val="0"/>
      </w:numPr>
    </w:pPr>
    <w:rPr>
      <w:rFonts w:cs="宋体"/>
      <w:szCs w:val="20"/>
    </w:rPr>
  </w:style>
  <w:style w:type="paragraph" w:customStyle="1" w:styleId="20505212">
    <w:name w:val="样式 标题 2+三号黑体左齐 + 段前: 0.5 行 段后: 0.5 行212"/>
    <w:basedOn w:val="2"/>
    <w:next w:val="a"/>
    <w:rsid w:val="002F1BD3"/>
    <w:pPr>
      <w:numPr>
        <w:ilvl w:val="0"/>
        <w:numId w:val="0"/>
      </w:numPr>
    </w:pPr>
    <w:rPr>
      <w:rFonts w:cs="宋体"/>
      <w:szCs w:val="20"/>
    </w:rPr>
  </w:style>
  <w:style w:type="paragraph" w:customStyle="1" w:styleId="216">
    <w:name w:val="第一级标题（自定义）21"/>
    <w:basedOn w:val="1"/>
    <w:next w:val="a"/>
    <w:rsid w:val="002F1BD3"/>
    <w:pPr>
      <w:spacing w:before="312" w:after="312"/>
    </w:pPr>
  </w:style>
  <w:style w:type="paragraph" w:customStyle="1" w:styleId="2210">
    <w:name w:val="首行缩进:  2 字符21"/>
    <w:aliases w:val="正文 + 宋体21"/>
    <w:basedOn w:val="a"/>
    <w:rsid w:val="002F1BD3"/>
    <w:pPr>
      <w:ind w:firstLineChars="200" w:firstLine="200"/>
    </w:pPr>
    <w:rPr>
      <w:rFonts w:cs="宋体"/>
      <w:szCs w:val="20"/>
    </w:rPr>
  </w:style>
  <w:style w:type="paragraph" w:customStyle="1" w:styleId="2123452">
    <w:name w:val="样式 标题 2+三号黑体左齐+三号黑体左齐1+三号黑体左齐2+三号黑体左齐3+三号黑体左齐4+三号黑体左齐5+三号...2"/>
    <w:basedOn w:val="2"/>
    <w:rsid w:val="002F1BD3"/>
    <w:pPr>
      <w:numPr>
        <w:ilvl w:val="0"/>
        <w:numId w:val="0"/>
      </w:numPr>
    </w:pPr>
    <w:rPr>
      <w:rFonts w:cs="宋体"/>
      <w:szCs w:val="20"/>
    </w:rPr>
  </w:style>
  <w:style w:type="paragraph" w:customStyle="1" w:styleId="31231141">
    <w:name w:val="样式 标题 3+四号黑体左齐+四号黑体左齐1+四号黑体左齐2+四号黑体左齐3+四号黑体左齐11+四号黑体左齐4+四...1"/>
    <w:basedOn w:val="3"/>
    <w:rsid w:val="002F1BD3"/>
    <w:pPr>
      <w:numPr>
        <w:ilvl w:val="0"/>
        <w:numId w:val="0"/>
      </w:numPr>
      <w:spacing w:before="156" w:after="156"/>
    </w:pPr>
    <w:rPr>
      <w:rFonts w:cs="宋体"/>
      <w:szCs w:val="20"/>
    </w:rPr>
  </w:style>
  <w:style w:type="paragraph" w:customStyle="1" w:styleId="21234511">
    <w:name w:val="样式 标题 2+三号黑体左齐+三号黑体左齐1+三号黑体左齐2+三号黑体左齐3+三号黑体左齐4+三号黑体左齐5+三号...11"/>
    <w:basedOn w:val="2"/>
    <w:rsid w:val="002F1BD3"/>
    <w:pPr>
      <w:numPr>
        <w:ilvl w:val="0"/>
        <w:numId w:val="0"/>
      </w:numPr>
      <w:spacing w:before="156" w:after="156"/>
    </w:pPr>
    <w:rPr>
      <w:rFonts w:cs="宋体"/>
      <w:szCs w:val="20"/>
    </w:rPr>
  </w:style>
  <w:style w:type="paragraph" w:customStyle="1" w:styleId="0741">
    <w:name w:val="样式 首行缩进:  0.74 厘米1"/>
    <w:basedOn w:val="a"/>
    <w:rsid w:val="002F1BD3"/>
    <w:pPr>
      <w:ind w:firstLineChars="200" w:firstLine="200"/>
    </w:pPr>
    <w:rPr>
      <w:rFonts w:cs="宋体"/>
      <w:szCs w:val="20"/>
    </w:rPr>
  </w:style>
  <w:style w:type="paragraph" w:customStyle="1" w:styleId="AAA1">
    <w:name w:val="AAA1"/>
    <w:basedOn w:val="afb"/>
    <w:rsid w:val="002F1BD3"/>
  </w:style>
  <w:style w:type="paragraph" w:customStyle="1" w:styleId="11113">
    <w:name w:val="样式 标题 1+二号黑体居中 + 段前: 1 行 段后: 1 行13"/>
    <w:basedOn w:val="1"/>
    <w:rsid w:val="002F1BD3"/>
    <w:pPr>
      <w:spacing w:before="312" w:after="312"/>
    </w:pPr>
    <w:rPr>
      <w:rFonts w:cs="宋体"/>
      <w:szCs w:val="20"/>
    </w:rPr>
  </w:style>
  <w:style w:type="paragraph" w:customStyle="1" w:styleId="132">
    <w:name w:val="第一级标题13"/>
    <w:basedOn w:val="1"/>
    <w:rsid w:val="002F1BD3"/>
    <w:pPr>
      <w:spacing w:before="312" w:after="312"/>
    </w:pPr>
  </w:style>
  <w:style w:type="paragraph" w:customStyle="1" w:styleId="133">
    <w:name w:val="第一级标题（自定义）13"/>
    <w:basedOn w:val="1"/>
    <w:next w:val="a"/>
    <w:rsid w:val="002F1BD3"/>
    <w:pPr>
      <w:spacing w:before="312" w:after="312"/>
    </w:pPr>
  </w:style>
  <w:style w:type="paragraph" w:customStyle="1" w:styleId="Abstract13">
    <w:name w:val="Abstract+二号黑体居中13"/>
    <w:basedOn w:val="a"/>
    <w:rsid w:val="002F1BD3"/>
    <w:pPr>
      <w:spacing w:beforeLines="100" w:afterLines="100" w:line="240" w:lineRule="auto"/>
      <w:jc w:val="center"/>
      <w:outlineLvl w:val="0"/>
    </w:pPr>
    <w:rPr>
      <w:rFonts w:eastAsia="Times New Roman"/>
      <w:b/>
      <w:sz w:val="44"/>
      <w:szCs w:val="44"/>
    </w:rPr>
  </w:style>
  <w:style w:type="paragraph" w:customStyle="1" w:styleId="134">
    <w:name w:val="声明+二号黑体居中13"/>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30">
    <w:name w:val="首行缩进:  2 字符13"/>
    <w:aliases w:val="正文 + 宋体13"/>
    <w:basedOn w:val="a"/>
    <w:rsid w:val="002F1BD3"/>
    <w:pPr>
      <w:ind w:firstLineChars="200" w:firstLine="200"/>
    </w:pPr>
    <w:rPr>
      <w:rFonts w:cs="宋体"/>
      <w:szCs w:val="20"/>
    </w:rPr>
  </w:style>
  <w:style w:type="paragraph" w:customStyle="1" w:styleId="135">
    <w:name w:val="摘要+二号黑体居中13"/>
    <w:basedOn w:val="a"/>
    <w:rsid w:val="002F1BD3"/>
    <w:pPr>
      <w:spacing w:beforeLines="100" w:afterLines="100" w:line="240" w:lineRule="auto"/>
      <w:jc w:val="center"/>
      <w:outlineLvl w:val="0"/>
    </w:pPr>
    <w:rPr>
      <w:rFonts w:eastAsia="黑体"/>
      <w:sz w:val="44"/>
      <w:szCs w:val="44"/>
    </w:rPr>
  </w:style>
  <w:style w:type="paragraph" w:customStyle="1" w:styleId="136">
    <w:name w:val="注13"/>
    <w:basedOn w:val="ac"/>
    <w:rsid w:val="002F1BD3"/>
    <w:pPr>
      <w:spacing w:line="300" w:lineRule="auto"/>
      <w:jc w:val="center"/>
    </w:pPr>
    <w:rPr>
      <w:rFonts w:ascii="宋体" w:eastAsia="宋体" w:hAnsi="宋体"/>
      <w:sz w:val="21"/>
      <w:szCs w:val="24"/>
    </w:rPr>
  </w:style>
  <w:style w:type="paragraph" w:customStyle="1" w:styleId="1131">
    <w:name w:val="题目处1+黑体居中占三行13"/>
    <w:basedOn w:val="a"/>
    <w:rsid w:val="002F1BD3"/>
    <w:pPr>
      <w:spacing w:beforeLines="100" w:afterLines="100" w:line="240" w:lineRule="auto"/>
      <w:jc w:val="center"/>
    </w:pPr>
    <w:rPr>
      <w:rFonts w:eastAsia="黑体"/>
      <w:sz w:val="44"/>
      <w:szCs w:val="44"/>
    </w:rPr>
  </w:style>
  <w:style w:type="paragraph" w:customStyle="1" w:styleId="Title113">
    <w:name w:val="Title113"/>
    <w:basedOn w:val="a"/>
    <w:rsid w:val="002F1BD3"/>
    <w:pPr>
      <w:spacing w:beforeLines="100" w:afterLines="100" w:line="240" w:lineRule="auto"/>
      <w:jc w:val="center"/>
    </w:pPr>
    <w:rPr>
      <w:rFonts w:eastAsia="Times New Roman"/>
      <w:b/>
      <w:bCs/>
      <w:sz w:val="44"/>
      <w:szCs w:val="44"/>
    </w:rPr>
  </w:style>
  <w:style w:type="paragraph" w:customStyle="1" w:styleId="2131">
    <w:name w:val="题目处2+ 三号宋体居中13"/>
    <w:basedOn w:val="a"/>
    <w:rsid w:val="002F1BD3"/>
    <w:pPr>
      <w:keepNext/>
      <w:keepLines/>
      <w:pageBreakBefore/>
      <w:spacing w:beforeLines="100" w:afterLines="100"/>
      <w:jc w:val="center"/>
    </w:pPr>
    <w:rPr>
      <w:rFonts w:eastAsia="黑体" w:cs="宋体"/>
      <w:sz w:val="32"/>
      <w:szCs w:val="20"/>
    </w:rPr>
  </w:style>
  <w:style w:type="paragraph" w:customStyle="1" w:styleId="Title2TimesNewRoman13">
    <w:name w:val="Title2+三号TimesNewRoman居中13"/>
    <w:basedOn w:val="21"/>
    <w:rsid w:val="002F1BD3"/>
    <w:pPr>
      <w:spacing w:line="240" w:lineRule="auto"/>
    </w:pPr>
    <w:rPr>
      <w:rFonts w:eastAsia="Times New Roman"/>
      <w:b/>
      <w:szCs w:val="32"/>
    </w:rPr>
  </w:style>
  <w:style w:type="paragraph" w:customStyle="1" w:styleId="137">
    <w:name w:val="专业13"/>
    <w:basedOn w:val="a"/>
    <w:rsid w:val="002F1BD3"/>
    <w:pPr>
      <w:keepNext/>
      <w:keepLines/>
      <w:pageBreakBefore/>
      <w:spacing w:beforeLines="120" w:afterLines="100" w:line="240" w:lineRule="auto"/>
      <w:jc w:val="left"/>
    </w:pPr>
    <w:rPr>
      <w:rFonts w:eastAsia="Times New Roman"/>
      <w:b/>
      <w:sz w:val="28"/>
    </w:rPr>
  </w:style>
  <w:style w:type="paragraph" w:customStyle="1" w:styleId="138">
    <w:name w:val="致谢+二号黑体居中13"/>
    <w:basedOn w:val="a"/>
    <w:rsid w:val="002F1BD3"/>
    <w:pPr>
      <w:keepNext/>
      <w:keepLines/>
      <w:pageBreakBefore/>
      <w:spacing w:beforeLines="100" w:afterLines="100" w:line="240" w:lineRule="auto"/>
      <w:jc w:val="center"/>
      <w:outlineLvl w:val="0"/>
    </w:pPr>
    <w:rPr>
      <w:rFonts w:eastAsia="黑体"/>
      <w:sz w:val="44"/>
    </w:rPr>
  </w:style>
  <w:style w:type="paragraph" w:customStyle="1" w:styleId="139">
    <w:name w:val="标注13"/>
    <w:basedOn w:val="ac"/>
    <w:rsid w:val="002F1BD3"/>
    <w:pPr>
      <w:jc w:val="right"/>
    </w:pPr>
    <w:rPr>
      <w:rFonts w:ascii="宋体" w:eastAsia="宋体" w:hAnsi="宋体"/>
      <w:sz w:val="24"/>
    </w:rPr>
  </w:style>
  <w:style w:type="paragraph" w:customStyle="1" w:styleId="MTDisplayEquation13">
    <w:name w:val="MTDisplayEquation13"/>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3a">
    <w:name w:val="第一级13"/>
    <w:basedOn w:val="1"/>
    <w:next w:val="a"/>
    <w:rsid w:val="002F1BD3"/>
  </w:style>
  <w:style w:type="paragraph" w:customStyle="1" w:styleId="1140">
    <w:name w:val="样式114"/>
    <w:basedOn w:val="1"/>
    <w:rsid w:val="002F1BD3"/>
    <w:pPr>
      <w:spacing w:beforeLines="200" w:afterLines="0" w:line="360" w:lineRule="auto"/>
    </w:pPr>
  </w:style>
  <w:style w:type="paragraph" w:customStyle="1" w:styleId="2132">
    <w:name w:val="样式213"/>
    <w:basedOn w:val="2"/>
    <w:next w:val="a"/>
    <w:rsid w:val="002F1BD3"/>
    <w:pPr>
      <w:numPr>
        <w:ilvl w:val="0"/>
        <w:numId w:val="0"/>
      </w:numPr>
      <w:spacing w:line="360" w:lineRule="auto"/>
    </w:pPr>
    <w:rPr>
      <w:rFonts w:ascii="宋体" w:hAnsi="宋体" w:cs="宋体"/>
      <w:kern w:val="0"/>
    </w:rPr>
  </w:style>
  <w:style w:type="paragraph" w:customStyle="1" w:styleId="313">
    <w:name w:val="样式313"/>
    <w:basedOn w:val="3"/>
    <w:next w:val="a"/>
    <w:rsid w:val="002F1BD3"/>
    <w:pPr>
      <w:numPr>
        <w:ilvl w:val="0"/>
        <w:numId w:val="0"/>
      </w:numPr>
      <w:spacing w:before="156" w:after="156" w:line="360" w:lineRule="auto"/>
    </w:pPr>
  </w:style>
  <w:style w:type="paragraph" w:customStyle="1" w:styleId="413">
    <w:name w:val="样式413"/>
    <w:basedOn w:val="2"/>
    <w:rsid w:val="002F1BD3"/>
    <w:pPr>
      <w:numPr>
        <w:ilvl w:val="0"/>
        <w:numId w:val="0"/>
      </w:numPr>
      <w:tabs>
        <w:tab w:val="num" w:pos="1320"/>
      </w:tabs>
      <w:ind w:left="1320" w:hanging="420"/>
    </w:pPr>
  </w:style>
  <w:style w:type="character" w:customStyle="1" w:styleId="3Char13">
    <w:name w:val="样式3 Char13"/>
    <w:basedOn w:val="30"/>
    <w:rsid w:val="002F1BD3"/>
    <w:rPr>
      <w:rFonts w:eastAsia="黑体"/>
      <w:sz w:val="28"/>
      <w:szCs w:val="28"/>
    </w:rPr>
  </w:style>
  <w:style w:type="paragraph" w:customStyle="1" w:styleId="2105054">
    <w:name w:val="样式 标题 2+三号黑体左齐+三号黑体左齐1 + 段前: 0.5 行 段后: 0.5 行4"/>
    <w:basedOn w:val="2"/>
    <w:rsid w:val="002F1BD3"/>
    <w:pPr>
      <w:numPr>
        <w:ilvl w:val="0"/>
        <w:numId w:val="0"/>
      </w:numPr>
      <w:spacing w:before="156" w:after="156"/>
    </w:pPr>
    <w:rPr>
      <w:rFonts w:cs="宋体"/>
      <w:szCs w:val="20"/>
    </w:rPr>
  </w:style>
  <w:style w:type="paragraph" w:customStyle="1" w:styleId="1f2">
    <w:name w:val="论文正文1"/>
    <w:basedOn w:val="aff"/>
    <w:rsid w:val="002F1BD3"/>
    <w:pPr>
      <w:adjustRightInd/>
      <w:snapToGrid/>
      <w:spacing w:line="240" w:lineRule="auto"/>
      <w:ind w:firstLine="480"/>
    </w:pPr>
    <w:rPr>
      <w:rFonts w:cs="Arial"/>
      <w:szCs w:val="22"/>
    </w:rPr>
  </w:style>
  <w:style w:type="paragraph" w:customStyle="1" w:styleId="21050521">
    <w:name w:val="样式 标题 2+三号黑体左齐+三号黑体左齐1 + 段前: 0.5 行 段后: 0.5 行21"/>
    <w:basedOn w:val="2"/>
    <w:rsid w:val="002F1BD3"/>
    <w:pPr>
      <w:numPr>
        <w:ilvl w:val="0"/>
        <w:numId w:val="0"/>
      </w:numPr>
      <w:spacing w:before="156" w:after="156"/>
    </w:pPr>
    <w:rPr>
      <w:rFonts w:cs="宋体"/>
      <w:szCs w:val="20"/>
    </w:rPr>
  </w:style>
  <w:style w:type="paragraph" w:customStyle="1" w:styleId="2123453">
    <w:name w:val="样式 标题 2+三号黑体左齐+三号黑体左齐1+三号黑体左齐2+三号黑体左齐3+三号黑体左齐4+三号黑体左齐5+三号...3"/>
    <w:basedOn w:val="2"/>
    <w:rsid w:val="002F1BD3"/>
    <w:pPr>
      <w:numPr>
        <w:ilvl w:val="0"/>
        <w:numId w:val="0"/>
      </w:numPr>
    </w:pPr>
    <w:rPr>
      <w:rFonts w:cs="宋体"/>
      <w:szCs w:val="20"/>
    </w:rPr>
  </w:style>
  <w:style w:type="paragraph" w:customStyle="1" w:styleId="31231142">
    <w:name w:val="样式 标题 3+四号黑体左齐+四号黑体左齐1+四号黑体左齐2+四号黑体左齐3+四号黑体左齐11+四号黑体左齐4+四...2"/>
    <w:basedOn w:val="3"/>
    <w:rsid w:val="002F1BD3"/>
    <w:pPr>
      <w:numPr>
        <w:ilvl w:val="0"/>
        <w:numId w:val="0"/>
      </w:numPr>
      <w:spacing w:before="156" w:after="156"/>
    </w:pPr>
    <w:rPr>
      <w:rFonts w:cs="宋体"/>
      <w:szCs w:val="20"/>
    </w:rPr>
  </w:style>
  <w:style w:type="paragraph" w:customStyle="1" w:styleId="21234512">
    <w:name w:val="样式 标题 2+三号黑体左齐+三号黑体左齐1+三号黑体左齐2+三号黑体左齐3+三号黑体左齐4+三号黑体左齐5+三号...12"/>
    <w:basedOn w:val="2"/>
    <w:rsid w:val="002F1BD3"/>
    <w:pPr>
      <w:numPr>
        <w:ilvl w:val="0"/>
        <w:numId w:val="0"/>
      </w:numPr>
      <w:spacing w:before="156" w:after="156"/>
    </w:pPr>
    <w:rPr>
      <w:rFonts w:cs="宋体"/>
      <w:szCs w:val="20"/>
    </w:rPr>
  </w:style>
  <w:style w:type="paragraph" w:customStyle="1" w:styleId="0742">
    <w:name w:val="样式 首行缩进:  0.74 厘米2"/>
    <w:basedOn w:val="a"/>
    <w:rsid w:val="002F1BD3"/>
    <w:pPr>
      <w:ind w:firstLineChars="200" w:firstLine="200"/>
    </w:pPr>
    <w:rPr>
      <w:rFonts w:cs="宋体"/>
      <w:szCs w:val="20"/>
    </w:rPr>
  </w:style>
  <w:style w:type="paragraph" w:customStyle="1" w:styleId="4123114">
    <w:name w:val="样式 标题 4+小四黑体左齐+小四黑体左齐1+小四黑体左齐2+小四黑体左齐3+小四黑体左齐11+小四黑体左齐4+小..."/>
    <w:basedOn w:val="4"/>
    <w:rsid w:val="002F1BD3"/>
    <w:pPr>
      <w:numPr>
        <w:ilvl w:val="0"/>
        <w:numId w:val="0"/>
      </w:numPr>
      <w:spacing w:before="93" w:after="93"/>
    </w:pPr>
    <w:rPr>
      <w:rFonts w:cs="宋体"/>
      <w:b/>
      <w:bCs/>
      <w:szCs w:val="20"/>
    </w:rPr>
  </w:style>
  <w:style w:type="paragraph" w:customStyle="1" w:styleId="AAA2">
    <w:name w:val="AAA2"/>
    <w:basedOn w:val="afb"/>
    <w:rsid w:val="002F1BD3"/>
  </w:style>
  <w:style w:type="paragraph" w:customStyle="1" w:styleId="7a">
    <w:name w:val="公式7"/>
    <w:basedOn w:val="ac"/>
    <w:autoRedefine/>
    <w:rsid w:val="002F1BD3"/>
    <w:pPr>
      <w:tabs>
        <w:tab w:val="left" w:pos="7200"/>
      </w:tabs>
      <w:ind w:left="420" w:firstLine="400"/>
    </w:pPr>
  </w:style>
  <w:style w:type="paragraph" w:customStyle="1" w:styleId="244">
    <w:name w:val="公式24"/>
    <w:basedOn w:val="aff0"/>
    <w:autoRedefine/>
    <w:rsid w:val="002F1BD3"/>
    <w:pPr>
      <w:textAlignment w:val="baseline"/>
    </w:pPr>
  </w:style>
  <w:style w:type="character" w:customStyle="1" w:styleId="Char6">
    <w:name w:val="题注 Char6"/>
    <w:rsid w:val="002F1BD3"/>
    <w:rPr>
      <w:rFonts w:ascii="Arial" w:eastAsia="黑体" w:hAnsi="Arial" w:cs="Arial"/>
      <w:kern w:val="2"/>
      <w:lang w:val="en-US" w:eastAsia="zh-CN" w:bidi="ar-SA"/>
    </w:rPr>
  </w:style>
  <w:style w:type="character" w:customStyle="1" w:styleId="Char60">
    <w:name w:val="公式 Char6"/>
    <w:basedOn w:val="ae"/>
    <w:rsid w:val="002F1BD3"/>
    <w:rPr>
      <w:rFonts w:ascii="Arial" w:eastAsia="黑体" w:hAnsi="Arial" w:cs="Arial"/>
      <w:kern w:val="2"/>
      <w:lang w:val="en-US" w:eastAsia="zh-CN" w:bidi="ar-SA"/>
    </w:rPr>
  </w:style>
  <w:style w:type="character" w:customStyle="1" w:styleId="2Char4">
    <w:name w:val="公式2 Char4"/>
    <w:basedOn w:val="Char"/>
    <w:rsid w:val="002F1BD3"/>
    <w:rPr>
      <w:rFonts w:ascii="Arial" w:eastAsia="黑体" w:hAnsi="Arial" w:cs="Arial"/>
      <w:kern w:val="2"/>
      <w:lang w:val="en-US" w:eastAsia="zh-CN" w:bidi="ar-SA"/>
    </w:rPr>
  </w:style>
  <w:style w:type="paragraph" w:customStyle="1" w:styleId="1150">
    <w:name w:val="样式115"/>
    <w:basedOn w:val="1"/>
    <w:rsid w:val="002F1BD3"/>
    <w:pPr>
      <w:spacing w:beforeLines="200" w:afterLines="0" w:line="360" w:lineRule="auto"/>
    </w:pPr>
  </w:style>
  <w:style w:type="paragraph" w:customStyle="1" w:styleId="Abstract14">
    <w:name w:val="Abstract+二号黑体居中14"/>
    <w:basedOn w:val="a"/>
    <w:rsid w:val="002F1BD3"/>
    <w:pPr>
      <w:spacing w:beforeLines="100" w:afterLines="100" w:line="240" w:lineRule="auto"/>
      <w:jc w:val="center"/>
      <w:outlineLvl w:val="0"/>
    </w:pPr>
    <w:rPr>
      <w:rFonts w:eastAsia="Times New Roman"/>
      <w:b/>
      <w:sz w:val="44"/>
      <w:szCs w:val="44"/>
    </w:rPr>
  </w:style>
  <w:style w:type="paragraph" w:customStyle="1" w:styleId="142">
    <w:name w:val="声明+二号黑体居中14"/>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40">
    <w:name w:val="首行缩进:  2 字符14"/>
    <w:aliases w:val="正文 + 宋体14"/>
    <w:basedOn w:val="a"/>
    <w:rsid w:val="002F1BD3"/>
    <w:pPr>
      <w:ind w:firstLineChars="200" w:firstLine="200"/>
    </w:pPr>
    <w:rPr>
      <w:rFonts w:cs="宋体"/>
      <w:szCs w:val="20"/>
    </w:rPr>
  </w:style>
  <w:style w:type="paragraph" w:customStyle="1" w:styleId="143">
    <w:name w:val="摘要+二号黑体居中14"/>
    <w:basedOn w:val="a"/>
    <w:rsid w:val="002F1BD3"/>
    <w:pPr>
      <w:spacing w:beforeLines="100" w:afterLines="100" w:line="240" w:lineRule="auto"/>
      <w:jc w:val="center"/>
      <w:outlineLvl w:val="0"/>
    </w:pPr>
    <w:rPr>
      <w:rFonts w:eastAsia="黑体"/>
      <w:sz w:val="44"/>
      <w:szCs w:val="44"/>
    </w:rPr>
  </w:style>
  <w:style w:type="paragraph" w:customStyle="1" w:styleId="144">
    <w:name w:val="注14"/>
    <w:basedOn w:val="ac"/>
    <w:rsid w:val="002F1BD3"/>
    <w:pPr>
      <w:spacing w:line="300" w:lineRule="auto"/>
      <w:jc w:val="center"/>
    </w:pPr>
    <w:rPr>
      <w:rFonts w:ascii="宋体" w:eastAsia="宋体" w:hAnsi="宋体"/>
      <w:sz w:val="21"/>
      <w:szCs w:val="24"/>
    </w:rPr>
  </w:style>
  <w:style w:type="paragraph" w:customStyle="1" w:styleId="1141">
    <w:name w:val="题目处1+黑体居中占三行14"/>
    <w:basedOn w:val="a"/>
    <w:rsid w:val="002F1BD3"/>
    <w:pPr>
      <w:spacing w:beforeLines="100" w:afterLines="100" w:line="240" w:lineRule="auto"/>
      <w:jc w:val="center"/>
    </w:pPr>
    <w:rPr>
      <w:rFonts w:eastAsia="黑体"/>
      <w:sz w:val="44"/>
      <w:szCs w:val="44"/>
    </w:rPr>
  </w:style>
  <w:style w:type="paragraph" w:customStyle="1" w:styleId="Title114">
    <w:name w:val="Title114"/>
    <w:basedOn w:val="a"/>
    <w:rsid w:val="002F1BD3"/>
    <w:pPr>
      <w:spacing w:beforeLines="100" w:afterLines="100" w:line="240" w:lineRule="auto"/>
      <w:jc w:val="center"/>
    </w:pPr>
    <w:rPr>
      <w:rFonts w:eastAsia="Times New Roman"/>
      <w:b/>
      <w:bCs/>
      <w:sz w:val="44"/>
      <w:szCs w:val="44"/>
    </w:rPr>
  </w:style>
  <w:style w:type="paragraph" w:customStyle="1" w:styleId="2141">
    <w:name w:val="题目处2+ 三号宋体居中14"/>
    <w:basedOn w:val="a"/>
    <w:rsid w:val="002F1BD3"/>
    <w:pPr>
      <w:keepNext/>
      <w:keepLines/>
      <w:pageBreakBefore/>
      <w:spacing w:beforeLines="100" w:afterLines="100"/>
      <w:jc w:val="center"/>
    </w:pPr>
    <w:rPr>
      <w:rFonts w:eastAsia="黑体" w:cs="宋体"/>
      <w:sz w:val="32"/>
      <w:szCs w:val="20"/>
    </w:rPr>
  </w:style>
  <w:style w:type="paragraph" w:customStyle="1" w:styleId="Title2TimesNewRoman14">
    <w:name w:val="Title2+三号TimesNewRoman居中14"/>
    <w:basedOn w:val="21"/>
    <w:rsid w:val="002F1BD3"/>
    <w:pPr>
      <w:spacing w:line="240" w:lineRule="auto"/>
    </w:pPr>
    <w:rPr>
      <w:rFonts w:eastAsia="Times New Roman"/>
      <w:b/>
      <w:szCs w:val="32"/>
    </w:rPr>
  </w:style>
  <w:style w:type="paragraph" w:customStyle="1" w:styleId="145">
    <w:name w:val="专业14"/>
    <w:basedOn w:val="a"/>
    <w:rsid w:val="002F1BD3"/>
    <w:pPr>
      <w:keepNext/>
      <w:keepLines/>
      <w:pageBreakBefore/>
      <w:spacing w:beforeLines="120" w:afterLines="100" w:line="240" w:lineRule="auto"/>
      <w:jc w:val="left"/>
    </w:pPr>
    <w:rPr>
      <w:rFonts w:eastAsia="Times New Roman"/>
      <w:b/>
      <w:sz w:val="28"/>
    </w:rPr>
  </w:style>
  <w:style w:type="paragraph" w:customStyle="1" w:styleId="146">
    <w:name w:val="致谢+二号黑体居中14"/>
    <w:basedOn w:val="a"/>
    <w:rsid w:val="002F1BD3"/>
    <w:pPr>
      <w:keepNext/>
      <w:keepLines/>
      <w:pageBreakBefore/>
      <w:spacing w:beforeLines="100" w:afterLines="100" w:line="240" w:lineRule="auto"/>
      <w:jc w:val="center"/>
      <w:outlineLvl w:val="0"/>
    </w:pPr>
    <w:rPr>
      <w:rFonts w:eastAsia="黑体"/>
      <w:sz w:val="44"/>
    </w:rPr>
  </w:style>
  <w:style w:type="paragraph" w:customStyle="1" w:styleId="147">
    <w:name w:val="标注14"/>
    <w:basedOn w:val="ac"/>
    <w:rsid w:val="002F1BD3"/>
    <w:pPr>
      <w:jc w:val="right"/>
    </w:pPr>
    <w:rPr>
      <w:rFonts w:ascii="宋体" w:eastAsia="宋体" w:hAnsi="宋体"/>
      <w:sz w:val="24"/>
    </w:rPr>
  </w:style>
  <w:style w:type="paragraph" w:customStyle="1" w:styleId="MTDisplayEquation14">
    <w:name w:val="MTDisplayEquation14"/>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48">
    <w:name w:val="第一级14"/>
    <w:basedOn w:val="1"/>
    <w:next w:val="a"/>
    <w:rsid w:val="002F1BD3"/>
  </w:style>
  <w:style w:type="paragraph" w:customStyle="1" w:styleId="2142">
    <w:name w:val="样式214"/>
    <w:basedOn w:val="2"/>
    <w:next w:val="a"/>
    <w:rsid w:val="002F1BD3"/>
    <w:pPr>
      <w:numPr>
        <w:ilvl w:val="0"/>
        <w:numId w:val="0"/>
      </w:numPr>
      <w:spacing w:line="360" w:lineRule="auto"/>
    </w:pPr>
    <w:rPr>
      <w:rFonts w:ascii="宋体" w:hAnsi="宋体" w:cs="宋体"/>
      <w:kern w:val="0"/>
    </w:rPr>
  </w:style>
  <w:style w:type="paragraph" w:customStyle="1" w:styleId="314">
    <w:name w:val="样式314"/>
    <w:basedOn w:val="3"/>
    <w:next w:val="a"/>
    <w:rsid w:val="002F1BD3"/>
    <w:pPr>
      <w:numPr>
        <w:ilvl w:val="0"/>
        <w:numId w:val="0"/>
      </w:numPr>
      <w:spacing w:before="156" w:after="156" w:line="360" w:lineRule="auto"/>
    </w:pPr>
  </w:style>
  <w:style w:type="paragraph" w:customStyle="1" w:styleId="414">
    <w:name w:val="样式414"/>
    <w:basedOn w:val="2"/>
    <w:rsid w:val="002F1BD3"/>
    <w:pPr>
      <w:numPr>
        <w:ilvl w:val="0"/>
        <w:numId w:val="0"/>
      </w:numPr>
      <w:tabs>
        <w:tab w:val="num" w:pos="576"/>
      </w:tabs>
      <w:ind w:left="576" w:hanging="576"/>
    </w:pPr>
  </w:style>
  <w:style w:type="character" w:customStyle="1" w:styleId="3Char14">
    <w:name w:val="样式3 Char14"/>
    <w:basedOn w:val="30"/>
    <w:rsid w:val="002F1BD3"/>
    <w:rPr>
      <w:rFonts w:eastAsia="黑体"/>
      <w:sz w:val="28"/>
      <w:szCs w:val="28"/>
    </w:rPr>
  </w:style>
  <w:style w:type="paragraph" w:customStyle="1" w:styleId="2050532">
    <w:name w:val="样式 标题 2+三号黑体左齐 + 段前: 0.5 行 段后: 0.5 行32"/>
    <w:basedOn w:val="2"/>
    <w:next w:val="a"/>
    <w:rsid w:val="002F1BD3"/>
    <w:pPr>
      <w:numPr>
        <w:ilvl w:val="0"/>
        <w:numId w:val="0"/>
      </w:numPr>
      <w:spacing w:before="156" w:after="156"/>
    </w:pPr>
    <w:rPr>
      <w:rFonts w:cs="宋体"/>
      <w:szCs w:val="20"/>
    </w:rPr>
  </w:style>
  <w:style w:type="paragraph" w:customStyle="1" w:styleId="540">
    <w:name w:val="样式54"/>
    <w:basedOn w:val="1"/>
    <w:rsid w:val="002F1BD3"/>
    <w:pPr>
      <w:tabs>
        <w:tab w:val="num" w:pos="780"/>
      </w:tabs>
      <w:ind w:leftChars="200" w:left="780" w:hangingChars="200" w:hanging="360"/>
    </w:pPr>
    <w:rPr>
      <w:rFonts w:ascii="Arial" w:hAnsi="Arial" w:cs="Arial"/>
      <w:b/>
      <w:bCs/>
    </w:rPr>
  </w:style>
  <w:style w:type="paragraph" w:customStyle="1" w:styleId="305054">
    <w:name w:val="样式 标题 3+四号黑体左齐 + 段前: 0.5 行 段后: 0.5 行4"/>
    <w:basedOn w:val="3"/>
    <w:rsid w:val="002F1BD3"/>
    <w:pPr>
      <w:numPr>
        <w:ilvl w:val="0"/>
        <w:numId w:val="0"/>
      </w:numPr>
      <w:spacing w:before="156" w:after="156"/>
    </w:pPr>
    <w:rPr>
      <w:rFonts w:cs="宋体"/>
      <w:szCs w:val="20"/>
    </w:rPr>
  </w:style>
  <w:style w:type="paragraph" w:customStyle="1" w:styleId="11114">
    <w:name w:val="样式 标题 1+二号黑体居中 + 段前: 1 行 段后: 1 行14"/>
    <w:basedOn w:val="1"/>
    <w:rsid w:val="002F1BD3"/>
    <w:pPr>
      <w:spacing w:before="312" w:after="312"/>
    </w:pPr>
    <w:rPr>
      <w:rFonts w:cs="宋体"/>
      <w:szCs w:val="20"/>
    </w:rPr>
  </w:style>
  <w:style w:type="paragraph" w:customStyle="1" w:styleId="149">
    <w:name w:val="第一级标题14"/>
    <w:basedOn w:val="1"/>
    <w:rsid w:val="002F1BD3"/>
    <w:pPr>
      <w:spacing w:before="312" w:after="312"/>
    </w:pPr>
  </w:style>
  <w:style w:type="paragraph" w:customStyle="1" w:styleId="14a">
    <w:name w:val="第一级标题（自定义）14"/>
    <w:basedOn w:val="1"/>
    <w:next w:val="a"/>
    <w:rsid w:val="002F1BD3"/>
    <w:pPr>
      <w:spacing w:before="312" w:after="312"/>
    </w:pPr>
  </w:style>
  <w:style w:type="paragraph" w:customStyle="1" w:styleId="20505114">
    <w:name w:val="样式 标题 2+三号黑体左齐 + 段前: 0.5 行 段后: 0.5 行114"/>
    <w:basedOn w:val="2"/>
    <w:rsid w:val="002F1BD3"/>
    <w:pPr>
      <w:numPr>
        <w:ilvl w:val="0"/>
        <w:numId w:val="0"/>
      </w:numPr>
    </w:pPr>
    <w:rPr>
      <w:rFonts w:cs="宋体"/>
      <w:szCs w:val="20"/>
    </w:rPr>
  </w:style>
  <w:style w:type="paragraph" w:customStyle="1" w:styleId="20505213">
    <w:name w:val="样式 标题 2+三号黑体左齐 + 段前: 0.5 行 段后: 0.5 行213"/>
    <w:basedOn w:val="2"/>
    <w:next w:val="a"/>
    <w:rsid w:val="002F1BD3"/>
    <w:pPr>
      <w:numPr>
        <w:ilvl w:val="0"/>
        <w:numId w:val="0"/>
      </w:numPr>
    </w:pPr>
    <w:rPr>
      <w:rFonts w:cs="宋体"/>
      <w:szCs w:val="20"/>
    </w:rPr>
  </w:style>
  <w:style w:type="paragraph" w:customStyle="1" w:styleId="315">
    <w:name w:val="公式31"/>
    <w:basedOn w:val="ac"/>
    <w:autoRedefine/>
    <w:rsid w:val="002F1BD3"/>
    <w:pPr>
      <w:tabs>
        <w:tab w:val="center" w:pos="4140"/>
        <w:tab w:val="right" w:pos="8100"/>
      </w:tabs>
      <w:ind w:left="420" w:firstLine="400"/>
    </w:pPr>
  </w:style>
  <w:style w:type="character" w:customStyle="1" w:styleId="2Char21">
    <w:name w:val="公式2 Char21"/>
    <w:basedOn w:val="Char"/>
    <w:rsid w:val="002F1BD3"/>
    <w:rPr>
      <w:rFonts w:ascii="Arial" w:eastAsia="黑体" w:hAnsi="Arial" w:cs="Arial"/>
      <w:kern w:val="2"/>
      <w:lang w:val="en-US" w:eastAsia="zh-CN" w:bidi="ar-SA"/>
    </w:rPr>
  </w:style>
  <w:style w:type="paragraph" w:customStyle="1" w:styleId="2050581">
    <w:name w:val="样式 标题 2+三号黑体左齐 + 段前: 0.5 行 段后: 0.5 行81"/>
    <w:basedOn w:val="2"/>
    <w:next w:val="a"/>
    <w:rsid w:val="002F1BD3"/>
    <w:pPr>
      <w:numPr>
        <w:ilvl w:val="0"/>
        <w:numId w:val="0"/>
      </w:numPr>
      <w:spacing w:before="156" w:after="156"/>
    </w:pPr>
    <w:rPr>
      <w:rFonts w:cs="宋体"/>
      <w:szCs w:val="20"/>
    </w:rPr>
  </w:style>
  <w:style w:type="paragraph" w:customStyle="1" w:styleId="511">
    <w:name w:val="样式511"/>
    <w:basedOn w:val="1"/>
    <w:rsid w:val="002F1BD3"/>
    <w:pPr>
      <w:tabs>
        <w:tab w:val="num" w:pos="780"/>
      </w:tabs>
      <w:ind w:leftChars="200" w:left="780" w:hangingChars="200" w:hanging="360"/>
    </w:pPr>
    <w:rPr>
      <w:rFonts w:ascii="Arial" w:hAnsi="Arial" w:cs="Arial"/>
      <w:b/>
      <w:bCs/>
    </w:rPr>
  </w:style>
  <w:style w:type="paragraph" w:customStyle="1" w:styleId="3050511">
    <w:name w:val="样式 标题 3+四号黑体左齐 + 段前: 0.5 行 段后: 0.5 行11"/>
    <w:basedOn w:val="3"/>
    <w:rsid w:val="002F1BD3"/>
    <w:pPr>
      <w:numPr>
        <w:ilvl w:val="0"/>
        <w:numId w:val="0"/>
      </w:numPr>
      <w:spacing w:before="156" w:after="156"/>
    </w:pPr>
    <w:rPr>
      <w:rFonts w:cs="宋体"/>
      <w:szCs w:val="20"/>
    </w:rPr>
  </w:style>
  <w:style w:type="paragraph" w:customStyle="1" w:styleId="2123454">
    <w:name w:val="样式 标题 2+三号黑体左齐+三号黑体左齐1+三号黑体左齐2+三号黑体左齐3+三号黑体左齐4+三号黑体左齐5+三号...4"/>
    <w:basedOn w:val="2"/>
    <w:rsid w:val="002F1BD3"/>
    <w:pPr>
      <w:numPr>
        <w:ilvl w:val="0"/>
        <w:numId w:val="0"/>
      </w:numPr>
    </w:pPr>
    <w:rPr>
      <w:rFonts w:cs="宋体"/>
      <w:szCs w:val="20"/>
    </w:rPr>
  </w:style>
  <w:style w:type="paragraph" w:customStyle="1" w:styleId="31231143">
    <w:name w:val="样式 标题 3+四号黑体左齐+四号黑体左齐1+四号黑体左齐2+四号黑体左齐3+四号黑体左齐11+四号黑体左齐4+四...3"/>
    <w:basedOn w:val="3"/>
    <w:rsid w:val="002F1BD3"/>
    <w:pPr>
      <w:numPr>
        <w:ilvl w:val="0"/>
        <w:numId w:val="0"/>
      </w:numPr>
      <w:spacing w:before="156" w:after="156"/>
    </w:pPr>
    <w:rPr>
      <w:rFonts w:cs="宋体"/>
      <w:szCs w:val="20"/>
    </w:rPr>
  </w:style>
  <w:style w:type="paragraph" w:customStyle="1" w:styleId="21234513">
    <w:name w:val="样式 标题 2+三号黑体左齐+三号黑体左齐1+三号黑体左齐2+三号黑体左齐3+三号黑体左齐4+三号黑体左齐5+三号...13"/>
    <w:basedOn w:val="2"/>
    <w:rsid w:val="002F1BD3"/>
    <w:pPr>
      <w:numPr>
        <w:ilvl w:val="0"/>
        <w:numId w:val="0"/>
      </w:numPr>
      <w:spacing w:before="156" w:after="156"/>
    </w:pPr>
    <w:rPr>
      <w:rFonts w:cs="宋体"/>
      <w:szCs w:val="20"/>
    </w:rPr>
  </w:style>
  <w:style w:type="paragraph" w:customStyle="1" w:styleId="0743">
    <w:name w:val="样式 首行缩进:  0.74 厘米3"/>
    <w:basedOn w:val="a"/>
    <w:rsid w:val="002F1BD3"/>
    <w:pPr>
      <w:ind w:firstLineChars="200" w:firstLine="200"/>
    </w:pPr>
    <w:rPr>
      <w:rFonts w:cs="宋体"/>
      <w:szCs w:val="20"/>
    </w:rPr>
  </w:style>
  <w:style w:type="paragraph" w:customStyle="1" w:styleId="415">
    <w:name w:val="公式41"/>
    <w:basedOn w:val="ac"/>
    <w:autoRedefine/>
    <w:rsid w:val="002F1BD3"/>
    <w:pPr>
      <w:tabs>
        <w:tab w:val="left" w:pos="1080"/>
      </w:tabs>
      <w:ind w:left="420"/>
    </w:pPr>
  </w:style>
  <w:style w:type="paragraph" w:customStyle="1" w:styleId="11c">
    <w:name w:val="带公式的正文11"/>
    <w:basedOn w:val="a"/>
    <w:autoRedefine/>
    <w:rsid w:val="002F1BD3"/>
    <w:pPr>
      <w:spacing w:line="489" w:lineRule="exact"/>
      <w:ind w:firstLineChars="200" w:firstLine="200"/>
    </w:pPr>
  </w:style>
  <w:style w:type="paragraph" w:customStyle="1" w:styleId="2113">
    <w:name w:val="样式 首行缩进:  2 字符11"/>
    <w:basedOn w:val="a"/>
    <w:autoRedefine/>
    <w:rsid w:val="002F1BD3"/>
    <w:pPr>
      <w:ind w:firstLine="200"/>
    </w:pPr>
    <w:rPr>
      <w:rFonts w:cs="宋体"/>
      <w:szCs w:val="20"/>
    </w:rPr>
  </w:style>
  <w:style w:type="paragraph" w:customStyle="1" w:styleId="2114">
    <w:name w:val="样式 带公式的正文 + 首行缩进:  2 字符11"/>
    <w:basedOn w:val="a"/>
    <w:autoRedefine/>
    <w:rsid w:val="002F1BD3"/>
    <w:pPr>
      <w:ind w:firstLine="480"/>
    </w:pPr>
    <w:rPr>
      <w:rFonts w:cs="宋体"/>
      <w:szCs w:val="20"/>
    </w:rPr>
  </w:style>
  <w:style w:type="paragraph" w:customStyle="1" w:styleId="21234521">
    <w:name w:val="样式 标题 2+三号黑体左齐+三号黑体左齐1+三号黑体左齐2+三号黑体左齐3+三号黑体左齐4+三号黑体左齐5+三号...21"/>
    <w:basedOn w:val="2"/>
    <w:rsid w:val="002F1BD3"/>
    <w:pPr>
      <w:numPr>
        <w:ilvl w:val="0"/>
        <w:numId w:val="0"/>
      </w:numPr>
      <w:tabs>
        <w:tab w:val="num" w:pos="576"/>
      </w:tabs>
      <w:ind w:hanging="576"/>
    </w:pPr>
    <w:rPr>
      <w:rFonts w:cs="宋体"/>
      <w:szCs w:val="20"/>
    </w:rPr>
  </w:style>
  <w:style w:type="paragraph" w:customStyle="1" w:styleId="312311411">
    <w:name w:val="样式 标题 3+四号黑体左齐+四号黑体左齐1+四号黑体左齐2+四号黑体左齐3+四号黑体左齐11+四号黑体左齐4+四...11"/>
    <w:basedOn w:val="3"/>
    <w:rsid w:val="002F1BD3"/>
    <w:pPr>
      <w:numPr>
        <w:ilvl w:val="0"/>
        <w:numId w:val="0"/>
      </w:numPr>
      <w:tabs>
        <w:tab w:val="num" w:pos="720"/>
      </w:tabs>
      <w:ind w:left="720" w:hanging="720"/>
    </w:pPr>
    <w:rPr>
      <w:rFonts w:cs="宋体"/>
      <w:szCs w:val="20"/>
    </w:rPr>
  </w:style>
  <w:style w:type="paragraph" w:customStyle="1" w:styleId="aff5">
    <w:name w:val="图表格式"/>
    <w:basedOn w:val="ac"/>
    <w:rsid w:val="002F1BD3"/>
    <w:pPr>
      <w:ind w:firstLine="420"/>
      <w:jc w:val="center"/>
    </w:pPr>
    <w:rPr>
      <w:rFonts w:ascii="宋体" w:eastAsia="宋体" w:hAnsi="宋体" w:cs="宋体"/>
      <w:sz w:val="21"/>
    </w:rPr>
  </w:style>
  <w:style w:type="paragraph" w:customStyle="1" w:styleId="AAA3">
    <w:name w:val="AAA3"/>
    <w:basedOn w:val="afb"/>
    <w:rsid w:val="002F1BD3"/>
  </w:style>
  <w:style w:type="paragraph" w:customStyle="1" w:styleId="BBB">
    <w:name w:val="BBB"/>
    <w:basedOn w:val="2"/>
    <w:rsid w:val="002F1BD3"/>
    <w:pPr>
      <w:numPr>
        <w:ilvl w:val="0"/>
        <w:numId w:val="0"/>
      </w:numPr>
      <w:spacing w:before="156" w:after="156"/>
    </w:pPr>
  </w:style>
  <w:style w:type="paragraph" w:customStyle="1" w:styleId="2f1">
    <w:name w:val="首行缩进2字符"/>
    <w:basedOn w:val="a"/>
    <w:link w:val="2Char5"/>
    <w:rsid w:val="002F1BD3"/>
    <w:pPr>
      <w:ind w:firstLineChars="200" w:firstLine="200"/>
    </w:pPr>
    <w:rPr>
      <w:rFonts w:cs="宋体"/>
      <w:szCs w:val="20"/>
    </w:rPr>
  </w:style>
  <w:style w:type="paragraph" w:customStyle="1" w:styleId="2123455">
    <w:name w:val="样式 标题 2+三号黑体左齐+三号黑体左齐1+三号黑体左齐2+三号黑体左齐3+三号黑体左齐4+三号黑体左齐5+三号...5"/>
    <w:basedOn w:val="2"/>
    <w:rsid w:val="002F1BD3"/>
    <w:pPr>
      <w:numPr>
        <w:ilvl w:val="0"/>
        <w:numId w:val="0"/>
      </w:numPr>
    </w:pPr>
    <w:rPr>
      <w:rFonts w:cs="宋体"/>
      <w:szCs w:val="20"/>
    </w:rPr>
  </w:style>
  <w:style w:type="paragraph" w:customStyle="1" w:styleId="21234560">
    <w:name w:val="样式 标题 2+三号黑体左齐+三号黑体左齐1+三号黑体左齐2+三号黑体左齐3+三号黑体左齐4+三号黑体左齐5+三号...6"/>
    <w:basedOn w:val="2"/>
    <w:rsid w:val="002F1BD3"/>
    <w:pPr>
      <w:numPr>
        <w:ilvl w:val="0"/>
        <w:numId w:val="0"/>
      </w:numPr>
    </w:pPr>
    <w:rPr>
      <w:rFonts w:cs="宋体"/>
      <w:szCs w:val="20"/>
    </w:rPr>
  </w:style>
  <w:style w:type="paragraph" w:customStyle="1" w:styleId="11115">
    <w:name w:val="样式 标题 1+二号黑体居中 + 段前: 1 行 段后: 1 行15"/>
    <w:basedOn w:val="1"/>
    <w:rsid w:val="002F1BD3"/>
    <w:pPr>
      <w:spacing w:before="312" w:after="312"/>
    </w:pPr>
    <w:rPr>
      <w:rFonts w:cs="宋体"/>
      <w:szCs w:val="20"/>
    </w:rPr>
  </w:style>
  <w:style w:type="paragraph" w:customStyle="1" w:styleId="153">
    <w:name w:val="第一级标题15"/>
    <w:basedOn w:val="1"/>
    <w:rsid w:val="002F1BD3"/>
    <w:pPr>
      <w:spacing w:before="312" w:after="312"/>
    </w:pPr>
  </w:style>
  <w:style w:type="paragraph" w:customStyle="1" w:styleId="154">
    <w:name w:val="第一级标题（自定义）15"/>
    <w:basedOn w:val="1"/>
    <w:next w:val="a"/>
    <w:rsid w:val="002F1BD3"/>
    <w:pPr>
      <w:spacing w:before="312" w:after="312"/>
    </w:pPr>
  </w:style>
  <w:style w:type="paragraph" w:customStyle="1" w:styleId="Abstract15">
    <w:name w:val="Abstract+二号黑体居中15"/>
    <w:basedOn w:val="a"/>
    <w:rsid w:val="002F1BD3"/>
    <w:pPr>
      <w:spacing w:beforeLines="100" w:afterLines="100" w:line="240" w:lineRule="auto"/>
      <w:jc w:val="center"/>
      <w:outlineLvl w:val="0"/>
    </w:pPr>
    <w:rPr>
      <w:rFonts w:eastAsia="Times New Roman"/>
      <w:b/>
      <w:sz w:val="44"/>
      <w:szCs w:val="44"/>
    </w:rPr>
  </w:style>
  <w:style w:type="paragraph" w:customStyle="1" w:styleId="155">
    <w:name w:val="声明+二号黑体居中15"/>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50">
    <w:name w:val="首行缩进:  2 字符15"/>
    <w:aliases w:val="正文 + 宋体15"/>
    <w:basedOn w:val="a"/>
    <w:rsid w:val="002F1BD3"/>
    <w:pPr>
      <w:ind w:firstLineChars="200" w:firstLine="200"/>
    </w:pPr>
    <w:rPr>
      <w:rFonts w:cs="宋体"/>
      <w:szCs w:val="20"/>
    </w:rPr>
  </w:style>
  <w:style w:type="paragraph" w:customStyle="1" w:styleId="156">
    <w:name w:val="摘要+二号黑体居中15"/>
    <w:basedOn w:val="a"/>
    <w:rsid w:val="002F1BD3"/>
    <w:pPr>
      <w:spacing w:beforeLines="100" w:afterLines="100" w:line="240" w:lineRule="auto"/>
      <w:jc w:val="center"/>
      <w:outlineLvl w:val="0"/>
    </w:pPr>
    <w:rPr>
      <w:rFonts w:eastAsia="黑体"/>
      <w:sz w:val="44"/>
      <w:szCs w:val="44"/>
    </w:rPr>
  </w:style>
  <w:style w:type="paragraph" w:customStyle="1" w:styleId="157">
    <w:name w:val="注15"/>
    <w:basedOn w:val="ac"/>
    <w:rsid w:val="002F1BD3"/>
    <w:pPr>
      <w:spacing w:line="300" w:lineRule="auto"/>
      <w:jc w:val="center"/>
    </w:pPr>
    <w:rPr>
      <w:rFonts w:ascii="宋体" w:eastAsia="宋体" w:hAnsi="宋体"/>
      <w:sz w:val="21"/>
      <w:szCs w:val="24"/>
    </w:rPr>
  </w:style>
  <w:style w:type="paragraph" w:customStyle="1" w:styleId="1151">
    <w:name w:val="题目处1+黑体居中占三行15"/>
    <w:basedOn w:val="a"/>
    <w:rsid w:val="002F1BD3"/>
    <w:pPr>
      <w:spacing w:beforeLines="100" w:afterLines="100" w:line="240" w:lineRule="auto"/>
      <w:jc w:val="center"/>
    </w:pPr>
    <w:rPr>
      <w:rFonts w:eastAsia="黑体"/>
      <w:sz w:val="44"/>
      <w:szCs w:val="44"/>
    </w:rPr>
  </w:style>
  <w:style w:type="paragraph" w:customStyle="1" w:styleId="Title115">
    <w:name w:val="Title115"/>
    <w:basedOn w:val="a"/>
    <w:rsid w:val="002F1BD3"/>
    <w:pPr>
      <w:spacing w:beforeLines="100" w:afterLines="100" w:line="240" w:lineRule="auto"/>
      <w:jc w:val="center"/>
    </w:pPr>
    <w:rPr>
      <w:rFonts w:eastAsia="Times New Roman"/>
      <w:b/>
      <w:bCs/>
      <w:sz w:val="44"/>
      <w:szCs w:val="44"/>
    </w:rPr>
  </w:style>
  <w:style w:type="paragraph" w:customStyle="1" w:styleId="2151">
    <w:name w:val="题目处2+ 三号宋体居中15"/>
    <w:basedOn w:val="a"/>
    <w:rsid w:val="002F1BD3"/>
    <w:pPr>
      <w:keepNext/>
      <w:keepLines/>
      <w:pageBreakBefore/>
      <w:spacing w:beforeLines="100" w:afterLines="100"/>
      <w:jc w:val="center"/>
    </w:pPr>
    <w:rPr>
      <w:rFonts w:eastAsia="黑体" w:cs="宋体"/>
      <w:sz w:val="32"/>
      <w:szCs w:val="20"/>
    </w:rPr>
  </w:style>
  <w:style w:type="paragraph" w:customStyle="1" w:styleId="Title2TimesNewRoman15">
    <w:name w:val="Title2+三号TimesNewRoman居中15"/>
    <w:basedOn w:val="21"/>
    <w:rsid w:val="002F1BD3"/>
    <w:pPr>
      <w:spacing w:line="240" w:lineRule="auto"/>
    </w:pPr>
    <w:rPr>
      <w:rFonts w:eastAsia="Times New Roman"/>
      <w:b/>
      <w:szCs w:val="32"/>
    </w:rPr>
  </w:style>
  <w:style w:type="paragraph" w:customStyle="1" w:styleId="158">
    <w:name w:val="专业15"/>
    <w:basedOn w:val="a"/>
    <w:rsid w:val="002F1BD3"/>
    <w:pPr>
      <w:keepNext/>
      <w:keepLines/>
      <w:pageBreakBefore/>
      <w:spacing w:beforeLines="120" w:afterLines="100" w:line="240" w:lineRule="auto"/>
      <w:jc w:val="left"/>
    </w:pPr>
    <w:rPr>
      <w:rFonts w:eastAsia="Times New Roman"/>
      <w:b/>
      <w:sz w:val="28"/>
    </w:rPr>
  </w:style>
  <w:style w:type="paragraph" w:customStyle="1" w:styleId="159">
    <w:name w:val="致谢+二号黑体居中15"/>
    <w:basedOn w:val="a"/>
    <w:rsid w:val="002F1BD3"/>
    <w:pPr>
      <w:keepNext/>
      <w:keepLines/>
      <w:pageBreakBefore/>
      <w:spacing w:beforeLines="100" w:afterLines="100" w:line="240" w:lineRule="auto"/>
      <w:jc w:val="center"/>
      <w:outlineLvl w:val="0"/>
    </w:pPr>
    <w:rPr>
      <w:rFonts w:eastAsia="黑体"/>
      <w:sz w:val="44"/>
    </w:rPr>
  </w:style>
  <w:style w:type="paragraph" w:customStyle="1" w:styleId="15a">
    <w:name w:val="标注15"/>
    <w:basedOn w:val="ac"/>
    <w:rsid w:val="002F1BD3"/>
    <w:pPr>
      <w:jc w:val="right"/>
    </w:pPr>
    <w:rPr>
      <w:rFonts w:ascii="宋体" w:eastAsia="宋体" w:hAnsi="宋体"/>
      <w:sz w:val="24"/>
    </w:rPr>
  </w:style>
  <w:style w:type="paragraph" w:customStyle="1" w:styleId="MTDisplayEquation15">
    <w:name w:val="MTDisplayEquation15"/>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5b">
    <w:name w:val="第一级15"/>
    <w:basedOn w:val="1"/>
    <w:next w:val="a"/>
    <w:rsid w:val="002F1BD3"/>
  </w:style>
  <w:style w:type="paragraph" w:customStyle="1" w:styleId="1160">
    <w:name w:val="样式116"/>
    <w:basedOn w:val="1"/>
    <w:rsid w:val="002F1BD3"/>
    <w:pPr>
      <w:spacing w:beforeLines="200" w:afterLines="0" w:line="360" w:lineRule="auto"/>
    </w:pPr>
  </w:style>
  <w:style w:type="paragraph" w:customStyle="1" w:styleId="2152">
    <w:name w:val="样式215"/>
    <w:basedOn w:val="2"/>
    <w:next w:val="a"/>
    <w:rsid w:val="002F1BD3"/>
    <w:pPr>
      <w:numPr>
        <w:ilvl w:val="0"/>
        <w:numId w:val="0"/>
      </w:numPr>
      <w:spacing w:line="360" w:lineRule="auto"/>
    </w:pPr>
    <w:rPr>
      <w:rFonts w:ascii="宋体" w:hAnsi="宋体" w:cs="宋体"/>
      <w:kern w:val="0"/>
    </w:rPr>
  </w:style>
  <w:style w:type="paragraph" w:customStyle="1" w:styleId="3150">
    <w:name w:val="样式315"/>
    <w:basedOn w:val="3"/>
    <w:next w:val="a"/>
    <w:rsid w:val="002F1BD3"/>
    <w:pPr>
      <w:numPr>
        <w:ilvl w:val="0"/>
        <w:numId w:val="0"/>
      </w:numPr>
      <w:spacing w:before="156" w:after="156" w:line="360" w:lineRule="auto"/>
    </w:pPr>
  </w:style>
  <w:style w:type="paragraph" w:customStyle="1" w:styleId="4150">
    <w:name w:val="样式415"/>
    <w:basedOn w:val="2"/>
    <w:rsid w:val="002F1BD3"/>
    <w:pPr>
      <w:numPr>
        <w:ilvl w:val="0"/>
        <w:numId w:val="0"/>
      </w:numPr>
      <w:tabs>
        <w:tab w:val="num" w:pos="1320"/>
      </w:tabs>
      <w:ind w:left="1320" w:hanging="420"/>
    </w:pPr>
  </w:style>
  <w:style w:type="character" w:customStyle="1" w:styleId="3Char15">
    <w:name w:val="样式3 Char15"/>
    <w:basedOn w:val="30"/>
    <w:rsid w:val="002F1BD3"/>
    <w:rPr>
      <w:rFonts w:eastAsia="黑体"/>
      <w:sz w:val="28"/>
      <w:szCs w:val="28"/>
    </w:rPr>
  </w:style>
  <w:style w:type="paragraph" w:customStyle="1" w:styleId="2105055">
    <w:name w:val="样式 标题 2+三号黑体左齐+三号黑体左齐1 + 段前: 0.5 行 段后: 0.5 行5"/>
    <w:basedOn w:val="2"/>
    <w:rsid w:val="002F1BD3"/>
    <w:pPr>
      <w:numPr>
        <w:ilvl w:val="0"/>
        <w:numId w:val="0"/>
      </w:numPr>
      <w:spacing w:before="156" w:after="156"/>
    </w:pPr>
    <w:rPr>
      <w:rFonts w:cs="宋体"/>
      <w:szCs w:val="20"/>
    </w:rPr>
  </w:style>
  <w:style w:type="paragraph" w:customStyle="1" w:styleId="2f2">
    <w:name w:val="论文正文2"/>
    <w:basedOn w:val="aff"/>
    <w:rsid w:val="002F1BD3"/>
    <w:pPr>
      <w:adjustRightInd/>
      <w:snapToGrid/>
      <w:spacing w:line="240" w:lineRule="auto"/>
      <w:ind w:firstLine="480"/>
    </w:pPr>
    <w:rPr>
      <w:rFonts w:cs="Arial"/>
      <w:szCs w:val="22"/>
    </w:rPr>
  </w:style>
  <w:style w:type="paragraph" w:customStyle="1" w:styleId="21050522">
    <w:name w:val="样式 标题 2+三号黑体左齐+三号黑体左齐1 + 段前: 0.5 行 段后: 0.5 行22"/>
    <w:basedOn w:val="2"/>
    <w:rsid w:val="002F1BD3"/>
    <w:pPr>
      <w:numPr>
        <w:ilvl w:val="0"/>
        <w:numId w:val="0"/>
      </w:numPr>
      <w:spacing w:before="156" w:after="156"/>
    </w:pPr>
    <w:rPr>
      <w:rFonts w:cs="宋体"/>
      <w:szCs w:val="20"/>
    </w:rPr>
  </w:style>
  <w:style w:type="paragraph" w:customStyle="1" w:styleId="2123457">
    <w:name w:val="样式 标题 2+三号黑体左齐+三号黑体左齐1+三号黑体左齐2+三号黑体左齐3+三号黑体左齐4+三号黑体左齐5+三号...7"/>
    <w:basedOn w:val="2"/>
    <w:rsid w:val="002F1BD3"/>
    <w:pPr>
      <w:numPr>
        <w:ilvl w:val="0"/>
        <w:numId w:val="0"/>
      </w:numPr>
    </w:pPr>
    <w:rPr>
      <w:rFonts w:cs="宋体"/>
      <w:szCs w:val="20"/>
    </w:rPr>
  </w:style>
  <w:style w:type="paragraph" w:customStyle="1" w:styleId="31231144">
    <w:name w:val="样式 标题 3+四号黑体左齐+四号黑体左齐1+四号黑体左齐2+四号黑体左齐3+四号黑体左齐11+四号黑体左齐4+四...4"/>
    <w:basedOn w:val="3"/>
    <w:rsid w:val="002F1BD3"/>
    <w:pPr>
      <w:numPr>
        <w:ilvl w:val="0"/>
        <w:numId w:val="0"/>
      </w:numPr>
      <w:spacing w:before="156" w:after="156"/>
    </w:pPr>
    <w:rPr>
      <w:rFonts w:cs="宋体"/>
      <w:szCs w:val="20"/>
    </w:rPr>
  </w:style>
  <w:style w:type="paragraph" w:customStyle="1" w:styleId="21234514">
    <w:name w:val="样式 标题 2+三号黑体左齐+三号黑体左齐1+三号黑体左齐2+三号黑体左齐3+三号黑体左齐4+三号黑体左齐5+三号...14"/>
    <w:basedOn w:val="2"/>
    <w:rsid w:val="002F1BD3"/>
    <w:pPr>
      <w:numPr>
        <w:ilvl w:val="0"/>
        <w:numId w:val="0"/>
      </w:numPr>
      <w:spacing w:before="156" w:after="156"/>
    </w:pPr>
    <w:rPr>
      <w:rFonts w:cs="宋体"/>
      <w:szCs w:val="20"/>
    </w:rPr>
  </w:style>
  <w:style w:type="paragraph" w:customStyle="1" w:styleId="0744">
    <w:name w:val="样式 首行缩进:  0.74 厘米4"/>
    <w:basedOn w:val="a"/>
    <w:rsid w:val="002F1BD3"/>
    <w:pPr>
      <w:ind w:firstLineChars="200" w:firstLine="200"/>
    </w:pPr>
    <w:rPr>
      <w:rFonts w:cs="宋体"/>
      <w:szCs w:val="20"/>
    </w:rPr>
  </w:style>
  <w:style w:type="paragraph" w:customStyle="1" w:styleId="41231141">
    <w:name w:val="样式 标题 4+小四黑体左齐+小四黑体左齐1+小四黑体左齐2+小四黑体左齐3+小四黑体左齐11+小四黑体左齐4+小...1"/>
    <w:basedOn w:val="4"/>
    <w:rsid w:val="002F1BD3"/>
    <w:pPr>
      <w:numPr>
        <w:ilvl w:val="0"/>
        <w:numId w:val="0"/>
      </w:numPr>
      <w:spacing w:before="93" w:after="93"/>
    </w:pPr>
    <w:rPr>
      <w:rFonts w:cs="宋体"/>
      <w:b/>
      <w:bCs/>
      <w:szCs w:val="20"/>
    </w:rPr>
  </w:style>
  <w:style w:type="paragraph" w:customStyle="1" w:styleId="AAA4">
    <w:name w:val="AAA4"/>
    <w:basedOn w:val="afb"/>
    <w:rsid w:val="002F1BD3"/>
  </w:style>
  <w:style w:type="character" w:customStyle="1" w:styleId="Char7">
    <w:name w:val="题注 Char7"/>
    <w:rsid w:val="002F1BD3"/>
    <w:rPr>
      <w:rFonts w:ascii="Arial" w:eastAsia="黑体" w:hAnsi="Arial" w:cs="Arial"/>
      <w:kern w:val="2"/>
      <w:lang w:val="en-US" w:eastAsia="zh-CN" w:bidi="ar-SA"/>
    </w:rPr>
  </w:style>
  <w:style w:type="paragraph" w:customStyle="1" w:styleId="BBB1">
    <w:name w:val="BBB1"/>
    <w:basedOn w:val="2"/>
    <w:rsid w:val="002F1BD3"/>
    <w:pPr>
      <w:numPr>
        <w:ilvl w:val="0"/>
        <w:numId w:val="0"/>
      </w:numPr>
      <w:spacing w:before="156" w:after="156"/>
    </w:pPr>
  </w:style>
  <w:style w:type="paragraph" w:customStyle="1" w:styleId="217">
    <w:name w:val="首行缩进2字符1"/>
    <w:basedOn w:val="a"/>
    <w:rsid w:val="002F1BD3"/>
    <w:pPr>
      <w:ind w:firstLineChars="200" w:firstLine="200"/>
    </w:pPr>
    <w:rPr>
      <w:rFonts w:cs="宋体"/>
      <w:szCs w:val="20"/>
    </w:rPr>
  </w:style>
  <w:style w:type="paragraph" w:customStyle="1" w:styleId="21234522">
    <w:name w:val="样式 标题 2+三号黑体左齐+三号黑体左齐1+三号黑体左齐2+三号黑体左齐3+三号黑体左齐4+三号黑体左齐5+三号...22"/>
    <w:basedOn w:val="2"/>
    <w:rsid w:val="002F1BD3"/>
    <w:pPr>
      <w:numPr>
        <w:ilvl w:val="0"/>
        <w:numId w:val="0"/>
      </w:numPr>
    </w:pPr>
    <w:rPr>
      <w:rFonts w:cs="宋体"/>
      <w:szCs w:val="20"/>
    </w:rPr>
  </w:style>
  <w:style w:type="paragraph" w:customStyle="1" w:styleId="21234531">
    <w:name w:val="样式 标题 2+三号黑体左齐+三号黑体左齐1+三号黑体左齐2+三号黑体左齐3+三号黑体左齐4+三号黑体左齐5+三号...31"/>
    <w:basedOn w:val="2"/>
    <w:rsid w:val="002F1BD3"/>
    <w:pPr>
      <w:numPr>
        <w:ilvl w:val="0"/>
        <w:numId w:val="0"/>
      </w:numPr>
    </w:pPr>
    <w:rPr>
      <w:rFonts w:cs="宋体"/>
      <w:szCs w:val="20"/>
    </w:rPr>
  </w:style>
  <w:style w:type="paragraph" w:customStyle="1" w:styleId="21234541">
    <w:name w:val="样式 标题 2+三号黑体左齐+三号黑体左齐1+三号黑体左齐2+三号黑体左齐3+三号黑体左齐4+三号黑体左齐5+三号...41"/>
    <w:basedOn w:val="2"/>
    <w:rsid w:val="002F1BD3"/>
    <w:pPr>
      <w:numPr>
        <w:ilvl w:val="0"/>
        <w:numId w:val="0"/>
      </w:numPr>
    </w:pPr>
    <w:rPr>
      <w:rFonts w:cs="宋体"/>
      <w:szCs w:val="20"/>
    </w:rPr>
  </w:style>
  <w:style w:type="paragraph" w:customStyle="1" w:styleId="21234551">
    <w:name w:val="样式 标题 2+三号黑体左齐+三号黑体左齐1+三号黑体左齐2+三号黑体左齐3+三号黑体左齐4+三号黑体左齐5+三号...51"/>
    <w:basedOn w:val="2"/>
    <w:rsid w:val="002F1BD3"/>
    <w:pPr>
      <w:numPr>
        <w:ilvl w:val="0"/>
        <w:numId w:val="0"/>
      </w:numPr>
    </w:pPr>
    <w:rPr>
      <w:rFonts w:cs="宋体"/>
      <w:szCs w:val="20"/>
    </w:rPr>
  </w:style>
  <w:style w:type="paragraph" w:customStyle="1" w:styleId="21234561">
    <w:name w:val="样式 标题 2+三号黑体左齐+三号黑体左齐1+三号黑体左齐2+三号黑体左齐3+三号黑体左齐4+三号黑体左齐5+三号...61"/>
    <w:basedOn w:val="2"/>
    <w:rsid w:val="002F1BD3"/>
    <w:pPr>
      <w:numPr>
        <w:ilvl w:val="0"/>
        <w:numId w:val="0"/>
      </w:numPr>
    </w:pPr>
    <w:rPr>
      <w:rFonts w:cs="宋体"/>
      <w:szCs w:val="20"/>
    </w:rPr>
  </w:style>
  <w:style w:type="paragraph" w:customStyle="1" w:styleId="11116">
    <w:name w:val="样式 标题 1+二号黑体居中 + 段前: 1 行 段后: 1 行16"/>
    <w:basedOn w:val="1"/>
    <w:rsid w:val="002F1BD3"/>
    <w:pPr>
      <w:spacing w:before="312" w:after="312"/>
    </w:pPr>
    <w:rPr>
      <w:rFonts w:cs="宋体"/>
      <w:szCs w:val="20"/>
    </w:rPr>
  </w:style>
  <w:style w:type="paragraph" w:customStyle="1" w:styleId="162">
    <w:name w:val="第一级标题16"/>
    <w:basedOn w:val="1"/>
    <w:rsid w:val="002F1BD3"/>
    <w:pPr>
      <w:spacing w:before="312" w:after="312"/>
    </w:pPr>
  </w:style>
  <w:style w:type="paragraph" w:customStyle="1" w:styleId="163">
    <w:name w:val="第一级标题（自定义）16"/>
    <w:basedOn w:val="1"/>
    <w:next w:val="a"/>
    <w:rsid w:val="002F1BD3"/>
    <w:pPr>
      <w:spacing w:before="312" w:after="312"/>
    </w:pPr>
  </w:style>
  <w:style w:type="paragraph" w:customStyle="1" w:styleId="Default">
    <w:name w:val="Default"/>
    <w:rsid w:val="002F1BD3"/>
    <w:pPr>
      <w:widowControl w:val="0"/>
      <w:autoSpaceDE w:val="0"/>
      <w:autoSpaceDN w:val="0"/>
      <w:adjustRightInd w:val="0"/>
    </w:pPr>
    <w:rPr>
      <w:color w:val="000000"/>
      <w:sz w:val="24"/>
      <w:szCs w:val="24"/>
    </w:rPr>
  </w:style>
  <w:style w:type="paragraph" w:customStyle="1" w:styleId="TextofReference1">
    <w:name w:val="Text of Reference 1"/>
    <w:basedOn w:val="Default"/>
    <w:next w:val="Default"/>
    <w:rsid w:val="002F1BD3"/>
    <w:rPr>
      <w:color w:val="auto"/>
    </w:rPr>
  </w:style>
  <w:style w:type="paragraph" w:customStyle="1" w:styleId="TextofReference">
    <w:name w:val="Text of Reference"/>
    <w:rsid w:val="002F1BD3"/>
    <w:pPr>
      <w:numPr>
        <w:numId w:val="5"/>
      </w:numPr>
      <w:spacing w:line="260" w:lineRule="exact"/>
      <w:jc w:val="both"/>
    </w:pPr>
    <w:rPr>
      <w:sz w:val="15"/>
    </w:rPr>
  </w:style>
  <w:style w:type="character" w:customStyle="1" w:styleId="superheader">
    <w:name w:val="super_header"/>
    <w:basedOn w:val="a0"/>
    <w:rsid w:val="002F1BD3"/>
  </w:style>
  <w:style w:type="paragraph" w:customStyle="1" w:styleId="Abstract16">
    <w:name w:val="Abstract+二号黑体居中16"/>
    <w:basedOn w:val="a"/>
    <w:rsid w:val="002F1BD3"/>
    <w:pPr>
      <w:spacing w:beforeLines="100" w:afterLines="100" w:line="240" w:lineRule="auto"/>
      <w:jc w:val="center"/>
      <w:outlineLvl w:val="0"/>
    </w:pPr>
    <w:rPr>
      <w:rFonts w:eastAsia="Times New Roman"/>
      <w:b/>
      <w:sz w:val="44"/>
      <w:szCs w:val="44"/>
    </w:rPr>
  </w:style>
  <w:style w:type="paragraph" w:customStyle="1" w:styleId="164">
    <w:name w:val="声明+二号黑体居中16"/>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60">
    <w:name w:val="首行缩进:  2 字符16"/>
    <w:aliases w:val="正文 + 宋体16"/>
    <w:basedOn w:val="a"/>
    <w:rsid w:val="002F1BD3"/>
    <w:pPr>
      <w:ind w:firstLineChars="200" w:firstLine="200"/>
    </w:pPr>
    <w:rPr>
      <w:rFonts w:cs="宋体"/>
      <w:szCs w:val="20"/>
    </w:rPr>
  </w:style>
  <w:style w:type="paragraph" w:customStyle="1" w:styleId="165">
    <w:name w:val="摘要+二号黑体居中16"/>
    <w:basedOn w:val="a"/>
    <w:rsid w:val="002F1BD3"/>
    <w:pPr>
      <w:spacing w:beforeLines="100" w:afterLines="100" w:line="240" w:lineRule="auto"/>
      <w:jc w:val="center"/>
      <w:outlineLvl w:val="0"/>
    </w:pPr>
    <w:rPr>
      <w:rFonts w:eastAsia="黑体"/>
      <w:sz w:val="44"/>
      <w:szCs w:val="44"/>
    </w:rPr>
  </w:style>
  <w:style w:type="paragraph" w:customStyle="1" w:styleId="166">
    <w:name w:val="注16"/>
    <w:basedOn w:val="ac"/>
    <w:rsid w:val="002F1BD3"/>
    <w:pPr>
      <w:spacing w:line="300" w:lineRule="auto"/>
      <w:jc w:val="center"/>
    </w:pPr>
    <w:rPr>
      <w:rFonts w:ascii="宋体" w:eastAsia="宋体" w:hAnsi="宋体"/>
      <w:sz w:val="21"/>
      <w:szCs w:val="24"/>
    </w:rPr>
  </w:style>
  <w:style w:type="paragraph" w:customStyle="1" w:styleId="1161">
    <w:name w:val="题目处1+黑体居中占三行16"/>
    <w:basedOn w:val="a"/>
    <w:rsid w:val="002F1BD3"/>
    <w:pPr>
      <w:spacing w:beforeLines="100" w:afterLines="100" w:line="240" w:lineRule="auto"/>
      <w:jc w:val="center"/>
    </w:pPr>
    <w:rPr>
      <w:rFonts w:eastAsia="黑体"/>
      <w:sz w:val="44"/>
      <w:szCs w:val="44"/>
    </w:rPr>
  </w:style>
  <w:style w:type="paragraph" w:customStyle="1" w:styleId="Title116">
    <w:name w:val="Title116"/>
    <w:basedOn w:val="a"/>
    <w:rsid w:val="002F1BD3"/>
    <w:pPr>
      <w:spacing w:beforeLines="100" w:afterLines="100" w:line="240" w:lineRule="auto"/>
      <w:jc w:val="center"/>
    </w:pPr>
    <w:rPr>
      <w:rFonts w:eastAsia="Times New Roman"/>
      <w:b/>
      <w:bCs/>
      <w:sz w:val="44"/>
      <w:szCs w:val="44"/>
    </w:rPr>
  </w:style>
  <w:style w:type="paragraph" w:customStyle="1" w:styleId="2161">
    <w:name w:val="题目处2+ 三号宋体居中16"/>
    <w:basedOn w:val="a"/>
    <w:rsid w:val="002F1BD3"/>
    <w:pPr>
      <w:keepNext/>
      <w:keepLines/>
      <w:pageBreakBefore/>
      <w:spacing w:beforeLines="100" w:afterLines="100"/>
      <w:jc w:val="center"/>
    </w:pPr>
    <w:rPr>
      <w:rFonts w:eastAsia="黑体" w:cs="宋体"/>
      <w:sz w:val="32"/>
      <w:szCs w:val="20"/>
    </w:rPr>
  </w:style>
  <w:style w:type="paragraph" w:customStyle="1" w:styleId="Title2TimesNewRoman16">
    <w:name w:val="Title2+三号TimesNewRoman居中16"/>
    <w:basedOn w:val="21"/>
    <w:rsid w:val="002F1BD3"/>
    <w:pPr>
      <w:spacing w:line="240" w:lineRule="auto"/>
    </w:pPr>
    <w:rPr>
      <w:rFonts w:eastAsia="Times New Roman"/>
      <w:b/>
      <w:szCs w:val="32"/>
    </w:rPr>
  </w:style>
  <w:style w:type="paragraph" w:customStyle="1" w:styleId="167">
    <w:name w:val="专业16"/>
    <w:basedOn w:val="a"/>
    <w:rsid w:val="002F1BD3"/>
    <w:pPr>
      <w:keepNext/>
      <w:keepLines/>
      <w:pageBreakBefore/>
      <w:spacing w:beforeLines="120" w:afterLines="100" w:line="240" w:lineRule="auto"/>
      <w:jc w:val="left"/>
    </w:pPr>
    <w:rPr>
      <w:rFonts w:eastAsia="Times New Roman"/>
      <w:b/>
      <w:sz w:val="28"/>
    </w:rPr>
  </w:style>
  <w:style w:type="paragraph" w:customStyle="1" w:styleId="168">
    <w:name w:val="致谢+二号黑体居中16"/>
    <w:basedOn w:val="a"/>
    <w:rsid w:val="002F1BD3"/>
    <w:pPr>
      <w:keepNext/>
      <w:keepLines/>
      <w:pageBreakBefore/>
      <w:spacing w:beforeLines="100" w:afterLines="100" w:line="240" w:lineRule="auto"/>
      <w:jc w:val="center"/>
      <w:outlineLvl w:val="0"/>
    </w:pPr>
    <w:rPr>
      <w:rFonts w:eastAsia="黑体"/>
      <w:sz w:val="44"/>
    </w:rPr>
  </w:style>
  <w:style w:type="paragraph" w:customStyle="1" w:styleId="169">
    <w:name w:val="标注16"/>
    <w:basedOn w:val="ac"/>
    <w:rsid w:val="002F1BD3"/>
    <w:pPr>
      <w:jc w:val="right"/>
    </w:pPr>
    <w:rPr>
      <w:rFonts w:ascii="宋体" w:eastAsia="宋体" w:hAnsi="宋体"/>
      <w:sz w:val="24"/>
    </w:rPr>
  </w:style>
  <w:style w:type="paragraph" w:customStyle="1" w:styleId="MTDisplayEquation16">
    <w:name w:val="MTDisplayEquation16"/>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6a">
    <w:name w:val="第一级16"/>
    <w:basedOn w:val="1"/>
    <w:next w:val="a"/>
    <w:rsid w:val="002F1BD3"/>
  </w:style>
  <w:style w:type="paragraph" w:customStyle="1" w:styleId="1170">
    <w:name w:val="样式117"/>
    <w:basedOn w:val="1"/>
    <w:rsid w:val="002F1BD3"/>
    <w:pPr>
      <w:spacing w:beforeLines="200" w:afterLines="0" w:line="360" w:lineRule="auto"/>
    </w:pPr>
  </w:style>
  <w:style w:type="paragraph" w:customStyle="1" w:styleId="2162">
    <w:name w:val="样式216"/>
    <w:basedOn w:val="2"/>
    <w:next w:val="a"/>
    <w:rsid w:val="002F1BD3"/>
    <w:pPr>
      <w:numPr>
        <w:ilvl w:val="0"/>
        <w:numId w:val="0"/>
      </w:numPr>
      <w:spacing w:line="360" w:lineRule="auto"/>
    </w:pPr>
    <w:rPr>
      <w:rFonts w:ascii="宋体" w:hAnsi="宋体" w:cs="宋体"/>
      <w:kern w:val="0"/>
    </w:rPr>
  </w:style>
  <w:style w:type="paragraph" w:customStyle="1" w:styleId="316">
    <w:name w:val="样式316"/>
    <w:basedOn w:val="3"/>
    <w:next w:val="a"/>
    <w:rsid w:val="002F1BD3"/>
    <w:pPr>
      <w:numPr>
        <w:ilvl w:val="0"/>
        <w:numId w:val="0"/>
      </w:numPr>
      <w:spacing w:before="156" w:after="156" w:line="360" w:lineRule="auto"/>
    </w:pPr>
  </w:style>
  <w:style w:type="paragraph" w:customStyle="1" w:styleId="416">
    <w:name w:val="样式416"/>
    <w:basedOn w:val="2"/>
    <w:rsid w:val="002F1BD3"/>
    <w:pPr>
      <w:numPr>
        <w:ilvl w:val="0"/>
        <w:numId w:val="0"/>
      </w:numPr>
      <w:tabs>
        <w:tab w:val="num" w:pos="840"/>
      </w:tabs>
      <w:ind w:left="840" w:hanging="420"/>
    </w:pPr>
  </w:style>
  <w:style w:type="character" w:customStyle="1" w:styleId="3Char16">
    <w:name w:val="样式3 Char16"/>
    <w:basedOn w:val="30"/>
    <w:rsid w:val="002F1BD3"/>
    <w:rPr>
      <w:rFonts w:eastAsia="黑体"/>
      <w:sz w:val="28"/>
      <w:szCs w:val="28"/>
    </w:rPr>
  </w:style>
  <w:style w:type="paragraph" w:customStyle="1" w:styleId="2050533">
    <w:name w:val="样式 标题 2+三号黑体左齐 + 段前: 0.5 行 段后: 0.5 行33"/>
    <w:basedOn w:val="2"/>
    <w:next w:val="a"/>
    <w:rsid w:val="002F1BD3"/>
    <w:pPr>
      <w:numPr>
        <w:ilvl w:val="0"/>
        <w:numId w:val="0"/>
      </w:numPr>
      <w:spacing w:before="156" w:after="156"/>
    </w:pPr>
    <w:rPr>
      <w:rFonts w:cs="宋体"/>
      <w:szCs w:val="20"/>
    </w:rPr>
  </w:style>
  <w:style w:type="paragraph" w:customStyle="1" w:styleId="20505115">
    <w:name w:val="样式 标题 2+三号黑体左齐 + 段前: 0.5 行 段后: 0.5 行115"/>
    <w:basedOn w:val="2"/>
    <w:rsid w:val="002F1BD3"/>
    <w:pPr>
      <w:numPr>
        <w:ilvl w:val="0"/>
        <w:numId w:val="0"/>
      </w:numPr>
    </w:pPr>
    <w:rPr>
      <w:rFonts w:cs="宋体"/>
      <w:szCs w:val="20"/>
    </w:rPr>
  </w:style>
  <w:style w:type="paragraph" w:customStyle="1" w:styleId="20505214">
    <w:name w:val="样式 标题 2+三号黑体左齐 + 段前: 0.5 行 段后: 0.5 行214"/>
    <w:basedOn w:val="2"/>
    <w:next w:val="a"/>
    <w:rsid w:val="002F1BD3"/>
    <w:pPr>
      <w:numPr>
        <w:ilvl w:val="0"/>
        <w:numId w:val="0"/>
      </w:numPr>
    </w:pPr>
    <w:rPr>
      <w:rFonts w:cs="宋体"/>
      <w:szCs w:val="20"/>
    </w:rPr>
  </w:style>
  <w:style w:type="paragraph" w:customStyle="1" w:styleId="2123458">
    <w:name w:val="样式 标题 2+三号黑体左齐+三号黑体左齐1+三号黑体左齐2+三号黑体左齐3+三号黑体左齐4+三号黑体左齐5+三号...8"/>
    <w:basedOn w:val="2"/>
    <w:rsid w:val="002F1BD3"/>
    <w:pPr>
      <w:numPr>
        <w:ilvl w:val="0"/>
        <w:numId w:val="0"/>
      </w:numPr>
    </w:pPr>
    <w:rPr>
      <w:rFonts w:cs="宋体"/>
      <w:szCs w:val="20"/>
    </w:rPr>
  </w:style>
  <w:style w:type="paragraph" w:customStyle="1" w:styleId="0745">
    <w:name w:val="样式 首行缩进:  0.74 厘米5"/>
    <w:basedOn w:val="a"/>
    <w:rsid w:val="002F1BD3"/>
    <w:pPr>
      <w:ind w:firstLineChars="200" w:firstLine="200"/>
    </w:pPr>
    <w:rPr>
      <w:rFonts w:cs="宋体"/>
      <w:szCs w:val="20"/>
    </w:rPr>
  </w:style>
  <w:style w:type="paragraph" w:customStyle="1" w:styleId="AAA5">
    <w:name w:val="AAA5"/>
    <w:basedOn w:val="afb"/>
    <w:rsid w:val="002F1BD3"/>
  </w:style>
  <w:style w:type="paragraph" w:customStyle="1" w:styleId="BBB2">
    <w:name w:val="BBB2"/>
    <w:basedOn w:val="2"/>
    <w:rsid w:val="002F1BD3"/>
    <w:pPr>
      <w:numPr>
        <w:ilvl w:val="0"/>
        <w:numId w:val="0"/>
      </w:numPr>
      <w:spacing w:before="156" w:after="156"/>
    </w:pPr>
  </w:style>
  <w:style w:type="paragraph" w:customStyle="1" w:styleId="224">
    <w:name w:val="首行缩进2字符2"/>
    <w:basedOn w:val="a"/>
    <w:rsid w:val="002F1BD3"/>
    <w:pPr>
      <w:ind w:firstLineChars="200" w:firstLine="200"/>
    </w:pPr>
    <w:rPr>
      <w:rFonts w:cs="宋体"/>
      <w:szCs w:val="20"/>
    </w:rPr>
  </w:style>
  <w:style w:type="paragraph" w:customStyle="1" w:styleId="21234523">
    <w:name w:val="样式 标题 2+三号黑体左齐+三号黑体左齐1+三号黑体左齐2+三号黑体左齐3+三号黑体左齐4+三号黑体左齐5+三号...23"/>
    <w:basedOn w:val="2"/>
    <w:rsid w:val="002F1BD3"/>
    <w:pPr>
      <w:numPr>
        <w:ilvl w:val="0"/>
        <w:numId w:val="0"/>
      </w:numPr>
    </w:pPr>
    <w:rPr>
      <w:rFonts w:cs="宋体"/>
      <w:szCs w:val="20"/>
    </w:rPr>
  </w:style>
  <w:style w:type="paragraph" w:customStyle="1" w:styleId="21234532">
    <w:name w:val="样式 标题 2+三号黑体左齐+三号黑体左齐1+三号黑体左齐2+三号黑体左齐3+三号黑体左齐4+三号黑体左齐5+三号...32"/>
    <w:basedOn w:val="2"/>
    <w:rsid w:val="002F1BD3"/>
    <w:pPr>
      <w:numPr>
        <w:ilvl w:val="0"/>
        <w:numId w:val="0"/>
      </w:numPr>
    </w:pPr>
    <w:rPr>
      <w:rFonts w:cs="宋体"/>
      <w:szCs w:val="20"/>
    </w:rPr>
  </w:style>
  <w:style w:type="paragraph" w:customStyle="1" w:styleId="21234542">
    <w:name w:val="样式 标题 2+三号黑体左齐+三号黑体左齐1+三号黑体左齐2+三号黑体左齐3+三号黑体左齐4+三号黑体左齐5+三号...42"/>
    <w:basedOn w:val="2"/>
    <w:rsid w:val="002F1BD3"/>
    <w:pPr>
      <w:numPr>
        <w:ilvl w:val="0"/>
        <w:numId w:val="0"/>
      </w:numPr>
    </w:pPr>
    <w:rPr>
      <w:rFonts w:cs="宋体"/>
      <w:szCs w:val="20"/>
    </w:rPr>
  </w:style>
  <w:style w:type="paragraph" w:customStyle="1" w:styleId="21234552">
    <w:name w:val="样式 标题 2+三号黑体左齐+三号黑体左齐1+三号黑体左齐2+三号黑体左齐3+三号黑体左齐4+三号黑体左齐5+三号...52"/>
    <w:basedOn w:val="2"/>
    <w:rsid w:val="002F1BD3"/>
    <w:pPr>
      <w:numPr>
        <w:ilvl w:val="0"/>
        <w:numId w:val="0"/>
      </w:numPr>
    </w:pPr>
    <w:rPr>
      <w:rFonts w:cs="宋体"/>
      <w:szCs w:val="20"/>
    </w:rPr>
  </w:style>
  <w:style w:type="paragraph" w:customStyle="1" w:styleId="21234562">
    <w:name w:val="样式 标题 2+三号黑体左齐+三号黑体左齐1+三号黑体左齐2+三号黑体左齐3+三号黑体左齐4+三号黑体左齐5+三号...62"/>
    <w:basedOn w:val="2"/>
    <w:rsid w:val="002F1BD3"/>
    <w:pPr>
      <w:numPr>
        <w:ilvl w:val="0"/>
        <w:numId w:val="0"/>
      </w:numPr>
    </w:pPr>
    <w:rPr>
      <w:rFonts w:cs="宋体"/>
      <w:szCs w:val="20"/>
    </w:rPr>
  </w:style>
  <w:style w:type="character" w:customStyle="1" w:styleId="aff6">
    <w:name w:val="a"/>
    <w:basedOn w:val="a0"/>
    <w:rsid w:val="002F1BD3"/>
  </w:style>
  <w:style w:type="paragraph" w:customStyle="1" w:styleId="11117">
    <w:name w:val="样式 标题 1+二号黑体居中 + 段前: 1 行 段后: 1 行17"/>
    <w:basedOn w:val="1"/>
    <w:rsid w:val="002F1BD3"/>
    <w:pPr>
      <w:spacing w:before="312" w:after="312"/>
    </w:pPr>
    <w:rPr>
      <w:rFonts w:cs="宋体"/>
      <w:szCs w:val="20"/>
    </w:rPr>
  </w:style>
  <w:style w:type="paragraph" w:customStyle="1" w:styleId="173">
    <w:name w:val="第一级标题17"/>
    <w:basedOn w:val="1"/>
    <w:rsid w:val="002F1BD3"/>
    <w:pPr>
      <w:spacing w:before="312" w:after="312"/>
    </w:pPr>
  </w:style>
  <w:style w:type="paragraph" w:customStyle="1" w:styleId="174">
    <w:name w:val="第一级标题（自定义）17"/>
    <w:basedOn w:val="1"/>
    <w:next w:val="a"/>
    <w:rsid w:val="002F1BD3"/>
    <w:pPr>
      <w:spacing w:before="312" w:after="312"/>
    </w:pPr>
  </w:style>
  <w:style w:type="paragraph" w:customStyle="1" w:styleId="Abstract17">
    <w:name w:val="Abstract+二号黑体居中17"/>
    <w:basedOn w:val="a"/>
    <w:rsid w:val="002F1BD3"/>
    <w:pPr>
      <w:spacing w:beforeLines="100" w:afterLines="100" w:line="240" w:lineRule="auto"/>
      <w:jc w:val="center"/>
      <w:outlineLvl w:val="0"/>
    </w:pPr>
    <w:rPr>
      <w:rFonts w:eastAsia="Times New Roman"/>
      <w:b/>
      <w:sz w:val="44"/>
      <w:szCs w:val="44"/>
    </w:rPr>
  </w:style>
  <w:style w:type="paragraph" w:customStyle="1" w:styleId="2105056">
    <w:name w:val="样式 标题 2+三号黑体左齐+三号黑体左齐1 + 段前: 0.5 行 段后: 0.5 行6"/>
    <w:basedOn w:val="2"/>
    <w:rsid w:val="002F1BD3"/>
    <w:pPr>
      <w:numPr>
        <w:ilvl w:val="0"/>
        <w:numId w:val="0"/>
      </w:numPr>
      <w:spacing w:before="156" w:after="156"/>
    </w:pPr>
    <w:rPr>
      <w:rFonts w:cs="宋体"/>
      <w:szCs w:val="20"/>
    </w:rPr>
  </w:style>
  <w:style w:type="paragraph" w:customStyle="1" w:styleId="175">
    <w:name w:val="声明+二号黑体居中17"/>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70">
    <w:name w:val="首行缩进:  2 字符17"/>
    <w:aliases w:val="正文 + 宋体17"/>
    <w:basedOn w:val="a"/>
    <w:rsid w:val="002F1BD3"/>
    <w:pPr>
      <w:ind w:firstLineChars="200" w:firstLine="200"/>
    </w:pPr>
    <w:rPr>
      <w:rFonts w:cs="宋体"/>
      <w:szCs w:val="20"/>
    </w:rPr>
  </w:style>
  <w:style w:type="paragraph" w:customStyle="1" w:styleId="176">
    <w:name w:val="摘要+二号黑体居中17"/>
    <w:basedOn w:val="a"/>
    <w:rsid w:val="002F1BD3"/>
    <w:pPr>
      <w:spacing w:beforeLines="100" w:afterLines="100" w:line="240" w:lineRule="auto"/>
      <w:jc w:val="center"/>
      <w:outlineLvl w:val="0"/>
    </w:pPr>
    <w:rPr>
      <w:rFonts w:eastAsia="黑体"/>
      <w:sz w:val="44"/>
      <w:szCs w:val="44"/>
    </w:rPr>
  </w:style>
  <w:style w:type="paragraph" w:customStyle="1" w:styleId="177">
    <w:name w:val="注17"/>
    <w:basedOn w:val="ac"/>
    <w:rsid w:val="002F1BD3"/>
    <w:pPr>
      <w:spacing w:line="300" w:lineRule="auto"/>
      <w:jc w:val="center"/>
    </w:pPr>
    <w:rPr>
      <w:rFonts w:ascii="宋体" w:eastAsia="宋体" w:hAnsi="宋体"/>
      <w:sz w:val="21"/>
      <w:szCs w:val="24"/>
    </w:rPr>
  </w:style>
  <w:style w:type="paragraph" w:customStyle="1" w:styleId="1171">
    <w:name w:val="题目处1+黑体居中占三行17"/>
    <w:basedOn w:val="a"/>
    <w:rsid w:val="002F1BD3"/>
    <w:pPr>
      <w:spacing w:beforeLines="100" w:afterLines="100" w:line="240" w:lineRule="auto"/>
      <w:jc w:val="center"/>
    </w:pPr>
    <w:rPr>
      <w:rFonts w:eastAsia="黑体"/>
      <w:sz w:val="44"/>
      <w:szCs w:val="44"/>
    </w:rPr>
  </w:style>
  <w:style w:type="paragraph" w:customStyle="1" w:styleId="Title117">
    <w:name w:val="Title117"/>
    <w:basedOn w:val="a"/>
    <w:rsid w:val="002F1BD3"/>
    <w:pPr>
      <w:spacing w:beforeLines="100" w:afterLines="100" w:line="240" w:lineRule="auto"/>
      <w:jc w:val="center"/>
    </w:pPr>
    <w:rPr>
      <w:rFonts w:eastAsia="Times New Roman"/>
      <w:b/>
      <w:bCs/>
      <w:sz w:val="44"/>
      <w:szCs w:val="44"/>
    </w:rPr>
  </w:style>
  <w:style w:type="paragraph" w:customStyle="1" w:styleId="2171">
    <w:name w:val="题目处2+ 三号宋体居中17"/>
    <w:basedOn w:val="a"/>
    <w:rsid w:val="002F1BD3"/>
    <w:pPr>
      <w:keepNext/>
      <w:keepLines/>
      <w:pageBreakBefore/>
      <w:spacing w:beforeLines="100" w:afterLines="100"/>
      <w:jc w:val="center"/>
    </w:pPr>
    <w:rPr>
      <w:rFonts w:eastAsia="黑体" w:cs="宋体"/>
      <w:sz w:val="32"/>
      <w:szCs w:val="20"/>
    </w:rPr>
  </w:style>
  <w:style w:type="paragraph" w:customStyle="1" w:styleId="Title2TimesNewRoman17">
    <w:name w:val="Title2+三号TimesNewRoman居中17"/>
    <w:basedOn w:val="21"/>
    <w:rsid w:val="002F1BD3"/>
    <w:pPr>
      <w:spacing w:line="240" w:lineRule="auto"/>
    </w:pPr>
    <w:rPr>
      <w:rFonts w:eastAsia="Times New Roman"/>
      <w:b/>
      <w:szCs w:val="32"/>
    </w:rPr>
  </w:style>
  <w:style w:type="paragraph" w:customStyle="1" w:styleId="178">
    <w:name w:val="专业17"/>
    <w:basedOn w:val="a"/>
    <w:rsid w:val="002F1BD3"/>
    <w:pPr>
      <w:keepNext/>
      <w:keepLines/>
      <w:pageBreakBefore/>
      <w:spacing w:beforeLines="120" w:afterLines="100" w:line="240" w:lineRule="auto"/>
      <w:jc w:val="left"/>
    </w:pPr>
    <w:rPr>
      <w:rFonts w:eastAsia="Times New Roman"/>
      <w:b/>
      <w:sz w:val="28"/>
    </w:rPr>
  </w:style>
  <w:style w:type="paragraph" w:customStyle="1" w:styleId="179">
    <w:name w:val="致谢+二号黑体居中17"/>
    <w:basedOn w:val="a"/>
    <w:rsid w:val="002F1BD3"/>
    <w:pPr>
      <w:keepNext/>
      <w:keepLines/>
      <w:pageBreakBefore/>
      <w:spacing w:beforeLines="100" w:afterLines="100" w:line="240" w:lineRule="auto"/>
      <w:jc w:val="center"/>
      <w:outlineLvl w:val="0"/>
    </w:pPr>
    <w:rPr>
      <w:rFonts w:eastAsia="黑体"/>
      <w:sz w:val="44"/>
    </w:rPr>
  </w:style>
  <w:style w:type="paragraph" w:customStyle="1" w:styleId="17a">
    <w:name w:val="标注17"/>
    <w:basedOn w:val="ac"/>
    <w:rsid w:val="002F1BD3"/>
    <w:pPr>
      <w:jc w:val="right"/>
    </w:pPr>
    <w:rPr>
      <w:rFonts w:ascii="宋体" w:eastAsia="宋体" w:hAnsi="宋体"/>
      <w:sz w:val="24"/>
    </w:rPr>
  </w:style>
  <w:style w:type="paragraph" w:customStyle="1" w:styleId="MTDisplayEquation17">
    <w:name w:val="MTDisplayEquation17"/>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7b">
    <w:name w:val="第一级17"/>
    <w:basedOn w:val="1"/>
    <w:next w:val="a"/>
    <w:rsid w:val="002F1BD3"/>
  </w:style>
  <w:style w:type="paragraph" w:customStyle="1" w:styleId="1180">
    <w:name w:val="样式118"/>
    <w:basedOn w:val="1"/>
    <w:rsid w:val="002F1BD3"/>
    <w:pPr>
      <w:spacing w:beforeLines="200" w:afterLines="0" w:line="360" w:lineRule="auto"/>
    </w:pPr>
  </w:style>
  <w:style w:type="paragraph" w:customStyle="1" w:styleId="2172">
    <w:name w:val="样式217"/>
    <w:basedOn w:val="2"/>
    <w:next w:val="a"/>
    <w:rsid w:val="002F1BD3"/>
    <w:pPr>
      <w:numPr>
        <w:ilvl w:val="0"/>
        <w:numId w:val="0"/>
      </w:numPr>
      <w:spacing w:line="360" w:lineRule="auto"/>
    </w:pPr>
    <w:rPr>
      <w:rFonts w:ascii="宋体" w:hAnsi="宋体" w:cs="宋体"/>
      <w:kern w:val="0"/>
    </w:rPr>
  </w:style>
  <w:style w:type="paragraph" w:customStyle="1" w:styleId="317">
    <w:name w:val="样式317"/>
    <w:basedOn w:val="3"/>
    <w:next w:val="a"/>
    <w:rsid w:val="002F1BD3"/>
    <w:pPr>
      <w:numPr>
        <w:ilvl w:val="0"/>
        <w:numId w:val="0"/>
      </w:numPr>
      <w:spacing w:before="156" w:after="156" w:line="360" w:lineRule="auto"/>
    </w:pPr>
  </w:style>
  <w:style w:type="paragraph" w:customStyle="1" w:styleId="417">
    <w:name w:val="样式417"/>
    <w:basedOn w:val="2"/>
    <w:rsid w:val="002F1BD3"/>
    <w:pPr>
      <w:numPr>
        <w:ilvl w:val="0"/>
        <w:numId w:val="0"/>
      </w:numPr>
      <w:tabs>
        <w:tab w:val="num" w:pos="1320"/>
      </w:tabs>
      <w:ind w:left="1320" w:hanging="420"/>
    </w:pPr>
  </w:style>
  <w:style w:type="character" w:customStyle="1" w:styleId="3Char101">
    <w:name w:val="标题 3 Char10"/>
    <w:aliases w:val="+四号黑体左齐 Char10"/>
    <w:rsid w:val="002F1BD3"/>
    <w:rPr>
      <w:rFonts w:eastAsia="黑体"/>
      <w:sz w:val="28"/>
      <w:szCs w:val="28"/>
      <w:lang w:val="en-US" w:eastAsia="zh-CN" w:bidi="ar-SA"/>
    </w:rPr>
  </w:style>
  <w:style w:type="character" w:customStyle="1" w:styleId="3Char17">
    <w:name w:val="样式3 Char17"/>
    <w:basedOn w:val="30"/>
    <w:rsid w:val="002F1BD3"/>
    <w:rPr>
      <w:rFonts w:eastAsia="黑体"/>
      <w:sz w:val="28"/>
      <w:szCs w:val="28"/>
    </w:rPr>
  </w:style>
  <w:style w:type="character" w:customStyle="1" w:styleId="1Char10">
    <w:name w:val="标题 1 Char10"/>
    <w:aliases w:val="+二号黑体居中 Char10"/>
    <w:rsid w:val="002F1BD3"/>
    <w:rPr>
      <w:rFonts w:eastAsia="黑体"/>
      <w:snapToGrid w:val="0"/>
      <w:kern w:val="2"/>
      <w:sz w:val="44"/>
      <w:szCs w:val="44"/>
      <w:lang w:val="en-US" w:eastAsia="zh-CN" w:bidi="ar-SA"/>
    </w:rPr>
  </w:style>
  <w:style w:type="paragraph" w:customStyle="1" w:styleId="3e">
    <w:name w:val="样式 超链接 + (中文) 黑体 二号 自动设置 无下划线3"/>
    <w:basedOn w:val="afd"/>
    <w:next w:val="a"/>
    <w:rsid w:val="002F1BD3"/>
  </w:style>
  <w:style w:type="paragraph" w:customStyle="1" w:styleId="2050534">
    <w:name w:val="样式 标题 2+三号黑体左齐 + 段前: 0.5 行 段后: 0.5 行34"/>
    <w:basedOn w:val="2"/>
    <w:next w:val="a"/>
    <w:rsid w:val="002F1BD3"/>
    <w:pPr>
      <w:numPr>
        <w:ilvl w:val="0"/>
        <w:numId w:val="0"/>
      </w:numPr>
      <w:spacing w:before="156" w:after="156"/>
    </w:pPr>
    <w:rPr>
      <w:rFonts w:cs="宋体"/>
      <w:szCs w:val="20"/>
    </w:rPr>
  </w:style>
  <w:style w:type="paragraph" w:customStyle="1" w:styleId="20505116">
    <w:name w:val="样式 标题 2+三号黑体左齐 + 段前: 0.5 行 段后: 0.5 行116"/>
    <w:basedOn w:val="2"/>
    <w:rsid w:val="002F1BD3"/>
    <w:pPr>
      <w:numPr>
        <w:ilvl w:val="0"/>
        <w:numId w:val="0"/>
      </w:numPr>
    </w:pPr>
    <w:rPr>
      <w:rFonts w:cs="宋体"/>
      <w:szCs w:val="20"/>
    </w:rPr>
  </w:style>
  <w:style w:type="paragraph" w:customStyle="1" w:styleId="20505215">
    <w:name w:val="样式 标题 2+三号黑体左齐 + 段前: 0.5 行 段后: 0.5 行215"/>
    <w:basedOn w:val="2"/>
    <w:next w:val="a"/>
    <w:rsid w:val="002F1BD3"/>
    <w:pPr>
      <w:numPr>
        <w:ilvl w:val="0"/>
        <w:numId w:val="0"/>
      </w:numPr>
    </w:pPr>
    <w:rPr>
      <w:rFonts w:cs="宋体"/>
      <w:szCs w:val="20"/>
    </w:rPr>
  </w:style>
  <w:style w:type="paragraph" w:customStyle="1" w:styleId="225">
    <w:name w:val="第一级标题（自定义）22"/>
    <w:basedOn w:val="1"/>
    <w:next w:val="a"/>
    <w:rsid w:val="002F1BD3"/>
    <w:pPr>
      <w:spacing w:before="312" w:after="312"/>
    </w:pPr>
  </w:style>
  <w:style w:type="paragraph" w:customStyle="1" w:styleId="2220">
    <w:name w:val="首行缩进:  2 字符22"/>
    <w:aliases w:val="正文 + 宋体22"/>
    <w:basedOn w:val="a"/>
    <w:rsid w:val="002F1BD3"/>
    <w:pPr>
      <w:ind w:firstLineChars="200" w:firstLine="200"/>
    </w:pPr>
    <w:rPr>
      <w:rFonts w:cs="宋体"/>
      <w:szCs w:val="20"/>
    </w:rPr>
  </w:style>
  <w:style w:type="paragraph" w:customStyle="1" w:styleId="2123459">
    <w:name w:val="样式 标题 2+三号黑体左齐+三号黑体左齐1+三号黑体左齐2+三号黑体左齐3+三号黑体左齐4+三号黑体左齐5+三号...9"/>
    <w:basedOn w:val="2"/>
    <w:rsid w:val="002F1BD3"/>
    <w:pPr>
      <w:numPr>
        <w:ilvl w:val="0"/>
        <w:numId w:val="0"/>
      </w:numPr>
    </w:pPr>
    <w:rPr>
      <w:rFonts w:cs="宋体"/>
      <w:szCs w:val="20"/>
    </w:rPr>
  </w:style>
  <w:style w:type="paragraph" w:customStyle="1" w:styleId="31231145">
    <w:name w:val="样式 标题 3+四号黑体左齐+四号黑体左齐1+四号黑体左齐2+四号黑体左齐3+四号黑体左齐11+四号黑体左齐4+四...5"/>
    <w:basedOn w:val="3"/>
    <w:rsid w:val="002F1BD3"/>
    <w:pPr>
      <w:numPr>
        <w:ilvl w:val="0"/>
        <w:numId w:val="0"/>
      </w:numPr>
      <w:spacing w:before="156" w:after="156"/>
    </w:pPr>
    <w:rPr>
      <w:rFonts w:cs="宋体"/>
      <w:szCs w:val="20"/>
    </w:rPr>
  </w:style>
  <w:style w:type="paragraph" w:customStyle="1" w:styleId="21234515">
    <w:name w:val="样式 标题 2+三号黑体左齐+三号黑体左齐1+三号黑体左齐2+三号黑体左齐3+三号黑体左齐4+三号黑体左齐5+三号...15"/>
    <w:basedOn w:val="2"/>
    <w:rsid w:val="002F1BD3"/>
    <w:pPr>
      <w:numPr>
        <w:ilvl w:val="0"/>
        <w:numId w:val="0"/>
      </w:numPr>
      <w:spacing w:before="156" w:after="156"/>
    </w:pPr>
    <w:rPr>
      <w:rFonts w:cs="宋体"/>
      <w:szCs w:val="20"/>
    </w:rPr>
  </w:style>
  <w:style w:type="paragraph" w:customStyle="1" w:styleId="0746">
    <w:name w:val="样式 首行缩进:  0.74 厘米6"/>
    <w:basedOn w:val="a"/>
    <w:rsid w:val="002F1BD3"/>
    <w:pPr>
      <w:ind w:firstLineChars="200" w:firstLine="200"/>
    </w:pPr>
    <w:rPr>
      <w:rFonts w:cs="宋体"/>
      <w:szCs w:val="20"/>
    </w:rPr>
  </w:style>
  <w:style w:type="paragraph" w:customStyle="1" w:styleId="AAA6">
    <w:name w:val="AAA6"/>
    <w:basedOn w:val="afb"/>
    <w:rsid w:val="002F1BD3"/>
  </w:style>
  <w:style w:type="paragraph" w:customStyle="1" w:styleId="1210">
    <w:name w:val="第一级标题（自定义）121"/>
    <w:basedOn w:val="1"/>
    <w:next w:val="a"/>
    <w:rsid w:val="002F1BD3"/>
    <w:pPr>
      <w:spacing w:before="312" w:after="312"/>
    </w:pPr>
  </w:style>
  <w:style w:type="paragraph" w:customStyle="1" w:styleId="2211">
    <w:name w:val="首行缩进:  2 字符211"/>
    <w:aliases w:val="正文 + 宋体211"/>
    <w:basedOn w:val="a"/>
    <w:rsid w:val="002F1BD3"/>
    <w:pPr>
      <w:ind w:firstLineChars="200" w:firstLine="200"/>
    </w:pPr>
    <w:rPr>
      <w:rFonts w:cs="宋体"/>
      <w:szCs w:val="20"/>
    </w:rPr>
  </w:style>
  <w:style w:type="paragraph" w:customStyle="1" w:styleId="212345111">
    <w:name w:val="样式 标题 2+三号黑体左齐+三号黑体左齐1+三号黑体左齐2+三号黑体左齐3+三号黑体左齐4+三号黑体左齐5+三号...111"/>
    <w:basedOn w:val="2"/>
    <w:rsid w:val="002F1BD3"/>
    <w:pPr>
      <w:numPr>
        <w:ilvl w:val="0"/>
        <w:numId w:val="0"/>
      </w:numPr>
      <w:spacing w:before="156" w:after="156"/>
    </w:pPr>
    <w:rPr>
      <w:rFonts w:cs="宋体"/>
      <w:szCs w:val="20"/>
    </w:rPr>
  </w:style>
  <w:style w:type="paragraph" w:customStyle="1" w:styleId="07411">
    <w:name w:val="样式 首行缩进:  0.74 厘米11"/>
    <w:basedOn w:val="a"/>
    <w:rsid w:val="002F1BD3"/>
    <w:pPr>
      <w:ind w:firstLineChars="200" w:firstLine="200"/>
    </w:pPr>
    <w:rPr>
      <w:rFonts w:cs="宋体"/>
      <w:szCs w:val="20"/>
    </w:rPr>
  </w:style>
  <w:style w:type="paragraph" w:customStyle="1" w:styleId="BBB3">
    <w:name w:val="BBB3"/>
    <w:basedOn w:val="2"/>
    <w:rsid w:val="002F1BD3"/>
    <w:pPr>
      <w:numPr>
        <w:ilvl w:val="0"/>
        <w:numId w:val="0"/>
      </w:numPr>
      <w:spacing w:before="156" w:after="156"/>
    </w:pPr>
  </w:style>
  <w:style w:type="paragraph" w:customStyle="1" w:styleId="234">
    <w:name w:val="首行缩进2字符3"/>
    <w:basedOn w:val="a"/>
    <w:rsid w:val="002F1BD3"/>
    <w:pPr>
      <w:ind w:firstLineChars="200" w:firstLine="200"/>
    </w:pPr>
    <w:rPr>
      <w:rFonts w:cs="宋体"/>
      <w:szCs w:val="20"/>
    </w:rPr>
  </w:style>
  <w:style w:type="paragraph" w:customStyle="1" w:styleId="21234524">
    <w:name w:val="样式 标题 2+三号黑体左齐+三号黑体左齐1+三号黑体左齐2+三号黑体左齐3+三号黑体左齐4+三号黑体左齐5+三号...24"/>
    <w:basedOn w:val="2"/>
    <w:rsid w:val="002F1BD3"/>
    <w:pPr>
      <w:numPr>
        <w:ilvl w:val="0"/>
        <w:numId w:val="0"/>
      </w:numPr>
    </w:pPr>
    <w:rPr>
      <w:rFonts w:cs="宋体"/>
      <w:szCs w:val="20"/>
    </w:rPr>
  </w:style>
  <w:style w:type="paragraph" w:customStyle="1" w:styleId="21234533">
    <w:name w:val="样式 标题 2+三号黑体左齐+三号黑体左齐1+三号黑体左齐2+三号黑体左齐3+三号黑体左齐4+三号黑体左齐5+三号...33"/>
    <w:basedOn w:val="2"/>
    <w:rsid w:val="002F1BD3"/>
    <w:pPr>
      <w:numPr>
        <w:ilvl w:val="0"/>
        <w:numId w:val="0"/>
      </w:numPr>
    </w:pPr>
    <w:rPr>
      <w:rFonts w:cs="宋体"/>
      <w:szCs w:val="20"/>
    </w:rPr>
  </w:style>
  <w:style w:type="paragraph" w:customStyle="1" w:styleId="21234543">
    <w:name w:val="样式 标题 2+三号黑体左齐+三号黑体左齐1+三号黑体左齐2+三号黑体左齐3+三号黑体左齐4+三号黑体左齐5+三号...43"/>
    <w:basedOn w:val="2"/>
    <w:rsid w:val="002F1BD3"/>
    <w:pPr>
      <w:numPr>
        <w:ilvl w:val="0"/>
        <w:numId w:val="0"/>
      </w:numPr>
    </w:pPr>
    <w:rPr>
      <w:rFonts w:cs="宋体"/>
      <w:szCs w:val="20"/>
    </w:rPr>
  </w:style>
  <w:style w:type="paragraph" w:customStyle="1" w:styleId="21234553">
    <w:name w:val="样式 标题 2+三号黑体左齐+三号黑体左齐1+三号黑体左齐2+三号黑体左齐3+三号黑体左齐4+三号黑体左齐5+三号...53"/>
    <w:basedOn w:val="2"/>
    <w:rsid w:val="002F1BD3"/>
    <w:pPr>
      <w:numPr>
        <w:ilvl w:val="0"/>
        <w:numId w:val="0"/>
      </w:numPr>
    </w:pPr>
    <w:rPr>
      <w:rFonts w:cs="宋体"/>
      <w:szCs w:val="20"/>
    </w:rPr>
  </w:style>
  <w:style w:type="paragraph" w:customStyle="1" w:styleId="21234563">
    <w:name w:val="样式 标题 2+三号黑体左齐+三号黑体左齐1+三号黑体左齐2+三号黑体左齐3+三号黑体左齐4+三号黑体左齐5+三号...63"/>
    <w:basedOn w:val="2"/>
    <w:rsid w:val="002F1BD3"/>
    <w:pPr>
      <w:numPr>
        <w:ilvl w:val="0"/>
        <w:numId w:val="0"/>
      </w:numPr>
    </w:pPr>
    <w:rPr>
      <w:rFonts w:cs="宋体"/>
      <w:szCs w:val="20"/>
    </w:rPr>
  </w:style>
  <w:style w:type="paragraph" w:customStyle="1" w:styleId="11118">
    <w:name w:val="样式 标题 1+二号黑体居中 + 段前: 1 行 段后: 1 行18"/>
    <w:basedOn w:val="1"/>
    <w:rsid w:val="002F1BD3"/>
    <w:pPr>
      <w:spacing w:before="312" w:after="312"/>
    </w:pPr>
    <w:rPr>
      <w:rFonts w:cs="宋体"/>
      <w:szCs w:val="20"/>
    </w:rPr>
  </w:style>
  <w:style w:type="paragraph" w:customStyle="1" w:styleId="182">
    <w:name w:val="第一级标题18"/>
    <w:basedOn w:val="1"/>
    <w:rsid w:val="002F1BD3"/>
    <w:pPr>
      <w:spacing w:before="312" w:after="312"/>
    </w:pPr>
  </w:style>
  <w:style w:type="paragraph" w:customStyle="1" w:styleId="183">
    <w:name w:val="第一级标题（自定义）18"/>
    <w:basedOn w:val="1"/>
    <w:next w:val="a"/>
    <w:rsid w:val="002F1BD3"/>
    <w:pPr>
      <w:spacing w:before="312" w:after="312"/>
    </w:pPr>
  </w:style>
  <w:style w:type="paragraph" w:customStyle="1" w:styleId="Abstract18">
    <w:name w:val="Abstract+二号黑体居中18"/>
    <w:basedOn w:val="a"/>
    <w:rsid w:val="002F1BD3"/>
    <w:pPr>
      <w:spacing w:beforeLines="100" w:afterLines="100" w:line="240" w:lineRule="auto"/>
      <w:jc w:val="center"/>
      <w:outlineLvl w:val="0"/>
    </w:pPr>
    <w:rPr>
      <w:rFonts w:eastAsia="Times New Roman"/>
      <w:b/>
      <w:sz w:val="44"/>
      <w:szCs w:val="44"/>
    </w:rPr>
  </w:style>
  <w:style w:type="paragraph" w:customStyle="1" w:styleId="2105057">
    <w:name w:val="样式 标题 2+三号黑体左齐+三号黑体左齐1 + 段前: 0.5 行 段后: 0.5 行7"/>
    <w:basedOn w:val="2"/>
    <w:rsid w:val="002F1BD3"/>
    <w:pPr>
      <w:numPr>
        <w:ilvl w:val="0"/>
        <w:numId w:val="0"/>
      </w:numPr>
      <w:spacing w:before="156" w:after="156"/>
    </w:pPr>
    <w:rPr>
      <w:rFonts w:cs="宋体"/>
      <w:szCs w:val="20"/>
    </w:rPr>
  </w:style>
  <w:style w:type="paragraph" w:customStyle="1" w:styleId="184">
    <w:name w:val="声明+二号黑体居中18"/>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8">
    <w:name w:val="首行缩进:  2 字符18"/>
    <w:aliases w:val="正文 + 宋体18"/>
    <w:basedOn w:val="a"/>
    <w:rsid w:val="002F1BD3"/>
    <w:pPr>
      <w:ind w:firstLineChars="200" w:firstLine="200"/>
    </w:pPr>
    <w:rPr>
      <w:rFonts w:cs="宋体"/>
      <w:szCs w:val="20"/>
    </w:rPr>
  </w:style>
  <w:style w:type="paragraph" w:customStyle="1" w:styleId="185">
    <w:name w:val="摘要+二号黑体居中18"/>
    <w:basedOn w:val="a"/>
    <w:rsid w:val="002F1BD3"/>
    <w:pPr>
      <w:spacing w:beforeLines="100" w:afterLines="100" w:line="240" w:lineRule="auto"/>
      <w:jc w:val="center"/>
      <w:outlineLvl w:val="0"/>
    </w:pPr>
    <w:rPr>
      <w:rFonts w:eastAsia="黑体"/>
      <w:sz w:val="44"/>
      <w:szCs w:val="44"/>
    </w:rPr>
  </w:style>
  <w:style w:type="paragraph" w:customStyle="1" w:styleId="186">
    <w:name w:val="注18"/>
    <w:basedOn w:val="ac"/>
    <w:rsid w:val="002F1BD3"/>
    <w:pPr>
      <w:spacing w:line="300" w:lineRule="auto"/>
      <w:jc w:val="center"/>
    </w:pPr>
    <w:rPr>
      <w:rFonts w:ascii="宋体" w:eastAsia="宋体" w:hAnsi="宋体"/>
      <w:sz w:val="21"/>
      <w:szCs w:val="24"/>
    </w:rPr>
  </w:style>
  <w:style w:type="paragraph" w:customStyle="1" w:styleId="1181">
    <w:name w:val="题目处1+黑体居中占三行18"/>
    <w:basedOn w:val="a"/>
    <w:rsid w:val="002F1BD3"/>
    <w:pPr>
      <w:spacing w:beforeLines="100" w:afterLines="100" w:line="240" w:lineRule="auto"/>
      <w:jc w:val="center"/>
    </w:pPr>
    <w:rPr>
      <w:rFonts w:eastAsia="黑体"/>
      <w:sz w:val="44"/>
      <w:szCs w:val="44"/>
    </w:rPr>
  </w:style>
  <w:style w:type="paragraph" w:customStyle="1" w:styleId="Title118">
    <w:name w:val="Title118"/>
    <w:basedOn w:val="a"/>
    <w:rsid w:val="002F1BD3"/>
    <w:pPr>
      <w:spacing w:beforeLines="100" w:afterLines="100" w:line="240" w:lineRule="auto"/>
      <w:jc w:val="center"/>
    </w:pPr>
    <w:rPr>
      <w:rFonts w:eastAsia="Times New Roman"/>
      <w:b/>
      <w:bCs/>
      <w:sz w:val="44"/>
      <w:szCs w:val="44"/>
    </w:rPr>
  </w:style>
  <w:style w:type="paragraph" w:customStyle="1" w:styleId="2180">
    <w:name w:val="题目处2+ 三号宋体居中18"/>
    <w:basedOn w:val="a"/>
    <w:rsid w:val="002F1BD3"/>
    <w:pPr>
      <w:keepNext/>
      <w:keepLines/>
      <w:pageBreakBefore/>
      <w:spacing w:beforeLines="100" w:afterLines="100"/>
      <w:jc w:val="center"/>
    </w:pPr>
    <w:rPr>
      <w:rFonts w:eastAsia="黑体" w:cs="宋体"/>
      <w:sz w:val="32"/>
      <w:szCs w:val="20"/>
    </w:rPr>
  </w:style>
  <w:style w:type="paragraph" w:customStyle="1" w:styleId="Title2TimesNewRoman18">
    <w:name w:val="Title2+三号TimesNewRoman居中18"/>
    <w:basedOn w:val="21"/>
    <w:rsid w:val="002F1BD3"/>
    <w:pPr>
      <w:spacing w:line="240" w:lineRule="auto"/>
    </w:pPr>
    <w:rPr>
      <w:rFonts w:eastAsia="Times New Roman"/>
      <w:b/>
      <w:szCs w:val="32"/>
    </w:rPr>
  </w:style>
  <w:style w:type="paragraph" w:customStyle="1" w:styleId="187">
    <w:name w:val="专业18"/>
    <w:basedOn w:val="a"/>
    <w:rsid w:val="002F1BD3"/>
    <w:pPr>
      <w:keepNext/>
      <w:keepLines/>
      <w:pageBreakBefore/>
      <w:spacing w:beforeLines="120" w:afterLines="100" w:line="240" w:lineRule="auto"/>
      <w:jc w:val="left"/>
    </w:pPr>
    <w:rPr>
      <w:rFonts w:eastAsia="Times New Roman"/>
      <w:b/>
      <w:sz w:val="28"/>
    </w:rPr>
  </w:style>
  <w:style w:type="paragraph" w:customStyle="1" w:styleId="188">
    <w:name w:val="致谢+二号黑体居中18"/>
    <w:basedOn w:val="a"/>
    <w:rsid w:val="002F1BD3"/>
    <w:pPr>
      <w:keepNext/>
      <w:keepLines/>
      <w:pageBreakBefore/>
      <w:spacing w:beforeLines="100" w:afterLines="100" w:line="240" w:lineRule="auto"/>
      <w:jc w:val="center"/>
      <w:outlineLvl w:val="0"/>
    </w:pPr>
    <w:rPr>
      <w:rFonts w:eastAsia="黑体"/>
      <w:sz w:val="44"/>
    </w:rPr>
  </w:style>
  <w:style w:type="paragraph" w:customStyle="1" w:styleId="189">
    <w:name w:val="标注18"/>
    <w:basedOn w:val="ac"/>
    <w:rsid w:val="002F1BD3"/>
    <w:pPr>
      <w:jc w:val="right"/>
    </w:pPr>
    <w:rPr>
      <w:rFonts w:ascii="宋体" w:eastAsia="宋体" w:hAnsi="宋体"/>
      <w:sz w:val="24"/>
    </w:rPr>
  </w:style>
  <w:style w:type="paragraph" w:customStyle="1" w:styleId="MTDisplayEquation18">
    <w:name w:val="MTDisplayEquation18"/>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8a">
    <w:name w:val="第一级18"/>
    <w:basedOn w:val="1"/>
    <w:next w:val="a"/>
    <w:rsid w:val="002F1BD3"/>
  </w:style>
  <w:style w:type="paragraph" w:customStyle="1" w:styleId="1190">
    <w:name w:val="样式119"/>
    <w:basedOn w:val="1"/>
    <w:rsid w:val="002F1BD3"/>
    <w:pPr>
      <w:spacing w:beforeLines="200" w:afterLines="0" w:line="360" w:lineRule="auto"/>
    </w:pPr>
  </w:style>
  <w:style w:type="paragraph" w:customStyle="1" w:styleId="2181">
    <w:name w:val="样式218"/>
    <w:basedOn w:val="2"/>
    <w:next w:val="a"/>
    <w:rsid w:val="002F1BD3"/>
    <w:pPr>
      <w:numPr>
        <w:ilvl w:val="0"/>
        <w:numId w:val="0"/>
      </w:numPr>
      <w:spacing w:line="360" w:lineRule="auto"/>
    </w:pPr>
    <w:rPr>
      <w:rFonts w:ascii="宋体" w:hAnsi="宋体" w:cs="宋体"/>
      <w:kern w:val="0"/>
    </w:rPr>
  </w:style>
  <w:style w:type="paragraph" w:customStyle="1" w:styleId="318">
    <w:name w:val="样式318"/>
    <w:basedOn w:val="3"/>
    <w:next w:val="a"/>
    <w:rsid w:val="002F1BD3"/>
    <w:pPr>
      <w:numPr>
        <w:ilvl w:val="0"/>
        <w:numId w:val="0"/>
      </w:numPr>
      <w:spacing w:before="156" w:after="156" w:line="360" w:lineRule="auto"/>
    </w:pPr>
  </w:style>
  <w:style w:type="paragraph" w:customStyle="1" w:styleId="418">
    <w:name w:val="样式418"/>
    <w:basedOn w:val="2"/>
    <w:rsid w:val="002F1BD3"/>
    <w:pPr>
      <w:numPr>
        <w:ilvl w:val="0"/>
        <w:numId w:val="0"/>
      </w:numPr>
      <w:tabs>
        <w:tab w:val="num" w:pos="1320"/>
      </w:tabs>
      <w:ind w:left="1320" w:hanging="420"/>
    </w:pPr>
  </w:style>
  <w:style w:type="character" w:customStyle="1" w:styleId="3Char110">
    <w:name w:val="标题 3 Char11"/>
    <w:aliases w:val="+四号黑体左齐 Char11"/>
    <w:rsid w:val="002F1BD3"/>
    <w:rPr>
      <w:rFonts w:eastAsia="黑体"/>
      <w:sz w:val="28"/>
      <w:szCs w:val="28"/>
      <w:lang w:val="en-US" w:eastAsia="zh-CN" w:bidi="ar-SA"/>
    </w:rPr>
  </w:style>
  <w:style w:type="character" w:customStyle="1" w:styleId="3Char18">
    <w:name w:val="样式3 Char18"/>
    <w:basedOn w:val="30"/>
    <w:rsid w:val="002F1BD3"/>
    <w:rPr>
      <w:rFonts w:eastAsia="黑体"/>
      <w:sz w:val="28"/>
      <w:szCs w:val="28"/>
    </w:rPr>
  </w:style>
  <w:style w:type="character" w:customStyle="1" w:styleId="1Char11">
    <w:name w:val="标题 1 Char11"/>
    <w:aliases w:val="+二号黑体居中 Char11"/>
    <w:rsid w:val="002F1BD3"/>
    <w:rPr>
      <w:rFonts w:eastAsia="黑体"/>
      <w:snapToGrid w:val="0"/>
      <w:kern w:val="2"/>
      <w:sz w:val="44"/>
      <w:szCs w:val="44"/>
      <w:lang w:val="en-US" w:eastAsia="zh-CN" w:bidi="ar-SA"/>
    </w:rPr>
  </w:style>
  <w:style w:type="paragraph" w:customStyle="1" w:styleId="4e">
    <w:name w:val="样式 超链接 + (中文) 黑体 二号 自动设置 无下划线4"/>
    <w:basedOn w:val="afd"/>
    <w:next w:val="a"/>
    <w:rsid w:val="002F1BD3"/>
  </w:style>
  <w:style w:type="paragraph" w:customStyle="1" w:styleId="2050535">
    <w:name w:val="样式 标题 2+三号黑体左齐 + 段前: 0.5 行 段后: 0.5 行35"/>
    <w:basedOn w:val="2"/>
    <w:next w:val="a"/>
    <w:rsid w:val="002F1BD3"/>
    <w:pPr>
      <w:numPr>
        <w:ilvl w:val="0"/>
        <w:numId w:val="0"/>
      </w:numPr>
      <w:spacing w:before="156" w:after="156"/>
    </w:pPr>
    <w:rPr>
      <w:rFonts w:cs="宋体"/>
      <w:szCs w:val="20"/>
    </w:rPr>
  </w:style>
  <w:style w:type="paragraph" w:customStyle="1" w:styleId="20505117">
    <w:name w:val="样式 标题 2+三号黑体左齐 + 段前: 0.5 行 段后: 0.5 行117"/>
    <w:basedOn w:val="2"/>
    <w:rsid w:val="002F1BD3"/>
    <w:pPr>
      <w:numPr>
        <w:ilvl w:val="0"/>
        <w:numId w:val="0"/>
      </w:numPr>
    </w:pPr>
    <w:rPr>
      <w:rFonts w:cs="宋体"/>
      <w:szCs w:val="20"/>
    </w:rPr>
  </w:style>
  <w:style w:type="paragraph" w:customStyle="1" w:styleId="20505216">
    <w:name w:val="样式 标题 2+三号黑体左齐 + 段前: 0.5 行 段后: 0.5 行216"/>
    <w:basedOn w:val="2"/>
    <w:next w:val="a"/>
    <w:rsid w:val="002F1BD3"/>
    <w:pPr>
      <w:numPr>
        <w:ilvl w:val="0"/>
        <w:numId w:val="0"/>
      </w:numPr>
    </w:pPr>
    <w:rPr>
      <w:rFonts w:cs="宋体"/>
      <w:szCs w:val="20"/>
    </w:rPr>
  </w:style>
  <w:style w:type="paragraph" w:customStyle="1" w:styleId="235">
    <w:name w:val="第一级标题（自定义）23"/>
    <w:basedOn w:val="1"/>
    <w:next w:val="a"/>
    <w:rsid w:val="002F1BD3"/>
    <w:pPr>
      <w:spacing w:before="312" w:after="312"/>
    </w:pPr>
  </w:style>
  <w:style w:type="paragraph" w:customStyle="1" w:styleId="2230">
    <w:name w:val="首行缩进:  2 字符23"/>
    <w:aliases w:val="正文 + 宋体23"/>
    <w:basedOn w:val="a"/>
    <w:rsid w:val="002F1BD3"/>
    <w:pPr>
      <w:ind w:firstLineChars="200" w:firstLine="200"/>
    </w:pPr>
    <w:rPr>
      <w:rFonts w:cs="宋体"/>
      <w:szCs w:val="20"/>
    </w:rPr>
  </w:style>
  <w:style w:type="paragraph" w:customStyle="1" w:styleId="21234510">
    <w:name w:val="样式 标题 2+三号黑体左齐+三号黑体左齐1+三号黑体左齐2+三号黑体左齐3+三号黑体左齐4+三号黑体左齐5+三号...10"/>
    <w:basedOn w:val="2"/>
    <w:rsid w:val="002F1BD3"/>
    <w:pPr>
      <w:numPr>
        <w:ilvl w:val="0"/>
        <w:numId w:val="0"/>
      </w:numPr>
    </w:pPr>
    <w:rPr>
      <w:rFonts w:cs="宋体"/>
      <w:szCs w:val="20"/>
    </w:rPr>
  </w:style>
  <w:style w:type="paragraph" w:customStyle="1" w:styleId="31231146">
    <w:name w:val="样式 标题 3+四号黑体左齐+四号黑体左齐1+四号黑体左齐2+四号黑体左齐3+四号黑体左齐11+四号黑体左齐4+四...6"/>
    <w:basedOn w:val="3"/>
    <w:rsid w:val="002F1BD3"/>
    <w:pPr>
      <w:numPr>
        <w:ilvl w:val="0"/>
        <w:numId w:val="0"/>
      </w:numPr>
      <w:spacing w:before="156" w:after="156"/>
    </w:pPr>
    <w:rPr>
      <w:rFonts w:cs="宋体"/>
      <w:szCs w:val="20"/>
    </w:rPr>
  </w:style>
  <w:style w:type="paragraph" w:customStyle="1" w:styleId="21234516">
    <w:name w:val="样式 标题 2+三号黑体左齐+三号黑体左齐1+三号黑体左齐2+三号黑体左齐3+三号黑体左齐4+三号黑体左齐5+三号...16"/>
    <w:basedOn w:val="2"/>
    <w:rsid w:val="002F1BD3"/>
    <w:pPr>
      <w:numPr>
        <w:ilvl w:val="0"/>
        <w:numId w:val="0"/>
      </w:numPr>
      <w:spacing w:before="156" w:after="156"/>
    </w:pPr>
    <w:rPr>
      <w:rFonts w:cs="宋体"/>
      <w:szCs w:val="20"/>
    </w:rPr>
  </w:style>
  <w:style w:type="paragraph" w:customStyle="1" w:styleId="0747">
    <w:name w:val="样式 首行缩进:  0.74 厘米7"/>
    <w:basedOn w:val="a"/>
    <w:rsid w:val="002F1BD3"/>
    <w:pPr>
      <w:ind w:firstLineChars="200" w:firstLine="200"/>
    </w:pPr>
    <w:rPr>
      <w:rFonts w:cs="宋体"/>
      <w:szCs w:val="20"/>
    </w:rPr>
  </w:style>
  <w:style w:type="paragraph" w:customStyle="1" w:styleId="AAA7">
    <w:name w:val="AAA7"/>
    <w:basedOn w:val="afb"/>
    <w:rsid w:val="002F1BD3"/>
  </w:style>
  <w:style w:type="paragraph" w:customStyle="1" w:styleId="1220">
    <w:name w:val="第一级标题（自定义）122"/>
    <w:basedOn w:val="1"/>
    <w:next w:val="a"/>
    <w:rsid w:val="002F1BD3"/>
    <w:pPr>
      <w:spacing w:before="312" w:after="312"/>
    </w:pPr>
  </w:style>
  <w:style w:type="paragraph" w:customStyle="1" w:styleId="2212">
    <w:name w:val="首行缩进:  2 字符212"/>
    <w:aliases w:val="正文 + 宋体212"/>
    <w:basedOn w:val="a"/>
    <w:rsid w:val="002F1BD3"/>
    <w:pPr>
      <w:ind w:firstLineChars="200" w:firstLine="200"/>
    </w:pPr>
    <w:rPr>
      <w:rFonts w:cs="宋体"/>
      <w:szCs w:val="20"/>
    </w:rPr>
  </w:style>
  <w:style w:type="paragraph" w:customStyle="1" w:styleId="212345112">
    <w:name w:val="样式 标题 2+三号黑体左齐+三号黑体左齐1+三号黑体左齐2+三号黑体左齐3+三号黑体左齐4+三号黑体左齐5+三号...112"/>
    <w:basedOn w:val="2"/>
    <w:rsid w:val="002F1BD3"/>
    <w:pPr>
      <w:numPr>
        <w:ilvl w:val="0"/>
        <w:numId w:val="0"/>
      </w:numPr>
      <w:spacing w:before="156" w:after="156"/>
    </w:pPr>
    <w:rPr>
      <w:rFonts w:cs="宋体"/>
      <w:szCs w:val="20"/>
    </w:rPr>
  </w:style>
  <w:style w:type="paragraph" w:customStyle="1" w:styleId="07412">
    <w:name w:val="样式 首行缩进:  0.74 厘米12"/>
    <w:basedOn w:val="a"/>
    <w:rsid w:val="002F1BD3"/>
    <w:pPr>
      <w:ind w:firstLineChars="200" w:firstLine="200"/>
    </w:pPr>
    <w:rPr>
      <w:rFonts w:cs="宋体"/>
      <w:szCs w:val="20"/>
    </w:rPr>
  </w:style>
  <w:style w:type="paragraph" w:customStyle="1" w:styleId="BBB4">
    <w:name w:val="BBB4"/>
    <w:basedOn w:val="2"/>
    <w:rsid w:val="002F1BD3"/>
    <w:pPr>
      <w:numPr>
        <w:ilvl w:val="0"/>
        <w:numId w:val="0"/>
      </w:numPr>
      <w:spacing w:before="156" w:after="156"/>
    </w:pPr>
  </w:style>
  <w:style w:type="paragraph" w:customStyle="1" w:styleId="245">
    <w:name w:val="首行缩进2字符4"/>
    <w:basedOn w:val="a"/>
    <w:rsid w:val="002F1BD3"/>
    <w:pPr>
      <w:ind w:firstLineChars="200" w:firstLine="200"/>
    </w:pPr>
    <w:rPr>
      <w:rFonts w:cs="宋体"/>
      <w:szCs w:val="20"/>
    </w:rPr>
  </w:style>
  <w:style w:type="paragraph" w:customStyle="1" w:styleId="21234525">
    <w:name w:val="样式 标题 2+三号黑体左齐+三号黑体左齐1+三号黑体左齐2+三号黑体左齐3+三号黑体左齐4+三号黑体左齐5+三号...25"/>
    <w:basedOn w:val="2"/>
    <w:rsid w:val="002F1BD3"/>
    <w:pPr>
      <w:numPr>
        <w:ilvl w:val="0"/>
        <w:numId w:val="0"/>
      </w:numPr>
    </w:pPr>
    <w:rPr>
      <w:rFonts w:cs="宋体"/>
      <w:szCs w:val="20"/>
    </w:rPr>
  </w:style>
  <w:style w:type="paragraph" w:customStyle="1" w:styleId="21234534">
    <w:name w:val="样式 标题 2+三号黑体左齐+三号黑体左齐1+三号黑体左齐2+三号黑体左齐3+三号黑体左齐4+三号黑体左齐5+三号...34"/>
    <w:basedOn w:val="2"/>
    <w:rsid w:val="002F1BD3"/>
    <w:pPr>
      <w:numPr>
        <w:ilvl w:val="0"/>
        <w:numId w:val="0"/>
      </w:numPr>
    </w:pPr>
    <w:rPr>
      <w:rFonts w:cs="宋体"/>
      <w:szCs w:val="20"/>
    </w:rPr>
  </w:style>
  <w:style w:type="paragraph" w:customStyle="1" w:styleId="21234544">
    <w:name w:val="样式 标题 2+三号黑体左齐+三号黑体左齐1+三号黑体左齐2+三号黑体左齐3+三号黑体左齐4+三号黑体左齐5+三号...44"/>
    <w:basedOn w:val="2"/>
    <w:rsid w:val="002F1BD3"/>
    <w:pPr>
      <w:numPr>
        <w:ilvl w:val="0"/>
        <w:numId w:val="0"/>
      </w:numPr>
    </w:pPr>
    <w:rPr>
      <w:rFonts w:cs="宋体"/>
      <w:szCs w:val="20"/>
    </w:rPr>
  </w:style>
  <w:style w:type="paragraph" w:customStyle="1" w:styleId="21234554">
    <w:name w:val="样式 标题 2+三号黑体左齐+三号黑体左齐1+三号黑体左齐2+三号黑体左齐3+三号黑体左齐4+三号黑体左齐5+三号...54"/>
    <w:basedOn w:val="2"/>
    <w:rsid w:val="002F1BD3"/>
    <w:pPr>
      <w:numPr>
        <w:ilvl w:val="0"/>
        <w:numId w:val="0"/>
      </w:numPr>
    </w:pPr>
    <w:rPr>
      <w:rFonts w:cs="宋体"/>
      <w:szCs w:val="20"/>
    </w:rPr>
  </w:style>
  <w:style w:type="paragraph" w:customStyle="1" w:styleId="21234564">
    <w:name w:val="样式 标题 2+三号黑体左齐+三号黑体左齐1+三号黑体左齐2+三号黑体左齐3+三号黑体左齐4+三号黑体左齐5+三号...64"/>
    <w:basedOn w:val="2"/>
    <w:rsid w:val="002F1BD3"/>
    <w:pPr>
      <w:numPr>
        <w:ilvl w:val="0"/>
        <w:numId w:val="0"/>
      </w:numPr>
    </w:pPr>
    <w:rPr>
      <w:rFonts w:cs="宋体"/>
      <w:szCs w:val="20"/>
    </w:rPr>
  </w:style>
  <w:style w:type="paragraph" w:customStyle="1" w:styleId="8a">
    <w:name w:val="公式8"/>
    <w:basedOn w:val="ac"/>
    <w:autoRedefine/>
    <w:rsid w:val="002F1BD3"/>
    <w:pPr>
      <w:tabs>
        <w:tab w:val="left" w:pos="7200"/>
      </w:tabs>
      <w:ind w:left="420" w:firstLine="400"/>
    </w:pPr>
  </w:style>
  <w:style w:type="paragraph" w:customStyle="1" w:styleId="253">
    <w:name w:val="公式25"/>
    <w:basedOn w:val="aff0"/>
    <w:autoRedefine/>
    <w:rsid w:val="002F1BD3"/>
    <w:pPr>
      <w:textAlignment w:val="baseline"/>
    </w:pPr>
  </w:style>
  <w:style w:type="character" w:customStyle="1" w:styleId="Char8">
    <w:name w:val="题注 Char8"/>
    <w:rsid w:val="002F1BD3"/>
    <w:rPr>
      <w:rFonts w:ascii="Arial" w:eastAsia="黑体" w:hAnsi="Arial" w:cs="Arial"/>
      <w:kern w:val="2"/>
      <w:lang w:val="en-US" w:eastAsia="zh-CN" w:bidi="ar-SA"/>
    </w:rPr>
  </w:style>
  <w:style w:type="character" w:customStyle="1" w:styleId="Char70">
    <w:name w:val="公式 Char7"/>
    <w:basedOn w:val="ae"/>
    <w:rsid w:val="002F1BD3"/>
    <w:rPr>
      <w:rFonts w:ascii="Arial" w:eastAsia="黑体" w:hAnsi="Arial" w:cs="Arial"/>
      <w:kern w:val="2"/>
      <w:lang w:val="en-US" w:eastAsia="zh-CN" w:bidi="ar-SA"/>
    </w:rPr>
  </w:style>
  <w:style w:type="character" w:customStyle="1" w:styleId="2Char50">
    <w:name w:val="公式2 Char5"/>
    <w:basedOn w:val="Char"/>
    <w:rsid w:val="002F1BD3"/>
    <w:rPr>
      <w:rFonts w:ascii="Arial" w:eastAsia="黑体" w:hAnsi="Arial" w:cs="Arial"/>
      <w:kern w:val="2"/>
      <w:lang w:val="en-US" w:eastAsia="zh-CN" w:bidi="ar-SA"/>
    </w:rPr>
  </w:style>
  <w:style w:type="paragraph" w:customStyle="1" w:styleId="1200">
    <w:name w:val="样式120"/>
    <w:basedOn w:val="1"/>
    <w:rsid w:val="002F1BD3"/>
    <w:pPr>
      <w:spacing w:beforeLines="200" w:afterLines="0" w:line="360" w:lineRule="auto"/>
    </w:pPr>
  </w:style>
  <w:style w:type="paragraph" w:customStyle="1" w:styleId="Abstract19">
    <w:name w:val="Abstract+二号黑体居中19"/>
    <w:basedOn w:val="a"/>
    <w:rsid w:val="002F1BD3"/>
    <w:pPr>
      <w:spacing w:beforeLines="100" w:afterLines="100" w:line="240" w:lineRule="auto"/>
      <w:jc w:val="center"/>
      <w:outlineLvl w:val="0"/>
    </w:pPr>
    <w:rPr>
      <w:rFonts w:eastAsia="Times New Roman"/>
      <w:b/>
      <w:sz w:val="44"/>
      <w:szCs w:val="44"/>
    </w:rPr>
  </w:style>
  <w:style w:type="paragraph" w:customStyle="1" w:styleId="192">
    <w:name w:val="声明+二号黑体居中19"/>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9">
    <w:name w:val="首行缩进:  2 字符19"/>
    <w:aliases w:val="正文 + 宋体19"/>
    <w:basedOn w:val="a"/>
    <w:rsid w:val="002F1BD3"/>
    <w:pPr>
      <w:ind w:firstLineChars="200" w:firstLine="200"/>
    </w:pPr>
    <w:rPr>
      <w:rFonts w:cs="宋体"/>
      <w:szCs w:val="20"/>
    </w:rPr>
  </w:style>
  <w:style w:type="paragraph" w:customStyle="1" w:styleId="193">
    <w:name w:val="摘要+二号黑体居中19"/>
    <w:basedOn w:val="a"/>
    <w:rsid w:val="002F1BD3"/>
    <w:pPr>
      <w:spacing w:beforeLines="100" w:afterLines="100" w:line="240" w:lineRule="auto"/>
      <w:jc w:val="center"/>
      <w:outlineLvl w:val="0"/>
    </w:pPr>
    <w:rPr>
      <w:rFonts w:eastAsia="黑体"/>
      <w:sz w:val="44"/>
      <w:szCs w:val="44"/>
    </w:rPr>
  </w:style>
  <w:style w:type="paragraph" w:customStyle="1" w:styleId="194">
    <w:name w:val="注19"/>
    <w:basedOn w:val="ac"/>
    <w:rsid w:val="002F1BD3"/>
    <w:pPr>
      <w:spacing w:line="300" w:lineRule="auto"/>
      <w:jc w:val="center"/>
    </w:pPr>
    <w:rPr>
      <w:rFonts w:ascii="宋体" w:eastAsia="宋体" w:hAnsi="宋体"/>
      <w:sz w:val="21"/>
      <w:szCs w:val="24"/>
    </w:rPr>
  </w:style>
  <w:style w:type="paragraph" w:customStyle="1" w:styleId="1191">
    <w:name w:val="题目处1+黑体居中占三行19"/>
    <w:basedOn w:val="a"/>
    <w:rsid w:val="002F1BD3"/>
    <w:pPr>
      <w:spacing w:beforeLines="100" w:afterLines="100" w:line="240" w:lineRule="auto"/>
      <w:jc w:val="center"/>
    </w:pPr>
    <w:rPr>
      <w:rFonts w:eastAsia="黑体"/>
      <w:sz w:val="44"/>
      <w:szCs w:val="44"/>
    </w:rPr>
  </w:style>
  <w:style w:type="paragraph" w:customStyle="1" w:styleId="Title119">
    <w:name w:val="Title119"/>
    <w:basedOn w:val="a"/>
    <w:rsid w:val="002F1BD3"/>
    <w:pPr>
      <w:spacing w:beforeLines="100" w:afterLines="100" w:line="240" w:lineRule="auto"/>
      <w:jc w:val="center"/>
    </w:pPr>
    <w:rPr>
      <w:rFonts w:eastAsia="Times New Roman"/>
      <w:b/>
      <w:bCs/>
      <w:sz w:val="44"/>
      <w:szCs w:val="44"/>
    </w:rPr>
  </w:style>
  <w:style w:type="paragraph" w:customStyle="1" w:styleId="2190">
    <w:name w:val="题目处2+ 三号宋体居中19"/>
    <w:basedOn w:val="a"/>
    <w:rsid w:val="002F1BD3"/>
    <w:pPr>
      <w:keepNext/>
      <w:keepLines/>
      <w:pageBreakBefore/>
      <w:spacing w:beforeLines="100" w:afterLines="100"/>
      <w:jc w:val="center"/>
    </w:pPr>
    <w:rPr>
      <w:rFonts w:eastAsia="黑体" w:cs="宋体"/>
      <w:sz w:val="32"/>
      <w:szCs w:val="20"/>
    </w:rPr>
  </w:style>
  <w:style w:type="paragraph" w:customStyle="1" w:styleId="Title2TimesNewRoman19">
    <w:name w:val="Title2+三号TimesNewRoman居中19"/>
    <w:basedOn w:val="21"/>
    <w:rsid w:val="002F1BD3"/>
    <w:pPr>
      <w:spacing w:line="240" w:lineRule="auto"/>
    </w:pPr>
    <w:rPr>
      <w:rFonts w:eastAsia="Times New Roman"/>
      <w:b/>
      <w:szCs w:val="32"/>
    </w:rPr>
  </w:style>
  <w:style w:type="paragraph" w:customStyle="1" w:styleId="195">
    <w:name w:val="专业19"/>
    <w:basedOn w:val="a"/>
    <w:rsid w:val="002F1BD3"/>
    <w:pPr>
      <w:keepNext/>
      <w:keepLines/>
      <w:pageBreakBefore/>
      <w:spacing w:beforeLines="120" w:afterLines="100" w:line="240" w:lineRule="auto"/>
      <w:jc w:val="left"/>
    </w:pPr>
    <w:rPr>
      <w:rFonts w:eastAsia="Times New Roman"/>
      <w:b/>
      <w:sz w:val="28"/>
    </w:rPr>
  </w:style>
  <w:style w:type="paragraph" w:customStyle="1" w:styleId="196">
    <w:name w:val="致谢+二号黑体居中19"/>
    <w:basedOn w:val="a"/>
    <w:rsid w:val="002F1BD3"/>
    <w:pPr>
      <w:keepNext/>
      <w:keepLines/>
      <w:pageBreakBefore/>
      <w:spacing w:beforeLines="100" w:afterLines="100" w:line="240" w:lineRule="auto"/>
      <w:jc w:val="center"/>
      <w:outlineLvl w:val="0"/>
    </w:pPr>
    <w:rPr>
      <w:rFonts w:eastAsia="黑体"/>
      <w:sz w:val="44"/>
    </w:rPr>
  </w:style>
  <w:style w:type="paragraph" w:customStyle="1" w:styleId="197">
    <w:name w:val="标注19"/>
    <w:basedOn w:val="ac"/>
    <w:rsid w:val="002F1BD3"/>
    <w:pPr>
      <w:jc w:val="right"/>
    </w:pPr>
    <w:rPr>
      <w:rFonts w:ascii="宋体" w:eastAsia="宋体" w:hAnsi="宋体"/>
      <w:sz w:val="24"/>
    </w:rPr>
  </w:style>
  <w:style w:type="paragraph" w:customStyle="1" w:styleId="MTDisplayEquation19">
    <w:name w:val="MTDisplayEquation19"/>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98">
    <w:name w:val="第一级19"/>
    <w:basedOn w:val="1"/>
    <w:next w:val="a"/>
    <w:rsid w:val="002F1BD3"/>
  </w:style>
  <w:style w:type="paragraph" w:customStyle="1" w:styleId="2191">
    <w:name w:val="样式219"/>
    <w:basedOn w:val="2"/>
    <w:next w:val="a"/>
    <w:rsid w:val="002F1BD3"/>
    <w:pPr>
      <w:numPr>
        <w:ilvl w:val="0"/>
        <w:numId w:val="0"/>
      </w:numPr>
      <w:spacing w:line="360" w:lineRule="auto"/>
    </w:pPr>
    <w:rPr>
      <w:rFonts w:ascii="宋体" w:hAnsi="宋体" w:cs="宋体"/>
      <w:kern w:val="0"/>
    </w:rPr>
  </w:style>
  <w:style w:type="paragraph" w:customStyle="1" w:styleId="319">
    <w:name w:val="样式319"/>
    <w:basedOn w:val="3"/>
    <w:next w:val="a"/>
    <w:rsid w:val="002F1BD3"/>
    <w:pPr>
      <w:numPr>
        <w:ilvl w:val="0"/>
        <w:numId w:val="0"/>
      </w:numPr>
      <w:spacing w:before="156" w:after="156" w:line="360" w:lineRule="auto"/>
    </w:pPr>
  </w:style>
  <w:style w:type="paragraph" w:customStyle="1" w:styleId="419">
    <w:name w:val="样式419"/>
    <w:basedOn w:val="2"/>
    <w:rsid w:val="002F1BD3"/>
    <w:pPr>
      <w:numPr>
        <w:ilvl w:val="0"/>
        <w:numId w:val="0"/>
      </w:numPr>
      <w:tabs>
        <w:tab w:val="num" w:pos="1620"/>
      </w:tabs>
      <w:ind w:leftChars="600" w:left="1620" w:hangingChars="200" w:hanging="360"/>
    </w:pPr>
  </w:style>
  <w:style w:type="character" w:customStyle="1" w:styleId="3Char120">
    <w:name w:val="标题 3 Char12"/>
    <w:aliases w:val="+四号黑体左齐 Char12"/>
    <w:rsid w:val="002F1BD3"/>
    <w:rPr>
      <w:rFonts w:eastAsia="黑体"/>
      <w:sz w:val="28"/>
      <w:szCs w:val="28"/>
      <w:lang w:val="en-US" w:eastAsia="zh-CN" w:bidi="ar-SA"/>
    </w:rPr>
  </w:style>
  <w:style w:type="character" w:customStyle="1" w:styleId="3Char19">
    <w:name w:val="样式3 Char19"/>
    <w:basedOn w:val="30"/>
    <w:rsid w:val="002F1BD3"/>
    <w:rPr>
      <w:rFonts w:eastAsia="黑体"/>
      <w:sz w:val="28"/>
      <w:szCs w:val="28"/>
    </w:rPr>
  </w:style>
  <w:style w:type="character" w:customStyle="1" w:styleId="1Char12">
    <w:name w:val="标题 1 Char12"/>
    <w:aliases w:val="+二号黑体居中 Char12"/>
    <w:rsid w:val="002F1BD3"/>
    <w:rPr>
      <w:rFonts w:eastAsia="黑体"/>
      <w:snapToGrid w:val="0"/>
      <w:kern w:val="2"/>
      <w:sz w:val="44"/>
      <w:szCs w:val="44"/>
      <w:lang w:val="en-US" w:eastAsia="zh-CN" w:bidi="ar-SA"/>
    </w:rPr>
  </w:style>
  <w:style w:type="paragraph" w:customStyle="1" w:styleId="2050536">
    <w:name w:val="样式 标题 2+三号黑体左齐 + 段前: 0.5 行 段后: 0.5 行36"/>
    <w:basedOn w:val="2"/>
    <w:next w:val="a"/>
    <w:rsid w:val="002F1BD3"/>
    <w:pPr>
      <w:numPr>
        <w:ilvl w:val="0"/>
        <w:numId w:val="0"/>
      </w:numPr>
      <w:spacing w:before="156" w:after="156"/>
    </w:pPr>
    <w:rPr>
      <w:rFonts w:cs="宋体"/>
      <w:szCs w:val="20"/>
    </w:rPr>
  </w:style>
  <w:style w:type="paragraph" w:customStyle="1" w:styleId="550">
    <w:name w:val="样式55"/>
    <w:basedOn w:val="1"/>
    <w:rsid w:val="002F1BD3"/>
    <w:pPr>
      <w:tabs>
        <w:tab w:val="num" w:pos="780"/>
      </w:tabs>
      <w:ind w:leftChars="200" w:left="780" w:hangingChars="200" w:hanging="360"/>
    </w:pPr>
    <w:rPr>
      <w:rFonts w:ascii="Arial" w:hAnsi="Arial" w:cs="Arial"/>
      <w:b/>
      <w:bCs/>
    </w:rPr>
  </w:style>
  <w:style w:type="paragraph" w:customStyle="1" w:styleId="305055">
    <w:name w:val="样式 标题 3+四号黑体左齐 + 段前: 0.5 行 段后: 0.5 行5"/>
    <w:basedOn w:val="3"/>
    <w:rsid w:val="002F1BD3"/>
    <w:pPr>
      <w:numPr>
        <w:ilvl w:val="0"/>
        <w:numId w:val="0"/>
      </w:numPr>
      <w:spacing w:before="156" w:after="156"/>
    </w:pPr>
    <w:rPr>
      <w:rFonts w:cs="宋体"/>
      <w:szCs w:val="20"/>
    </w:rPr>
  </w:style>
  <w:style w:type="paragraph" w:customStyle="1" w:styleId="11119">
    <w:name w:val="样式 标题 1+二号黑体居中 + 段前: 1 行 段后: 1 行19"/>
    <w:basedOn w:val="1"/>
    <w:rsid w:val="002F1BD3"/>
    <w:pPr>
      <w:spacing w:before="312" w:after="312"/>
    </w:pPr>
    <w:rPr>
      <w:rFonts w:cs="宋体"/>
      <w:szCs w:val="20"/>
    </w:rPr>
  </w:style>
  <w:style w:type="paragraph" w:customStyle="1" w:styleId="199">
    <w:name w:val="第一级标题19"/>
    <w:basedOn w:val="1"/>
    <w:rsid w:val="002F1BD3"/>
    <w:pPr>
      <w:spacing w:before="312" w:after="312"/>
    </w:pPr>
  </w:style>
  <w:style w:type="paragraph" w:customStyle="1" w:styleId="19a">
    <w:name w:val="第一级标题（自定义）19"/>
    <w:basedOn w:val="1"/>
    <w:next w:val="a"/>
    <w:rsid w:val="002F1BD3"/>
    <w:pPr>
      <w:spacing w:before="312" w:after="312"/>
    </w:pPr>
  </w:style>
  <w:style w:type="paragraph" w:customStyle="1" w:styleId="20505118">
    <w:name w:val="样式 标题 2+三号黑体左齐 + 段前: 0.5 行 段后: 0.5 行118"/>
    <w:basedOn w:val="2"/>
    <w:rsid w:val="002F1BD3"/>
    <w:pPr>
      <w:numPr>
        <w:ilvl w:val="0"/>
        <w:numId w:val="0"/>
      </w:numPr>
    </w:pPr>
    <w:rPr>
      <w:rFonts w:cs="宋体"/>
      <w:szCs w:val="20"/>
    </w:rPr>
  </w:style>
  <w:style w:type="paragraph" w:customStyle="1" w:styleId="20505217">
    <w:name w:val="样式 标题 2+三号黑体左齐 + 段前: 0.5 行 段后: 0.5 行217"/>
    <w:basedOn w:val="2"/>
    <w:next w:val="a"/>
    <w:rsid w:val="002F1BD3"/>
    <w:pPr>
      <w:numPr>
        <w:ilvl w:val="0"/>
        <w:numId w:val="0"/>
      </w:numPr>
    </w:pPr>
    <w:rPr>
      <w:rFonts w:cs="宋体"/>
      <w:szCs w:val="20"/>
    </w:rPr>
  </w:style>
  <w:style w:type="paragraph" w:customStyle="1" w:styleId="320">
    <w:name w:val="公式32"/>
    <w:basedOn w:val="ac"/>
    <w:autoRedefine/>
    <w:rsid w:val="002F1BD3"/>
    <w:pPr>
      <w:tabs>
        <w:tab w:val="center" w:pos="4140"/>
        <w:tab w:val="right" w:pos="8100"/>
      </w:tabs>
      <w:ind w:left="420" w:firstLine="400"/>
    </w:pPr>
  </w:style>
  <w:style w:type="character" w:customStyle="1" w:styleId="2Char22">
    <w:name w:val="公式2 Char22"/>
    <w:basedOn w:val="Char"/>
    <w:rsid w:val="002F1BD3"/>
    <w:rPr>
      <w:rFonts w:ascii="Arial" w:eastAsia="黑体" w:hAnsi="Arial" w:cs="Arial"/>
      <w:kern w:val="2"/>
      <w:lang w:val="en-US" w:eastAsia="zh-CN" w:bidi="ar-SA"/>
    </w:rPr>
  </w:style>
  <w:style w:type="paragraph" w:customStyle="1" w:styleId="2050582">
    <w:name w:val="样式 标题 2+三号黑体左齐 + 段前: 0.5 行 段后: 0.5 行82"/>
    <w:basedOn w:val="2"/>
    <w:next w:val="a"/>
    <w:rsid w:val="002F1BD3"/>
    <w:pPr>
      <w:numPr>
        <w:ilvl w:val="0"/>
        <w:numId w:val="0"/>
      </w:numPr>
      <w:spacing w:before="156" w:after="156"/>
    </w:pPr>
    <w:rPr>
      <w:rFonts w:cs="宋体"/>
      <w:szCs w:val="20"/>
    </w:rPr>
  </w:style>
  <w:style w:type="paragraph" w:customStyle="1" w:styleId="512">
    <w:name w:val="样式512"/>
    <w:basedOn w:val="1"/>
    <w:rsid w:val="002F1BD3"/>
    <w:pPr>
      <w:tabs>
        <w:tab w:val="num" w:pos="780"/>
      </w:tabs>
      <w:ind w:leftChars="200" w:left="780" w:hangingChars="200" w:hanging="360"/>
    </w:pPr>
    <w:rPr>
      <w:rFonts w:ascii="Arial" w:hAnsi="Arial" w:cs="Arial"/>
      <w:b/>
      <w:bCs/>
    </w:rPr>
  </w:style>
  <w:style w:type="paragraph" w:customStyle="1" w:styleId="3050512">
    <w:name w:val="样式 标题 3+四号黑体左齐 + 段前: 0.5 行 段后: 0.5 行12"/>
    <w:basedOn w:val="3"/>
    <w:rsid w:val="002F1BD3"/>
    <w:pPr>
      <w:numPr>
        <w:ilvl w:val="0"/>
        <w:numId w:val="0"/>
      </w:numPr>
      <w:spacing w:before="156" w:after="156"/>
    </w:pPr>
    <w:rPr>
      <w:rFonts w:cs="宋体"/>
      <w:szCs w:val="20"/>
    </w:rPr>
  </w:style>
  <w:style w:type="paragraph" w:customStyle="1" w:styleId="21234517">
    <w:name w:val="样式 标题 2+三号黑体左齐+三号黑体左齐1+三号黑体左齐2+三号黑体左齐3+三号黑体左齐4+三号黑体左齐5+三号...17"/>
    <w:basedOn w:val="2"/>
    <w:rsid w:val="002F1BD3"/>
    <w:pPr>
      <w:numPr>
        <w:ilvl w:val="0"/>
        <w:numId w:val="0"/>
      </w:numPr>
    </w:pPr>
    <w:rPr>
      <w:rFonts w:cs="宋体"/>
      <w:szCs w:val="20"/>
    </w:rPr>
  </w:style>
  <w:style w:type="paragraph" w:customStyle="1" w:styleId="31231147">
    <w:name w:val="样式 标题 3+四号黑体左齐+四号黑体左齐1+四号黑体左齐2+四号黑体左齐3+四号黑体左齐11+四号黑体左齐4+四...7"/>
    <w:basedOn w:val="3"/>
    <w:rsid w:val="002F1BD3"/>
    <w:pPr>
      <w:numPr>
        <w:ilvl w:val="0"/>
        <w:numId w:val="0"/>
      </w:numPr>
      <w:spacing w:before="156" w:after="156"/>
    </w:pPr>
    <w:rPr>
      <w:rFonts w:cs="宋体"/>
      <w:szCs w:val="20"/>
    </w:rPr>
  </w:style>
  <w:style w:type="paragraph" w:customStyle="1" w:styleId="21234518">
    <w:name w:val="样式 标题 2+三号黑体左齐+三号黑体左齐1+三号黑体左齐2+三号黑体左齐3+三号黑体左齐4+三号黑体左齐5+三号...18"/>
    <w:basedOn w:val="2"/>
    <w:rsid w:val="002F1BD3"/>
    <w:pPr>
      <w:numPr>
        <w:ilvl w:val="0"/>
        <w:numId w:val="0"/>
      </w:numPr>
      <w:spacing w:before="156" w:after="156"/>
    </w:pPr>
    <w:rPr>
      <w:rFonts w:cs="宋体"/>
      <w:szCs w:val="20"/>
    </w:rPr>
  </w:style>
  <w:style w:type="paragraph" w:customStyle="1" w:styleId="0748">
    <w:name w:val="样式 首行缩进:  0.74 厘米8"/>
    <w:basedOn w:val="a"/>
    <w:rsid w:val="002F1BD3"/>
    <w:pPr>
      <w:ind w:firstLineChars="200" w:firstLine="200"/>
    </w:pPr>
    <w:rPr>
      <w:rFonts w:cs="宋体"/>
      <w:szCs w:val="20"/>
    </w:rPr>
  </w:style>
  <w:style w:type="paragraph" w:customStyle="1" w:styleId="420">
    <w:name w:val="公式42"/>
    <w:basedOn w:val="ac"/>
    <w:autoRedefine/>
    <w:rsid w:val="002F1BD3"/>
    <w:pPr>
      <w:tabs>
        <w:tab w:val="left" w:pos="1080"/>
      </w:tabs>
      <w:ind w:left="420"/>
    </w:pPr>
  </w:style>
  <w:style w:type="paragraph" w:customStyle="1" w:styleId="12b">
    <w:name w:val="带公式的正文12"/>
    <w:basedOn w:val="a"/>
    <w:autoRedefine/>
    <w:rsid w:val="002F1BD3"/>
    <w:pPr>
      <w:spacing w:line="489" w:lineRule="exact"/>
      <w:ind w:firstLineChars="200" w:firstLine="200"/>
    </w:pPr>
  </w:style>
  <w:style w:type="paragraph" w:customStyle="1" w:styleId="2123">
    <w:name w:val="样式 首行缩进:  2 字符12"/>
    <w:basedOn w:val="a"/>
    <w:autoRedefine/>
    <w:rsid w:val="002F1BD3"/>
    <w:pPr>
      <w:ind w:firstLine="200"/>
    </w:pPr>
    <w:rPr>
      <w:rFonts w:cs="宋体"/>
      <w:szCs w:val="20"/>
    </w:rPr>
  </w:style>
  <w:style w:type="paragraph" w:customStyle="1" w:styleId="2124">
    <w:name w:val="样式 带公式的正文 + 首行缩进:  2 字符12"/>
    <w:basedOn w:val="a"/>
    <w:autoRedefine/>
    <w:rsid w:val="002F1BD3"/>
    <w:pPr>
      <w:ind w:firstLine="480"/>
    </w:pPr>
    <w:rPr>
      <w:rFonts w:cs="宋体"/>
      <w:szCs w:val="20"/>
    </w:rPr>
  </w:style>
  <w:style w:type="paragraph" w:customStyle="1" w:styleId="21234526">
    <w:name w:val="样式 标题 2+三号黑体左齐+三号黑体左齐1+三号黑体左齐2+三号黑体左齐3+三号黑体左齐4+三号黑体左齐5+三号...26"/>
    <w:basedOn w:val="2"/>
    <w:rsid w:val="002F1BD3"/>
    <w:pPr>
      <w:numPr>
        <w:ilvl w:val="0"/>
        <w:numId w:val="0"/>
      </w:numPr>
    </w:pPr>
    <w:rPr>
      <w:rFonts w:cs="宋体"/>
      <w:szCs w:val="20"/>
    </w:rPr>
  </w:style>
  <w:style w:type="paragraph" w:customStyle="1" w:styleId="312311412">
    <w:name w:val="样式 标题 3+四号黑体左齐+四号黑体左齐1+四号黑体左齐2+四号黑体左齐3+四号黑体左齐11+四号黑体左齐4+四...12"/>
    <w:basedOn w:val="3"/>
    <w:rsid w:val="002F1BD3"/>
    <w:pPr>
      <w:numPr>
        <w:ilvl w:val="0"/>
        <w:numId w:val="0"/>
      </w:numPr>
      <w:tabs>
        <w:tab w:val="num" w:pos="1620"/>
      </w:tabs>
      <w:ind w:leftChars="600" w:left="1620" w:hangingChars="200" w:hanging="360"/>
    </w:pPr>
    <w:rPr>
      <w:rFonts w:cs="宋体"/>
      <w:szCs w:val="20"/>
    </w:rPr>
  </w:style>
  <w:style w:type="paragraph" w:customStyle="1" w:styleId="1f3">
    <w:name w:val="图表格式1"/>
    <w:basedOn w:val="ac"/>
    <w:rsid w:val="002F1BD3"/>
    <w:pPr>
      <w:ind w:firstLine="420"/>
      <w:jc w:val="center"/>
    </w:pPr>
    <w:rPr>
      <w:rFonts w:ascii="宋体" w:eastAsia="宋体" w:hAnsi="宋体" w:cs="宋体"/>
      <w:sz w:val="21"/>
    </w:rPr>
  </w:style>
  <w:style w:type="paragraph" w:customStyle="1" w:styleId="AAA8">
    <w:name w:val="AAA8"/>
    <w:basedOn w:val="afb"/>
    <w:rsid w:val="002F1BD3"/>
  </w:style>
  <w:style w:type="paragraph" w:customStyle="1" w:styleId="TextofReference11">
    <w:name w:val="Text of Reference 11"/>
    <w:basedOn w:val="a"/>
    <w:next w:val="a"/>
    <w:rsid w:val="002F1BD3"/>
    <w:pPr>
      <w:autoSpaceDE w:val="0"/>
      <w:autoSpaceDN w:val="0"/>
      <w:snapToGrid/>
      <w:spacing w:line="240" w:lineRule="auto"/>
      <w:jc w:val="left"/>
      <w:textAlignment w:val="auto"/>
    </w:pPr>
    <w:rPr>
      <w:kern w:val="0"/>
    </w:rPr>
  </w:style>
  <w:style w:type="paragraph" w:customStyle="1" w:styleId="BBB5">
    <w:name w:val="BBB5"/>
    <w:basedOn w:val="2"/>
    <w:rsid w:val="002F1BD3"/>
    <w:pPr>
      <w:numPr>
        <w:ilvl w:val="0"/>
        <w:numId w:val="0"/>
      </w:numPr>
      <w:spacing w:before="156" w:after="156"/>
    </w:pPr>
  </w:style>
  <w:style w:type="paragraph" w:customStyle="1" w:styleId="254">
    <w:name w:val="首行缩进2字符5"/>
    <w:basedOn w:val="a"/>
    <w:rsid w:val="002F1BD3"/>
    <w:pPr>
      <w:ind w:firstLineChars="200" w:firstLine="200"/>
    </w:pPr>
    <w:rPr>
      <w:rFonts w:cs="宋体"/>
      <w:szCs w:val="20"/>
    </w:rPr>
  </w:style>
  <w:style w:type="paragraph" w:customStyle="1" w:styleId="21234535">
    <w:name w:val="样式 标题 2+三号黑体左齐+三号黑体左齐1+三号黑体左齐2+三号黑体左齐3+三号黑体左齐4+三号黑体左齐5+三号...35"/>
    <w:basedOn w:val="2"/>
    <w:rsid w:val="002F1BD3"/>
    <w:pPr>
      <w:numPr>
        <w:ilvl w:val="0"/>
        <w:numId w:val="0"/>
      </w:numPr>
    </w:pPr>
    <w:rPr>
      <w:rFonts w:cs="宋体"/>
      <w:szCs w:val="20"/>
    </w:rPr>
  </w:style>
  <w:style w:type="paragraph" w:customStyle="1" w:styleId="21234545">
    <w:name w:val="样式 标题 2+三号黑体左齐+三号黑体左齐1+三号黑体左齐2+三号黑体左齐3+三号黑体左齐4+三号黑体左齐5+三号...45"/>
    <w:basedOn w:val="2"/>
    <w:rsid w:val="002F1BD3"/>
    <w:pPr>
      <w:numPr>
        <w:ilvl w:val="0"/>
        <w:numId w:val="0"/>
      </w:numPr>
    </w:pPr>
    <w:rPr>
      <w:rFonts w:cs="宋体"/>
      <w:szCs w:val="20"/>
    </w:rPr>
  </w:style>
  <w:style w:type="paragraph" w:customStyle="1" w:styleId="21234555">
    <w:name w:val="样式 标题 2+三号黑体左齐+三号黑体左齐1+三号黑体左齐2+三号黑体左齐3+三号黑体左齐4+三号黑体左齐5+三号...55"/>
    <w:basedOn w:val="2"/>
    <w:rsid w:val="002F1BD3"/>
    <w:pPr>
      <w:numPr>
        <w:ilvl w:val="0"/>
        <w:numId w:val="0"/>
      </w:numPr>
    </w:pPr>
    <w:rPr>
      <w:rFonts w:cs="宋体"/>
      <w:szCs w:val="20"/>
    </w:rPr>
  </w:style>
  <w:style w:type="paragraph" w:customStyle="1" w:styleId="21234565">
    <w:name w:val="样式 标题 2+三号黑体左齐+三号黑体左齐1+三号黑体左齐2+三号黑体左齐3+三号黑体左齐4+三号黑体左齐5+三号...65"/>
    <w:basedOn w:val="2"/>
    <w:rsid w:val="002F1BD3"/>
    <w:pPr>
      <w:numPr>
        <w:ilvl w:val="0"/>
        <w:numId w:val="0"/>
      </w:numPr>
    </w:pPr>
    <w:rPr>
      <w:rFonts w:cs="宋体"/>
      <w:szCs w:val="20"/>
    </w:rPr>
  </w:style>
  <w:style w:type="character" w:customStyle="1" w:styleId="1Char13">
    <w:name w:val="标题 1 Char13"/>
    <w:aliases w:val="+二号黑体居中 Char13"/>
    <w:rsid w:val="002F1BD3"/>
    <w:rPr>
      <w:rFonts w:eastAsia="黑体"/>
      <w:snapToGrid w:val="0"/>
      <w:kern w:val="2"/>
      <w:sz w:val="44"/>
      <w:szCs w:val="44"/>
      <w:lang w:val="en-US" w:eastAsia="zh-CN" w:bidi="ar-SA"/>
    </w:rPr>
  </w:style>
  <w:style w:type="character" w:customStyle="1" w:styleId="3Char130">
    <w:name w:val="标题 3 Char13"/>
    <w:aliases w:val="+四号黑体左齐 Char13"/>
    <w:rsid w:val="002F1BD3"/>
    <w:rPr>
      <w:rFonts w:eastAsia="黑体"/>
      <w:sz w:val="28"/>
      <w:szCs w:val="28"/>
      <w:lang w:val="en-US" w:eastAsia="zh-CN" w:bidi="ar-SA"/>
    </w:rPr>
  </w:style>
  <w:style w:type="paragraph" w:customStyle="1" w:styleId="4f">
    <w:name w:val="带公式的正文4"/>
    <w:basedOn w:val="a"/>
    <w:rsid w:val="002F1BD3"/>
    <w:pPr>
      <w:spacing w:line="489" w:lineRule="exact"/>
      <w:ind w:firstLine="480"/>
    </w:pPr>
  </w:style>
  <w:style w:type="paragraph" w:customStyle="1" w:styleId="9a">
    <w:name w:val="公式9"/>
    <w:basedOn w:val="ac"/>
    <w:autoRedefine/>
    <w:rsid w:val="002F1BD3"/>
    <w:pPr>
      <w:tabs>
        <w:tab w:val="left" w:pos="720"/>
        <w:tab w:val="left" w:pos="4260"/>
        <w:tab w:val="left" w:pos="7560"/>
      </w:tabs>
      <w:ind w:left="420" w:firstLineChars="200" w:firstLine="200"/>
    </w:pPr>
    <w:rPr>
      <w:rFonts w:eastAsia="宋体"/>
      <w:sz w:val="24"/>
    </w:rPr>
  </w:style>
  <w:style w:type="character" w:customStyle="1" w:styleId="Char9">
    <w:name w:val="题注 Char9"/>
    <w:rsid w:val="002F1BD3"/>
    <w:rPr>
      <w:rFonts w:ascii="Arial" w:eastAsia="黑体" w:hAnsi="Arial" w:cs="Arial"/>
      <w:kern w:val="2"/>
      <w:lang w:val="en-US" w:eastAsia="zh-CN" w:bidi="ar-SA"/>
    </w:rPr>
  </w:style>
  <w:style w:type="character" w:customStyle="1" w:styleId="Char80">
    <w:name w:val="公式 Char8"/>
    <w:rsid w:val="002F1BD3"/>
    <w:rPr>
      <w:rFonts w:ascii="Arial" w:eastAsia="宋体" w:hAnsi="Arial" w:cs="Arial"/>
      <w:kern w:val="2"/>
      <w:sz w:val="24"/>
      <w:lang w:val="en-US" w:eastAsia="zh-CN" w:bidi="ar-SA"/>
    </w:rPr>
  </w:style>
  <w:style w:type="paragraph" w:customStyle="1" w:styleId="720">
    <w:name w:val="样式72"/>
    <w:basedOn w:val="2"/>
    <w:rsid w:val="002F1BD3"/>
    <w:pPr>
      <w:numPr>
        <w:ilvl w:val="0"/>
        <w:numId w:val="0"/>
      </w:numPr>
      <w:ind w:left="180"/>
    </w:pPr>
  </w:style>
  <w:style w:type="paragraph" w:customStyle="1" w:styleId="820">
    <w:name w:val="样式82"/>
    <w:basedOn w:val="3"/>
    <w:rsid w:val="002F1BD3"/>
    <w:pPr>
      <w:numPr>
        <w:ilvl w:val="0"/>
        <w:numId w:val="0"/>
      </w:numPr>
    </w:pPr>
  </w:style>
  <w:style w:type="paragraph" w:customStyle="1" w:styleId="1730">
    <w:name w:val="样式173"/>
    <w:basedOn w:val="3"/>
    <w:rsid w:val="002F1BD3"/>
    <w:pPr>
      <w:numPr>
        <w:ilvl w:val="0"/>
        <w:numId w:val="0"/>
      </w:numPr>
      <w:tabs>
        <w:tab w:val="num" w:pos="720"/>
      </w:tabs>
      <w:ind w:left="720" w:hanging="720"/>
    </w:pPr>
  </w:style>
  <w:style w:type="paragraph" w:customStyle="1" w:styleId="1820">
    <w:name w:val="样式182"/>
    <w:basedOn w:val="a"/>
    <w:rsid w:val="002F1BD3"/>
    <w:pPr>
      <w:tabs>
        <w:tab w:val="num" w:pos="420"/>
      </w:tabs>
      <w:spacing w:line="440" w:lineRule="exact"/>
      <w:ind w:left="420" w:hanging="420"/>
    </w:pPr>
  </w:style>
  <w:style w:type="paragraph" w:customStyle="1" w:styleId="2430">
    <w:name w:val="样式243"/>
    <w:basedOn w:val="3"/>
    <w:rsid w:val="002F1BD3"/>
    <w:pPr>
      <w:numPr>
        <w:ilvl w:val="0"/>
        <w:numId w:val="0"/>
      </w:numPr>
      <w:tabs>
        <w:tab w:val="num" w:pos="720"/>
      </w:tabs>
      <w:ind w:left="720" w:hanging="720"/>
      <w:jc w:val="left"/>
    </w:pPr>
    <w:rPr>
      <w:rFonts w:ascii="黑体"/>
    </w:rPr>
  </w:style>
  <w:style w:type="paragraph" w:customStyle="1" w:styleId="920">
    <w:name w:val="样式92"/>
    <w:basedOn w:val="3"/>
    <w:rsid w:val="002F1BD3"/>
    <w:pPr>
      <w:numPr>
        <w:ilvl w:val="0"/>
        <w:numId w:val="0"/>
      </w:numPr>
    </w:pPr>
  </w:style>
  <w:style w:type="paragraph" w:customStyle="1" w:styleId="2f3">
    <w:name w:val="正文中的公式顶端对齐2"/>
    <w:basedOn w:val="aff3"/>
    <w:rsid w:val="002F1BD3"/>
    <w:pPr>
      <w:ind w:firstLineChars="0" w:firstLine="0"/>
      <w:textAlignment w:val="top"/>
    </w:pPr>
  </w:style>
  <w:style w:type="paragraph" w:customStyle="1" w:styleId="1520">
    <w:name w:val="1.5倍行距2"/>
    <w:basedOn w:val="aff3"/>
    <w:rsid w:val="002F1BD3"/>
    <w:pPr>
      <w:spacing w:line="360" w:lineRule="auto"/>
      <w:ind w:firstLineChars="0" w:firstLine="0"/>
    </w:pPr>
    <w:rPr>
      <w:kern w:val="0"/>
    </w:rPr>
  </w:style>
  <w:style w:type="paragraph" w:customStyle="1" w:styleId="Abstract20">
    <w:name w:val="Abstract+二号黑体居中20"/>
    <w:basedOn w:val="a"/>
    <w:rsid w:val="002F1BD3"/>
    <w:pPr>
      <w:spacing w:beforeLines="100" w:afterLines="100" w:line="240" w:lineRule="auto"/>
      <w:jc w:val="center"/>
      <w:outlineLvl w:val="0"/>
    </w:pPr>
    <w:rPr>
      <w:rFonts w:eastAsia="Times New Roman"/>
      <w:b/>
      <w:sz w:val="44"/>
      <w:szCs w:val="44"/>
    </w:rPr>
  </w:style>
  <w:style w:type="paragraph" w:customStyle="1" w:styleId="200">
    <w:name w:val="声明+二号黑体居中20"/>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200">
    <w:name w:val="首行缩进:  2 字符20"/>
    <w:aliases w:val="正文 + 宋体20"/>
    <w:basedOn w:val="a"/>
    <w:rsid w:val="002F1BD3"/>
    <w:pPr>
      <w:ind w:firstLineChars="200" w:firstLine="200"/>
    </w:pPr>
    <w:rPr>
      <w:rFonts w:cs="宋体"/>
      <w:szCs w:val="20"/>
    </w:rPr>
  </w:style>
  <w:style w:type="paragraph" w:customStyle="1" w:styleId="201">
    <w:name w:val="摘要+二号黑体居中20"/>
    <w:basedOn w:val="a"/>
    <w:rsid w:val="002F1BD3"/>
    <w:pPr>
      <w:spacing w:beforeLines="100" w:afterLines="100" w:line="240" w:lineRule="auto"/>
      <w:jc w:val="center"/>
      <w:outlineLvl w:val="0"/>
    </w:pPr>
    <w:rPr>
      <w:rFonts w:eastAsia="黑体"/>
      <w:sz w:val="44"/>
      <w:szCs w:val="44"/>
    </w:rPr>
  </w:style>
  <w:style w:type="paragraph" w:customStyle="1" w:styleId="202">
    <w:name w:val="注20"/>
    <w:basedOn w:val="ac"/>
    <w:rsid w:val="002F1BD3"/>
    <w:pPr>
      <w:spacing w:line="300" w:lineRule="auto"/>
      <w:jc w:val="center"/>
    </w:pPr>
    <w:rPr>
      <w:rFonts w:ascii="宋体" w:eastAsia="宋体" w:hAnsi="宋体"/>
      <w:sz w:val="21"/>
      <w:szCs w:val="24"/>
    </w:rPr>
  </w:style>
  <w:style w:type="paragraph" w:customStyle="1" w:styleId="1201">
    <w:name w:val="题目处1+黑体居中占三行20"/>
    <w:basedOn w:val="a"/>
    <w:rsid w:val="002F1BD3"/>
    <w:pPr>
      <w:spacing w:beforeLines="100" w:afterLines="100" w:line="240" w:lineRule="auto"/>
      <w:jc w:val="center"/>
    </w:pPr>
    <w:rPr>
      <w:rFonts w:eastAsia="黑体"/>
      <w:sz w:val="44"/>
      <w:szCs w:val="44"/>
    </w:rPr>
  </w:style>
  <w:style w:type="paragraph" w:customStyle="1" w:styleId="Title120">
    <w:name w:val="Title120"/>
    <w:basedOn w:val="a"/>
    <w:rsid w:val="002F1BD3"/>
    <w:pPr>
      <w:spacing w:beforeLines="100" w:afterLines="100" w:line="240" w:lineRule="auto"/>
      <w:jc w:val="center"/>
    </w:pPr>
    <w:rPr>
      <w:rFonts w:eastAsia="Times New Roman"/>
      <w:b/>
      <w:bCs/>
      <w:sz w:val="44"/>
      <w:szCs w:val="44"/>
    </w:rPr>
  </w:style>
  <w:style w:type="paragraph" w:customStyle="1" w:styleId="2201">
    <w:name w:val="题目处2+ 三号宋体居中20"/>
    <w:basedOn w:val="a"/>
    <w:rsid w:val="002F1BD3"/>
    <w:pPr>
      <w:keepNext/>
      <w:keepLines/>
      <w:pageBreakBefore/>
      <w:spacing w:beforeLines="100" w:afterLines="100"/>
      <w:jc w:val="center"/>
    </w:pPr>
    <w:rPr>
      <w:rFonts w:eastAsia="黑体" w:cs="宋体"/>
      <w:sz w:val="32"/>
      <w:szCs w:val="20"/>
    </w:rPr>
  </w:style>
  <w:style w:type="paragraph" w:customStyle="1" w:styleId="Title2TimesNewRoman20">
    <w:name w:val="Title2+三号TimesNewRoman居中20"/>
    <w:basedOn w:val="21"/>
    <w:rsid w:val="002F1BD3"/>
    <w:pPr>
      <w:spacing w:line="240" w:lineRule="auto"/>
    </w:pPr>
    <w:rPr>
      <w:rFonts w:eastAsia="Times New Roman"/>
      <w:b/>
      <w:szCs w:val="32"/>
    </w:rPr>
  </w:style>
  <w:style w:type="paragraph" w:customStyle="1" w:styleId="203">
    <w:name w:val="专业20"/>
    <w:basedOn w:val="a"/>
    <w:rsid w:val="002F1BD3"/>
    <w:pPr>
      <w:keepNext/>
      <w:keepLines/>
      <w:pageBreakBefore/>
      <w:spacing w:beforeLines="120" w:afterLines="100" w:line="240" w:lineRule="auto"/>
      <w:jc w:val="left"/>
    </w:pPr>
    <w:rPr>
      <w:rFonts w:eastAsia="Times New Roman"/>
      <w:b/>
      <w:sz w:val="28"/>
    </w:rPr>
  </w:style>
  <w:style w:type="paragraph" w:customStyle="1" w:styleId="204">
    <w:name w:val="致谢+二号黑体居中20"/>
    <w:basedOn w:val="a"/>
    <w:rsid w:val="002F1BD3"/>
    <w:pPr>
      <w:keepNext/>
      <w:keepLines/>
      <w:pageBreakBefore/>
      <w:spacing w:beforeLines="100" w:afterLines="100" w:line="240" w:lineRule="auto"/>
      <w:jc w:val="center"/>
      <w:outlineLvl w:val="0"/>
    </w:pPr>
    <w:rPr>
      <w:rFonts w:eastAsia="黑体"/>
      <w:sz w:val="44"/>
    </w:rPr>
  </w:style>
  <w:style w:type="paragraph" w:customStyle="1" w:styleId="205">
    <w:name w:val="标注20"/>
    <w:basedOn w:val="ac"/>
    <w:rsid w:val="002F1BD3"/>
    <w:pPr>
      <w:jc w:val="right"/>
    </w:pPr>
    <w:rPr>
      <w:rFonts w:ascii="宋体" w:eastAsia="宋体" w:hAnsi="宋体"/>
      <w:sz w:val="24"/>
    </w:rPr>
  </w:style>
  <w:style w:type="paragraph" w:customStyle="1" w:styleId="MTDisplayEquation20">
    <w:name w:val="MTDisplayEquation20"/>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206">
    <w:name w:val="第一级20"/>
    <w:basedOn w:val="1"/>
    <w:next w:val="a"/>
    <w:rsid w:val="002F1BD3"/>
  </w:style>
  <w:style w:type="paragraph" w:customStyle="1" w:styleId="1211">
    <w:name w:val="样式121"/>
    <w:basedOn w:val="1"/>
    <w:rsid w:val="002F1BD3"/>
    <w:pPr>
      <w:spacing w:beforeLines="200" w:afterLines="0" w:line="360" w:lineRule="auto"/>
    </w:pPr>
  </w:style>
  <w:style w:type="paragraph" w:customStyle="1" w:styleId="2202">
    <w:name w:val="样式220"/>
    <w:basedOn w:val="2"/>
    <w:next w:val="a"/>
    <w:rsid w:val="002F1BD3"/>
    <w:pPr>
      <w:numPr>
        <w:ilvl w:val="0"/>
        <w:numId w:val="0"/>
      </w:numPr>
      <w:spacing w:line="360" w:lineRule="auto"/>
    </w:pPr>
    <w:rPr>
      <w:rFonts w:ascii="宋体" w:hAnsi="宋体" w:cs="宋体"/>
      <w:kern w:val="0"/>
    </w:rPr>
  </w:style>
  <w:style w:type="paragraph" w:customStyle="1" w:styleId="3200">
    <w:name w:val="样式320"/>
    <w:basedOn w:val="3"/>
    <w:next w:val="a"/>
    <w:rsid w:val="002F1BD3"/>
    <w:pPr>
      <w:numPr>
        <w:ilvl w:val="0"/>
        <w:numId w:val="0"/>
      </w:numPr>
      <w:spacing w:before="156" w:after="156" w:line="360" w:lineRule="auto"/>
    </w:pPr>
  </w:style>
  <w:style w:type="character" w:customStyle="1" w:styleId="3Char200">
    <w:name w:val="样式3 Char20"/>
    <w:basedOn w:val="30"/>
    <w:rsid w:val="002F1BD3"/>
    <w:rPr>
      <w:rFonts w:eastAsia="黑体"/>
      <w:sz w:val="28"/>
      <w:szCs w:val="28"/>
    </w:rPr>
  </w:style>
  <w:style w:type="paragraph" w:customStyle="1" w:styleId="4200">
    <w:name w:val="样式420"/>
    <w:basedOn w:val="2"/>
    <w:rsid w:val="002F1BD3"/>
    <w:pPr>
      <w:numPr>
        <w:ilvl w:val="0"/>
        <w:numId w:val="0"/>
      </w:numPr>
      <w:tabs>
        <w:tab w:val="num" w:pos="1260"/>
      </w:tabs>
      <w:ind w:left="1260" w:hanging="420"/>
    </w:pPr>
  </w:style>
  <w:style w:type="paragraph" w:customStyle="1" w:styleId="11120">
    <w:name w:val="样式 标题 1+二号黑体居中 + 段前: 1 行 段后: 1 行20"/>
    <w:basedOn w:val="1"/>
    <w:rsid w:val="002F1BD3"/>
    <w:pPr>
      <w:spacing w:before="312" w:after="312"/>
    </w:pPr>
    <w:rPr>
      <w:rFonts w:cs="宋体"/>
      <w:szCs w:val="20"/>
    </w:rPr>
  </w:style>
  <w:style w:type="paragraph" w:customStyle="1" w:styleId="207">
    <w:name w:val="第一级标题20"/>
    <w:basedOn w:val="1"/>
    <w:rsid w:val="002F1BD3"/>
    <w:pPr>
      <w:spacing w:before="312" w:after="312"/>
    </w:pPr>
  </w:style>
  <w:style w:type="paragraph" w:customStyle="1" w:styleId="208">
    <w:name w:val="第一级标题（自定义）20"/>
    <w:basedOn w:val="1"/>
    <w:next w:val="a"/>
    <w:rsid w:val="002F1BD3"/>
    <w:pPr>
      <w:spacing w:before="312" w:after="312"/>
    </w:pPr>
  </w:style>
  <w:style w:type="paragraph" w:customStyle="1" w:styleId="2050537">
    <w:name w:val="样式 标题 2+三号黑体左齐 + 段前: 0.5 行 段后: 0.5 行37"/>
    <w:basedOn w:val="2"/>
    <w:next w:val="a"/>
    <w:rsid w:val="002F1BD3"/>
    <w:pPr>
      <w:numPr>
        <w:ilvl w:val="0"/>
        <w:numId w:val="0"/>
      </w:numPr>
      <w:spacing w:before="156" w:after="156"/>
    </w:pPr>
    <w:rPr>
      <w:rFonts w:cs="宋体"/>
      <w:szCs w:val="20"/>
    </w:rPr>
  </w:style>
  <w:style w:type="paragraph" w:customStyle="1" w:styleId="20505119">
    <w:name w:val="样式 标题 2+三号黑体左齐 + 段前: 0.5 行 段后: 0.5 行119"/>
    <w:basedOn w:val="2"/>
    <w:rsid w:val="002F1BD3"/>
    <w:pPr>
      <w:numPr>
        <w:ilvl w:val="0"/>
        <w:numId w:val="0"/>
      </w:numPr>
    </w:pPr>
    <w:rPr>
      <w:rFonts w:cs="宋体"/>
      <w:szCs w:val="20"/>
    </w:rPr>
  </w:style>
  <w:style w:type="paragraph" w:customStyle="1" w:styleId="20505218">
    <w:name w:val="样式 标题 2+三号黑体左齐 + 段前: 0.5 行 段后: 0.5 行218"/>
    <w:basedOn w:val="2"/>
    <w:next w:val="a"/>
    <w:rsid w:val="002F1BD3"/>
    <w:pPr>
      <w:numPr>
        <w:ilvl w:val="0"/>
        <w:numId w:val="0"/>
      </w:numPr>
    </w:pPr>
    <w:rPr>
      <w:rFonts w:cs="宋体"/>
      <w:szCs w:val="20"/>
    </w:rPr>
  </w:style>
  <w:style w:type="paragraph" w:customStyle="1" w:styleId="111110">
    <w:name w:val="样式 标题 1+二号黑体居中 + 段前: 1 行 段后: 1 行110"/>
    <w:basedOn w:val="1"/>
    <w:rsid w:val="002F1BD3"/>
    <w:pPr>
      <w:spacing w:before="312" w:after="312"/>
    </w:pPr>
    <w:rPr>
      <w:rFonts w:cs="宋体"/>
      <w:szCs w:val="20"/>
    </w:rPr>
  </w:style>
  <w:style w:type="paragraph" w:customStyle="1" w:styleId="1102">
    <w:name w:val="第一级标题110"/>
    <w:basedOn w:val="1"/>
    <w:rsid w:val="002F1BD3"/>
    <w:pPr>
      <w:spacing w:before="312" w:after="312"/>
    </w:pPr>
  </w:style>
  <w:style w:type="paragraph" w:customStyle="1" w:styleId="1103">
    <w:name w:val="第一级标题（自定义）110"/>
    <w:basedOn w:val="1"/>
    <w:next w:val="a"/>
    <w:rsid w:val="002F1BD3"/>
    <w:pPr>
      <w:spacing w:before="312" w:after="312"/>
    </w:pPr>
  </w:style>
  <w:style w:type="paragraph" w:customStyle="1" w:styleId="Abstract110">
    <w:name w:val="Abstract+二号黑体居中110"/>
    <w:basedOn w:val="a"/>
    <w:rsid w:val="002F1BD3"/>
    <w:pPr>
      <w:spacing w:beforeLines="100" w:afterLines="100" w:line="240" w:lineRule="auto"/>
      <w:jc w:val="center"/>
      <w:outlineLvl w:val="0"/>
    </w:pPr>
    <w:rPr>
      <w:rFonts w:eastAsia="Times New Roman"/>
      <w:b/>
      <w:sz w:val="44"/>
      <w:szCs w:val="44"/>
    </w:rPr>
  </w:style>
  <w:style w:type="paragraph" w:customStyle="1" w:styleId="2105058">
    <w:name w:val="样式 标题 2+三号黑体左齐+三号黑体左齐1 + 段前: 0.5 行 段后: 0.5 行8"/>
    <w:basedOn w:val="2"/>
    <w:rsid w:val="002F1BD3"/>
    <w:pPr>
      <w:numPr>
        <w:ilvl w:val="0"/>
        <w:numId w:val="0"/>
      </w:numPr>
      <w:spacing w:before="156" w:after="156"/>
    </w:pPr>
    <w:rPr>
      <w:rFonts w:cs="宋体"/>
      <w:szCs w:val="20"/>
    </w:rPr>
  </w:style>
  <w:style w:type="paragraph" w:customStyle="1" w:styleId="1104">
    <w:name w:val="声明+二号黑体居中110"/>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100">
    <w:name w:val="首行缩进:  2 字符110"/>
    <w:aliases w:val="正文 + 宋体110"/>
    <w:basedOn w:val="a"/>
    <w:rsid w:val="002F1BD3"/>
    <w:pPr>
      <w:ind w:firstLineChars="200" w:firstLine="200"/>
    </w:pPr>
    <w:rPr>
      <w:rFonts w:cs="宋体"/>
      <w:szCs w:val="20"/>
    </w:rPr>
  </w:style>
  <w:style w:type="paragraph" w:customStyle="1" w:styleId="1105">
    <w:name w:val="摘要+二号黑体居中110"/>
    <w:basedOn w:val="a"/>
    <w:rsid w:val="002F1BD3"/>
    <w:pPr>
      <w:spacing w:beforeLines="100" w:afterLines="100" w:line="240" w:lineRule="auto"/>
      <w:jc w:val="center"/>
      <w:outlineLvl w:val="0"/>
    </w:pPr>
    <w:rPr>
      <w:rFonts w:eastAsia="黑体"/>
      <w:sz w:val="44"/>
      <w:szCs w:val="44"/>
    </w:rPr>
  </w:style>
  <w:style w:type="paragraph" w:customStyle="1" w:styleId="1106">
    <w:name w:val="注110"/>
    <w:basedOn w:val="ac"/>
    <w:rsid w:val="002F1BD3"/>
    <w:pPr>
      <w:spacing w:line="300" w:lineRule="auto"/>
      <w:jc w:val="center"/>
    </w:pPr>
    <w:rPr>
      <w:rFonts w:ascii="宋体" w:eastAsia="宋体" w:hAnsi="宋体"/>
      <w:sz w:val="21"/>
      <w:szCs w:val="24"/>
    </w:rPr>
  </w:style>
  <w:style w:type="paragraph" w:customStyle="1" w:styleId="11100">
    <w:name w:val="题目处1+黑体居中占三行110"/>
    <w:basedOn w:val="a"/>
    <w:rsid w:val="002F1BD3"/>
    <w:pPr>
      <w:spacing w:beforeLines="100" w:afterLines="100" w:line="240" w:lineRule="auto"/>
      <w:jc w:val="center"/>
    </w:pPr>
    <w:rPr>
      <w:rFonts w:eastAsia="黑体"/>
      <w:sz w:val="44"/>
      <w:szCs w:val="44"/>
    </w:rPr>
  </w:style>
  <w:style w:type="paragraph" w:customStyle="1" w:styleId="Title1110">
    <w:name w:val="Title1110"/>
    <w:basedOn w:val="a"/>
    <w:rsid w:val="002F1BD3"/>
    <w:pPr>
      <w:spacing w:beforeLines="100" w:afterLines="100" w:line="240" w:lineRule="auto"/>
      <w:jc w:val="center"/>
    </w:pPr>
    <w:rPr>
      <w:rFonts w:eastAsia="Times New Roman"/>
      <w:b/>
      <w:bCs/>
      <w:sz w:val="44"/>
      <w:szCs w:val="44"/>
    </w:rPr>
  </w:style>
  <w:style w:type="paragraph" w:customStyle="1" w:styleId="21101">
    <w:name w:val="题目处2+ 三号宋体居中110"/>
    <w:basedOn w:val="a"/>
    <w:rsid w:val="002F1BD3"/>
    <w:pPr>
      <w:keepNext/>
      <w:keepLines/>
      <w:pageBreakBefore/>
      <w:spacing w:beforeLines="100" w:afterLines="100"/>
      <w:jc w:val="center"/>
    </w:pPr>
    <w:rPr>
      <w:rFonts w:eastAsia="黑体" w:cs="宋体"/>
      <w:sz w:val="32"/>
      <w:szCs w:val="20"/>
    </w:rPr>
  </w:style>
  <w:style w:type="paragraph" w:customStyle="1" w:styleId="Title2TimesNewRoman110">
    <w:name w:val="Title2+三号TimesNewRoman居中110"/>
    <w:basedOn w:val="21"/>
    <w:rsid w:val="002F1BD3"/>
    <w:pPr>
      <w:spacing w:line="240" w:lineRule="auto"/>
    </w:pPr>
    <w:rPr>
      <w:rFonts w:eastAsia="Times New Roman"/>
      <w:b/>
      <w:szCs w:val="32"/>
    </w:rPr>
  </w:style>
  <w:style w:type="paragraph" w:customStyle="1" w:styleId="1107">
    <w:name w:val="专业110"/>
    <w:basedOn w:val="a"/>
    <w:rsid w:val="002F1BD3"/>
    <w:pPr>
      <w:keepNext/>
      <w:keepLines/>
      <w:pageBreakBefore/>
      <w:spacing w:beforeLines="120" w:afterLines="100" w:line="240" w:lineRule="auto"/>
      <w:jc w:val="left"/>
    </w:pPr>
    <w:rPr>
      <w:rFonts w:eastAsia="Times New Roman"/>
      <w:b/>
      <w:sz w:val="28"/>
    </w:rPr>
  </w:style>
  <w:style w:type="paragraph" w:customStyle="1" w:styleId="1108">
    <w:name w:val="致谢+二号黑体居中110"/>
    <w:basedOn w:val="a"/>
    <w:rsid w:val="002F1BD3"/>
    <w:pPr>
      <w:keepNext/>
      <w:keepLines/>
      <w:pageBreakBefore/>
      <w:spacing w:beforeLines="100" w:afterLines="100" w:line="240" w:lineRule="auto"/>
      <w:jc w:val="center"/>
      <w:outlineLvl w:val="0"/>
    </w:pPr>
    <w:rPr>
      <w:rFonts w:eastAsia="黑体"/>
      <w:sz w:val="44"/>
    </w:rPr>
  </w:style>
  <w:style w:type="paragraph" w:customStyle="1" w:styleId="1109">
    <w:name w:val="标注110"/>
    <w:basedOn w:val="ac"/>
    <w:rsid w:val="002F1BD3"/>
    <w:pPr>
      <w:jc w:val="right"/>
    </w:pPr>
    <w:rPr>
      <w:rFonts w:ascii="宋体" w:eastAsia="宋体" w:hAnsi="宋体"/>
      <w:sz w:val="24"/>
    </w:rPr>
  </w:style>
  <w:style w:type="paragraph" w:customStyle="1" w:styleId="MTDisplayEquation110">
    <w:name w:val="MTDisplayEquation110"/>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10a">
    <w:name w:val="第一级110"/>
    <w:basedOn w:val="1"/>
    <w:next w:val="a"/>
    <w:rsid w:val="002F1BD3"/>
  </w:style>
  <w:style w:type="paragraph" w:customStyle="1" w:styleId="11101">
    <w:name w:val="样式1110"/>
    <w:basedOn w:val="1"/>
    <w:rsid w:val="002F1BD3"/>
    <w:pPr>
      <w:spacing w:beforeLines="200" w:afterLines="0" w:line="360" w:lineRule="auto"/>
    </w:pPr>
  </w:style>
  <w:style w:type="paragraph" w:customStyle="1" w:styleId="21102">
    <w:name w:val="样式2110"/>
    <w:basedOn w:val="2"/>
    <w:next w:val="a"/>
    <w:rsid w:val="002F1BD3"/>
    <w:pPr>
      <w:numPr>
        <w:ilvl w:val="0"/>
        <w:numId w:val="0"/>
      </w:numPr>
      <w:spacing w:line="360" w:lineRule="auto"/>
    </w:pPr>
    <w:rPr>
      <w:rFonts w:ascii="宋体" w:hAnsi="宋体" w:cs="宋体"/>
      <w:kern w:val="0"/>
    </w:rPr>
  </w:style>
  <w:style w:type="paragraph" w:customStyle="1" w:styleId="3110">
    <w:name w:val="样式3110"/>
    <w:basedOn w:val="3"/>
    <w:next w:val="a"/>
    <w:rsid w:val="002F1BD3"/>
    <w:pPr>
      <w:numPr>
        <w:ilvl w:val="0"/>
        <w:numId w:val="0"/>
      </w:numPr>
      <w:spacing w:before="156" w:after="156" w:line="360" w:lineRule="auto"/>
    </w:pPr>
  </w:style>
  <w:style w:type="paragraph" w:customStyle="1" w:styleId="4110">
    <w:name w:val="样式4110"/>
    <w:basedOn w:val="2"/>
    <w:rsid w:val="002F1BD3"/>
    <w:pPr>
      <w:numPr>
        <w:ilvl w:val="0"/>
        <w:numId w:val="0"/>
      </w:numPr>
      <w:tabs>
        <w:tab w:val="num" w:pos="1320"/>
      </w:tabs>
      <w:ind w:left="1320" w:hanging="420"/>
    </w:pPr>
  </w:style>
  <w:style w:type="paragraph" w:customStyle="1" w:styleId="5b">
    <w:name w:val="样式 超链接 + (中文) 黑体 二号 自动设置 无下划线5"/>
    <w:basedOn w:val="afd"/>
    <w:next w:val="a"/>
    <w:rsid w:val="002F1BD3"/>
  </w:style>
  <w:style w:type="paragraph" w:customStyle="1" w:styleId="2050538">
    <w:name w:val="样式 标题 2+三号黑体左齐 + 段前: 0.5 行 段后: 0.5 行38"/>
    <w:basedOn w:val="2"/>
    <w:next w:val="a"/>
    <w:rsid w:val="002F1BD3"/>
    <w:pPr>
      <w:numPr>
        <w:ilvl w:val="0"/>
        <w:numId w:val="0"/>
      </w:numPr>
      <w:spacing w:before="156" w:after="156"/>
    </w:pPr>
    <w:rPr>
      <w:rFonts w:cs="宋体"/>
      <w:szCs w:val="20"/>
    </w:rPr>
  </w:style>
  <w:style w:type="paragraph" w:customStyle="1" w:styleId="205051110">
    <w:name w:val="样式 标题 2+三号黑体左齐 + 段前: 0.5 行 段后: 0.5 行1110"/>
    <w:basedOn w:val="2"/>
    <w:rsid w:val="002F1BD3"/>
    <w:pPr>
      <w:numPr>
        <w:ilvl w:val="0"/>
        <w:numId w:val="0"/>
      </w:numPr>
    </w:pPr>
    <w:rPr>
      <w:rFonts w:cs="宋体"/>
      <w:szCs w:val="20"/>
    </w:rPr>
  </w:style>
  <w:style w:type="paragraph" w:customStyle="1" w:styleId="20505219">
    <w:name w:val="样式 标题 2+三号黑体左齐 + 段前: 0.5 行 段后: 0.5 行219"/>
    <w:basedOn w:val="2"/>
    <w:next w:val="a"/>
    <w:rsid w:val="002F1BD3"/>
    <w:pPr>
      <w:numPr>
        <w:ilvl w:val="0"/>
        <w:numId w:val="0"/>
      </w:numPr>
    </w:pPr>
    <w:rPr>
      <w:rFonts w:cs="宋体"/>
      <w:szCs w:val="20"/>
    </w:rPr>
  </w:style>
  <w:style w:type="paragraph" w:customStyle="1" w:styleId="11121">
    <w:name w:val="样式 标题 1+二号黑体居中 + 段前: 1 行 段后: 1 行21"/>
    <w:basedOn w:val="1"/>
    <w:rsid w:val="002F1BD3"/>
    <w:pPr>
      <w:spacing w:before="312" w:after="312"/>
    </w:pPr>
    <w:rPr>
      <w:rFonts w:cs="宋体"/>
      <w:szCs w:val="20"/>
    </w:rPr>
  </w:style>
  <w:style w:type="paragraph" w:customStyle="1" w:styleId="21a">
    <w:name w:val="第一级标题21"/>
    <w:basedOn w:val="1"/>
    <w:rsid w:val="002F1BD3"/>
    <w:pPr>
      <w:spacing w:before="312" w:after="312"/>
    </w:pPr>
  </w:style>
  <w:style w:type="paragraph" w:customStyle="1" w:styleId="246">
    <w:name w:val="第一级标题（自定义）24"/>
    <w:basedOn w:val="1"/>
    <w:next w:val="a"/>
    <w:rsid w:val="002F1BD3"/>
    <w:pPr>
      <w:spacing w:before="312" w:after="312"/>
    </w:pPr>
  </w:style>
  <w:style w:type="paragraph" w:customStyle="1" w:styleId="Abstract21">
    <w:name w:val="Abstract+二号黑体居中21"/>
    <w:basedOn w:val="a"/>
    <w:rsid w:val="002F1BD3"/>
    <w:pPr>
      <w:spacing w:beforeLines="100" w:afterLines="100" w:line="240" w:lineRule="auto"/>
      <w:jc w:val="center"/>
      <w:outlineLvl w:val="0"/>
    </w:pPr>
    <w:rPr>
      <w:rFonts w:eastAsia="Times New Roman"/>
      <w:b/>
      <w:sz w:val="44"/>
      <w:szCs w:val="44"/>
    </w:rPr>
  </w:style>
  <w:style w:type="paragraph" w:customStyle="1" w:styleId="21050511">
    <w:name w:val="样式 标题 2+三号黑体左齐+三号黑体左齐1 + 段前: 0.5 行 段后: 0.5 行11"/>
    <w:basedOn w:val="2"/>
    <w:rsid w:val="002F1BD3"/>
    <w:pPr>
      <w:numPr>
        <w:ilvl w:val="0"/>
        <w:numId w:val="0"/>
      </w:numPr>
      <w:spacing w:before="156" w:after="156"/>
    </w:pPr>
    <w:rPr>
      <w:rFonts w:cs="宋体"/>
      <w:szCs w:val="20"/>
    </w:rPr>
  </w:style>
  <w:style w:type="paragraph" w:customStyle="1" w:styleId="21b">
    <w:name w:val="声明+二号黑体居中2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240">
    <w:name w:val="首行缩进:  2 字符24"/>
    <w:aliases w:val="正文 + 宋体24"/>
    <w:basedOn w:val="a"/>
    <w:rsid w:val="002F1BD3"/>
    <w:pPr>
      <w:ind w:firstLineChars="200" w:firstLine="200"/>
    </w:pPr>
    <w:rPr>
      <w:rFonts w:cs="宋体"/>
      <w:szCs w:val="20"/>
    </w:rPr>
  </w:style>
  <w:style w:type="paragraph" w:customStyle="1" w:styleId="21c">
    <w:name w:val="摘要+二号黑体居中21"/>
    <w:basedOn w:val="a"/>
    <w:rsid w:val="002F1BD3"/>
    <w:pPr>
      <w:spacing w:beforeLines="100" w:afterLines="100" w:line="240" w:lineRule="auto"/>
      <w:jc w:val="center"/>
      <w:outlineLvl w:val="0"/>
    </w:pPr>
    <w:rPr>
      <w:rFonts w:eastAsia="黑体"/>
      <w:sz w:val="44"/>
      <w:szCs w:val="44"/>
    </w:rPr>
  </w:style>
  <w:style w:type="paragraph" w:customStyle="1" w:styleId="21d">
    <w:name w:val="注21"/>
    <w:basedOn w:val="ac"/>
    <w:rsid w:val="002F1BD3"/>
    <w:pPr>
      <w:spacing w:line="300" w:lineRule="auto"/>
      <w:jc w:val="center"/>
    </w:pPr>
    <w:rPr>
      <w:rFonts w:ascii="宋体" w:eastAsia="宋体" w:hAnsi="宋体"/>
      <w:sz w:val="21"/>
      <w:szCs w:val="24"/>
    </w:rPr>
  </w:style>
  <w:style w:type="paragraph" w:customStyle="1" w:styleId="1212">
    <w:name w:val="题目处1+黑体居中占三行21"/>
    <w:basedOn w:val="a"/>
    <w:rsid w:val="002F1BD3"/>
    <w:pPr>
      <w:spacing w:beforeLines="100" w:afterLines="100" w:line="240" w:lineRule="auto"/>
      <w:jc w:val="center"/>
    </w:pPr>
    <w:rPr>
      <w:rFonts w:eastAsia="黑体"/>
      <w:sz w:val="44"/>
      <w:szCs w:val="44"/>
    </w:rPr>
  </w:style>
  <w:style w:type="paragraph" w:customStyle="1" w:styleId="Title121">
    <w:name w:val="Title121"/>
    <w:basedOn w:val="a"/>
    <w:rsid w:val="002F1BD3"/>
    <w:pPr>
      <w:spacing w:beforeLines="100" w:afterLines="100" w:line="240" w:lineRule="auto"/>
      <w:jc w:val="center"/>
    </w:pPr>
    <w:rPr>
      <w:rFonts w:eastAsia="Times New Roman"/>
      <w:b/>
      <w:bCs/>
      <w:sz w:val="44"/>
      <w:szCs w:val="44"/>
    </w:rPr>
  </w:style>
  <w:style w:type="paragraph" w:customStyle="1" w:styleId="2213">
    <w:name w:val="题目处2+ 三号宋体居中21"/>
    <w:basedOn w:val="a"/>
    <w:rsid w:val="002F1BD3"/>
    <w:pPr>
      <w:keepNext/>
      <w:keepLines/>
      <w:pageBreakBefore/>
      <w:spacing w:beforeLines="100" w:afterLines="100"/>
      <w:jc w:val="center"/>
    </w:pPr>
    <w:rPr>
      <w:rFonts w:eastAsia="黑体" w:cs="宋体"/>
      <w:sz w:val="32"/>
      <w:szCs w:val="20"/>
    </w:rPr>
  </w:style>
  <w:style w:type="paragraph" w:customStyle="1" w:styleId="Title2TimesNewRoman21">
    <w:name w:val="Title2+三号TimesNewRoman居中21"/>
    <w:basedOn w:val="21"/>
    <w:rsid w:val="002F1BD3"/>
    <w:pPr>
      <w:spacing w:line="240" w:lineRule="auto"/>
    </w:pPr>
    <w:rPr>
      <w:rFonts w:eastAsia="Times New Roman"/>
      <w:b/>
      <w:szCs w:val="32"/>
    </w:rPr>
  </w:style>
  <w:style w:type="paragraph" w:customStyle="1" w:styleId="21e">
    <w:name w:val="专业21"/>
    <w:basedOn w:val="a"/>
    <w:rsid w:val="002F1BD3"/>
    <w:pPr>
      <w:keepNext/>
      <w:keepLines/>
      <w:pageBreakBefore/>
      <w:spacing w:beforeLines="120" w:afterLines="100" w:line="240" w:lineRule="auto"/>
      <w:jc w:val="left"/>
    </w:pPr>
    <w:rPr>
      <w:rFonts w:eastAsia="Times New Roman"/>
      <w:b/>
      <w:sz w:val="28"/>
    </w:rPr>
  </w:style>
  <w:style w:type="paragraph" w:customStyle="1" w:styleId="21f">
    <w:name w:val="致谢+二号黑体居中21"/>
    <w:basedOn w:val="a"/>
    <w:rsid w:val="002F1BD3"/>
    <w:pPr>
      <w:keepNext/>
      <w:keepLines/>
      <w:pageBreakBefore/>
      <w:spacing w:beforeLines="100" w:afterLines="100" w:line="240" w:lineRule="auto"/>
      <w:jc w:val="center"/>
      <w:outlineLvl w:val="0"/>
    </w:pPr>
    <w:rPr>
      <w:rFonts w:eastAsia="黑体"/>
      <w:sz w:val="44"/>
    </w:rPr>
  </w:style>
  <w:style w:type="paragraph" w:customStyle="1" w:styleId="21f0">
    <w:name w:val="标注21"/>
    <w:basedOn w:val="ac"/>
    <w:rsid w:val="002F1BD3"/>
    <w:pPr>
      <w:jc w:val="right"/>
    </w:pPr>
    <w:rPr>
      <w:rFonts w:ascii="宋体" w:eastAsia="宋体" w:hAnsi="宋体"/>
      <w:sz w:val="24"/>
    </w:rPr>
  </w:style>
  <w:style w:type="paragraph" w:customStyle="1" w:styleId="MTDisplayEquation21">
    <w:name w:val="MTDisplayEquation2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21f1">
    <w:name w:val="第一级21"/>
    <w:basedOn w:val="1"/>
    <w:next w:val="a"/>
    <w:rsid w:val="002F1BD3"/>
  </w:style>
  <w:style w:type="paragraph" w:customStyle="1" w:styleId="1221">
    <w:name w:val="样式122"/>
    <w:basedOn w:val="1"/>
    <w:rsid w:val="002F1BD3"/>
    <w:pPr>
      <w:spacing w:beforeLines="200" w:afterLines="0" w:line="360" w:lineRule="auto"/>
    </w:pPr>
  </w:style>
  <w:style w:type="paragraph" w:customStyle="1" w:styleId="2214">
    <w:name w:val="样式221"/>
    <w:basedOn w:val="2"/>
    <w:next w:val="a"/>
    <w:rsid w:val="002F1BD3"/>
    <w:pPr>
      <w:numPr>
        <w:ilvl w:val="0"/>
        <w:numId w:val="0"/>
      </w:numPr>
      <w:spacing w:line="360" w:lineRule="auto"/>
    </w:pPr>
    <w:rPr>
      <w:rFonts w:ascii="宋体" w:hAnsi="宋体" w:cs="宋体"/>
      <w:kern w:val="0"/>
    </w:rPr>
  </w:style>
  <w:style w:type="paragraph" w:customStyle="1" w:styleId="321">
    <w:name w:val="样式321"/>
    <w:basedOn w:val="3"/>
    <w:next w:val="a"/>
    <w:rsid w:val="002F1BD3"/>
    <w:pPr>
      <w:numPr>
        <w:ilvl w:val="0"/>
        <w:numId w:val="0"/>
      </w:numPr>
      <w:spacing w:before="156" w:after="156" w:line="360" w:lineRule="auto"/>
    </w:pPr>
  </w:style>
  <w:style w:type="paragraph" w:customStyle="1" w:styleId="421">
    <w:name w:val="样式421"/>
    <w:basedOn w:val="2"/>
    <w:rsid w:val="002F1BD3"/>
    <w:pPr>
      <w:numPr>
        <w:ilvl w:val="0"/>
        <w:numId w:val="0"/>
      </w:numPr>
      <w:tabs>
        <w:tab w:val="num" w:pos="1320"/>
      </w:tabs>
      <w:ind w:left="1320" w:hanging="420"/>
    </w:pPr>
  </w:style>
  <w:style w:type="paragraph" w:customStyle="1" w:styleId="11d">
    <w:name w:val="样式 超链接 + (中文) 黑体 二号 自动设置 无下划线11"/>
    <w:basedOn w:val="afd"/>
    <w:next w:val="a"/>
    <w:rsid w:val="002F1BD3"/>
  </w:style>
  <w:style w:type="paragraph" w:customStyle="1" w:styleId="2050541">
    <w:name w:val="样式 标题 2+三号黑体左齐 + 段前: 0.5 行 段后: 0.5 行41"/>
    <w:basedOn w:val="2"/>
    <w:next w:val="a"/>
    <w:rsid w:val="002F1BD3"/>
    <w:pPr>
      <w:numPr>
        <w:ilvl w:val="0"/>
        <w:numId w:val="0"/>
      </w:numPr>
      <w:spacing w:before="156" w:after="156"/>
    </w:pPr>
    <w:rPr>
      <w:rFonts w:cs="宋体"/>
      <w:szCs w:val="20"/>
    </w:rPr>
  </w:style>
  <w:style w:type="paragraph" w:customStyle="1" w:styleId="20505121">
    <w:name w:val="样式 标题 2+三号黑体左齐 + 段前: 0.5 行 段后: 0.5 行121"/>
    <w:basedOn w:val="2"/>
    <w:rsid w:val="002F1BD3"/>
    <w:pPr>
      <w:numPr>
        <w:ilvl w:val="0"/>
        <w:numId w:val="0"/>
      </w:numPr>
    </w:pPr>
    <w:rPr>
      <w:rFonts w:cs="宋体"/>
      <w:szCs w:val="20"/>
    </w:rPr>
  </w:style>
  <w:style w:type="paragraph" w:customStyle="1" w:styleId="20505221">
    <w:name w:val="样式 标题 2+三号黑体左齐 + 段前: 0.5 行 段后: 0.5 行221"/>
    <w:basedOn w:val="2"/>
    <w:next w:val="a"/>
    <w:rsid w:val="002F1BD3"/>
    <w:pPr>
      <w:numPr>
        <w:ilvl w:val="0"/>
        <w:numId w:val="0"/>
      </w:numPr>
    </w:pPr>
    <w:rPr>
      <w:rFonts w:cs="宋体"/>
      <w:szCs w:val="20"/>
    </w:rPr>
  </w:style>
  <w:style w:type="paragraph" w:customStyle="1" w:styleId="11131">
    <w:name w:val="样式 标题 1+二号黑体居中 + 段前: 1 行 段后: 1 行31"/>
    <w:basedOn w:val="1"/>
    <w:rsid w:val="002F1BD3"/>
    <w:pPr>
      <w:spacing w:before="312" w:after="312"/>
    </w:pPr>
    <w:rPr>
      <w:rFonts w:cs="宋体"/>
      <w:szCs w:val="20"/>
    </w:rPr>
  </w:style>
  <w:style w:type="paragraph" w:customStyle="1" w:styleId="31a">
    <w:name w:val="第一级标题31"/>
    <w:basedOn w:val="1"/>
    <w:rsid w:val="002F1BD3"/>
    <w:pPr>
      <w:spacing w:before="312" w:after="312"/>
    </w:pPr>
  </w:style>
  <w:style w:type="paragraph" w:customStyle="1" w:styleId="31b">
    <w:name w:val="第一级标题（自定义）31"/>
    <w:basedOn w:val="1"/>
    <w:next w:val="a"/>
    <w:rsid w:val="002F1BD3"/>
    <w:pPr>
      <w:spacing w:before="312" w:after="312"/>
    </w:pPr>
  </w:style>
  <w:style w:type="paragraph" w:customStyle="1" w:styleId="Abstract31">
    <w:name w:val="Abstract+二号黑体居中31"/>
    <w:basedOn w:val="a"/>
    <w:rsid w:val="002F1BD3"/>
    <w:pPr>
      <w:spacing w:beforeLines="100" w:afterLines="100" w:line="240" w:lineRule="auto"/>
      <w:jc w:val="center"/>
      <w:outlineLvl w:val="0"/>
    </w:pPr>
    <w:rPr>
      <w:rFonts w:eastAsia="Times New Roman"/>
      <w:b/>
      <w:sz w:val="44"/>
      <w:szCs w:val="44"/>
    </w:rPr>
  </w:style>
  <w:style w:type="paragraph" w:customStyle="1" w:styleId="31c">
    <w:name w:val="声明+二号黑体居中3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310">
    <w:name w:val="首行缩进:  2 字符31"/>
    <w:aliases w:val="正文 + 宋体31"/>
    <w:basedOn w:val="a"/>
    <w:rsid w:val="002F1BD3"/>
    <w:pPr>
      <w:ind w:firstLineChars="200" w:firstLine="200"/>
    </w:pPr>
    <w:rPr>
      <w:rFonts w:cs="宋体"/>
      <w:szCs w:val="20"/>
    </w:rPr>
  </w:style>
  <w:style w:type="paragraph" w:customStyle="1" w:styleId="31d">
    <w:name w:val="摘要+二号黑体居中31"/>
    <w:basedOn w:val="a"/>
    <w:rsid w:val="002F1BD3"/>
    <w:pPr>
      <w:spacing w:beforeLines="100" w:afterLines="100" w:line="240" w:lineRule="auto"/>
      <w:jc w:val="center"/>
      <w:outlineLvl w:val="0"/>
    </w:pPr>
    <w:rPr>
      <w:rFonts w:eastAsia="黑体"/>
      <w:sz w:val="44"/>
      <w:szCs w:val="44"/>
    </w:rPr>
  </w:style>
  <w:style w:type="paragraph" w:customStyle="1" w:styleId="31e">
    <w:name w:val="注31"/>
    <w:basedOn w:val="ac"/>
    <w:rsid w:val="002F1BD3"/>
    <w:pPr>
      <w:spacing w:line="300" w:lineRule="auto"/>
      <w:jc w:val="center"/>
    </w:pPr>
    <w:rPr>
      <w:rFonts w:ascii="宋体" w:eastAsia="宋体" w:hAnsi="宋体"/>
      <w:sz w:val="21"/>
      <w:szCs w:val="24"/>
    </w:rPr>
  </w:style>
  <w:style w:type="paragraph" w:customStyle="1" w:styleId="1310">
    <w:name w:val="题目处1+黑体居中占三行31"/>
    <w:basedOn w:val="a"/>
    <w:rsid w:val="002F1BD3"/>
    <w:pPr>
      <w:spacing w:beforeLines="100" w:afterLines="100" w:line="240" w:lineRule="auto"/>
      <w:jc w:val="center"/>
    </w:pPr>
    <w:rPr>
      <w:rFonts w:eastAsia="黑体"/>
      <w:sz w:val="44"/>
      <w:szCs w:val="44"/>
    </w:rPr>
  </w:style>
  <w:style w:type="paragraph" w:customStyle="1" w:styleId="Title131">
    <w:name w:val="Title131"/>
    <w:basedOn w:val="a"/>
    <w:rsid w:val="002F1BD3"/>
    <w:pPr>
      <w:spacing w:beforeLines="100" w:afterLines="100" w:line="240" w:lineRule="auto"/>
      <w:jc w:val="center"/>
    </w:pPr>
    <w:rPr>
      <w:rFonts w:eastAsia="Times New Roman"/>
      <w:b/>
      <w:bCs/>
      <w:sz w:val="44"/>
      <w:szCs w:val="44"/>
    </w:rPr>
  </w:style>
  <w:style w:type="paragraph" w:customStyle="1" w:styleId="2311">
    <w:name w:val="题目处2+ 三号宋体居中31"/>
    <w:basedOn w:val="a"/>
    <w:rsid w:val="002F1BD3"/>
    <w:pPr>
      <w:keepNext/>
      <w:keepLines/>
      <w:pageBreakBefore/>
      <w:spacing w:beforeLines="100" w:afterLines="100"/>
      <w:jc w:val="center"/>
    </w:pPr>
    <w:rPr>
      <w:rFonts w:eastAsia="黑体" w:cs="宋体"/>
      <w:sz w:val="32"/>
      <w:szCs w:val="20"/>
    </w:rPr>
  </w:style>
  <w:style w:type="paragraph" w:customStyle="1" w:styleId="Title2TimesNewRoman31">
    <w:name w:val="Title2+三号TimesNewRoman居中31"/>
    <w:basedOn w:val="21"/>
    <w:rsid w:val="002F1BD3"/>
    <w:pPr>
      <w:spacing w:line="240" w:lineRule="auto"/>
    </w:pPr>
    <w:rPr>
      <w:rFonts w:eastAsia="Times New Roman"/>
      <w:b/>
      <w:szCs w:val="32"/>
    </w:rPr>
  </w:style>
  <w:style w:type="paragraph" w:customStyle="1" w:styleId="31f">
    <w:name w:val="专业31"/>
    <w:basedOn w:val="a"/>
    <w:rsid w:val="002F1BD3"/>
    <w:pPr>
      <w:keepNext/>
      <w:keepLines/>
      <w:pageBreakBefore/>
      <w:spacing w:beforeLines="120" w:afterLines="100" w:line="240" w:lineRule="auto"/>
      <w:jc w:val="left"/>
    </w:pPr>
    <w:rPr>
      <w:rFonts w:eastAsia="Times New Roman"/>
      <w:b/>
      <w:sz w:val="28"/>
    </w:rPr>
  </w:style>
  <w:style w:type="paragraph" w:customStyle="1" w:styleId="31f0">
    <w:name w:val="致谢+二号黑体居中31"/>
    <w:basedOn w:val="a"/>
    <w:rsid w:val="002F1BD3"/>
    <w:pPr>
      <w:keepNext/>
      <w:keepLines/>
      <w:pageBreakBefore/>
      <w:spacing w:beforeLines="100" w:afterLines="100" w:line="240" w:lineRule="auto"/>
      <w:jc w:val="center"/>
      <w:outlineLvl w:val="0"/>
    </w:pPr>
    <w:rPr>
      <w:rFonts w:eastAsia="黑体"/>
      <w:sz w:val="44"/>
    </w:rPr>
  </w:style>
  <w:style w:type="paragraph" w:customStyle="1" w:styleId="31f1">
    <w:name w:val="标注31"/>
    <w:basedOn w:val="ac"/>
    <w:rsid w:val="002F1BD3"/>
    <w:pPr>
      <w:jc w:val="right"/>
    </w:pPr>
    <w:rPr>
      <w:rFonts w:ascii="宋体" w:eastAsia="宋体" w:hAnsi="宋体"/>
      <w:sz w:val="24"/>
    </w:rPr>
  </w:style>
  <w:style w:type="paragraph" w:customStyle="1" w:styleId="MTDisplayEquation31">
    <w:name w:val="MTDisplayEquation3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31f2">
    <w:name w:val="第一级31"/>
    <w:basedOn w:val="1"/>
    <w:next w:val="a"/>
    <w:rsid w:val="002F1BD3"/>
  </w:style>
  <w:style w:type="paragraph" w:customStyle="1" w:styleId="1311">
    <w:name w:val="样式131"/>
    <w:basedOn w:val="1"/>
    <w:rsid w:val="002F1BD3"/>
    <w:pPr>
      <w:spacing w:beforeLines="200" w:afterLines="0" w:line="360" w:lineRule="auto"/>
    </w:pPr>
  </w:style>
  <w:style w:type="paragraph" w:customStyle="1" w:styleId="2312">
    <w:name w:val="样式231"/>
    <w:basedOn w:val="2"/>
    <w:next w:val="a"/>
    <w:rsid w:val="002F1BD3"/>
    <w:pPr>
      <w:numPr>
        <w:ilvl w:val="0"/>
        <w:numId w:val="0"/>
      </w:numPr>
      <w:spacing w:line="360" w:lineRule="auto"/>
    </w:pPr>
    <w:rPr>
      <w:rFonts w:ascii="宋体" w:hAnsi="宋体" w:cs="宋体"/>
      <w:kern w:val="0"/>
    </w:rPr>
  </w:style>
  <w:style w:type="paragraph" w:customStyle="1" w:styleId="331">
    <w:name w:val="样式331"/>
    <w:basedOn w:val="3"/>
    <w:next w:val="a"/>
    <w:rsid w:val="002F1BD3"/>
    <w:pPr>
      <w:numPr>
        <w:ilvl w:val="0"/>
        <w:numId w:val="0"/>
      </w:numPr>
      <w:spacing w:before="156" w:after="156" w:line="360" w:lineRule="auto"/>
    </w:pPr>
  </w:style>
  <w:style w:type="paragraph" w:customStyle="1" w:styleId="431">
    <w:name w:val="样式431"/>
    <w:basedOn w:val="2"/>
    <w:rsid w:val="002F1BD3"/>
    <w:pPr>
      <w:numPr>
        <w:ilvl w:val="0"/>
        <w:numId w:val="0"/>
      </w:numPr>
      <w:tabs>
        <w:tab w:val="num" w:pos="840"/>
      </w:tabs>
      <w:ind w:left="840" w:hanging="420"/>
    </w:pPr>
  </w:style>
  <w:style w:type="paragraph" w:customStyle="1" w:styleId="2050551">
    <w:name w:val="样式 标题 2+三号黑体左齐 + 段前: 0.5 行 段后: 0.5 行51"/>
    <w:basedOn w:val="2"/>
    <w:next w:val="a"/>
    <w:rsid w:val="002F1BD3"/>
    <w:pPr>
      <w:numPr>
        <w:ilvl w:val="0"/>
        <w:numId w:val="0"/>
      </w:numPr>
      <w:spacing w:before="156" w:after="156"/>
    </w:pPr>
    <w:rPr>
      <w:rFonts w:cs="宋体"/>
      <w:szCs w:val="20"/>
    </w:rPr>
  </w:style>
  <w:style w:type="paragraph" w:customStyle="1" w:styleId="20505131">
    <w:name w:val="样式 标题 2+三号黑体左齐 + 段前: 0.5 行 段后: 0.5 行131"/>
    <w:basedOn w:val="2"/>
    <w:rsid w:val="002F1BD3"/>
    <w:pPr>
      <w:numPr>
        <w:ilvl w:val="0"/>
        <w:numId w:val="0"/>
      </w:numPr>
    </w:pPr>
    <w:rPr>
      <w:rFonts w:cs="宋体"/>
      <w:szCs w:val="20"/>
    </w:rPr>
  </w:style>
  <w:style w:type="paragraph" w:customStyle="1" w:styleId="20505231">
    <w:name w:val="样式 标题 2+三号黑体左齐 + 段前: 0.5 行 段后: 0.5 行231"/>
    <w:basedOn w:val="2"/>
    <w:next w:val="a"/>
    <w:rsid w:val="002F1BD3"/>
    <w:pPr>
      <w:numPr>
        <w:ilvl w:val="0"/>
        <w:numId w:val="0"/>
      </w:numPr>
    </w:pPr>
    <w:rPr>
      <w:rFonts w:cs="宋体"/>
      <w:szCs w:val="20"/>
    </w:rPr>
  </w:style>
  <w:style w:type="paragraph" w:customStyle="1" w:styleId="21050523">
    <w:name w:val="样式 标题 2+三号黑体左齐+三号黑体左齐1 + 段前: 0.5 行 段后: 0.5 行23"/>
    <w:basedOn w:val="2"/>
    <w:rsid w:val="002F1BD3"/>
    <w:pPr>
      <w:numPr>
        <w:ilvl w:val="0"/>
        <w:numId w:val="0"/>
      </w:numPr>
      <w:spacing w:before="156" w:after="156"/>
    </w:pPr>
    <w:rPr>
      <w:rFonts w:cs="宋体"/>
      <w:szCs w:val="20"/>
    </w:rPr>
  </w:style>
  <w:style w:type="paragraph" w:customStyle="1" w:styleId="3f">
    <w:name w:val="论文正文3"/>
    <w:basedOn w:val="aff"/>
    <w:rsid w:val="002F1BD3"/>
    <w:pPr>
      <w:adjustRightInd/>
      <w:snapToGrid/>
      <w:spacing w:line="240" w:lineRule="auto"/>
      <w:ind w:firstLine="480"/>
      <w:textAlignment w:val="auto"/>
    </w:pPr>
    <w:rPr>
      <w:rFonts w:cs="Arial"/>
      <w:szCs w:val="22"/>
    </w:rPr>
  </w:style>
  <w:style w:type="paragraph" w:customStyle="1" w:styleId="263">
    <w:name w:val="公式26"/>
    <w:basedOn w:val="aff0"/>
    <w:autoRedefine/>
    <w:rsid w:val="002F1BD3"/>
    <w:pPr>
      <w:textAlignment w:val="baseline"/>
    </w:pPr>
  </w:style>
  <w:style w:type="character" w:customStyle="1" w:styleId="2Char6">
    <w:name w:val="公式2 Char6"/>
    <w:rsid w:val="002F1BD3"/>
    <w:rPr>
      <w:rFonts w:ascii="Arial" w:eastAsia="黑体" w:hAnsi="Arial" w:cs="Arial"/>
      <w:kern w:val="2"/>
      <w:sz w:val="24"/>
      <w:lang w:val="en-US" w:eastAsia="zh-CN" w:bidi="ar-SA"/>
    </w:rPr>
  </w:style>
  <w:style w:type="paragraph" w:customStyle="1" w:styleId="1410">
    <w:name w:val="样式141"/>
    <w:basedOn w:val="1"/>
    <w:rsid w:val="002F1BD3"/>
    <w:pPr>
      <w:spacing w:beforeLines="200" w:afterLines="0" w:line="360" w:lineRule="auto"/>
    </w:pPr>
  </w:style>
  <w:style w:type="paragraph" w:customStyle="1" w:styleId="Abstract41">
    <w:name w:val="Abstract+二号黑体居中41"/>
    <w:basedOn w:val="a"/>
    <w:rsid w:val="002F1BD3"/>
    <w:pPr>
      <w:spacing w:beforeLines="100" w:afterLines="100" w:line="240" w:lineRule="auto"/>
      <w:jc w:val="center"/>
      <w:outlineLvl w:val="0"/>
    </w:pPr>
    <w:rPr>
      <w:rFonts w:eastAsia="Times New Roman"/>
      <w:b/>
      <w:sz w:val="44"/>
      <w:szCs w:val="44"/>
    </w:rPr>
  </w:style>
  <w:style w:type="paragraph" w:customStyle="1" w:styleId="41a">
    <w:name w:val="声明+二号黑体居中4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410">
    <w:name w:val="首行缩进:  2 字符41"/>
    <w:aliases w:val="正文 + 宋体41"/>
    <w:basedOn w:val="a"/>
    <w:rsid w:val="002F1BD3"/>
    <w:pPr>
      <w:ind w:firstLineChars="200" w:firstLine="200"/>
    </w:pPr>
    <w:rPr>
      <w:rFonts w:cs="宋体"/>
      <w:szCs w:val="20"/>
    </w:rPr>
  </w:style>
  <w:style w:type="paragraph" w:customStyle="1" w:styleId="41b">
    <w:name w:val="摘要+二号黑体居中41"/>
    <w:basedOn w:val="a"/>
    <w:rsid w:val="002F1BD3"/>
    <w:pPr>
      <w:spacing w:beforeLines="100" w:afterLines="100" w:line="240" w:lineRule="auto"/>
      <w:jc w:val="center"/>
      <w:outlineLvl w:val="0"/>
    </w:pPr>
    <w:rPr>
      <w:rFonts w:eastAsia="黑体"/>
      <w:sz w:val="44"/>
      <w:szCs w:val="44"/>
    </w:rPr>
  </w:style>
  <w:style w:type="paragraph" w:customStyle="1" w:styleId="41c">
    <w:name w:val="注41"/>
    <w:basedOn w:val="ac"/>
    <w:rsid w:val="002F1BD3"/>
    <w:pPr>
      <w:spacing w:line="300" w:lineRule="auto"/>
      <w:jc w:val="center"/>
    </w:pPr>
    <w:rPr>
      <w:rFonts w:ascii="宋体" w:eastAsia="宋体" w:hAnsi="宋体"/>
      <w:sz w:val="21"/>
      <w:szCs w:val="24"/>
    </w:rPr>
  </w:style>
  <w:style w:type="paragraph" w:customStyle="1" w:styleId="1411">
    <w:name w:val="题目处1+黑体居中占三行41"/>
    <w:basedOn w:val="a"/>
    <w:rsid w:val="002F1BD3"/>
    <w:pPr>
      <w:spacing w:beforeLines="100" w:afterLines="100" w:line="240" w:lineRule="auto"/>
      <w:jc w:val="center"/>
    </w:pPr>
    <w:rPr>
      <w:rFonts w:eastAsia="黑体"/>
      <w:sz w:val="44"/>
      <w:szCs w:val="44"/>
    </w:rPr>
  </w:style>
  <w:style w:type="paragraph" w:customStyle="1" w:styleId="Title141">
    <w:name w:val="Title141"/>
    <w:basedOn w:val="a"/>
    <w:rsid w:val="002F1BD3"/>
    <w:pPr>
      <w:spacing w:beforeLines="100" w:afterLines="100" w:line="240" w:lineRule="auto"/>
      <w:jc w:val="center"/>
    </w:pPr>
    <w:rPr>
      <w:rFonts w:eastAsia="Times New Roman"/>
      <w:b/>
      <w:bCs/>
      <w:sz w:val="44"/>
      <w:szCs w:val="44"/>
    </w:rPr>
  </w:style>
  <w:style w:type="paragraph" w:customStyle="1" w:styleId="2411">
    <w:name w:val="题目处2+ 三号宋体居中41"/>
    <w:basedOn w:val="a"/>
    <w:rsid w:val="002F1BD3"/>
    <w:pPr>
      <w:keepNext/>
      <w:keepLines/>
      <w:pageBreakBefore/>
      <w:spacing w:beforeLines="100" w:afterLines="100"/>
      <w:jc w:val="center"/>
    </w:pPr>
    <w:rPr>
      <w:rFonts w:eastAsia="黑体" w:cs="宋体"/>
      <w:sz w:val="32"/>
      <w:szCs w:val="20"/>
    </w:rPr>
  </w:style>
  <w:style w:type="paragraph" w:customStyle="1" w:styleId="Title2TimesNewRoman41">
    <w:name w:val="Title2+三号TimesNewRoman居中41"/>
    <w:basedOn w:val="21"/>
    <w:rsid w:val="002F1BD3"/>
    <w:pPr>
      <w:spacing w:line="240" w:lineRule="auto"/>
    </w:pPr>
    <w:rPr>
      <w:rFonts w:eastAsia="Times New Roman"/>
      <w:b/>
      <w:szCs w:val="32"/>
    </w:rPr>
  </w:style>
  <w:style w:type="paragraph" w:customStyle="1" w:styleId="41d">
    <w:name w:val="专业41"/>
    <w:basedOn w:val="a"/>
    <w:rsid w:val="002F1BD3"/>
    <w:pPr>
      <w:keepNext/>
      <w:keepLines/>
      <w:pageBreakBefore/>
      <w:spacing w:beforeLines="120" w:afterLines="100" w:line="240" w:lineRule="auto"/>
      <w:jc w:val="left"/>
    </w:pPr>
    <w:rPr>
      <w:rFonts w:eastAsia="Times New Roman"/>
      <w:b/>
      <w:sz w:val="28"/>
    </w:rPr>
  </w:style>
  <w:style w:type="paragraph" w:customStyle="1" w:styleId="41e">
    <w:name w:val="致谢+二号黑体居中41"/>
    <w:basedOn w:val="a"/>
    <w:rsid w:val="002F1BD3"/>
    <w:pPr>
      <w:keepNext/>
      <w:keepLines/>
      <w:pageBreakBefore/>
      <w:spacing w:beforeLines="100" w:afterLines="100" w:line="240" w:lineRule="auto"/>
      <w:jc w:val="center"/>
      <w:outlineLvl w:val="0"/>
    </w:pPr>
    <w:rPr>
      <w:rFonts w:eastAsia="黑体"/>
      <w:sz w:val="44"/>
    </w:rPr>
  </w:style>
  <w:style w:type="paragraph" w:customStyle="1" w:styleId="41f">
    <w:name w:val="标注41"/>
    <w:basedOn w:val="ac"/>
    <w:rsid w:val="002F1BD3"/>
    <w:pPr>
      <w:jc w:val="right"/>
    </w:pPr>
    <w:rPr>
      <w:rFonts w:ascii="宋体" w:eastAsia="宋体" w:hAnsi="宋体"/>
      <w:sz w:val="24"/>
    </w:rPr>
  </w:style>
  <w:style w:type="paragraph" w:customStyle="1" w:styleId="MTDisplayEquation41">
    <w:name w:val="MTDisplayEquation4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41f0">
    <w:name w:val="第一级41"/>
    <w:basedOn w:val="1"/>
    <w:next w:val="a"/>
    <w:rsid w:val="002F1BD3"/>
  </w:style>
  <w:style w:type="paragraph" w:customStyle="1" w:styleId="341">
    <w:name w:val="样式341"/>
    <w:basedOn w:val="3"/>
    <w:next w:val="a"/>
    <w:rsid w:val="002F1BD3"/>
    <w:pPr>
      <w:numPr>
        <w:ilvl w:val="0"/>
        <w:numId w:val="0"/>
      </w:numPr>
      <w:spacing w:before="156" w:after="156" w:line="360" w:lineRule="auto"/>
    </w:pPr>
  </w:style>
  <w:style w:type="paragraph" w:customStyle="1" w:styleId="441">
    <w:name w:val="样式441"/>
    <w:basedOn w:val="2"/>
    <w:rsid w:val="002F1BD3"/>
    <w:pPr>
      <w:numPr>
        <w:ilvl w:val="0"/>
        <w:numId w:val="0"/>
      </w:numPr>
      <w:tabs>
        <w:tab w:val="num" w:pos="1320"/>
      </w:tabs>
      <w:ind w:left="1320" w:hanging="420"/>
    </w:pPr>
  </w:style>
  <w:style w:type="paragraph" w:customStyle="1" w:styleId="2050561">
    <w:name w:val="样式 标题 2+三号黑体左齐 + 段前: 0.5 行 段后: 0.5 行61"/>
    <w:basedOn w:val="2"/>
    <w:next w:val="a"/>
    <w:rsid w:val="002F1BD3"/>
    <w:pPr>
      <w:numPr>
        <w:ilvl w:val="0"/>
        <w:numId w:val="0"/>
      </w:numPr>
      <w:spacing w:before="156" w:after="156"/>
    </w:pPr>
    <w:rPr>
      <w:rFonts w:cs="宋体"/>
      <w:szCs w:val="20"/>
    </w:rPr>
  </w:style>
  <w:style w:type="paragraph" w:customStyle="1" w:styleId="560">
    <w:name w:val="样式56"/>
    <w:basedOn w:val="1"/>
    <w:rsid w:val="002F1BD3"/>
    <w:pPr>
      <w:tabs>
        <w:tab w:val="num" w:pos="780"/>
      </w:tabs>
      <w:ind w:leftChars="200" w:left="780" w:hangingChars="200" w:hanging="360"/>
    </w:pPr>
    <w:rPr>
      <w:rFonts w:ascii="Arial" w:hAnsi="Arial" w:cs="Arial"/>
      <w:b/>
      <w:bCs/>
    </w:rPr>
  </w:style>
  <w:style w:type="paragraph" w:customStyle="1" w:styleId="305056">
    <w:name w:val="样式 标题 3+四号黑体左齐 + 段前: 0.5 行 段后: 0.5 行6"/>
    <w:basedOn w:val="3"/>
    <w:rsid w:val="002F1BD3"/>
    <w:pPr>
      <w:numPr>
        <w:ilvl w:val="0"/>
        <w:numId w:val="0"/>
      </w:numPr>
      <w:spacing w:before="156" w:after="156"/>
    </w:pPr>
    <w:rPr>
      <w:rFonts w:cs="宋体"/>
      <w:szCs w:val="20"/>
    </w:rPr>
  </w:style>
  <w:style w:type="paragraph" w:customStyle="1" w:styleId="11141">
    <w:name w:val="样式 标题 1+二号黑体居中 + 段前: 1 行 段后: 1 行41"/>
    <w:basedOn w:val="1"/>
    <w:rsid w:val="002F1BD3"/>
    <w:pPr>
      <w:spacing w:before="312" w:after="312"/>
    </w:pPr>
    <w:rPr>
      <w:rFonts w:cs="宋体"/>
      <w:szCs w:val="20"/>
    </w:rPr>
  </w:style>
  <w:style w:type="paragraph" w:customStyle="1" w:styleId="41f1">
    <w:name w:val="第一级标题41"/>
    <w:basedOn w:val="1"/>
    <w:rsid w:val="002F1BD3"/>
    <w:pPr>
      <w:spacing w:before="312" w:after="312"/>
    </w:pPr>
  </w:style>
  <w:style w:type="paragraph" w:customStyle="1" w:styleId="41f2">
    <w:name w:val="第一级标题（自定义）41"/>
    <w:basedOn w:val="1"/>
    <w:next w:val="a"/>
    <w:rsid w:val="002F1BD3"/>
    <w:pPr>
      <w:spacing w:before="312" w:after="312"/>
    </w:pPr>
  </w:style>
  <w:style w:type="paragraph" w:customStyle="1" w:styleId="20505141">
    <w:name w:val="样式 标题 2+三号黑体左齐 + 段前: 0.5 行 段后: 0.5 行141"/>
    <w:basedOn w:val="2"/>
    <w:rsid w:val="002F1BD3"/>
    <w:pPr>
      <w:numPr>
        <w:ilvl w:val="0"/>
        <w:numId w:val="0"/>
      </w:numPr>
    </w:pPr>
    <w:rPr>
      <w:rFonts w:cs="宋体"/>
      <w:szCs w:val="20"/>
    </w:rPr>
  </w:style>
  <w:style w:type="paragraph" w:customStyle="1" w:styleId="20505241">
    <w:name w:val="样式 标题 2+三号黑体左齐 + 段前: 0.5 行 段后: 0.5 行241"/>
    <w:basedOn w:val="2"/>
    <w:next w:val="a"/>
    <w:rsid w:val="002F1BD3"/>
    <w:pPr>
      <w:numPr>
        <w:ilvl w:val="0"/>
        <w:numId w:val="0"/>
      </w:numPr>
    </w:pPr>
    <w:rPr>
      <w:rFonts w:cs="宋体"/>
      <w:szCs w:val="20"/>
    </w:rPr>
  </w:style>
  <w:style w:type="paragraph" w:customStyle="1" w:styleId="11e">
    <w:name w:val="公式11"/>
    <w:basedOn w:val="ac"/>
    <w:autoRedefine/>
    <w:rsid w:val="002F1BD3"/>
    <w:pPr>
      <w:ind w:left="420" w:firstLine="400"/>
    </w:pPr>
  </w:style>
  <w:style w:type="paragraph" w:customStyle="1" w:styleId="2115">
    <w:name w:val="公式211"/>
    <w:basedOn w:val="aff0"/>
    <w:autoRedefine/>
    <w:rsid w:val="002F1BD3"/>
    <w:pPr>
      <w:tabs>
        <w:tab w:val="clear" w:pos="7200"/>
      </w:tabs>
      <w:textAlignment w:val="baseline"/>
    </w:pPr>
  </w:style>
  <w:style w:type="paragraph" w:customStyle="1" w:styleId="1511">
    <w:name w:val="样式151"/>
    <w:basedOn w:val="1"/>
    <w:rsid w:val="002F1BD3"/>
    <w:pPr>
      <w:spacing w:beforeLines="200" w:afterLines="0" w:line="360" w:lineRule="auto"/>
    </w:pPr>
  </w:style>
  <w:style w:type="paragraph" w:customStyle="1" w:styleId="264">
    <w:name w:val="首行缩进2字符6"/>
    <w:basedOn w:val="a"/>
    <w:rsid w:val="002F1BD3"/>
    <w:pPr>
      <w:ind w:firstLineChars="200" w:firstLine="200"/>
    </w:pPr>
    <w:rPr>
      <w:rFonts w:cs="宋体"/>
      <w:szCs w:val="20"/>
    </w:rPr>
  </w:style>
  <w:style w:type="paragraph" w:customStyle="1" w:styleId="226">
    <w:name w:val="样式 带公式的正文 + 首行缩进:  2 字符2"/>
    <w:basedOn w:val="aff3"/>
    <w:autoRedefine/>
    <w:rsid w:val="002F1BD3"/>
    <w:rPr>
      <w:rFonts w:cs="宋体"/>
      <w:szCs w:val="20"/>
    </w:rPr>
  </w:style>
  <w:style w:type="paragraph" w:customStyle="1" w:styleId="Abstract51">
    <w:name w:val="Abstract+二号黑体居中51"/>
    <w:basedOn w:val="a"/>
    <w:rsid w:val="002F1BD3"/>
    <w:pPr>
      <w:spacing w:beforeLines="100" w:afterLines="100" w:line="240" w:lineRule="auto"/>
      <w:jc w:val="center"/>
      <w:outlineLvl w:val="0"/>
    </w:pPr>
    <w:rPr>
      <w:rFonts w:eastAsia="Times New Roman"/>
      <w:b/>
      <w:sz w:val="44"/>
      <w:szCs w:val="44"/>
    </w:rPr>
  </w:style>
  <w:style w:type="paragraph" w:customStyle="1" w:styleId="513">
    <w:name w:val="声明+二号黑体居中5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510">
    <w:name w:val="首行缩进:  2 字符51"/>
    <w:aliases w:val="正文 + 宋体51"/>
    <w:basedOn w:val="a"/>
    <w:rsid w:val="002F1BD3"/>
    <w:pPr>
      <w:ind w:firstLineChars="200" w:firstLine="200"/>
    </w:pPr>
    <w:rPr>
      <w:rFonts w:cs="宋体"/>
      <w:szCs w:val="20"/>
    </w:rPr>
  </w:style>
  <w:style w:type="paragraph" w:customStyle="1" w:styleId="514">
    <w:name w:val="摘要+二号黑体居中51"/>
    <w:basedOn w:val="a"/>
    <w:rsid w:val="002F1BD3"/>
    <w:pPr>
      <w:spacing w:beforeLines="100" w:afterLines="100" w:line="240" w:lineRule="auto"/>
      <w:jc w:val="center"/>
      <w:outlineLvl w:val="0"/>
    </w:pPr>
    <w:rPr>
      <w:rFonts w:eastAsia="黑体"/>
      <w:sz w:val="44"/>
      <w:szCs w:val="44"/>
    </w:rPr>
  </w:style>
  <w:style w:type="paragraph" w:customStyle="1" w:styleId="515">
    <w:name w:val="注51"/>
    <w:basedOn w:val="ac"/>
    <w:rsid w:val="002F1BD3"/>
    <w:pPr>
      <w:spacing w:line="300" w:lineRule="auto"/>
      <w:jc w:val="center"/>
    </w:pPr>
    <w:rPr>
      <w:rFonts w:ascii="宋体" w:eastAsia="宋体" w:hAnsi="宋体"/>
      <w:sz w:val="21"/>
      <w:szCs w:val="24"/>
    </w:rPr>
  </w:style>
  <w:style w:type="paragraph" w:customStyle="1" w:styleId="1512">
    <w:name w:val="题目处1+黑体居中占三行51"/>
    <w:basedOn w:val="a"/>
    <w:rsid w:val="002F1BD3"/>
    <w:pPr>
      <w:spacing w:beforeLines="100" w:afterLines="100" w:line="240" w:lineRule="auto"/>
      <w:jc w:val="center"/>
    </w:pPr>
    <w:rPr>
      <w:rFonts w:eastAsia="黑体"/>
      <w:sz w:val="44"/>
      <w:szCs w:val="44"/>
    </w:rPr>
  </w:style>
  <w:style w:type="paragraph" w:customStyle="1" w:styleId="Title151">
    <w:name w:val="Title151"/>
    <w:basedOn w:val="a"/>
    <w:rsid w:val="002F1BD3"/>
    <w:pPr>
      <w:spacing w:beforeLines="100" w:afterLines="100" w:line="240" w:lineRule="auto"/>
      <w:jc w:val="center"/>
    </w:pPr>
    <w:rPr>
      <w:rFonts w:eastAsia="Times New Roman"/>
      <w:b/>
      <w:bCs/>
      <w:sz w:val="44"/>
      <w:szCs w:val="44"/>
    </w:rPr>
  </w:style>
  <w:style w:type="paragraph" w:customStyle="1" w:styleId="2511">
    <w:name w:val="题目处2+ 三号宋体居中51"/>
    <w:basedOn w:val="a"/>
    <w:rsid w:val="002F1BD3"/>
    <w:pPr>
      <w:keepNext/>
      <w:keepLines/>
      <w:pageBreakBefore/>
      <w:spacing w:beforeLines="100" w:afterLines="100"/>
      <w:jc w:val="center"/>
    </w:pPr>
    <w:rPr>
      <w:rFonts w:eastAsia="黑体" w:cs="宋体"/>
      <w:sz w:val="32"/>
      <w:szCs w:val="20"/>
    </w:rPr>
  </w:style>
  <w:style w:type="paragraph" w:customStyle="1" w:styleId="Title2TimesNewRoman51">
    <w:name w:val="Title2+三号TimesNewRoman居中51"/>
    <w:basedOn w:val="21"/>
    <w:rsid w:val="002F1BD3"/>
    <w:pPr>
      <w:spacing w:line="240" w:lineRule="auto"/>
    </w:pPr>
    <w:rPr>
      <w:rFonts w:eastAsia="Times New Roman"/>
      <w:b/>
      <w:szCs w:val="32"/>
    </w:rPr>
  </w:style>
  <w:style w:type="paragraph" w:customStyle="1" w:styleId="516">
    <w:name w:val="专业51"/>
    <w:basedOn w:val="a"/>
    <w:rsid w:val="002F1BD3"/>
    <w:pPr>
      <w:keepNext/>
      <w:keepLines/>
      <w:pageBreakBefore/>
      <w:spacing w:beforeLines="120" w:afterLines="100" w:line="240" w:lineRule="auto"/>
      <w:jc w:val="left"/>
    </w:pPr>
    <w:rPr>
      <w:rFonts w:eastAsia="Times New Roman"/>
      <w:b/>
      <w:sz w:val="28"/>
    </w:rPr>
  </w:style>
  <w:style w:type="paragraph" w:customStyle="1" w:styleId="517">
    <w:name w:val="致谢+二号黑体居中51"/>
    <w:basedOn w:val="a"/>
    <w:rsid w:val="002F1BD3"/>
    <w:pPr>
      <w:keepNext/>
      <w:keepLines/>
      <w:pageBreakBefore/>
      <w:spacing w:beforeLines="100" w:afterLines="100" w:line="240" w:lineRule="auto"/>
      <w:jc w:val="center"/>
      <w:outlineLvl w:val="0"/>
    </w:pPr>
    <w:rPr>
      <w:rFonts w:eastAsia="黑体"/>
      <w:sz w:val="44"/>
    </w:rPr>
  </w:style>
  <w:style w:type="paragraph" w:customStyle="1" w:styleId="518">
    <w:name w:val="标注51"/>
    <w:basedOn w:val="ac"/>
    <w:rsid w:val="002F1BD3"/>
    <w:pPr>
      <w:jc w:val="right"/>
    </w:pPr>
    <w:rPr>
      <w:rFonts w:ascii="宋体" w:eastAsia="宋体" w:hAnsi="宋体"/>
      <w:sz w:val="24"/>
    </w:rPr>
  </w:style>
  <w:style w:type="paragraph" w:customStyle="1" w:styleId="MTDisplayEquation51">
    <w:name w:val="MTDisplayEquation5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519">
    <w:name w:val="第一级51"/>
    <w:basedOn w:val="1"/>
    <w:next w:val="a"/>
    <w:rsid w:val="002F1BD3"/>
  </w:style>
  <w:style w:type="paragraph" w:customStyle="1" w:styleId="2512">
    <w:name w:val="样式251"/>
    <w:basedOn w:val="2"/>
    <w:next w:val="a"/>
    <w:rsid w:val="002F1BD3"/>
    <w:pPr>
      <w:numPr>
        <w:ilvl w:val="0"/>
        <w:numId w:val="0"/>
      </w:numPr>
      <w:spacing w:line="360" w:lineRule="auto"/>
    </w:pPr>
    <w:rPr>
      <w:rFonts w:ascii="宋体" w:hAnsi="宋体" w:cs="宋体"/>
      <w:kern w:val="0"/>
    </w:rPr>
  </w:style>
  <w:style w:type="paragraph" w:customStyle="1" w:styleId="351">
    <w:name w:val="样式351"/>
    <w:basedOn w:val="3"/>
    <w:next w:val="a"/>
    <w:rsid w:val="002F1BD3"/>
    <w:pPr>
      <w:numPr>
        <w:ilvl w:val="0"/>
        <w:numId w:val="0"/>
      </w:numPr>
      <w:spacing w:before="156" w:after="156" w:line="360" w:lineRule="auto"/>
    </w:pPr>
  </w:style>
  <w:style w:type="paragraph" w:customStyle="1" w:styleId="451">
    <w:name w:val="样式451"/>
    <w:basedOn w:val="2"/>
    <w:rsid w:val="002F1BD3"/>
  </w:style>
  <w:style w:type="paragraph" w:customStyle="1" w:styleId="11151">
    <w:name w:val="样式 标题 1+二号黑体居中 + 段前: 1 行 段后: 1 行51"/>
    <w:basedOn w:val="1"/>
    <w:rsid w:val="002F1BD3"/>
    <w:pPr>
      <w:spacing w:before="312" w:after="312"/>
    </w:pPr>
    <w:rPr>
      <w:rFonts w:cs="宋体"/>
      <w:szCs w:val="20"/>
    </w:rPr>
  </w:style>
  <w:style w:type="paragraph" w:customStyle="1" w:styleId="51a">
    <w:name w:val="第一级标题51"/>
    <w:basedOn w:val="1"/>
    <w:rsid w:val="002F1BD3"/>
    <w:pPr>
      <w:spacing w:before="312" w:after="312"/>
    </w:pPr>
  </w:style>
  <w:style w:type="paragraph" w:customStyle="1" w:styleId="51b">
    <w:name w:val="第一级标题（自定义）51"/>
    <w:basedOn w:val="1"/>
    <w:next w:val="a"/>
    <w:rsid w:val="002F1BD3"/>
    <w:pPr>
      <w:spacing w:before="312" w:after="312"/>
    </w:pPr>
  </w:style>
  <w:style w:type="paragraph" w:customStyle="1" w:styleId="2050571">
    <w:name w:val="样式 标题 2+三号黑体左齐 + 段前: 0.5 行 段后: 0.5 行71"/>
    <w:basedOn w:val="2"/>
    <w:next w:val="a"/>
    <w:rsid w:val="002F1BD3"/>
    <w:pPr>
      <w:numPr>
        <w:ilvl w:val="0"/>
        <w:numId w:val="0"/>
      </w:numPr>
      <w:spacing w:before="156" w:after="156"/>
    </w:pPr>
    <w:rPr>
      <w:rFonts w:cs="宋体"/>
      <w:szCs w:val="20"/>
    </w:rPr>
  </w:style>
  <w:style w:type="paragraph" w:customStyle="1" w:styleId="20505151">
    <w:name w:val="样式 标题 2+三号黑体左齐 + 段前: 0.5 行 段后: 0.5 行151"/>
    <w:basedOn w:val="2"/>
    <w:rsid w:val="002F1BD3"/>
    <w:pPr>
      <w:numPr>
        <w:ilvl w:val="0"/>
        <w:numId w:val="0"/>
      </w:numPr>
    </w:pPr>
    <w:rPr>
      <w:rFonts w:cs="宋体"/>
      <w:szCs w:val="20"/>
    </w:rPr>
  </w:style>
  <w:style w:type="paragraph" w:customStyle="1" w:styleId="20505251">
    <w:name w:val="样式 标题 2+三号黑体左齐 + 段前: 0.5 行 段后: 0.5 行251"/>
    <w:basedOn w:val="2"/>
    <w:next w:val="a"/>
    <w:rsid w:val="002F1BD3"/>
    <w:pPr>
      <w:numPr>
        <w:ilvl w:val="0"/>
        <w:numId w:val="0"/>
      </w:numPr>
    </w:pPr>
    <w:rPr>
      <w:rFonts w:cs="宋体"/>
      <w:szCs w:val="20"/>
    </w:rPr>
  </w:style>
  <w:style w:type="paragraph" w:customStyle="1" w:styleId="332">
    <w:name w:val="公式33"/>
    <w:basedOn w:val="ac"/>
    <w:autoRedefine/>
    <w:rsid w:val="002F1BD3"/>
    <w:pPr>
      <w:tabs>
        <w:tab w:val="left" w:pos="7200"/>
      </w:tabs>
      <w:ind w:left="420" w:firstLine="400"/>
    </w:pPr>
  </w:style>
  <w:style w:type="paragraph" w:customStyle="1" w:styleId="2215">
    <w:name w:val="公式221"/>
    <w:basedOn w:val="aff0"/>
    <w:autoRedefine/>
    <w:rsid w:val="002F1BD3"/>
    <w:pPr>
      <w:textAlignment w:val="baseline"/>
    </w:pPr>
  </w:style>
  <w:style w:type="paragraph" w:customStyle="1" w:styleId="1610">
    <w:name w:val="样式161"/>
    <w:basedOn w:val="1"/>
    <w:rsid w:val="002F1BD3"/>
    <w:pPr>
      <w:spacing w:beforeLines="200" w:afterLines="0" w:line="360" w:lineRule="auto"/>
    </w:pPr>
  </w:style>
  <w:style w:type="paragraph" w:customStyle="1" w:styleId="Abstract61">
    <w:name w:val="Abstract+二号黑体居中61"/>
    <w:basedOn w:val="a"/>
    <w:rsid w:val="002F1BD3"/>
    <w:pPr>
      <w:spacing w:beforeLines="100" w:afterLines="100" w:line="240" w:lineRule="auto"/>
      <w:jc w:val="center"/>
      <w:outlineLvl w:val="0"/>
    </w:pPr>
    <w:rPr>
      <w:rFonts w:eastAsia="Times New Roman"/>
      <w:b/>
      <w:sz w:val="44"/>
      <w:szCs w:val="44"/>
    </w:rPr>
  </w:style>
  <w:style w:type="paragraph" w:customStyle="1" w:styleId="610">
    <w:name w:val="声明+二号黑体居中6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610">
    <w:name w:val="首行缩进:  2 字符61"/>
    <w:aliases w:val="正文 + 宋体61"/>
    <w:basedOn w:val="a"/>
    <w:rsid w:val="002F1BD3"/>
    <w:pPr>
      <w:ind w:firstLineChars="200" w:firstLine="200"/>
    </w:pPr>
    <w:rPr>
      <w:rFonts w:cs="宋体"/>
      <w:szCs w:val="20"/>
    </w:rPr>
  </w:style>
  <w:style w:type="paragraph" w:customStyle="1" w:styleId="611">
    <w:name w:val="摘要+二号黑体居中61"/>
    <w:basedOn w:val="a"/>
    <w:rsid w:val="002F1BD3"/>
    <w:pPr>
      <w:spacing w:beforeLines="100" w:afterLines="100" w:line="240" w:lineRule="auto"/>
      <w:jc w:val="center"/>
      <w:outlineLvl w:val="0"/>
    </w:pPr>
    <w:rPr>
      <w:rFonts w:eastAsia="黑体"/>
      <w:sz w:val="44"/>
      <w:szCs w:val="44"/>
    </w:rPr>
  </w:style>
  <w:style w:type="paragraph" w:customStyle="1" w:styleId="612">
    <w:name w:val="注61"/>
    <w:basedOn w:val="ac"/>
    <w:rsid w:val="002F1BD3"/>
    <w:pPr>
      <w:spacing w:line="300" w:lineRule="auto"/>
      <w:jc w:val="center"/>
    </w:pPr>
    <w:rPr>
      <w:rFonts w:ascii="宋体" w:eastAsia="宋体" w:hAnsi="宋体"/>
      <w:sz w:val="21"/>
      <w:szCs w:val="24"/>
    </w:rPr>
  </w:style>
  <w:style w:type="paragraph" w:customStyle="1" w:styleId="1611">
    <w:name w:val="题目处1+黑体居中占三行61"/>
    <w:basedOn w:val="a"/>
    <w:rsid w:val="002F1BD3"/>
    <w:pPr>
      <w:spacing w:beforeLines="100" w:afterLines="100" w:line="240" w:lineRule="auto"/>
      <w:jc w:val="center"/>
    </w:pPr>
    <w:rPr>
      <w:rFonts w:eastAsia="黑体"/>
      <w:sz w:val="44"/>
      <w:szCs w:val="44"/>
    </w:rPr>
  </w:style>
  <w:style w:type="paragraph" w:customStyle="1" w:styleId="Title161">
    <w:name w:val="Title161"/>
    <w:basedOn w:val="a"/>
    <w:rsid w:val="002F1BD3"/>
    <w:pPr>
      <w:spacing w:beforeLines="100" w:afterLines="100" w:line="240" w:lineRule="auto"/>
      <w:jc w:val="center"/>
    </w:pPr>
    <w:rPr>
      <w:rFonts w:eastAsia="Times New Roman"/>
      <w:b/>
      <w:bCs/>
      <w:sz w:val="44"/>
      <w:szCs w:val="44"/>
    </w:rPr>
  </w:style>
  <w:style w:type="paragraph" w:customStyle="1" w:styleId="2611">
    <w:name w:val="题目处2+ 三号宋体居中61"/>
    <w:basedOn w:val="a"/>
    <w:rsid w:val="002F1BD3"/>
    <w:pPr>
      <w:keepNext/>
      <w:keepLines/>
      <w:pageBreakBefore/>
      <w:spacing w:beforeLines="100" w:afterLines="100"/>
      <w:jc w:val="center"/>
    </w:pPr>
    <w:rPr>
      <w:rFonts w:eastAsia="黑体" w:cs="宋体"/>
      <w:sz w:val="32"/>
      <w:szCs w:val="20"/>
    </w:rPr>
  </w:style>
  <w:style w:type="paragraph" w:customStyle="1" w:styleId="Title2TimesNewRoman61">
    <w:name w:val="Title2+三号TimesNewRoman居中61"/>
    <w:basedOn w:val="21"/>
    <w:rsid w:val="002F1BD3"/>
    <w:pPr>
      <w:spacing w:line="240" w:lineRule="auto"/>
    </w:pPr>
    <w:rPr>
      <w:rFonts w:eastAsia="Times New Roman"/>
      <w:b/>
      <w:szCs w:val="32"/>
    </w:rPr>
  </w:style>
  <w:style w:type="paragraph" w:customStyle="1" w:styleId="613">
    <w:name w:val="专业61"/>
    <w:basedOn w:val="a"/>
    <w:rsid w:val="002F1BD3"/>
    <w:pPr>
      <w:keepNext/>
      <w:keepLines/>
      <w:pageBreakBefore/>
      <w:spacing w:beforeLines="120" w:afterLines="100" w:line="240" w:lineRule="auto"/>
      <w:jc w:val="left"/>
    </w:pPr>
    <w:rPr>
      <w:rFonts w:eastAsia="Times New Roman"/>
      <w:b/>
      <w:sz w:val="28"/>
    </w:rPr>
  </w:style>
  <w:style w:type="paragraph" w:customStyle="1" w:styleId="614">
    <w:name w:val="致谢+二号黑体居中61"/>
    <w:basedOn w:val="a"/>
    <w:rsid w:val="002F1BD3"/>
    <w:pPr>
      <w:keepNext/>
      <w:keepLines/>
      <w:pageBreakBefore/>
      <w:spacing w:beforeLines="100" w:afterLines="100" w:line="240" w:lineRule="auto"/>
      <w:jc w:val="center"/>
      <w:outlineLvl w:val="0"/>
    </w:pPr>
    <w:rPr>
      <w:rFonts w:eastAsia="黑体"/>
      <w:sz w:val="44"/>
    </w:rPr>
  </w:style>
  <w:style w:type="paragraph" w:customStyle="1" w:styleId="615">
    <w:name w:val="标注61"/>
    <w:basedOn w:val="ac"/>
    <w:rsid w:val="002F1BD3"/>
    <w:pPr>
      <w:jc w:val="right"/>
    </w:pPr>
    <w:rPr>
      <w:rFonts w:ascii="宋体" w:eastAsia="宋体" w:hAnsi="宋体"/>
      <w:sz w:val="24"/>
    </w:rPr>
  </w:style>
  <w:style w:type="paragraph" w:customStyle="1" w:styleId="MTDisplayEquation61">
    <w:name w:val="MTDisplayEquation6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616">
    <w:name w:val="第一级61"/>
    <w:basedOn w:val="1"/>
    <w:next w:val="a"/>
    <w:rsid w:val="002F1BD3"/>
  </w:style>
  <w:style w:type="paragraph" w:customStyle="1" w:styleId="2612">
    <w:name w:val="样式261"/>
    <w:basedOn w:val="2"/>
    <w:next w:val="a"/>
    <w:rsid w:val="002F1BD3"/>
    <w:pPr>
      <w:numPr>
        <w:ilvl w:val="0"/>
        <w:numId w:val="0"/>
      </w:numPr>
      <w:spacing w:line="360" w:lineRule="auto"/>
    </w:pPr>
    <w:rPr>
      <w:rFonts w:ascii="宋体" w:hAnsi="宋体" w:cs="宋体"/>
      <w:kern w:val="0"/>
    </w:rPr>
  </w:style>
  <w:style w:type="paragraph" w:customStyle="1" w:styleId="361">
    <w:name w:val="样式361"/>
    <w:basedOn w:val="3"/>
    <w:next w:val="a"/>
    <w:rsid w:val="002F1BD3"/>
    <w:pPr>
      <w:numPr>
        <w:ilvl w:val="0"/>
        <w:numId w:val="0"/>
      </w:numPr>
      <w:spacing w:before="156" w:after="156" w:line="360" w:lineRule="auto"/>
    </w:pPr>
  </w:style>
  <w:style w:type="paragraph" w:customStyle="1" w:styleId="461">
    <w:name w:val="样式461"/>
    <w:basedOn w:val="2"/>
    <w:rsid w:val="002F1BD3"/>
    <w:pPr>
      <w:numPr>
        <w:ilvl w:val="0"/>
        <w:numId w:val="0"/>
      </w:numPr>
      <w:tabs>
        <w:tab w:val="num" w:pos="1320"/>
      </w:tabs>
      <w:ind w:left="1320" w:hanging="420"/>
    </w:pPr>
  </w:style>
  <w:style w:type="paragraph" w:customStyle="1" w:styleId="2050583">
    <w:name w:val="样式 标题 2+三号黑体左齐 + 段前: 0.5 行 段后: 0.5 行83"/>
    <w:basedOn w:val="2"/>
    <w:next w:val="a"/>
    <w:rsid w:val="002F1BD3"/>
    <w:pPr>
      <w:numPr>
        <w:ilvl w:val="0"/>
        <w:numId w:val="0"/>
      </w:numPr>
      <w:spacing w:before="156" w:after="156"/>
    </w:pPr>
    <w:rPr>
      <w:rFonts w:cs="宋体"/>
      <w:szCs w:val="20"/>
    </w:rPr>
  </w:style>
  <w:style w:type="paragraph" w:customStyle="1" w:styleId="5130">
    <w:name w:val="样式513"/>
    <w:basedOn w:val="1"/>
    <w:rsid w:val="002F1BD3"/>
    <w:pPr>
      <w:tabs>
        <w:tab w:val="num" w:pos="780"/>
      </w:tabs>
      <w:ind w:leftChars="200" w:left="780" w:hangingChars="200" w:hanging="360"/>
    </w:pPr>
    <w:rPr>
      <w:rFonts w:ascii="Arial" w:hAnsi="Arial" w:cs="Arial"/>
      <w:b/>
      <w:bCs/>
    </w:rPr>
  </w:style>
  <w:style w:type="paragraph" w:customStyle="1" w:styleId="3050513">
    <w:name w:val="样式 标题 3+四号黑体左齐 + 段前: 0.5 行 段后: 0.5 行13"/>
    <w:basedOn w:val="3"/>
    <w:rsid w:val="002F1BD3"/>
    <w:pPr>
      <w:numPr>
        <w:ilvl w:val="0"/>
        <w:numId w:val="0"/>
      </w:numPr>
      <w:spacing w:before="156" w:after="156"/>
    </w:pPr>
    <w:rPr>
      <w:rFonts w:cs="宋体"/>
      <w:szCs w:val="20"/>
    </w:rPr>
  </w:style>
  <w:style w:type="paragraph" w:customStyle="1" w:styleId="11161">
    <w:name w:val="样式 标题 1+二号黑体居中 + 段前: 1 行 段后: 1 行61"/>
    <w:basedOn w:val="1"/>
    <w:rsid w:val="002F1BD3"/>
    <w:pPr>
      <w:spacing w:before="312" w:after="312"/>
    </w:pPr>
    <w:rPr>
      <w:rFonts w:cs="宋体"/>
      <w:szCs w:val="20"/>
    </w:rPr>
  </w:style>
  <w:style w:type="paragraph" w:customStyle="1" w:styleId="617">
    <w:name w:val="第一级标题61"/>
    <w:basedOn w:val="1"/>
    <w:rsid w:val="002F1BD3"/>
    <w:pPr>
      <w:spacing w:before="312" w:after="312"/>
    </w:pPr>
  </w:style>
  <w:style w:type="paragraph" w:customStyle="1" w:styleId="618">
    <w:name w:val="第一级标题（自定义）61"/>
    <w:basedOn w:val="1"/>
    <w:next w:val="a"/>
    <w:rsid w:val="002F1BD3"/>
    <w:pPr>
      <w:spacing w:before="312" w:after="312"/>
    </w:pPr>
  </w:style>
  <w:style w:type="paragraph" w:customStyle="1" w:styleId="20505161">
    <w:name w:val="样式 标题 2+三号黑体左齐 + 段前: 0.5 行 段后: 0.5 行161"/>
    <w:basedOn w:val="2"/>
    <w:rsid w:val="002F1BD3"/>
    <w:pPr>
      <w:numPr>
        <w:ilvl w:val="0"/>
        <w:numId w:val="0"/>
      </w:numPr>
    </w:pPr>
    <w:rPr>
      <w:rFonts w:cs="宋体"/>
      <w:szCs w:val="20"/>
    </w:rPr>
  </w:style>
  <w:style w:type="paragraph" w:customStyle="1" w:styleId="20505261">
    <w:name w:val="样式 标题 2+三号黑体左齐 + 段前: 0.5 行 段后: 0.5 行261"/>
    <w:basedOn w:val="2"/>
    <w:next w:val="a"/>
    <w:rsid w:val="002F1BD3"/>
    <w:pPr>
      <w:numPr>
        <w:ilvl w:val="0"/>
        <w:numId w:val="0"/>
      </w:numPr>
    </w:pPr>
    <w:rPr>
      <w:rFonts w:cs="宋体"/>
      <w:szCs w:val="20"/>
    </w:rPr>
  </w:style>
  <w:style w:type="paragraph" w:customStyle="1" w:styleId="430">
    <w:name w:val="公式43"/>
    <w:basedOn w:val="ac"/>
    <w:autoRedefine/>
    <w:rsid w:val="002F1BD3"/>
    <w:pPr>
      <w:ind w:left="420" w:firstLine="400"/>
    </w:pPr>
  </w:style>
  <w:style w:type="paragraph" w:customStyle="1" w:styleId="2313">
    <w:name w:val="公式231"/>
    <w:basedOn w:val="aff0"/>
    <w:autoRedefine/>
    <w:rsid w:val="002F1BD3"/>
    <w:pPr>
      <w:tabs>
        <w:tab w:val="clear" w:pos="7200"/>
      </w:tabs>
      <w:textAlignment w:val="baseline"/>
    </w:pPr>
  </w:style>
  <w:style w:type="paragraph" w:customStyle="1" w:styleId="13b">
    <w:name w:val="带公式的正文13"/>
    <w:basedOn w:val="a"/>
    <w:autoRedefine/>
    <w:rsid w:val="002F1BD3"/>
    <w:pPr>
      <w:spacing w:line="489" w:lineRule="exact"/>
      <w:ind w:firstLineChars="200" w:firstLine="200"/>
    </w:pPr>
  </w:style>
  <w:style w:type="paragraph" w:customStyle="1" w:styleId="2133">
    <w:name w:val="样式 首行缩进:  2 字符13"/>
    <w:basedOn w:val="a"/>
    <w:autoRedefine/>
    <w:rsid w:val="002F1BD3"/>
    <w:pPr>
      <w:ind w:firstLine="200"/>
    </w:pPr>
    <w:rPr>
      <w:rFonts w:cs="宋体"/>
      <w:szCs w:val="20"/>
    </w:rPr>
  </w:style>
  <w:style w:type="paragraph" w:customStyle="1" w:styleId="2134">
    <w:name w:val="样式 带公式的正文 + 首行缩进:  2 字符13"/>
    <w:basedOn w:val="aff3"/>
    <w:autoRedefine/>
    <w:rsid w:val="002F1BD3"/>
    <w:rPr>
      <w:rFonts w:cs="宋体"/>
      <w:szCs w:val="20"/>
    </w:rPr>
  </w:style>
  <w:style w:type="paragraph" w:customStyle="1" w:styleId="Abstract71">
    <w:name w:val="Abstract+二号黑体居中71"/>
    <w:basedOn w:val="a"/>
    <w:rsid w:val="002F1BD3"/>
    <w:pPr>
      <w:spacing w:beforeLines="100" w:afterLines="100" w:line="240" w:lineRule="auto"/>
      <w:jc w:val="center"/>
      <w:outlineLvl w:val="0"/>
    </w:pPr>
    <w:rPr>
      <w:rFonts w:eastAsia="Times New Roman"/>
      <w:b/>
      <w:sz w:val="44"/>
      <w:szCs w:val="44"/>
    </w:rPr>
  </w:style>
  <w:style w:type="paragraph" w:customStyle="1" w:styleId="711">
    <w:name w:val="声明+二号黑体居中7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710">
    <w:name w:val="首行缩进:  2 字符71"/>
    <w:aliases w:val="正文 + 宋体71"/>
    <w:basedOn w:val="a"/>
    <w:rsid w:val="002F1BD3"/>
    <w:pPr>
      <w:ind w:firstLineChars="200" w:firstLine="200"/>
    </w:pPr>
    <w:rPr>
      <w:rFonts w:cs="宋体"/>
      <w:szCs w:val="20"/>
    </w:rPr>
  </w:style>
  <w:style w:type="paragraph" w:customStyle="1" w:styleId="712">
    <w:name w:val="摘要+二号黑体居中71"/>
    <w:basedOn w:val="a"/>
    <w:rsid w:val="002F1BD3"/>
    <w:pPr>
      <w:spacing w:beforeLines="100" w:afterLines="100" w:line="240" w:lineRule="auto"/>
      <w:jc w:val="center"/>
      <w:outlineLvl w:val="0"/>
    </w:pPr>
    <w:rPr>
      <w:rFonts w:eastAsia="黑体"/>
      <w:sz w:val="44"/>
      <w:szCs w:val="44"/>
    </w:rPr>
  </w:style>
  <w:style w:type="paragraph" w:customStyle="1" w:styleId="713">
    <w:name w:val="注71"/>
    <w:basedOn w:val="ac"/>
    <w:rsid w:val="002F1BD3"/>
    <w:pPr>
      <w:spacing w:line="300" w:lineRule="auto"/>
      <w:jc w:val="center"/>
    </w:pPr>
    <w:rPr>
      <w:rFonts w:ascii="宋体" w:eastAsia="宋体" w:hAnsi="宋体"/>
      <w:sz w:val="21"/>
      <w:szCs w:val="24"/>
    </w:rPr>
  </w:style>
  <w:style w:type="paragraph" w:customStyle="1" w:styleId="1710">
    <w:name w:val="题目处1+黑体居中占三行71"/>
    <w:basedOn w:val="a"/>
    <w:rsid w:val="002F1BD3"/>
    <w:pPr>
      <w:spacing w:beforeLines="100" w:afterLines="100" w:line="240" w:lineRule="auto"/>
      <w:jc w:val="center"/>
    </w:pPr>
    <w:rPr>
      <w:rFonts w:eastAsia="黑体"/>
      <w:sz w:val="44"/>
      <w:szCs w:val="44"/>
    </w:rPr>
  </w:style>
  <w:style w:type="paragraph" w:customStyle="1" w:styleId="Title171">
    <w:name w:val="Title171"/>
    <w:basedOn w:val="a"/>
    <w:rsid w:val="002F1BD3"/>
    <w:pPr>
      <w:spacing w:beforeLines="100" w:afterLines="100" w:line="240" w:lineRule="auto"/>
      <w:jc w:val="center"/>
    </w:pPr>
    <w:rPr>
      <w:rFonts w:eastAsia="Times New Roman"/>
      <w:b/>
      <w:bCs/>
      <w:sz w:val="44"/>
      <w:szCs w:val="44"/>
    </w:rPr>
  </w:style>
  <w:style w:type="paragraph" w:customStyle="1" w:styleId="2711">
    <w:name w:val="题目处2+ 三号宋体居中71"/>
    <w:basedOn w:val="a"/>
    <w:rsid w:val="002F1BD3"/>
    <w:pPr>
      <w:keepNext/>
      <w:keepLines/>
      <w:pageBreakBefore/>
      <w:spacing w:beforeLines="100" w:afterLines="100"/>
      <w:jc w:val="center"/>
    </w:pPr>
    <w:rPr>
      <w:rFonts w:eastAsia="黑体" w:cs="宋体"/>
      <w:sz w:val="32"/>
      <w:szCs w:val="20"/>
    </w:rPr>
  </w:style>
  <w:style w:type="paragraph" w:customStyle="1" w:styleId="Title2TimesNewRoman71">
    <w:name w:val="Title2+三号TimesNewRoman居中71"/>
    <w:basedOn w:val="21"/>
    <w:rsid w:val="002F1BD3"/>
    <w:pPr>
      <w:spacing w:line="240" w:lineRule="auto"/>
    </w:pPr>
    <w:rPr>
      <w:rFonts w:eastAsia="Times New Roman"/>
      <w:b/>
      <w:szCs w:val="32"/>
    </w:rPr>
  </w:style>
  <w:style w:type="paragraph" w:customStyle="1" w:styleId="714">
    <w:name w:val="专业71"/>
    <w:basedOn w:val="a"/>
    <w:rsid w:val="002F1BD3"/>
    <w:pPr>
      <w:keepNext/>
      <w:keepLines/>
      <w:pageBreakBefore/>
      <w:spacing w:beforeLines="120" w:afterLines="100" w:line="240" w:lineRule="auto"/>
      <w:jc w:val="left"/>
    </w:pPr>
    <w:rPr>
      <w:rFonts w:eastAsia="Times New Roman"/>
      <w:b/>
      <w:sz w:val="28"/>
    </w:rPr>
  </w:style>
  <w:style w:type="paragraph" w:customStyle="1" w:styleId="715">
    <w:name w:val="致谢+二号黑体居中71"/>
    <w:basedOn w:val="a"/>
    <w:rsid w:val="002F1BD3"/>
    <w:pPr>
      <w:keepNext/>
      <w:keepLines/>
      <w:pageBreakBefore/>
      <w:spacing w:beforeLines="100" w:afterLines="100" w:line="240" w:lineRule="auto"/>
      <w:jc w:val="center"/>
      <w:outlineLvl w:val="0"/>
    </w:pPr>
    <w:rPr>
      <w:rFonts w:eastAsia="黑体"/>
      <w:sz w:val="44"/>
    </w:rPr>
  </w:style>
  <w:style w:type="paragraph" w:customStyle="1" w:styleId="716">
    <w:name w:val="标注71"/>
    <w:basedOn w:val="ac"/>
    <w:rsid w:val="002F1BD3"/>
    <w:pPr>
      <w:jc w:val="right"/>
    </w:pPr>
    <w:rPr>
      <w:rFonts w:ascii="宋体" w:eastAsia="宋体" w:hAnsi="宋体"/>
      <w:sz w:val="24"/>
    </w:rPr>
  </w:style>
  <w:style w:type="paragraph" w:customStyle="1" w:styleId="MTDisplayEquation71">
    <w:name w:val="MTDisplayEquation7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717">
    <w:name w:val="第一级71"/>
    <w:basedOn w:val="1"/>
    <w:next w:val="a"/>
    <w:rsid w:val="002F1BD3"/>
  </w:style>
  <w:style w:type="paragraph" w:customStyle="1" w:styleId="2712">
    <w:name w:val="样式271"/>
    <w:basedOn w:val="2"/>
    <w:next w:val="a"/>
    <w:rsid w:val="002F1BD3"/>
    <w:pPr>
      <w:numPr>
        <w:ilvl w:val="0"/>
        <w:numId w:val="0"/>
      </w:numPr>
      <w:spacing w:line="360" w:lineRule="auto"/>
    </w:pPr>
    <w:rPr>
      <w:rFonts w:ascii="宋体" w:hAnsi="宋体" w:cs="宋体"/>
      <w:kern w:val="0"/>
    </w:rPr>
  </w:style>
  <w:style w:type="paragraph" w:customStyle="1" w:styleId="371">
    <w:name w:val="样式371"/>
    <w:basedOn w:val="3"/>
    <w:next w:val="a"/>
    <w:rsid w:val="002F1BD3"/>
    <w:pPr>
      <w:numPr>
        <w:ilvl w:val="0"/>
        <w:numId w:val="0"/>
      </w:numPr>
      <w:spacing w:before="156" w:after="156" w:line="360" w:lineRule="auto"/>
    </w:pPr>
  </w:style>
  <w:style w:type="paragraph" w:customStyle="1" w:styleId="471">
    <w:name w:val="样式471"/>
    <w:basedOn w:val="2"/>
    <w:rsid w:val="002F1BD3"/>
  </w:style>
  <w:style w:type="paragraph" w:customStyle="1" w:styleId="11171">
    <w:name w:val="样式 标题 1+二号黑体居中 + 段前: 1 行 段后: 1 行71"/>
    <w:basedOn w:val="1"/>
    <w:rsid w:val="002F1BD3"/>
    <w:pPr>
      <w:spacing w:before="312" w:after="312"/>
    </w:pPr>
    <w:rPr>
      <w:rFonts w:cs="宋体"/>
      <w:szCs w:val="20"/>
    </w:rPr>
  </w:style>
  <w:style w:type="paragraph" w:customStyle="1" w:styleId="718">
    <w:name w:val="第一级标题71"/>
    <w:basedOn w:val="1"/>
    <w:rsid w:val="002F1BD3"/>
    <w:pPr>
      <w:spacing w:before="312" w:after="312"/>
    </w:pPr>
  </w:style>
  <w:style w:type="paragraph" w:customStyle="1" w:styleId="719">
    <w:name w:val="第一级标题（自定义）71"/>
    <w:basedOn w:val="1"/>
    <w:next w:val="a"/>
    <w:rsid w:val="002F1BD3"/>
    <w:pPr>
      <w:spacing w:before="312" w:after="312"/>
    </w:pPr>
  </w:style>
  <w:style w:type="paragraph" w:customStyle="1" w:styleId="2050591">
    <w:name w:val="样式 标题 2+三号黑体左齐 + 段前: 0.5 行 段后: 0.5 行91"/>
    <w:basedOn w:val="2"/>
    <w:next w:val="a"/>
    <w:rsid w:val="002F1BD3"/>
    <w:pPr>
      <w:numPr>
        <w:ilvl w:val="0"/>
        <w:numId w:val="0"/>
      </w:numPr>
      <w:spacing w:before="156" w:after="156"/>
    </w:pPr>
    <w:rPr>
      <w:rFonts w:cs="宋体"/>
      <w:szCs w:val="20"/>
    </w:rPr>
  </w:style>
  <w:style w:type="paragraph" w:customStyle="1" w:styleId="20505171">
    <w:name w:val="样式 标题 2+三号黑体左齐 + 段前: 0.5 行 段后: 0.5 行171"/>
    <w:basedOn w:val="2"/>
    <w:rsid w:val="002F1BD3"/>
    <w:pPr>
      <w:numPr>
        <w:ilvl w:val="0"/>
        <w:numId w:val="0"/>
      </w:numPr>
    </w:pPr>
    <w:rPr>
      <w:rFonts w:cs="宋体"/>
      <w:szCs w:val="20"/>
    </w:rPr>
  </w:style>
  <w:style w:type="paragraph" w:customStyle="1" w:styleId="20505271">
    <w:name w:val="样式 标题 2+三号黑体左齐 + 段前: 0.5 行 段后: 0.5 行271"/>
    <w:basedOn w:val="2"/>
    <w:next w:val="a"/>
    <w:rsid w:val="002F1BD3"/>
    <w:pPr>
      <w:numPr>
        <w:ilvl w:val="0"/>
        <w:numId w:val="0"/>
      </w:numPr>
    </w:pPr>
    <w:rPr>
      <w:rFonts w:cs="宋体"/>
      <w:szCs w:val="20"/>
    </w:rPr>
  </w:style>
  <w:style w:type="paragraph" w:customStyle="1" w:styleId="21f2">
    <w:name w:val="带公式的正文21"/>
    <w:basedOn w:val="a"/>
    <w:rsid w:val="002F1BD3"/>
    <w:pPr>
      <w:spacing w:line="489" w:lineRule="exact"/>
      <w:ind w:firstLine="480"/>
    </w:pPr>
  </w:style>
  <w:style w:type="paragraph" w:customStyle="1" w:styleId="51c">
    <w:name w:val="公式51"/>
    <w:basedOn w:val="ac"/>
    <w:autoRedefine/>
    <w:rsid w:val="002F1BD3"/>
    <w:pPr>
      <w:tabs>
        <w:tab w:val="left" w:pos="720"/>
        <w:tab w:val="left" w:pos="4260"/>
        <w:tab w:val="left" w:pos="7560"/>
      </w:tabs>
      <w:ind w:left="420" w:firstLineChars="200" w:firstLine="200"/>
    </w:pPr>
    <w:rPr>
      <w:rFonts w:eastAsia="宋体"/>
      <w:sz w:val="24"/>
    </w:rPr>
  </w:style>
  <w:style w:type="paragraph" w:customStyle="1" w:styleId="1711">
    <w:name w:val="样式1711"/>
    <w:basedOn w:val="3"/>
    <w:rsid w:val="002F1BD3"/>
    <w:pPr>
      <w:numPr>
        <w:ilvl w:val="0"/>
        <w:numId w:val="0"/>
      </w:numPr>
      <w:tabs>
        <w:tab w:val="num" w:pos="720"/>
      </w:tabs>
      <w:ind w:left="720" w:hanging="720"/>
    </w:pPr>
  </w:style>
  <w:style w:type="paragraph" w:customStyle="1" w:styleId="24110">
    <w:name w:val="样式2411"/>
    <w:basedOn w:val="3"/>
    <w:rsid w:val="002F1BD3"/>
    <w:pPr>
      <w:numPr>
        <w:ilvl w:val="0"/>
        <w:numId w:val="0"/>
      </w:numPr>
      <w:tabs>
        <w:tab w:val="num" w:pos="720"/>
      </w:tabs>
      <w:ind w:left="720" w:hanging="720"/>
      <w:jc w:val="left"/>
    </w:pPr>
    <w:rPr>
      <w:rFonts w:ascii="黑体"/>
    </w:rPr>
  </w:style>
  <w:style w:type="paragraph" w:customStyle="1" w:styleId="Abstract81">
    <w:name w:val="Abstract+二号黑体居中81"/>
    <w:basedOn w:val="a"/>
    <w:rsid w:val="002F1BD3"/>
    <w:pPr>
      <w:spacing w:beforeLines="100" w:afterLines="100" w:line="240" w:lineRule="auto"/>
      <w:jc w:val="center"/>
      <w:outlineLvl w:val="0"/>
    </w:pPr>
    <w:rPr>
      <w:rFonts w:eastAsia="Times New Roman"/>
      <w:b/>
      <w:sz w:val="44"/>
      <w:szCs w:val="44"/>
    </w:rPr>
  </w:style>
  <w:style w:type="paragraph" w:customStyle="1" w:styleId="811">
    <w:name w:val="声明+二号黑体居中8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810">
    <w:name w:val="首行缩进:  2 字符81"/>
    <w:aliases w:val="正文 + 宋体81"/>
    <w:basedOn w:val="a"/>
    <w:rsid w:val="002F1BD3"/>
    <w:pPr>
      <w:ind w:firstLineChars="200" w:firstLine="200"/>
    </w:pPr>
    <w:rPr>
      <w:rFonts w:cs="宋体"/>
      <w:szCs w:val="20"/>
    </w:rPr>
  </w:style>
  <w:style w:type="paragraph" w:customStyle="1" w:styleId="812">
    <w:name w:val="摘要+二号黑体居中81"/>
    <w:basedOn w:val="a"/>
    <w:rsid w:val="002F1BD3"/>
    <w:pPr>
      <w:spacing w:beforeLines="100" w:afterLines="100" w:line="240" w:lineRule="auto"/>
      <w:jc w:val="center"/>
      <w:outlineLvl w:val="0"/>
    </w:pPr>
    <w:rPr>
      <w:rFonts w:eastAsia="黑体"/>
      <w:sz w:val="44"/>
      <w:szCs w:val="44"/>
    </w:rPr>
  </w:style>
  <w:style w:type="paragraph" w:customStyle="1" w:styleId="813">
    <w:name w:val="注81"/>
    <w:basedOn w:val="ac"/>
    <w:rsid w:val="002F1BD3"/>
    <w:pPr>
      <w:spacing w:line="300" w:lineRule="auto"/>
      <w:jc w:val="center"/>
    </w:pPr>
    <w:rPr>
      <w:rFonts w:ascii="宋体" w:eastAsia="宋体" w:hAnsi="宋体"/>
      <w:sz w:val="21"/>
      <w:szCs w:val="24"/>
    </w:rPr>
  </w:style>
  <w:style w:type="paragraph" w:customStyle="1" w:styleId="1810">
    <w:name w:val="题目处1+黑体居中占三行81"/>
    <w:basedOn w:val="a"/>
    <w:rsid w:val="002F1BD3"/>
    <w:pPr>
      <w:spacing w:beforeLines="100" w:afterLines="100" w:line="240" w:lineRule="auto"/>
      <w:jc w:val="center"/>
    </w:pPr>
    <w:rPr>
      <w:rFonts w:eastAsia="黑体"/>
      <w:sz w:val="44"/>
      <w:szCs w:val="44"/>
    </w:rPr>
  </w:style>
  <w:style w:type="paragraph" w:customStyle="1" w:styleId="Title181">
    <w:name w:val="Title181"/>
    <w:basedOn w:val="a"/>
    <w:rsid w:val="002F1BD3"/>
    <w:pPr>
      <w:spacing w:beforeLines="100" w:afterLines="100" w:line="240" w:lineRule="auto"/>
      <w:jc w:val="center"/>
    </w:pPr>
    <w:rPr>
      <w:rFonts w:eastAsia="Times New Roman"/>
      <w:b/>
      <w:bCs/>
      <w:sz w:val="44"/>
      <w:szCs w:val="44"/>
    </w:rPr>
  </w:style>
  <w:style w:type="paragraph" w:customStyle="1" w:styleId="2811">
    <w:name w:val="题目处2+ 三号宋体居中81"/>
    <w:basedOn w:val="a"/>
    <w:rsid w:val="002F1BD3"/>
    <w:pPr>
      <w:keepNext/>
      <w:keepLines/>
      <w:pageBreakBefore/>
      <w:spacing w:beforeLines="100" w:afterLines="100"/>
      <w:jc w:val="center"/>
    </w:pPr>
    <w:rPr>
      <w:rFonts w:eastAsia="黑体" w:cs="宋体"/>
      <w:sz w:val="32"/>
      <w:szCs w:val="20"/>
    </w:rPr>
  </w:style>
  <w:style w:type="paragraph" w:customStyle="1" w:styleId="Title2TimesNewRoman81">
    <w:name w:val="Title2+三号TimesNewRoman居中81"/>
    <w:basedOn w:val="21"/>
    <w:rsid w:val="002F1BD3"/>
    <w:pPr>
      <w:spacing w:line="240" w:lineRule="auto"/>
    </w:pPr>
    <w:rPr>
      <w:rFonts w:eastAsia="Times New Roman"/>
      <w:b/>
      <w:szCs w:val="32"/>
    </w:rPr>
  </w:style>
  <w:style w:type="paragraph" w:customStyle="1" w:styleId="814">
    <w:name w:val="专业81"/>
    <w:basedOn w:val="a"/>
    <w:rsid w:val="002F1BD3"/>
    <w:pPr>
      <w:keepNext/>
      <w:keepLines/>
      <w:pageBreakBefore/>
      <w:spacing w:beforeLines="120" w:afterLines="100" w:line="240" w:lineRule="auto"/>
      <w:jc w:val="left"/>
    </w:pPr>
    <w:rPr>
      <w:rFonts w:eastAsia="Times New Roman"/>
      <w:b/>
      <w:sz w:val="28"/>
    </w:rPr>
  </w:style>
  <w:style w:type="paragraph" w:customStyle="1" w:styleId="815">
    <w:name w:val="致谢+二号黑体居中81"/>
    <w:basedOn w:val="a"/>
    <w:rsid w:val="002F1BD3"/>
    <w:pPr>
      <w:keepNext/>
      <w:keepLines/>
      <w:pageBreakBefore/>
      <w:spacing w:beforeLines="100" w:afterLines="100" w:line="240" w:lineRule="auto"/>
      <w:jc w:val="center"/>
      <w:outlineLvl w:val="0"/>
    </w:pPr>
    <w:rPr>
      <w:rFonts w:eastAsia="黑体"/>
      <w:sz w:val="44"/>
    </w:rPr>
  </w:style>
  <w:style w:type="paragraph" w:customStyle="1" w:styleId="816">
    <w:name w:val="标注81"/>
    <w:basedOn w:val="ac"/>
    <w:rsid w:val="002F1BD3"/>
    <w:pPr>
      <w:jc w:val="right"/>
    </w:pPr>
    <w:rPr>
      <w:rFonts w:ascii="宋体" w:eastAsia="宋体" w:hAnsi="宋体"/>
      <w:sz w:val="24"/>
    </w:rPr>
  </w:style>
  <w:style w:type="paragraph" w:customStyle="1" w:styleId="MTDisplayEquation81">
    <w:name w:val="MTDisplayEquation8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817">
    <w:name w:val="第一级81"/>
    <w:basedOn w:val="1"/>
    <w:next w:val="a"/>
    <w:rsid w:val="002F1BD3"/>
  </w:style>
  <w:style w:type="paragraph" w:customStyle="1" w:styleId="1910">
    <w:name w:val="样式191"/>
    <w:basedOn w:val="1"/>
    <w:rsid w:val="002F1BD3"/>
    <w:pPr>
      <w:spacing w:beforeLines="200" w:afterLines="0" w:line="360" w:lineRule="auto"/>
    </w:pPr>
  </w:style>
  <w:style w:type="paragraph" w:customStyle="1" w:styleId="2812">
    <w:name w:val="样式281"/>
    <w:basedOn w:val="2"/>
    <w:next w:val="a"/>
    <w:rsid w:val="002F1BD3"/>
    <w:pPr>
      <w:numPr>
        <w:ilvl w:val="0"/>
        <w:numId w:val="0"/>
      </w:numPr>
      <w:spacing w:line="360" w:lineRule="auto"/>
    </w:pPr>
    <w:rPr>
      <w:rFonts w:ascii="宋体" w:hAnsi="宋体" w:cs="宋体"/>
      <w:kern w:val="0"/>
    </w:rPr>
  </w:style>
  <w:style w:type="paragraph" w:customStyle="1" w:styleId="381">
    <w:name w:val="样式381"/>
    <w:basedOn w:val="3"/>
    <w:next w:val="a"/>
    <w:rsid w:val="002F1BD3"/>
    <w:pPr>
      <w:numPr>
        <w:ilvl w:val="0"/>
        <w:numId w:val="0"/>
      </w:numPr>
      <w:spacing w:before="156" w:after="156" w:line="360" w:lineRule="auto"/>
    </w:pPr>
  </w:style>
  <w:style w:type="paragraph" w:customStyle="1" w:styleId="481">
    <w:name w:val="样式481"/>
    <w:basedOn w:val="2"/>
    <w:rsid w:val="002F1BD3"/>
    <w:pPr>
      <w:numPr>
        <w:ilvl w:val="0"/>
        <w:numId w:val="0"/>
      </w:numPr>
      <w:tabs>
        <w:tab w:val="num" w:pos="1260"/>
      </w:tabs>
      <w:ind w:left="1260" w:hanging="420"/>
    </w:pPr>
  </w:style>
  <w:style w:type="paragraph" w:customStyle="1" w:styleId="11181">
    <w:name w:val="样式 标题 1+二号黑体居中 + 段前: 1 行 段后: 1 行81"/>
    <w:basedOn w:val="1"/>
    <w:rsid w:val="002F1BD3"/>
    <w:pPr>
      <w:spacing w:before="312" w:after="312"/>
    </w:pPr>
    <w:rPr>
      <w:rFonts w:cs="宋体"/>
      <w:szCs w:val="20"/>
    </w:rPr>
  </w:style>
  <w:style w:type="paragraph" w:customStyle="1" w:styleId="818">
    <w:name w:val="第一级标题81"/>
    <w:basedOn w:val="1"/>
    <w:rsid w:val="002F1BD3"/>
    <w:pPr>
      <w:spacing w:before="312" w:after="312"/>
    </w:pPr>
  </w:style>
  <w:style w:type="paragraph" w:customStyle="1" w:styleId="819">
    <w:name w:val="第一级标题（自定义）81"/>
    <w:basedOn w:val="1"/>
    <w:next w:val="a"/>
    <w:rsid w:val="002F1BD3"/>
    <w:pPr>
      <w:spacing w:before="312" w:after="312"/>
    </w:pPr>
  </w:style>
  <w:style w:type="paragraph" w:customStyle="1" w:styleId="20505101">
    <w:name w:val="样式 标题 2+三号黑体左齐 + 段前: 0.5 行 段后: 0.5 行101"/>
    <w:basedOn w:val="2"/>
    <w:next w:val="a"/>
    <w:rsid w:val="002F1BD3"/>
    <w:pPr>
      <w:numPr>
        <w:ilvl w:val="0"/>
        <w:numId w:val="0"/>
      </w:numPr>
      <w:spacing w:before="156" w:after="156"/>
    </w:pPr>
    <w:rPr>
      <w:rFonts w:cs="宋体"/>
      <w:szCs w:val="20"/>
    </w:rPr>
  </w:style>
  <w:style w:type="paragraph" w:customStyle="1" w:styleId="20505181">
    <w:name w:val="样式 标题 2+三号黑体左齐 + 段前: 0.5 行 段后: 0.5 行181"/>
    <w:basedOn w:val="2"/>
    <w:rsid w:val="002F1BD3"/>
    <w:pPr>
      <w:numPr>
        <w:ilvl w:val="0"/>
        <w:numId w:val="0"/>
      </w:numPr>
    </w:pPr>
    <w:rPr>
      <w:rFonts w:cs="宋体"/>
      <w:szCs w:val="20"/>
    </w:rPr>
  </w:style>
  <w:style w:type="paragraph" w:customStyle="1" w:styleId="20505281">
    <w:name w:val="样式 标题 2+三号黑体左齐 + 段前: 0.5 行 段后: 0.5 行281"/>
    <w:basedOn w:val="2"/>
    <w:next w:val="a"/>
    <w:rsid w:val="002F1BD3"/>
    <w:pPr>
      <w:numPr>
        <w:ilvl w:val="0"/>
        <w:numId w:val="0"/>
      </w:numPr>
    </w:pPr>
    <w:rPr>
      <w:rFonts w:cs="宋体"/>
      <w:szCs w:val="20"/>
    </w:rPr>
  </w:style>
  <w:style w:type="paragraph" w:customStyle="1" w:styleId="Abstract91">
    <w:name w:val="Abstract+二号黑体居中91"/>
    <w:basedOn w:val="a"/>
    <w:rsid w:val="002F1BD3"/>
    <w:pPr>
      <w:spacing w:beforeLines="100" w:afterLines="100" w:line="240" w:lineRule="auto"/>
      <w:jc w:val="center"/>
      <w:outlineLvl w:val="0"/>
    </w:pPr>
    <w:rPr>
      <w:rFonts w:eastAsia="Times New Roman"/>
      <w:b/>
      <w:sz w:val="44"/>
      <w:szCs w:val="44"/>
    </w:rPr>
  </w:style>
  <w:style w:type="paragraph" w:customStyle="1" w:styleId="911">
    <w:name w:val="声明+二号黑体居中9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910">
    <w:name w:val="首行缩进:  2 字符91"/>
    <w:aliases w:val="正文 + 宋体91"/>
    <w:basedOn w:val="a"/>
    <w:rsid w:val="002F1BD3"/>
    <w:pPr>
      <w:ind w:firstLineChars="200" w:firstLine="200"/>
    </w:pPr>
    <w:rPr>
      <w:rFonts w:cs="宋体"/>
      <w:szCs w:val="20"/>
    </w:rPr>
  </w:style>
  <w:style w:type="paragraph" w:customStyle="1" w:styleId="912">
    <w:name w:val="摘要+二号黑体居中91"/>
    <w:basedOn w:val="a"/>
    <w:rsid w:val="002F1BD3"/>
    <w:pPr>
      <w:spacing w:beforeLines="100" w:afterLines="100" w:line="240" w:lineRule="auto"/>
      <w:jc w:val="center"/>
      <w:outlineLvl w:val="0"/>
    </w:pPr>
    <w:rPr>
      <w:rFonts w:eastAsia="黑体"/>
      <w:sz w:val="44"/>
      <w:szCs w:val="44"/>
    </w:rPr>
  </w:style>
  <w:style w:type="paragraph" w:customStyle="1" w:styleId="913">
    <w:name w:val="注91"/>
    <w:basedOn w:val="ac"/>
    <w:rsid w:val="002F1BD3"/>
    <w:pPr>
      <w:spacing w:line="300" w:lineRule="auto"/>
      <w:jc w:val="center"/>
    </w:pPr>
    <w:rPr>
      <w:rFonts w:ascii="宋体" w:eastAsia="宋体" w:hAnsi="宋体"/>
      <w:sz w:val="21"/>
      <w:szCs w:val="24"/>
    </w:rPr>
  </w:style>
  <w:style w:type="paragraph" w:customStyle="1" w:styleId="1911">
    <w:name w:val="题目处1+黑体居中占三行91"/>
    <w:basedOn w:val="a"/>
    <w:rsid w:val="002F1BD3"/>
    <w:pPr>
      <w:spacing w:beforeLines="100" w:afterLines="100" w:line="240" w:lineRule="auto"/>
      <w:jc w:val="center"/>
    </w:pPr>
    <w:rPr>
      <w:rFonts w:eastAsia="黑体"/>
      <w:sz w:val="44"/>
      <w:szCs w:val="44"/>
    </w:rPr>
  </w:style>
  <w:style w:type="paragraph" w:customStyle="1" w:styleId="Title191">
    <w:name w:val="Title191"/>
    <w:basedOn w:val="a"/>
    <w:rsid w:val="002F1BD3"/>
    <w:pPr>
      <w:spacing w:beforeLines="100" w:afterLines="100" w:line="240" w:lineRule="auto"/>
      <w:jc w:val="center"/>
    </w:pPr>
    <w:rPr>
      <w:rFonts w:eastAsia="Times New Roman"/>
      <w:b/>
      <w:bCs/>
      <w:sz w:val="44"/>
      <w:szCs w:val="44"/>
    </w:rPr>
  </w:style>
  <w:style w:type="paragraph" w:customStyle="1" w:styleId="2911">
    <w:name w:val="题目处2+ 三号宋体居中91"/>
    <w:basedOn w:val="a"/>
    <w:rsid w:val="002F1BD3"/>
    <w:pPr>
      <w:keepNext/>
      <w:keepLines/>
      <w:pageBreakBefore/>
      <w:spacing w:beforeLines="100" w:afterLines="100"/>
      <w:jc w:val="center"/>
    </w:pPr>
    <w:rPr>
      <w:rFonts w:eastAsia="黑体" w:cs="宋体"/>
      <w:sz w:val="32"/>
      <w:szCs w:val="20"/>
    </w:rPr>
  </w:style>
  <w:style w:type="paragraph" w:customStyle="1" w:styleId="Title2TimesNewRoman91">
    <w:name w:val="Title2+三号TimesNewRoman居中91"/>
    <w:basedOn w:val="21"/>
    <w:rsid w:val="002F1BD3"/>
    <w:pPr>
      <w:spacing w:line="240" w:lineRule="auto"/>
    </w:pPr>
    <w:rPr>
      <w:rFonts w:eastAsia="Times New Roman"/>
      <w:b/>
      <w:szCs w:val="32"/>
    </w:rPr>
  </w:style>
  <w:style w:type="paragraph" w:customStyle="1" w:styleId="914">
    <w:name w:val="专业91"/>
    <w:basedOn w:val="a"/>
    <w:rsid w:val="002F1BD3"/>
    <w:pPr>
      <w:keepNext/>
      <w:keepLines/>
      <w:pageBreakBefore/>
      <w:spacing w:beforeLines="120" w:afterLines="100" w:line="240" w:lineRule="auto"/>
      <w:jc w:val="left"/>
    </w:pPr>
    <w:rPr>
      <w:rFonts w:eastAsia="Times New Roman"/>
      <w:b/>
      <w:sz w:val="28"/>
    </w:rPr>
  </w:style>
  <w:style w:type="paragraph" w:customStyle="1" w:styleId="915">
    <w:name w:val="致谢+二号黑体居中91"/>
    <w:basedOn w:val="a"/>
    <w:rsid w:val="002F1BD3"/>
    <w:pPr>
      <w:keepNext/>
      <w:keepLines/>
      <w:pageBreakBefore/>
      <w:spacing w:beforeLines="100" w:afterLines="100" w:line="240" w:lineRule="auto"/>
      <w:jc w:val="center"/>
      <w:outlineLvl w:val="0"/>
    </w:pPr>
    <w:rPr>
      <w:rFonts w:eastAsia="黑体"/>
      <w:sz w:val="44"/>
    </w:rPr>
  </w:style>
  <w:style w:type="paragraph" w:customStyle="1" w:styleId="916">
    <w:name w:val="标注91"/>
    <w:basedOn w:val="ac"/>
    <w:rsid w:val="002F1BD3"/>
    <w:pPr>
      <w:jc w:val="right"/>
    </w:pPr>
    <w:rPr>
      <w:rFonts w:ascii="宋体" w:eastAsia="宋体" w:hAnsi="宋体"/>
      <w:sz w:val="24"/>
    </w:rPr>
  </w:style>
  <w:style w:type="paragraph" w:customStyle="1" w:styleId="MTDisplayEquation91">
    <w:name w:val="MTDisplayEquation9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917">
    <w:name w:val="第一级91"/>
    <w:basedOn w:val="1"/>
    <w:next w:val="a"/>
    <w:rsid w:val="002F1BD3"/>
  </w:style>
  <w:style w:type="paragraph" w:customStyle="1" w:styleId="11010">
    <w:name w:val="样式1101"/>
    <w:basedOn w:val="1"/>
    <w:rsid w:val="002F1BD3"/>
    <w:pPr>
      <w:spacing w:beforeLines="200" w:afterLines="0" w:line="360" w:lineRule="auto"/>
    </w:pPr>
  </w:style>
  <w:style w:type="paragraph" w:customStyle="1" w:styleId="2912">
    <w:name w:val="样式291"/>
    <w:basedOn w:val="2"/>
    <w:next w:val="a"/>
    <w:rsid w:val="002F1BD3"/>
    <w:pPr>
      <w:numPr>
        <w:ilvl w:val="0"/>
        <w:numId w:val="0"/>
      </w:numPr>
      <w:spacing w:line="360" w:lineRule="auto"/>
    </w:pPr>
    <w:rPr>
      <w:rFonts w:ascii="宋体" w:hAnsi="宋体" w:cs="宋体"/>
      <w:kern w:val="0"/>
    </w:rPr>
  </w:style>
  <w:style w:type="paragraph" w:customStyle="1" w:styleId="391">
    <w:name w:val="样式391"/>
    <w:basedOn w:val="3"/>
    <w:next w:val="a"/>
    <w:rsid w:val="002F1BD3"/>
    <w:pPr>
      <w:numPr>
        <w:ilvl w:val="0"/>
        <w:numId w:val="0"/>
      </w:numPr>
      <w:spacing w:before="156" w:after="156" w:line="360" w:lineRule="auto"/>
    </w:pPr>
  </w:style>
  <w:style w:type="paragraph" w:customStyle="1" w:styleId="491">
    <w:name w:val="样式491"/>
    <w:basedOn w:val="2"/>
    <w:rsid w:val="002F1BD3"/>
  </w:style>
  <w:style w:type="paragraph" w:customStyle="1" w:styleId="20505191">
    <w:name w:val="样式 标题 2+三号黑体左齐 + 段前: 0.5 行 段后: 0.5 行191"/>
    <w:basedOn w:val="2"/>
    <w:next w:val="a"/>
    <w:rsid w:val="002F1BD3"/>
    <w:pPr>
      <w:numPr>
        <w:ilvl w:val="0"/>
        <w:numId w:val="0"/>
      </w:numPr>
      <w:spacing w:before="156" w:after="156"/>
    </w:pPr>
    <w:rPr>
      <w:rFonts w:cs="宋体"/>
      <w:szCs w:val="20"/>
    </w:rPr>
  </w:style>
  <w:style w:type="paragraph" w:customStyle="1" w:styleId="521">
    <w:name w:val="样式521"/>
    <w:basedOn w:val="1"/>
    <w:rsid w:val="002F1BD3"/>
    <w:pPr>
      <w:tabs>
        <w:tab w:val="num" w:pos="1560"/>
      </w:tabs>
      <w:ind w:left="1560" w:hanging="1080"/>
    </w:pPr>
    <w:rPr>
      <w:rFonts w:ascii="Arial" w:hAnsi="Arial" w:cs="Arial"/>
      <w:b/>
      <w:bCs/>
    </w:rPr>
  </w:style>
  <w:style w:type="paragraph" w:customStyle="1" w:styleId="3050521">
    <w:name w:val="样式 标题 3+四号黑体左齐 + 段前: 0.5 行 段后: 0.5 行21"/>
    <w:basedOn w:val="3"/>
    <w:rsid w:val="002F1BD3"/>
    <w:pPr>
      <w:numPr>
        <w:ilvl w:val="0"/>
        <w:numId w:val="0"/>
      </w:numPr>
      <w:spacing w:before="156" w:after="156"/>
    </w:pPr>
    <w:rPr>
      <w:rFonts w:cs="宋体"/>
      <w:szCs w:val="20"/>
    </w:rPr>
  </w:style>
  <w:style w:type="paragraph" w:customStyle="1" w:styleId="11191">
    <w:name w:val="样式 标题 1+二号黑体居中 + 段前: 1 行 段后: 1 行91"/>
    <w:basedOn w:val="1"/>
    <w:rsid w:val="002F1BD3"/>
    <w:pPr>
      <w:spacing w:before="312" w:after="312"/>
    </w:pPr>
    <w:rPr>
      <w:rFonts w:cs="宋体"/>
      <w:szCs w:val="20"/>
    </w:rPr>
  </w:style>
  <w:style w:type="paragraph" w:customStyle="1" w:styleId="918">
    <w:name w:val="第一级标题91"/>
    <w:basedOn w:val="1"/>
    <w:rsid w:val="002F1BD3"/>
    <w:pPr>
      <w:spacing w:before="312" w:after="312"/>
    </w:pPr>
  </w:style>
  <w:style w:type="paragraph" w:customStyle="1" w:styleId="919">
    <w:name w:val="第一级标题（自定义）91"/>
    <w:basedOn w:val="1"/>
    <w:next w:val="a"/>
    <w:rsid w:val="002F1BD3"/>
    <w:pPr>
      <w:spacing w:before="312" w:after="312"/>
    </w:pPr>
  </w:style>
  <w:style w:type="paragraph" w:customStyle="1" w:styleId="205051101">
    <w:name w:val="样式 标题 2+三号黑体左齐 + 段前: 0.5 行 段后: 0.5 行1101"/>
    <w:basedOn w:val="2"/>
    <w:rsid w:val="002F1BD3"/>
    <w:pPr>
      <w:numPr>
        <w:ilvl w:val="0"/>
        <w:numId w:val="0"/>
      </w:numPr>
    </w:pPr>
    <w:rPr>
      <w:rFonts w:cs="宋体"/>
      <w:szCs w:val="20"/>
    </w:rPr>
  </w:style>
  <w:style w:type="paragraph" w:customStyle="1" w:styleId="20505291">
    <w:name w:val="样式 标题 2+三号黑体左齐 + 段前: 0.5 行 段后: 0.5 行291"/>
    <w:basedOn w:val="2"/>
    <w:next w:val="a"/>
    <w:rsid w:val="002F1BD3"/>
    <w:pPr>
      <w:numPr>
        <w:ilvl w:val="0"/>
        <w:numId w:val="0"/>
      </w:numPr>
    </w:pPr>
    <w:rPr>
      <w:rFonts w:cs="宋体"/>
      <w:szCs w:val="20"/>
    </w:rPr>
  </w:style>
  <w:style w:type="paragraph" w:customStyle="1" w:styleId="Abstract101">
    <w:name w:val="Abstract+二号黑体居中101"/>
    <w:basedOn w:val="a"/>
    <w:rsid w:val="002F1BD3"/>
    <w:pPr>
      <w:spacing w:beforeLines="100" w:afterLines="100" w:line="240" w:lineRule="auto"/>
      <w:jc w:val="center"/>
      <w:outlineLvl w:val="0"/>
    </w:pPr>
    <w:rPr>
      <w:rFonts w:eastAsia="Times New Roman"/>
      <w:b/>
      <w:sz w:val="44"/>
      <w:szCs w:val="44"/>
    </w:rPr>
  </w:style>
  <w:style w:type="paragraph" w:customStyle="1" w:styleId="1010">
    <w:name w:val="声明+二号黑体居中10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010">
    <w:name w:val="首行缩进:  2 字符101"/>
    <w:aliases w:val="正文 + 宋体101"/>
    <w:basedOn w:val="a"/>
    <w:rsid w:val="002F1BD3"/>
    <w:pPr>
      <w:ind w:firstLineChars="200" w:firstLine="200"/>
    </w:pPr>
    <w:rPr>
      <w:rFonts w:cs="宋体"/>
      <w:szCs w:val="20"/>
    </w:rPr>
  </w:style>
  <w:style w:type="paragraph" w:customStyle="1" w:styleId="1011">
    <w:name w:val="摘要+二号黑体居中101"/>
    <w:basedOn w:val="a"/>
    <w:rsid w:val="002F1BD3"/>
    <w:pPr>
      <w:spacing w:beforeLines="100" w:afterLines="100" w:line="240" w:lineRule="auto"/>
      <w:jc w:val="center"/>
      <w:outlineLvl w:val="0"/>
    </w:pPr>
    <w:rPr>
      <w:rFonts w:eastAsia="黑体"/>
      <w:sz w:val="44"/>
      <w:szCs w:val="44"/>
    </w:rPr>
  </w:style>
  <w:style w:type="paragraph" w:customStyle="1" w:styleId="1012">
    <w:name w:val="注101"/>
    <w:basedOn w:val="ac"/>
    <w:rsid w:val="002F1BD3"/>
    <w:pPr>
      <w:spacing w:line="300" w:lineRule="auto"/>
      <w:jc w:val="center"/>
    </w:pPr>
    <w:rPr>
      <w:rFonts w:ascii="宋体" w:eastAsia="宋体" w:hAnsi="宋体"/>
      <w:sz w:val="21"/>
      <w:szCs w:val="24"/>
    </w:rPr>
  </w:style>
  <w:style w:type="paragraph" w:customStyle="1" w:styleId="11011">
    <w:name w:val="题目处1+黑体居中占三行101"/>
    <w:basedOn w:val="a"/>
    <w:rsid w:val="002F1BD3"/>
    <w:pPr>
      <w:spacing w:beforeLines="100" w:afterLines="100" w:line="240" w:lineRule="auto"/>
      <w:jc w:val="center"/>
    </w:pPr>
    <w:rPr>
      <w:rFonts w:eastAsia="黑体"/>
      <w:sz w:val="44"/>
      <w:szCs w:val="44"/>
    </w:rPr>
  </w:style>
  <w:style w:type="paragraph" w:customStyle="1" w:styleId="Title1101">
    <w:name w:val="Title1101"/>
    <w:basedOn w:val="a"/>
    <w:rsid w:val="002F1BD3"/>
    <w:pPr>
      <w:spacing w:beforeLines="100" w:afterLines="100" w:line="240" w:lineRule="auto"/>
      <w:jc w:val="center"/>
    </w:pPr>
    <w:rPr>
      <w:rFonts w:eastAsia="Times New Roman"/>
      <w:b/>
      <w:bCs/>
      <w:sz w:val="44"/>
      <w:szCs w:val="44"/>
    </w:rPr>
  </w:style>
  <w:style w:type="paragraph" w:customStyle="1" w:styleId="21011">
    <w:name w:val="题目处2+ 三号宋体居中101"/>
    <w:basedOn w:val="a"/>
    <w:rsid w:val="002F1BD3"/>
    <w:pPr>
      <w:keepNext/>
      <w:keepLines/>
      <w:pageBreakBefore/>
      <w:spacing w:beforeLines="100" w:afterLines="100"/>
      <w:jc w:val="center"/>
    </w:pPr>
    <w:rPr>
      <w:rFonts w:eastAsia="黑体" w:cs="宋体"/>
      <w:sz w:val="32"/>
      <w:szCs w:val="20"/>
    </w:rPr>
  </w:style>
  <w:style w:type="paragraph" w:customStyle="1" w:styleId="Title2TimesNewRoman101">
    <w:name w:val="Title2+三号TimesNewRoman居中101"/>
    <w:basedOn w:val="21"/>
    <w:rsid w:val="002F1BD3"/>
    <w:pPr>
      <w:spacing w:line="240" w:lineRule="auto"/>
    </w:pPr>
    <w:rPr>
      <w:rFonts w:eastAsia="Times New Roman"/>
      <w:b/>
      <w:szCs w:val="32"/>
    </w:rPr>
  </w:style>
  <w:style w:type="paragraph" w:customStyle="1" w:styleId="1013">
    <w:name w:val="专业101"/>
    <w:basedOn w:val="a"/>
    <w:rsid w:val="002F1BD3"/>
    <w:pPr>
      <w:keepNext/>
      <w:keepLines/>
      <w:pageBreakBefore/>
      <w:spacing w:beforeLines="120" w:afterLines="100" w:line="240" w:lineRule="auto"/>
      <w:jc w:val="left"/>
    </w:pPr>
    <w:rPr>
      <w:rFonts w:eastAsia="Times New Roman"/>
      <w:b/>
      <w:sz w:val="28"/>
    </w:rPr>
  </w:style>
  <w:style w:type="paragraph" w:customStyle="1" w:styleId="1014">
    <w:name w:val="致谢+二号黑体居中101"/>
    <w:basedOn w:val="a"/>
    <w:rsid w:val="002F1BD3"/>
    <w:pPr>
      <w:keepNext/>
      <w:keepLines/>
      <w:pageBreakBefore/>
      <w:spacing w:beforeLines="100" w:afterLines="100" w:line="240" w:lineRule="auto"/>
      <w:jc w:val="center"/>
      <w:outlineLvl w:val="0"/>
    </w:pPr>
    <w:rPr>
      <w:rFonts w:eastAsia="黑体"/>
      <w:sz w:val="44"/>
    </w:rPr>
  </w:style>
  <w:style w:type="paragraph" w:customStyle="1" w:styleId="1015">
    <w:name w:val="标注101"/>
    <w:basedOn w:val="ac"/>
    <w:rsid w:val="002F1BD3"/>
    <w:pPr>
      <w:jc w:val="right"/>
    </w:pPr>
    <w:rPr>
      <w:rFonts w:ascii="宋体" w:eastAsia="宋体" w:hAnsi="宋体"/>
      <w:sz w:val="24"/>
    </w:rPr>
  </w:style>
  <w:style w:type="paragraph" w:customStyle="1" w:styleId="MTDisplayEquation101">
    <w:name w:val="MTDisplayEquation10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016">
    <w:name w:val="第一级101"/>
    <w:basedOn w:val="1"/>
    <w:next w:val="a"/>
    <w:rsid w:val="002F1BD3"/>
  </w:style>
  <w:style w:type="paragraph" w:customStyle="1" w:styleId="1111a">
    <w:name w:val="样式1111"/>
    <w:basedOn w:val="1"/>
    <w:rsid w:val="002F1BD3"/>
    <w:pPr>
      <w:spacing w:beforeLines="200" w:afterLines="0" w:line="360" w:lineRule="auto"/>
    </w:pPr>
  </w:style>
  <w:style w:type="paragraph" w:customStyle="1" w:styleId="21012">
    <w:name w:val="样式2101"/>
    <w:basedOn w:val="2"/>
    <w:next w:val="a"/>
    <w:rsid w:val="002F1BD3"/>
    <w:pPr>
      <w:numPr>
        <w:ilvl w:val="0"/>
        <w:numId w:val="0"/>
      </w:numPr>
      <w:spacing w:line="360" w:lineRule="auto"/>
    </w:pPr>
    <w:rPr>
      <w:rFonts w:ascii="宋体" w:hAnsi="宋体" w:cs="宋体"/>
      <w:kern w:val="0"/>
    </w:rPr>
  </w:style>
  <w:style w:type="paragraph" w:customStyle="1" w:styleId="3101">
    <w:name w:val="样式3101"/>
    <w:basedOn w:val="3"/>
    <w:next w:val="a"/>
    <w:rsid w:val="002F1BD3"/>
    <w:pPr>
      <w:numPr>
        <w:ilvl w:val="0"/>
        <w:numId w:val="0"/>
      </w:numPr>
      <w:spacing w:before="156" w:after="156" w:line="360" w:lineRule="auto"/>
    </w:pPr>
  </w:style>
  <w:style w:type="paragraph" w:customStyle="1" w:styleId="4101">
    <w:name w:val="样式4101"/>
    <w:basedOn w:val="2"/>
    <w:rsid w:val="002F1BD3"/>
  </w:style>
  <w:style w:type="paragraph" w:customStyle="1" w:styleId="20505201">
    <w:name w:val="样式 标题 2+三号黑体左齐 + 段前: 0.5 行 段后: 0.5 行201"/>
    <w:basedOn w:val="2"/>
    <w:next w:val="a"/>
    <w:rsid w:val="002F1BD3"/>
    <w:pPr>
      <w:numPr>
        <w:ilvl w:val="0"/>
        <w:numId w:val="0"/>
      </w:numPr>
      <w:spacing w:before="156" w:after="156"/>
    </w:pPr>
    <w:rPr>
      <w:rFonts w:cs="宋体"/>
      <w:szCs w:val="20"/>
    </w:rPr>
  </w:style>
  <w:style w:type="paragraph" w:customStyle="1" w:styleId="531">
    <w:name w:val="样式531"/>
    <w:basedOn w:val="1"/>
    <w:rsid w:val="002F1BD3"/>
    <w:pPr>
      <w:tabs>
        <w:tab w:val="num" w:pos="1560"/>
      </w:tabs>
      <w:ind w:left="1560" w:hanging="1080"/>
    </w:pPr>
    <w:rPr>
      <w:rFonts w:ascii="Arial" w:hAnsi="Arial" w:cs="Arial"/>
      <w:b/>
      <w:bCs/>
    </w:rPr>
  </w:style>
  <w:style w:type="paragraph" w:customStyle="1" w:styleId="3050531">
    <w:name w:val="样式 标题 3+四号黑体左齐 + 段前: 0.5 行 段后: 0.5 行31"/>
    <w:basedOn w:val="3"/>
    <w:rsid w:val="002F1BD3"/>
    <w:pPr>
      <w:numPr>
        <w:ilvl w:val="0"/>
        <w:numId w:val="0"/>
      </w:numPr>
      <w:spacing w:before="156" w:after="156"/>
    </w:pPr>
    <w:rPr>
      <w:rFonts w:cs="宋体"/>
      <w:szCs w:val="20"/>
    </w:rPr>
  </w:style>
  <w:style w:type="paragraph" w:customStyle="1" w:styleId="111101">
    <w:name w:val="样式 标题 1+二号黑体居中 + 段前: 1 行 段后: 1 行101"/>
    <w:basedOn w:val="1"/>
    <w:rsid w:val="002F1BD3"/>
    <w:pPr>
      <w:spacing w:before="312" w:after="312"/>
    </w:pPr>
    <w:rPr>
      <w:rFonts w:cs="宋体"/>
      <w:szCs w:val="20"/>
    </w:rPr>
  </w:style>
  <w:style w:type="paragraph" w:customStyle="1" w:styleId="1017">
    <w:name w:val="第一级标题101"/>
    <w:basedOn w:val="1"/>
    <w:rsid w:val="002F1BD3"/>
    <w:pPr>
      <w:spacing w:before="312" w:after="312"/>
    </w:pPr>
  </w:style>
  <w:style w:type="paragraph" w:customStyle="1" w:styleId="1018">
    <w:name w:val="第一级标题（自定义）101"/>
    <w:basedOn w:val="1"/>
    <w:next w:val="a"/>
    <w:rsid w:val="002F1BD3"/>
    <w:pPr>
      <w:spacing w:before="312" w:after="312"/>
    </w:pPr>
  </w:style>
  <w:style w:type="paragraph" w:customStyle="1" w:styleId="205051111">
    <w:name w:val="样式 标题 2+三号黑体左齐 + 段前: 0.5 行 段后: 0.5 行1111"/>
    <w:basedOn w:val="2"/>
    <w:rsid w:val="002F1BD3"/>
    <w:pPr>
      <w:numPr>
        <w:ilvl w:val="0"/>
        <w:numId w:val="0"/>
      </w:numPr>
    </w:pPr>
    <w:rPr>
      <w:rFonts w:cs="宋体"/>
      <w:szCs w:val="20"/>
    </w:rPr>
  </w:style>
  <w:style w:type="paragraph" w:customStyle="1" w:styleId="205052101">
    <w:name w:val="样式 标题 2+三号黑体左齐 + 段前: 0.5 行 段后: 0.5 行2101"/>
    <w:basedOn w:val="2"/>
    <w:next w:val="a"/>
    <w:rsid w:val="002F1BD3"/>
    <w:pPr>
      <w:numPr>
        <w:ilvl w:val="0"/>
        <w:numId w:val="0"/>
      </w:numPr>
    </w:pPr>
    <w:rPr>
      <w:rFonts w:cs="宋体"/>
      <w:szCs w:val="20"/>
    </w:rPr>
  </w:style>
  <w:style w:type="paragraph" w:customStyle="1" w:styleId="31f3">
    <w:name w:val="带公式的正文31"/>
    <w:basedOn w:val="a"/>
    <w:rsid w:val="002F1BD3"/>
    <w:pPr>
      <w:spacing w:line="489" w:lineRule="exact"/>
      <w:ind w:firstLine="480"/>
    </w:pPr>
  </w:style>
  <w:style w:type="paragraph" w:customStyle="1" w:styleId="619">
    <w:name w:val="公式61"/>
    <w:basedOn w:val="ac"/>
    <w:autoRedefine/>
    <w:rsid w:val="002F1BD3"/>
    <w:pPr>
      <w:tabs>
        <w:tab w:val="left" w:pos="720"/>
        <w:tab w:val="left" w:pos="4260"/>
        <w:tab w:val="left" w:pos="7560"/>
      </w:tabs>
      <w:ind w:left="420" w:firstLineChars="200" w:firstLine="200"/>
    </w:pPr>
    <w:rPr>
      <w:rFonts w:eastAsia="宋体"/>
      <w:sz w:val="24"/>
    </w:rPr>
  </w:style>
  <w:style w:type="character" w:customStyle="1" w:styleId="Char51">
    <w:name w:val="公式 Char51"/>
    <w:rsid w:val="002F1BD3"/>
    <w:rPr>
      <w:rFonts w:ascii="Arial" w:eastAsia="宋体" w:hAnsi="Arial" w:cs="Arial"/>
      <w:kern w:val="2"/>
      <w:sz w:val="24"/>
      <w:lang w:val="en-US" w:eastAsia="zh-CN" w:bidi="ar-SA"/>
    </w:rPr>
  </w:style>
  <w:style w:type="paragraph" w:customStyle="1" w:styleId="7110">
    <w:name w:val="样式711"/>
    <w:basedOn w:val="2"/>
    <w:rsid w:val="002F1BD3"/>
    <w:pPr>
      <w:numPr>
        <w:ilvl w:val="0"/>
        <w:numId w:val="0"/>
      </w:numPr>
      <w:ind w:left="180"/>
    </w:pPr>
  </w:style>
  <w:style w:type="paragraph" w:customStyle="1" w:styleId="8110">
    <w:name w:val="样式811"/>
    <w:basedOn w:val="3"/>
    <w:rsid w:val="002F1BD3"/>
    <w:pPr>
      <w:numPr>
        <w:ilvl w:val="0"/>
        <w:numId w:val="0"/>
      </w:numPr>
    </w:pPr>
  </w:style>
  <w:style w:type="paragraph" w:customStyle="1" w:styleId="1721">
    <w:name w:val="样式1721"/>
    <w:basedOn w:val="3"/>
    <w:rsid w:val="002F1BD3"/>
    <w:pPr>
      <w:numPr>
        <w:ilvl w:val="0"/>
        <w:numId w:val="0"/>
      </w:numPr>
      <w:tabs>
        <w:tab w:val="num" w:pos="720"/>
      </w:tabs>
      <w:ind w:left="720" w:hanging="720"/>
    </w:pPr>
  </w:style>
  <w:style w:type="paragraph" w:customStyle="1" w:styleId="1811">
    <w:name w:val="样式1811"/>
    <w:basedOn w:val="a"/>
    <w:rsid w:val="002F1BD3"/>
    <w:pPr>
      <w:tabs>
        <w:tab w:val="num" w:pos="420"/>
      </w:tabs>
      <w:spacing w:line="440" w:lineRule="exact"/>
      <w:ind w:left="420" w:hanging="420"/>
    </w:pPr>
  </w:style>
  <w:style w:type="paragraph" w:customStyle="1" w:styleId="2421">
    <w:name w:val="样式2421"/>
    <w:basedOn w:val="3"/>
    <w:rsid w:val="002F1BD3"/>
    <w:pPr>
      <w:numPr>
        <w:ilvl w:val="0"/>
        <w:numId w:val="0"/>
      </w:numPr>
      <w:tabs>
        <w:tab w:val="num" w:pos="720"/>
      </w:tabs>
      <w:ind w:left="720" w:hanging="720"/>
      <w:jc w:val="left"/>
    </w:pPr>
    <w:rPr>
      <w:rFonts w:ascii="黑体"/>
    </w:rPr>
  </w:style>
  <w:style w:type="paragraph" w:customStyle="1" w:styleId="9110">
    <w:name w:val="样式911"/>
    <w:basedOn w:val="3"/>
    <w:rsid w:val="002F1BD3"/>
    <w:pPr>
      <w:numPr>
        <w:ilvl w:val="0"/>
        <w:numId w:val="0"/>
      </w:numPr>
    </w:pPr>
  </w:style>
  <w:style w:type="paragraph" w:customStyle="1" w:styleId="11f">
    <w:name w:val="正文中的公式顶端对齐11"/>
    <w:basedOn w:val="aff3"/>
    <w:rsid w:val="002F1BD3"/>
    <w:pPr>
      <w:ind w:firstLineChars="0" w:firstLine="0"/>
      <w:textAlignment w:val="top"/>
    </w:pPr>
  </w:style>
  <w:style w:type="paragraph" w:customStyle="1" w:styleId="15110">
    <w:name w:val="1.5倍行距11"/>
    <w:basedOn w:val="aff3"/>
    <w:rsid w:val="002F1BD3"/>
    <w:pPr>
      <w:spacing w:line="360" w:lineRule="auto"/>
      <w:ind w:firstLineChars="0" w:firstLine="0"/>
    </w:pPr>
    <w:rPr>
      <w:kern w:val="0"/>
    </w:rPr>
  </w:style>
  <w:style w:type="paragraph" w:customStyle="1" w:styleId="Abstract111">
    <w:name w:val="Abstract+二号黑体居中111"/>
    <w:basedOn w:val="a"/>
    <w:rsid w:val="002F1BD3"/>
    <w:pPr>
      <w:spacing w:beforeLines="100" w:afterLines="100" w:line="240" w:lineRule="auto"/>
      <w:jc w:val="center"/>
      <w:outlineLvl w:val="0"/>
    </w:pPr>
    <w:rPr>
      <w:rFonts w:eastAsia="Times New Roman"/>
      <w:b/>
      <w:sz w:val="44"/>
      <w:szCs w:val="44"/>
    </w:rPr>
  </w:style>
  <w:style w:type="paragraph" w:customStyle="1" w:styleId="111b">
    <w:name w:val="声明+二号黑体居中111"/>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1110">
    <w:name w:val="首行缩进:  2 字符111"/>
    <w:aliases w:val="正文 + 宋体111"/>
    <w:basedOn w:val="a"/>
    <w:rsid w:val="002F1BD3"/>
    <w:pPr>
      <w:ind w:firstLineChars="200" w:firstLine="200"/>
    </w:pPr>
    <w:rPr>
      <w:rFonts w:cs="宋体"/>
      <w:szCs w:val="20"/>
    </w:rPr>
  </w:style>
  <w:style w:type="paragraph" w:customStyle="1" w:styleId="111c">
    <w:name w:val="摘要+二号黑体居中111"/>
    <w:basedOn w:val="a"/>
    <w:rsid w:val="002F1BD3"/>
    <w:pPr>
      <w:spacing w:beforeLines="100" w:afterLines="100" w:line="240" w:lineRule="auto"/>
      <w:jc w:val="center"/>
      <w:outlineLvl w:val="0"/>
    </w:pPr>
    <w:rPr>
      <w:rFonts w:eastAsia="黑体"/>
      <w:sz w:val="44"/>
      <w:szCs w:val="44"/>
    </w:rPr>
  </w:style>
  <w:style w:type="paragraph" w:customStyle="1" w:styleId="111d">
    <w:name w:val="注111"/>
    <w:basedOn w:val="ac"/>
    <w:rsid w:val="002F1BD3"/>
    <w:pPr>
      <w:spacing w:line="300" w:lineRule="auto"/>
      <w:jc w:val="center"/>
    </w:pPr>
    <w:rPr>
      <w:rFonts w:ascii="宋体" w:eastAsia="宋体" w:hAnsi="宋体"/>
      <w:sz w:val="21"/>
      <w:szCs w:val="24"/>
    </w:rPr>
  </w:style>
  <w:style w:type="paragraph" w:customStyle="1" w:styleId="1111b">
    <w:name w:val="题目处1+黑体居中占三行111"/>
    <w:basedOn w:val="a"/>
    <w:rsid w:val="002F1BD3"/>
    <w:pPr>
      <w:spacing w:beforeLines="100" w:afterLines="100" w:line="240" w:lineRule="auto"/>
      <w:jc w:val="center"/>
    </w:pPr>
    <w:rPr>
      <w:rFonts w:eastAsia="黑体"/>
      <w:sz w:val="44"/>
      <w:szCs w:val="44"/>
    </w:rPr>
  </w:style>
  <w:style w:type="paragraph" w:customStyle="1" w:styleId="Title1111">
    <w:name w:val="Title1111"/>
    <w:basedOn w:val="a"/>
    <w:rsid w:val="002F1BD3"/>
    <w:pPr>
      <w:spacing w:beforeLines="100" w:afterLines="100" w:line="240" w:lineRule="auto"/>
      <w:jc w:val="center"/>
    </w:pPr>
    <w:rPr>
      <w:rFonts w:eastAsia="Times New Roman"/>
      <w:b/>
      <w:bCs/>
      <w:sz w:val="44"/>
      <w:szCs w:val="44"/>
    </w:rPr>
  </w:style>
  <w:style w:type="paragraph" w:customStyle="1" w:styleId="21111">
    <w:name w:val="题目处2+ 三号宋体居中111"/>
    <w:basedOn w:val="a"/>
    <w:rsid w:val="002F1BD3"/>
    <w:pPr>
      <w:keepNext/>
      <w:keepLines/>
      <w:pageBreakBefore/>
      <w:spacing w:beforeLines="100" w:afterLines="100"/>
      <w:jc w:val="center"/>
    </w:pPr>
    <w:rPr>
      <w:rFonts w:eastAsia="黑体" w:cs="宋体"/>
      <w:sz w:val="32"/>
      <w:szCs w:val="20"/>
    </w:rPr>
  </w:style>
  <w:style w:type="paragraph" w:customStyle="1" w:styleId="Title2TimesNewRoman111">
    <w:name w:val="Title2+三号TimesNewRoman居中111"/>
    <w:basedOn w:val="21"/>
    <w:rsid w:val="002F1BD3"/>
    <w:pPr>
      <w:spacing w:line="240" w:lineRule="auto"/>
    </w:pPr>
    <w:rPr>
      <w:rFonts w:eastAsia="Times New Roman"/>
      <w:b/>
      <w:szCs w:val="32"/>
    </w:rPr>
  </w:style>
  <w:style w:type="paragraph" w:customStyle="1" w:styleId="111e">
    <w:name w:val="专业111"/>
    <w:basedOn w:val="a"/>
    <w:rsid w:val="002F1BD3"/>
    <w:pPr>
      <w:keepNext/>
      <w:keepLines/>
      <w:pageBreakBefore/>
      <w:spacing w:beforeLines="120" w:afterLines="100" w:line="240" w:lineRule="auto"/>
      <w:jc w:val="left"/>
    </w:pPr>
    <w:rPr>
      <w:rFonts w:eastAsia="Times New Roman"/>
      <w:b/>
      <w:sz w:val="28"/>
    </w:rPr>
  </w:style>
  <w:style w:type="paragraph" w:customStyle="1" w:styleId="111f">
    <w:name w:val="致谢+二号黑体居中111"/>
    <w:basedOn w:val="a"/>
    <w:rsid w:val="002F1BD3"/>
    <w:pPr>
      <w:keepNext/>
      <w:keepLines/>
      <w:pageBreakBefore/>
      <w:spacing w:beforeLines="100" w:afterLines="100" w:line="240" w:lineRule="auto"/>
      <w:jc w:val="center"/>
      <w:outlineLvl w:val="0"/>
    </w:pPr>
    <w:rPr>
      <w:rFonts w:eastAsia="黑体"/>
      <w:sz w:val="44"/>
    </w:rPr>
  </w:style>
  <w:style w:type="paragraph" w:customStyle="1" w:styleId="111f0">
    <w:name w:val="标注111"/>
    <w:basedOn w:val="ac"/>
    <w:rsid w:val="002F1BD3"/>
    <w:pPr>
      <w:jc w:val="right"/>
    </w:pPr>
    <w:rPr>
      <w:rFonts w:ascii="宋体" w:eastAsia="宋体" w:hAnsi="宋体"/>
      <w:sz w:val="24"/>
    </w:rPr>
  </w:style>
  <w:style w:type="paragraph" w:customStyle="1" w:styleId="MTDisplayEquation111">
    <w:name w:val="MTDisplayEquation111"/>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111f1">
    <w:name w:val="第一级111"/>
    <w:basedOn w:val="1"/>
    <w:next w:val="a"/>
    <w:rsid w:val="002F1BD3"/>
  </w:style>
  <w:style w:type="paragraph" w:customStyle="1" w:styleId="11210">
    <w:name w:val="样式1121"/>
    <w:basedOn w:val="1"/>
    <w:rsid w:val="002F1BD3"/>
    <w:pPr>
      <w:spacing w:beforeLines="200" w:afterLines="0" w:line="360" w:lineRule="auto"/>
    </w:pPr>
  </w:style>
  <w:style w:type="paragraph" w:customStyle="1" w:styleId="21112">
    <w:name w:val="样式2111"/>
    <w:basedOn w:val="2"/>
    <w:next w:val="a"/>
    <w:rsid w:val="002F1BD3"/>
    <w:pPr>
      <w:numPr>
        <w:ilvl w:val="0"/>
        <w:numId w:val="0"/>
      </w:numPr>
      <w:spacing w:line="360" w:lineRule="auto"/>
    </w:pPr>
    <w:rPr>
      <w:rFonts w:ascii="宋体" w:hAnsi="宋体" w:cs="宋体"/>
      <w:kern w:val="0"/>
    </w:rPr>
  </w:style>
  <w:style w:type="paragraph" w:customStyle="1" w:styleId="3111">
    <w:name w:val="样式3111"/>
    <w:basedOn w:val="3"/>
    <w:next w:val="a"/>
    <w:rsid w:val="002F1BD3"/>
    <w:pPr>
      <w:numPr>
        <w:ilvl w:val="0"/>
        <w:numId w:val="0"/>
      </w:numPr>
      <w:spacing w:before="156" w:after="156" w:line="360" w:lineRule="auto"/>
    </w:pPr>
  </w:style>
  <w:style w:type="paragraph" w:customStyle="1" w:styleId="4111">
    <w:name w:val="样式4111"/>
    <w:basedOn w:val="2"/>
    <w:rsid w:val="002F1BD3"/>
    <w:pPr>
      <w:numPr>
        <w:ilvl w:val="0"/>
        <w:numId w:val="0"/>
      </w:numPr>
      <w:tabs>
        <w:tab w:val="num" w:pos="1260"/>
      </w:tabs>
      <w:ind w:left="1260" w:hanging="420"/>
    </w:pPr>
  </w:style>
  <w:style w:type="paragraph" w:customStyle="1" w:styleId="111111">
    <w:name w:val="样式 标题 1+二号黑体居中 + 段前: 1 行 段后: 1 行111"/>
    <w:basedOn w:val="1"/>
    <w:rsid w:val="002F1BD3"/>
    <w:pPr>
      <w:spacing w:before="312" w:after="312"/>
    </w:pPr>
    <w:rPr>
      <w:rFonts w:cs="宋体"/>
      <w:szCs w:val="20"/>
    </w:rPr>
  </w:style>
  <w:style w:type="paragraph" w:customStyle="1" w:styleId="111f2">
    <w:name w:val="第一级标题111"/>
    <w:basedOn w:val="1"/>
    <w:rsid w:val="002F1BD3"/>
    <w:pPr>
      <w:spacing w:before="312" w:after="312"/>
    </w:pPr>
  </w:style>
  <w:style w:type="paragraph" w:customStyle="1" w:styleId="111f3">
    <w:name w:val="第一级标题（自定义）111"/>
    <w:basedOn w:val="1"/>
    <w:next w:val="a"/>
    <w:rsid w:val="002F1BD3"/>
    <w:pPr>
      <w:spacing w:before="312" w:after="312"/>
    </w:pPr>
  </w:style>
  <w:style w:type="paragraph" w:customStyle="1" w:styleId="20505301">
    <w:name w:val="样式 标题 2+三号黑体左齐 + 段前: 0.5 行 段后: 0.5 行301"/>
    <w:basedOn w:val="2"/>
    <w:next w:val="a"/>
    <w:rsid w:val="002F1BD3"/>
    <w:pPr>
      <w:numPr>
        <w:ilvl w:val="0"/>
        <w:numId w:val="0"/>
      </w:numPr>
      <w:spacing w:before="156" w:after="156"/>
    </w:pPr>
    <w:rPr>
      <w:rFonts w:cs="宋体"/>
      <w:szCs w:val="20"/>
    </w:rPr>
  </w:style>
  <w:style w:type="paragraph" w:customStyle="1" w:styleId="205051121">
    <w:name w:val="样式 标题 2+三号黑体左齐 + 段前: 0.5 行 段后: 0.5 行1121"/>
    <w:basedOn w:val="2"/>
    <w:rsid w:val="002F1BD3"/>
    <w:pPr>
      <w:numPr>
        <w:ilvl w:val="0"/>
        <w:numId w:val="0"/>
      </w:numPr>
    </w:pPr>
    <w:rPr>
      <w:rFonts w:cs="宋体"/>
      <w:szCs w:val="20"/>
    </w:rPr>
  </w:style>
  <w:style w:type="paragraph" w:customStyle="1" w:styleId="205052111">
    <w:name w:val="样式 标题 2+三号黑体左齐 + 段前: 0.5 行 段后: 0.5 行2111"/>
    <w:basedOn w:val="2"/>
    <w:next w:val="a"/>
    <w:rsid w:val="002F1BD3"/>
    <w:pPr>
      <w:numPr>
        <w:ilvl w:val="0"/>
        <w:numId w:val="0"/>
      </w:numPr>
    </w:pPr>
    <w:rPr>
      <w:rFonts w:cs="宋体"/>
      <w:szCs w:val="20"/>
    </w:rPr>
  </w:style>
  <w:style w:type="paragraph" w:customStyle="1" w:styleId="21234519">
    <w:name w:val="样式 标题 2+三号黑体左齐+三号黑体左齐1+三号黑体左齐2+三号黑体左齐3+三号黑体左齐4+三号黑体左齐5+三号...19"/>
    <w:basedOn w:val="2"/>
    <w:rsid w:val="002F1BD3"/>
    <w:pPr>
      <w:numPr>
        <w:ilvl w:val="0"/>
        <w:numId w:val="0"/>
      </w:numPr>
    </w:pPr>
    <w:rPr>
      <w:rFonts w:cs="宋体"/>
      <w:szCs w:val="20"/>
    </w:rPr>
  </w:style>
  <w:style w:type="paragraph" w:customStyle="1" w:styleId="31231148">
    <w:name w:val="样式 标题 3+四号黑体左齐+四号黑体左齐1+四号黑体左齐2+四号黑体左齐3+四号黑体左齐11+四号黑体左齐4+四...8"/>
    <w:basedOn w:val="3"/>
    <w:rsid w:val="002F1BD3"/>
    <w:pPr>
      <w:numPr>
        <w:ilvl w:val="0"/>
        <w:numId w:val="0"/>
      </w:numPr>
      <w:spacing w:before="156" w:after="156"/>
    </w:pPr>
    <w:rPr>
      <w:rFonts w:cs="宋体"/>
      <w:szCs w:val="20"/>
    </w:rPr>
  </w:style>
  <w:style w:type="paragraph" w:customStyle="1" w:styleId="212345110">
    <w:name w:val="样式 标题 2+三号黑体左齐+三号黑体左齐1+三号黑体左齐2+三号黑体左齐3+三号黑体左齐4+三号黑体左齐5+三号...110"/>
    <w:basedOn w:val="2"/>
    <w:rsid w:val="002F1BD3"/>
    <w:pPr>
      <w:numPr>
        <w:ilvl w:val="0"/>
        <w:numId w:val="0"/>
      </w:numPr>
      <w:spacing w:before="156" w:after="156"/>
    </w:pPr>
    <w:rPr>
      <w:rFonts w:cs="宋体"/>
      <w:szCs w:val="20"/>
    </w:rPr>
  </w:style>
  <w:style w:type="paragraph" w:customStyle="1" w:styleId="0749">
    <w:name w:val="样式 首行缩进:  0.74 厘米9"/>
    <w:basedOn w:val="a"/>
    <w:rsid w:val="002F1BD3"/>
    <w:pPr>
      <w:ind w:firstLineChars="200" w:firstLine="200"/>
    </w:pPr>
    <w:rPr>
      <w:rFonts w:cs="宋体"/>
      <w:szCs w:val="20"/>
    </w:rPr>
  </w:style>
  <w:style w:type="paragraph" w:customStyle="1" w:styleId="AAA9">
    <w:name w:val="AAA9"/>
    <w:basedOn w:val="afb"/>
    <w:rsid w:val="002F1BD3"/>
  </w:style>
  <w:style w:type="paragraph" w:customStyle="1" w:styleId="BBB6">
    <w:name w:val="BBB6"/>
    <w:basedOn w:val="2"/>
    <w:rsid w:val="002F1BD3"/>
    <w:pPr>
      <w:numPr>
        <w:ilvl w:val="0"/>
        <w:numId w:val="0"/>
      </w:numPr>
      <w:spacing w:before="156" w:after="156"/>
    </w:pPr>
  </w:style>
  <w:style w:type="character" w:customStyle="1" w:styleId="2Char5">
    <w:name w:val="首行缩进2字符 Char"/>
    <w:link w:val="2f1"/>
    <w:rsid w:val="002F1BD3"/>
    <w:rPr>
      <w:rFonts w:eastAsia="宋体" w:cs="宋体"/>
      <w:kern w:val="2"/>
      <w:sz w:val="24"/>
      <w:lang w:val="en-US" w:eastAsia="zh-CN" w:bidi="ar-SA"/>
    </w:rPr>
  </w:style>
  <w:style w:type="paragraph" w:customStyle="1" w:styleId="21234527">
    <w:name w:val="样式 标题 2+三号黑体左齐+三号黑体左齐1+三号黑体左齐2+三号黑体左齐3+三号黑体左齐4+三号黑体左齐5+三号...27"/>
    <w:basedOn w:val="2"/>
    <w:rsid w:val="002F1BD3"/>
    <w:pPr>
      <w:numPr>
        <w:ilvl w:val="0"/>
        <w:numId w:val="0"/>
      </w:numPr>
    </w:pPr>
    <w:rPr>
      <w:rFonts w:cs="宋体"/>
      <w:szCs w:val="20"/>
    </w:rPr>
  </w:style>
  <w:style w:type="paragraph" w:customStyle="1" w:styleId="21234536">
    <w:name w:val="样式 标题 2+三号黑体左齐+三号黑体左齐1+三号黑体左齐2+三号黑体左齐3+三号黑体左齐4+三号黑体左齐5+三号...36"/>
    <w:basedOn w:val="2"/>
    <w:rsid w:val="002F1BD3"/>
    <w:pPr>
      <w:numPr>
        <w:ilvl w:val="0"/>
        <w:numId w:val="0"/>
      </w:numPr>
    </w:pPr>
    <w:rPr>
      <w:rFonts w:cs="宋体"/>
      <w:szCs w:val="20"/>
    </w:rPr>
  </w:style>
  <w:style w:type="paragraph" w:styleId="aff7">
    <w:name w:val="Balloon Text"/>
    <w:basedOn w:val="a"/>
    <w:semiHidden/>
    <w:rsid w:val="002F1BD3"/>
    <w:rPr>
      <w:sz w:val="18"/>
      <w:szCs w:val="18"/>
    </w:rPr>
  </w:style>
  <w:style w:type="paragraph" w:customStyle="1" w:styleId="21234546">
    <w:name w:val="样式 标题 2+三号黑体左齐+三号黑体左齐1+三号黑体左齐2+三号黑体左齐3+三号黑体左齐4+三号黑体左齐5+三号...46"/>
    <w:basedOn w:val="2"/>
    <w:rsid w:val="002F1BD3"/>
    <w:pPr>
      <w:numPr>
        <w:ilvl w:val="0"/>
        <w:numId w:val="0"/>
      </w:numPr>
    </w:pPr>
    <w:rPr>
      <w:rFonts w:cs="宋体"/>
      <w:szCs w:val="20"/>
    </w:rPr>
  </w:style>
  <w:style w:type="paragraph" w:customStyle="1" w:styleId="21234556">
    <w:name w:val="样式 标题 2+三号黑体左齐+三号黑体左齐1+三号黑体左齐2+三号黑体左齐3+三号黑体左齐4+三号黑体左齐5+三号...56"/>
    <w:basedOn w:val="2"/>
    <w:rsid w:val="002F1BD3"/>
    <w:pPr>
      <w:numPr>
        <w:ilvl w:val="0"/>
        <w:numId w:val="0"/>
      </w:numPr>
    </w:pPr>
    <w:rPr>
      <w:rFonts w:cs="宋体"/>
      <w:szCs w:val="20"/>
    </w:rPr>
  </w:style>
  <w:style w:type="paragraph" w:customStyle="1" w:styleId="21234566">
    <w:name w:val="样式 标题 2+三号黑体左齐+三号黑体左齐1+三号黑体左齐2+三号黑体左齐3+三号黑体左齐4+三号黑体左齐5+三号...66"/>
    <w:basedOn w:val="2"/>
    <w:rsid w:val="002F1BD3"/>
    <w:pPr>
      <w:numPr>
        <w:ilvl w:val="0"/>
        <w:numId w:val="0"/>
      </w:numPr>
    </w:pPr>
    <w:rPr>
      <w:rFonts w:cs="宋体"/>
      <w:szCs w:val="20"/>
    </w:rPr>
  </w:style>
  <w:style w:type="paragraph" w:customStyle="1" w:styleId="Abstract22">
    <w:name w:val="Abstract+二号黑体居中22"/>
    <w:basedOn w:val="a"/>
    <w:rsid w:val="002F1BD3"/>
    <w:pPr>
      <w:spacing w:beforeLines="100" w:afterLines="100" w:line="240" w:lineRule="auto"/>
      <w:jc w:val="center"/>
      <w:outlineLvl w:val="0"/>
    </w:pPr>
    <w:rPr>
      <w:rFonts w:eastAsia="Times New Roman"/>
      <w:b/>
      <w:sz w:val="44"/>
      <w:szCs w:val="44"/>
    </w:rPr>
  </w:style>
  <w:style w:type="paragraph" w:customStyle="1" w:styleId="227">
    <w:name w:val="声明+二号黑体居中22"/>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250">
    <w:name w:val="首行缩进:  2 字符25"/>
    <w:aliases w:val="正文 + 宋体25"/>
    <w:basedOn w:val="a"/>
    <w:rsid w:val="002F1BD3"/>
    <w:pPr>
      <w:ind w:firstLineChars="200" w:firstLine="200"/>
    </w:pPr>
    <w:rPr>
      <w:rFonts w:cs="宋体"/>
      <w:szCs w:val="20"/>
    </w:rPr>
  </w:style>
  <w:style w:type="paragraph" w:customStyle="1" w:styleId="228">
    <w:name w:val="摘要+二号黑体居中22"/>
    <w:basedOn w:val="a"/>
    <w:rsid w:val="002F1BD3"/>
    <w:pPr>
      <w:spacing w:beforeLines="100" w:afterLines="100" w:line="240" w:lineRule="auto"/>
      <w:jc w:val="center"/>
      <w:outlineLvl w:val="0"/>
    </w:pPr>
    <w:rPr>
      <w:rFonts w:eastAsia="黑体"/>
      <w:sz w:val="44"/>
      <w:szCs w:val="44"/>
    </w:rPr>
  </w:style>
  <w:style w:type="paragraph" w:customStyle="1" w:styleId="229">
    <w:name w:val="注22"/>
    <w:basedOn w:val="ac"/>
    <w:rsid w:val="002F1BD3"/>
    <w:pPr>
      <w:spacing w:line="300" w:lineRule="auto"/>
      <w:jc w:val="center"/>
    </w:pPr>
    <w:rPr>
      <w:rFonts w:ascii="宋体" w:eastAsia="宋体" w:hAnsi="宋体"/>
      <w:sz w:val="21"/>
      <w:szCs w:val="24"/>
    </w:rPr>
  </w:style>
  <w:style w:type="paragraph" w:customStyle="1" w:styleId="1222">
    <w:name w:val="题目处1+黑体居中占三行22"/>
    <w:basedOn w:val="a"/>
    <w:rsid w:val="002F1BD3"/>
    <w:pPr>
      <w:spacing w:beforeLines="100" w:afterLines="100" w:line="240" w:lineRule="auto"/>
      <w:jc w:val="center"/>
    </w:pPr>
    <w:rPr>
      <w:rFonts w:eastAsia="黑体"/>
      <w:sz w:val="44"/>
      <w:szCs w:val="44"/>
    </w:rPr>
  </w:style>
  <w:style w:type="paragraph" w:customStyle="1" w:styleId="Title122">
    <w:name w:val="Title122"/>
    <w:basedOn w:val="a"/>
    <w:rsid w:val="002F1BD3"/>
    <w:pPr>
      <w:spacing w:beforeLines="100" w:afterLines="100" w:line="240" w:lineRule="auto"/>
      <w:jc w:val="center"/>
    </w:pPr>
    <w:rPr>
      <w:rFonts w:eastAsia="Times New Roman"/>
      <w:b/>
      <w:bCs/>
      <w:sz w:val="44"/>
      <w:szCs w:val="44"/>
    </w:rPr>
  </w:style>
  <w:style w:type="paragraph" w:customStyle="1" w:styleId="2221">
    <w:name w:val="题目处2+ 三号宋体居中22"/>
    <w:basedOn w:val="a"/>
    <w:rsid w:val="002F1BD3"/>
    <w:pPr>
      <w:keepNext/>
      <w:keepLines/>
      <w:pageBreakBefore/>
      <w:spacing w:beforeLines="100" w:afterLines="100"/>
      <w:jc w:val="center"/>
    </w:pPr>
    <w:rPr>
      <w:rFonts w:eastAsia="黑体" w:cs="宋体"/>
      <w:sz w:val="32"/>
      <w:szCs w:val="20"/>
    </w:rPr>
  </w:style>
  <w:style w:type="paragraph" w:customStyle="1" w:styleId="Title2TimesNewRoman22">
    <w:name w:val="Title2+三号TimesNewRoman居中22"/>
    <w:basedOn w:val="21"/>
    <w:rsid w:val="002F1BD3"/>
    <w:pPr>
      <w:spacing w:line="240" w:lineRule="auto"/>
    </w:pPr>
    <w:rPr>
      <w:rFonts w:eastAsia="Times New Roman"/>
      <w:b/>
      <w:szCs w:val="32"/>
    </w:rPr>
  </w:style>
  <w:style w:type="paragraph" w:customStyle="1" w:styleId="22a">
    <w:name w:val="专业22"/>
    <w:basedOn w:val="a"/>
    <w:rsid w:val="002F1BD3"/>
    <w:pPr>
      <w:keepNext/>
      <w:keepLines/>
      <w:pageBreakBefore/>
      <w:spacing w:beforeLines="120" w:afterLines="100" w:line="240" w:lineRule="auto"/>
      <w:jc w:val="left"/>
    </w:pPr>
    <w:rPr>
      <w:rFonts w:eastAsia="Times New Roman"/>
      <w:b/>
      <w:sz w:val="28"/>
    </w:rPr>
  </w:style>
  <w:style w:type="paragraph" w:customStyle="1" w:styleId="22b">
    <w:name w:val="致谢+二号黑体居中22"/>
    <w:basedOn w:val="a"/>
    <w:rsid w:val="002F1BD3"/>
    <w:pPr>
      <w:keepNext/>
      <w:keepLines/>
      <w:pageBreakBefore/>
      <w:spacing w:beforeLines="100" w:afterLines="100" w:line="240" w:lineRule="auto"/>
      <w:jc w:val="center"/>
      <w:outlineLvl w:val="0"/>
    </w:pPr>
    <w:rPr>
      <w:rFonts w:eastAsia="黑体"/>
      <w:sz w:val="44"/>
    </w:rPr>
  </w:style>
  <w:style w:type="paragraph" w:customStyle="1" w:styleId="22c">
    <w:name w:val="标注22"/>
    <w:basedOn w:val="ac"/>
    <w:rsid w:val="002F1BD3"/>
    <w:pPr>
      <w:jc w:val="right"/>
    </w:pPr>
    <w:rPr>
      <w:rFonts w:ascii="宋体" w:eastAsia="宋体" w:hAnsi="宋体"/>
      <w:sz w:val="24"/>
    </w:rPr>
  </w:style>
  <w:style w:type="paragraph" w:customStyle="1" w:styleId="MTDisplayEquation22">
    <w:name w:val="MTDisplayEquation22"/>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22d">
    <w:name w:val="第一级22"/>
    <w:basedOn w:val="1"/>
    <w:next w:val="a"/>
    <w:rsid w:val="002F1BD3"/>
  </w:style>
  <w:style w:type="paragraph" w:customStyle="1" w:styleId="1230">
    <w:name w:val="样式123"/>
    <w:basedOn w:val="1"/>
    <w:rsid w:val="002F1BD3"/>
    <w:pPr>
      <w:spacing w:beforeLines="200" w:afterLines="0" w:line="360" w:lineRule="auto"/>
    </w:pPr>
  </w:style>
  <w:style w:type="paragraph" w:customStyle="1" w:styleId="2222">
    <w:name w:val="样式222"/>
    <w:basedOn w:val="2"/>
    <w:next w:val="a"/>
    <w:rsid w:val="002F1BD3"/>
    <w:pPr>
      <w:numPr>
        <w:ilvl w:val="0"/>
        <w:numId w:val="0"/>
      </w:numPr>
      <w:spacing w:line="360" w:lineRule="auto"/>
    </w:pPr>
    <w:rPr>
      <w:rFonts w:ascii="宋体" w:hAnsi="宋体" w:cs="宋体"/>
      <w:kern w:val="0"/>
    </w:rPr>
  </w:style>
  <w:style w:type="paragraph" w:customStyle="1" w:styleId="322">
    <w:name w:val="样式322"/>
    <w:basedOn w:val="3"/>
    <w:next w:val="a"/>
    <w:rsid w:val="002F1BD3"/>
    <w:pPr>
      <w:numPr>
        <w:ilvl w:val="0"/>
        <w:numId w:val="0"/>
      </w:numPr>
      <w:spacing w:before="156" w:after="156" w:line="360" w:lineRule="auto"/>
    </w:pPr>
  </w:style>
  <w:style w:type="paragraph" w:customStyle="1" w:styleId="422">
    <w:name w:val="样式422"/>
    <w:basedOn w:val="2"/>
    <w:rsid w:val="002F1BD3"/>
    <w:pPr>
      <w:numPr>
        <w:ilvl w:val="0"/>
        <w:numId w:val="0"/>
      </w:numPr>
      <w:tabs>
        <w:tab w:val="num" w:pos="1505"/>
      </w:tabs>
      <w:ind w:left="992" w:hanging="567"/>
    </w:pPr>
  </w:style>
  <w:style w:type="character" w:customStyle="1" w:styleId="3Char140">
    <w:name w:val="标题 3 Char14"/>
    <w:aliases w:val="+四号黑体左齐 Char14"/>
    <w:rsid w:val="002F1BD3"/>
    <w:rPr>
      <w:rFonts w:eastAsia="黑体"/>
      <w:sz w:val="28"/>
      <w:szCs w:val="28"/>
      <w:lang w:val="en-US" w:eastAsia="zh-CN" w:bidi="ar-SA"/>
    </w:rPr>
  </w:style>
  <w:style w:type="character" w:customStyle="1" w:styleId="3Char21">
    <w:name w:val="样式3 Char21"/>
    <w:basedOn w:val="30"/>
    <w:rsid w:val="002F1BD3"/>
    <w:rPr>
      <w:rFonts w:eastAsia="黑体"/>
      <w:sz w:val="28"/>
      <w:szCs w:val="28"/>
    </w:rPr>
  </w:style>
  <w:style w:type="character" w:customStyle="1" w:styleId="1Char14">
    <w:name w:val="标题 1 Char14"/>
    <w:aliases w:val="+二号黑体居中 Char14"/>
    <w:rsid w:val="002F1BD3"/>
    <w:rPr>
      <w:rFonts w:eastAsia="黑体"/>
      <w:snapToGrid w:val="0"/>
      <w:kern w:val="2"/>
      <w:sz w:val="44"/>
      <w:szCs w:val="44"/>
      <w:lang w:val="en-US" w:eastAsia="zh-CN" w:bidi="ar-SA"/>
    </w:rPr>
  </w:style>
  <w:style w:type="paragraph" w:customStyle="1" w:styleId="2050539">
    <w:name w:val="样式 标题 2+三号黑体左齐 + 段前: 0.5 行 段后: 0.5 行39"/>
    <w:basedOn w:val="2"/>
    <w:next w:val="a"/>
    <w:rsid w:val="002F1BD3"/>
    <w:pPr>
      <w:numPr>
        <w:ilvl w:val="0"/>
        <w:numId w:val="0"/>
      </w:numPr>
      <w:spacing w:before="156" w:after="156"/>
    </w:pPr>
    <w:rPr>
      <w:rFonts w:cs="宋体"/>
      <w:szCs w:val="20"/>
    </w:rPr>
  </w:style>
  <w:style w:type="paragraph" w:customStyle="1" w:styleId="570">
    <w:name w:val="样式57"/>
    <w:basedOn w:val="1"/>
    <w:rsid w:val="002F1BD3"/>
    <w:pPr>
      <w:tabs>
        <w:tab w:val="num" w:pos="1560"/>
      </w:tabs>
      <w:ind w:left="1560" w:hanging="1080"/>
    </w:pPr>
    <w:rPr>
      <w:rFonts w:ascii="Arial" w:hAnsi="Arial" w:cs="Arial"/>
      <w:b/>
      <w:bCs/>
    </w:rPr>
  </w:style>
  <w:style w:type="paragraph" w:customStyle="1" w:styleId="305057">
    <w:name w:val="样式 标题 3+四号黑体左齐 + 段前: 0.5 行 段后: 0.5 行7"/>
    <w:basedOn w:val="3"/>
    <w:rsid w:val="002F1BD3"/>
    <w:pPr>
      <w:numPr>
        <w:ilvl w:val="0"/>
        <w:numId w:val="0"/>
      </w:numPr>
      <w:spacing w:before="156" w:after="156"/>
    </w:pPr>
    <w:rPr>
      <w:rFonts w:cs="宋体"/>
      <w:szCs w:val="20"/>
    </w:rPr>
  </w:style>
  <w:style w:type="paragraph" w:customStyle="1" w:styleId="11122">
    <w:name w:val="样式 标题 1+二号黑体居中 + 段前: 1 行 段后: 1 行22"/>
    <w:basedOn w:val="1"/>
    <w:rsid w:val="002F1BD3"/>
    <w:pPr>
      <w:spacing w:before="312" w:after="312"/>
    </w:pPr>
    <w:rPr>
      <w:rFonts w:cs="宋体"/>
      <w:szCs w:val="20"/>
    </w:rPr>
  </w:style>
  <w:style w:type="paragraph" w:customStyle="1" w:styleId="22e">
    <w:name w:val="第一级标题22"/>
    <w:basedOn w:val="1"/>
    <w:rsid w:val="002F1BD3"/>
    <w:pPr>
      <w:spacing w:before="312" w:after="312"/>
    </w:pPr>
  </w:style>
  <w:style w:type="paragraph" w:customStyle="1" w:styleId="255">
    <w:name w:val="第一级标题（自定义）25"/>
    <w:basedOn w:val="1"/>
    <w:next w:val="a"/>
    <w:rsid w:val="002F1BD3"/>
    <w:pPr>
      <w:spacing w:before="312" w:after="312"/>
    </w:pPr>
  </w:style>
  <w:style w:type="paragraph" w:customStyle="1" w:styleId="20505120">
    <w:name w:val="样式 标题 2+三号黑体左齐 + 段前: 0.5 行 段后: 0.5 行120"/>
    <w:basedOn w:val="2"/>
    <w:rsid w:val="002F1BD3"/>
    <w:pPr>
      <w:numPr>
        <w:ilvl w:val="0"/>
        <w:numId w:val="0"/>
      </w:numPr>
    </w:pPr>
    <w:rPr>
      <w:rFonts w:cs="宋体"/>
      <w:szCs w:val="20"/>
    </w:rPr>
  </w:style>
  <w:style w:type="paragraph" w:customStyle="1" w:styleId="20505220">
    <w:name w:val="样式 标题 2+三号黑体左齐 + 段前: 0.5 行 段后: 0.5 行220"/>
    <w:basedOn w:val="2"/>
    <w:next w:val="a"/>
    <w:rsid w:val="002F1BD3"/>
    <w:pPr>
      <w:numPr>
        <w:ilvl w:val="0"/>
        <w:numId w:val="0"/>
      </w:numPr>
    </w:pPr>
    <w:rPr>
      <w:rFonts w:cs="宋体"/>
      <w:szCs w:val="20"/>
    </w:rPr>
  </w:style>
  <w:style w:type="character" w:customStyle="1" w:styleId="Char100">
    <w:name w:val="题注 Char10"/>
    <w:rsid w:val="002F1BD3"/>
    <w:rPr>
      <w:rFonts w:ascii="Arial" w:eastAsia="黑体" w:hAnsi="Arial" w:cs="Arial"/>
      <w:kern w:val="2"/>
      <w:lang w:val="en-US" w:eastAsia="zh-CN" w:bidi="ar-SA"/>
    </w:rPr>
  </w:style>
  <w:style w:type="paragraph" w:customStyle="1" w:styleId="21234520">
    <w:name w:val="样式 标题 2+三号黑体左齐+三号黑体左齐1+三号黑体左齐2+三号黑体左齐3+三号黑体左齐4+三号黑体左齐5+三号...20"/>
    <w:basedOn w:val="2"/>
    <w:rsid w:val="002F1BD3"/>
    <w:pPr>
      <w:numPr>
        <w:ilvl w:val="0"/>
        <w:numId w:val="0"/>
      </w:numPr>
    </w:pPr>
    <w:rPr>
      <w:rFonts w:cs="宋体"/>
      <w:szCs w:val="20"/>
    </w:rPr>
  </w:style>
  <w:style w:type="paragraph" w:customStyle="1" w:styleId="31231149">
    <w:name w:val="样式 标题 3+四号黑体左齐+四号黑体左齐1+四号黑体左齐2+四号黑体左齐3+四号黑体左齐11+四号黑体左齐4+四...9"/>
    <w:basedOn w:val="3"/>
    <w:rsid w:val="002F1BD3"/>
    <w:pPr>
      <w:numPr>
        <w:ilvl w:val="0"/>
        <w:numId w:val="0"/>
      </w:numPr>
      <w:spacing w:before="156" w:after="156"/>
    </w:pPr>
    <w:rPr>
      <w:rFonts w:cs="宋体"/>
      <w:szCs w:val="20"/>
    </w:rPr>
  </w:style>
  <w:style w:type="paragraph" w:customStyle="1" w:styleId="212345113">
    <w:name w:val="样式 标题 2+三号黑体左齐+三号黑体左齐1+三号黑体左齐2+三号黑体左齐3+三号黑体左齐4+三号黑体左齐5+三号...113"/>
    <w:basedOn w:val="2"/>
    <w:rsid w:val="002F1BD3"/>
    <w:pPr>
      <w:numPr>
        <w:ilvl w:val="0"/>
        <w:numId w:val="0"/>
      </w:numPr>
      <w:spacing w:before="156" w:after="156"/>
    </w:pPr>
    <w:rPr>
      <w:rFonts w:cs="宋体"/>
      <w:szCs w:val="20"/>
    </w:rPr>
  </w:style>
  <w:style w:type="paragraph" w:customStyle="1" w:styleId="07410">
    <w:name w:val="样式 首行缩进:  0.74 厘米10"/>
    <w:basedOn w:val="a"/>
    <w:rsid w:val="002F1BD3"/>
    <w:pPr>
      <w:ind w:firstLineChars="200" w:firstLine="200"/>
    </w:pPr>
    <w:rPr>
      <w:rFonts w:cs="宋体"/>
      <w:szCs w:val="20"/>
    </w:rPr>
  </w:style>
  <w:style w:type="paragraph" w:customStyle="1" w:styleId="AAA10">
    <w:name w:val="AAA10"/>
    <w:basedOn w:val="afb"/>
    <w:rsid w:val="002F1BD3"/>
  </w:style>
  <w:style w:type="paragraph" w:customStyle="1" w:styleId="BBB7">
    <w:name w:val="BBB7"/>
    <w:basedOn w:val="2"/>
    <w:rsid w:val="002F1BD3"/>
    <w:pPr>
      <w:numPr>
        <w:ilvl w:val="0"/>
        <w:numId w:val="0"/>
      </w:numPr>
      <w:spacing w:before="156" w:after="156"/>
    </w:pPr>
  </w:style>
  <w:style w:type="paragraph" w:customStyle="1" w:styleId="273">
    <w:name w:val="首行缩进2字符7"/>
    <w:basedOn w:val="a"/>
    <w:rsid w:val="002F1BD3"/>
    <w:pPr>
      <w:ind w:firstLineChars="200" w:firstLine="200"/>
    </w:pPr>
    <w:rPr>
      <w:rFonts w:cs="宋体"/>
      <w:szCs w:val="20"/>
    </w:rPr>
  </w:style>
  <w:style w:type="paragraph" w:customStyle="1" w:styleId="21234528">
    <w:name w:val="样式 标题 2+三号黑体左齐+三号黑体左齐1+三号黑体左齐2+三号黑体左齐3+三号黑体左齐4+三号黑体左齐5+三号...28"/>
    <w:basedOn w:val="2"/>
    <w:rsid w:val="002F1BD3"/>
    <w:pPr>
      <w:numPr>
        <w:ilvl w:val="0"/>
        <w:numId w:val="0"/>
      </w:numPr>
    </w:pPr>
    <w:rPr>
      <w:rFonts w:cs="宋体"/>
      <w:szCs w:val="20"/>
    </w:rPr>
  </w:style>
  <w:style w:type="paragraph" w:customStyle="1" w:styleId="21234537">
    <w:name w:val="样式 标题 2+三号黑体左齐+三号黑体左齐1+三号黑体左齐2+三号黑体左齐3+三号黑体左齐4+三号黑体左齐5+三号...37"/>
    <w:basedOn w:val="2"/>
    <w:rsid w:val="002F1BD3"/>
    <w:pPr>
      <w:numPr>
        <w:ilvl w:val="0"/>
        <w:numId w:val="0"/>
      </w:numPr>
    </w:pPr>
    <w:rPr>
      <w:rFonts w:cs="宋体"/>
      <w:szCs w:val="20"/>
    </w:rPr>
  </w:style>
  <w:style w:type="paragraph" w:customStyle="1" w:styleId="21234547">
    <w:name w:val="样式 标题 2+三号黑体左齐+三号黑体左齐1+三号黑体左齐2+三号黑体左齐3+三号黑体左齐4+三号黑体左齐5+三号...47"/>
    <w:basedOn w:val="2"/>
    <w:rsid w:val="002F1BD3"/>
    <w:pPr>
      <w:numPr>
        <w:ilvl w:val="0"/>
        <w:numId w:val="0"/>
      </w:numPr>
    </w:pPr>
    <w:rPr>
      <w:rFonts w:cs="宋体"/>
      <w:szCs w:val="20"/>
    </w:rPr>
  </w:style>
  <w:style w:type="paragraph" w:customStyle="1" w:styleId="21234557">
    <w:name w:val="样式 标题 2+三号黑体左齐+三号黑体左齐1+三号黑体左齐2+三号黑体左齐3+三号黑体左齐4+三号黑体左齐5+三号...57"/>
    <w:basedOn w:val="2"/>
    <w:rsid w:val="002F1BD3"/>
    <w:pPr>
      <w:numPr>
        <w:ilvl w:val="0"/>
        <w:numId w:val="0"/>
      </w:numPr>
    </w:pPr>
    <w:rPr>
      <w:rFonts w:cs="宋体"/>
      <w:szCs w:val="20"/>
    </w:rPr>
  </w:style>
  <w:style w:type="paragraph" w:customStyle="1" w:styleId="21234567">
    <w:name w:val="样式 标题 2+三号黑体左齐+三号黑体左齐1+三号黑体左齐2+三号黑体左齐3+三号黑体左齐4+三号黑体左齐5+三号...67"/>
    <w:basedOn w:val="2"/>
    <w:rsid w:val="002F1BD3"/>
    <w:pPr>
      <w:numPr>
        <w:ilvl w:val="0"/>
        <w:numId w:val="0"/>
      </w:numPr>
    </w:pPr>
    <w:rPr>
      <w:rFonts w:cs="宋体"/>
      <w:szCs w:val="20"/>
    </w:rPr>
  </w:style>
  <w:style w:type="paragraph" w:customStyle="1" w:styleId="11123">
    <w:name w:val="样式 标题 1+二号黑体居中 + 段前: 1 行 段后: 1 行23"/>
    <w:basedOn w:val="1"/>
    <w:rsid w:val="002F1BD3"/>
    <w:pPr>
      <w:spacing w:before="312" w:after="312"/>
    </w:pPr>
    <w:rPr>
      <w:rFonts w:cs="宋体"/>
      <w:szCs w:val="20"/>
    </w:rPr>
  </w:style>
  <w:style w:type="paragraph" w:customStyle="1" w:styleId="236">
    <w:name w:val="第一级标题23"/>
    <w:basedOn w:val="1"/>
    <w:rsid w:val="002F1BD3"/>
    <w:pPr>
      <w:spacing w:before="312" w:after="312"/>
    </w:pPr>
  </w:style>
  <w:style w:type="paragraph" w:customStyle="1" w:styleId="265">
    <w:name w:val="第一级标题（自定义）26"/>
    <w:basedOn w:val="1"/>
    <w:next w:val="a"/>
    <w:rsid w:val="002F1BD3"/>
    <w:pPr>
      <w:spacing w:before="312" w:after="312"/>
    </w:pPr>
  </w:style>
  <w:style w:type="paragraph" w:customStyle="1" w:styleId="Abstract23">
    <w:name w:val="Abstract+二号黑体居中23"/>
    <w:basedOn w:val="a"/>
    <w:rsid w:val="002F1BD3"/>
    <w:pPr>
      <w:spacing w:beforeLines="100" w:afterLines="100" w:line="240" w:lineRule="auto"/>
      <w:jc w:val="center"/>
      <w:outlineLvl w:val="0"/>
    </w:pPr>
    <w:rPr>
      <w:rFonts w:eastAsia="Times New Roman"/>
      <w:b/>
      <w:sz w:val="44"/>
      <w:szCs w:val="44"/>
    </w:rPr>
  </w:style>
  <w:style w:type="paragraph" w:customStyle="1" w:styleId="237">
    <w:name w:val="声明+二号黑体居中23"/>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260">
    <w:name w:val="首行缩进:  2 字符26"/>
    <w:aliases w:val="正文 + 宋体26"/>
    <w:basedOn w:val="a"/>
    <w:rsid w:val="002F1BD3"/>
    <w:pPr>
      <w:ind w:firstLineChars="200" w:firstLine="200"/>
    </w:pPr>
    <w:rPr>
      <w:rFonts w:cs="宋体"/>
      <w:szCs w:val="20"/>
    </w:rPr>
  </w:style>
  <w:style w:type="paragraph" w:customStyle="1" w:styleId="238">
    <w:name w:val="摘要+二号黑体居中23"/>
    <w:basedOn w:val="a"/>
    <w:rsid w:val="002F1BD3"/>
    <w:pPr>
      <w:spacing w:beforeLines="100" w:afterLines="100" w:line="240" w:lineRule="auto"/>
      <w:jc w:val="center"/>
      <w:outlineLvl w:val="0"/>
    </w:pPr>
    <w:rPr>
      <w:rFonts w:eastAsia="黑体"/>
      <w:sz w:val="44"/>
      <w:szCs w:val="44"/>
    </w:rPr>
  </w:style>
  <w:style w:type="paragraph" w:customStyle="1" w:styleId="239">
    <w:name w:val="注23"/>
    <w:basedOn w:val="ac"/>
    <w:rsid w:val="002F1BD3"/>
    <w:pPr>
      <w:spacing w:line="300" w:lineRule="auto"/>
      <w:jc w:val="center"/>
    </w:pPr>
    <w:rPr>
      <w:rFonts w:ascii="宋体" w:eastAsia="宋体" w:hAnsi="宋体"/>
      <w:sz w:val="21"/>
      <w:szCs w:val="24"/>
    </w:rPr>
  </w:style>
  <w:style w:type="paragraph" w:customStyle="1" w:styleId="1231">
    <w:name w:val="题目处1+黑体居中占三行23"/>
    <w:basedOn w:val="a"/>
    <w:rsid w:val="002F1BD3"/>
    <w:pPr>
      <w:spacing w:beforeLines="100" w:afterLines="100" w:line="240" w:lineRule="auto"/>
      <w:jc w:val="center"/>
    </w:pPr>
    <w:rPr>
      <w:rFonts w:eastAsia="黑体"/>
      <w:sz w:val="44"/>
      <w:szCs w:val="44"/>
    </w:rPr>
  </w:style>
  <w:style w:type="paragraph" w:customStyle="1" w:styleId="Title123">
    <w:name w:val="Title123"/>
    <w:basedOn w:val="a"/>
    <w:rsid w:val="002F1BD3"/>
    <w:pPr>
      <w:spacing w:beforeLines="100" w:afterLines="100" w:line="240" w:lineRule="auto"/>
      <w:jc w:val="center"/>
    </w:pPr>
    <w:rPr>
      <w:rFonts w:eastAsia="Times New Roman"/>
      <w:b/>
      <w:bCs/>
      <w:sz w:val="44"/>
      <w:szCs w:val="44"/>
    </w:rPr>
  </w:style>
  <w:style w:type="paragraph" w:customStyle="1" w:styleId="2231">
    <w:name w:val="题目处2+ 三号宋体居中23"/>
    <w:basedOn w:val="a"/>
    <w:rsid w:val="002F1BD3"/>
    <w:pPr>
      <w:keepNext/>
      <w:keepLines/>
      <w:pageBreakBefore/>
      <w:spacing w:beforeLines="100" w:afterLines="100"/>
      <w:jc w:val="center"/>
    </w:pPr>
    <w:rPr>
      <w:rFonts w:eastAsia="黑体" w:cs="宋体"/>
      <w:sz w:val="32"/>
      <w:szCs w:val="20"/>
    </w:rPr>
  </w:style>
  <w:style w:type="paragraph" w:customStyle="1" w:styleId="Title2TimesNewRoman23">
    <w:name w:val="Title2+三号TimesNewRoman居中23"/>
    <w:basedOn w:val="21"/>
    <w:rsid w:val="002F1BD3"/>
    <w:pPr>
      <w:spacing w:line="240" w:lineRule="auto"/>
    </w:pPr>
    <w:rPr>
      <w:rFonts w:eastAsia="Times New Roman"/>
      <w:b/>
      <w:szCs w:val="32"/>
    </w:rPr>
  </w:style>
  <w:style w:type="paragraph" w:customStyle="1" w:styleId="23a">
    <w:name w:val="专业23"/>
    <w:basedOn w:val="a"/>
    <w:rsid w:val="002F1BD3"/>
    <w:pPr>
      <w:keepNext/>
      <w:keepLines/>
      <w:pageBreakBefore/>
      <w:spacing w:beforeLines="120" w:afterLines="100" w:line="240" w:lineRule="auto"/>
      <w:jc w:val="left"/>
    </w:pPr>
    <w:rPr>
      <w:rFonts w:eastAsia="Times New Roman"/>
      <w:b/>
      <w:sz w:val="28"/>
    </w:rPr>
  </w:style>
  <w:style w:type="paragraph" w:customStyle="1" w:styleId="23b">
    <w:name w:val="致谢+二号黑体居中23"/>
    <w:basedOn w:val="a"/>
    <w:rsid w:val="002F1BD3"/>
    <w:pPr>
      <w:keepNext/>
      <w:keepLines/>
      <w:pageBreakBefore/>
      <w:spacing w:beforeLines="100" w:afterLines="100" w:line="240" w:lineRule="auto"/>
      <w:jc w:val="center"/>
      <w:outlineLvl w:val="0"/>
    </w:pPr>
    <w:rPr>
      <w:rFonts w:eastAsia="黑体"/>
      <w:sz w:val="44"/>
    </w:rPr>
  </w:style>
  <w:style w:type="paragraph" w:customStyle="1" w:styleId="23c">
    <w:name w:val="标注23"/>
    <w:basedOn w:val="ac"/>
    <w:rsid w:val="002F1BD3"/>
    <w:pPr>
      <w:jc w:val="right"/>
    </w:pPr>
    <w:rPr>
      <w:rFonts w:ascii="宋体" w:eastAsia="宋体" w:hAnsi="宋体"/>
      <w:sz w:val="24"/>
    </w:rPr>
  </w:style>
  <w:style w:type="paragraph" w:customStyle="1" w:styleId="MTDisplayEquation23">
    <w:name w:val="MTDisplayEquation23"/>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23d">
    <w:name w:val="第一级23"/>
    <w:basedOn w:val="1"/>
    <w:next w:val="a"/>
    <w:rsid w:val="002F1BD3"/>
  </w:style>
  <w:style w:type="paragraph" w:customStyle="1" w:styleId="1240">
    <w:name w:val="样式124"/>
    <w:basedOn w:val="1"/>
    <w:rsid w:val="002F1BD3"/>
    <w:pPr>
      <w:spacing w:beforeLines="200" w:afterLines="0" w:line="360" w:lineRule="auto"/>
    </w:pPr>
  </w:style>
  <w:style w:type="paragraph" w:customStyle="1" w:styleId="2232">
    <w:name w:val="样式223"/>
    <w:basedOn w:val="2"/>
    <w:next w:val="a"/>
    <w:rsid w:val="002F1BD3"/>
    <w:pPr>
      <w:numPr>
        <w:ilvl w:val="0"/>
        <w:numId w:val="0"/>
      </w:numPr>
      <w:spacing w:line="360" w:lineRule="auto"/>
    </w:pPr>
    <w:rPr>
      <w:rFonts w:ascii="宋体" w:hAnsi="宋体" w:cs="宋体"/>
      <w:kern w:val="0"/>
    </w:rPr>
  </w:style>
  <w:style w:type="paragraph" w:customStyle="1" w:styleId="323">
    <w:name w:val="样式323"/>
    <w:basedOn w:val="3"/>
    <w:next w:val="a"/>
    <w:rsid w:val="002F1BD3"/>
    <w:pPr>
      <w:numPr>
        <w:ilvl w:val="0"/>
        <w:numId w:val="0"/>
      </w:numPr>
      <w:spacing w:before="156" w:after="156" w:line="360" w:lineRule="auto"/>
    </w:pPr>
  </w:style>
  <w:style w:type="paragraph" w:customStyle="1" w:styleId="423">
    <w:name w:val="样式423"/>
    <w:basedOn w:val="2"/>
    <w:rsid w:val="002F1BD3"/>
    <w:pPr>
      <w:numPr>
        <w:ilvl w:val="0"/>
        <w:numId w:val="0"/>
      </w:numPr>
      <w:tabs>
        <w:tab w:val="num" w:pos="840"/>
      </w:tabs>
      <w:ind w:left="840" w:hanging="420"/>
    </w:pPr>
  </w:style>
  <w:style w:type="character" w:customStyle="1" w:styleId="3Char150">
    <w:name w:val="标题 3 Char15"/>
    <w:aliases w:val="+四号黑体左齐 Char15"/>
    <w:rsid w:val="002F1BD3"/>
    <w:rPr>
      <w:rFonts w:eastAsia="黑体"/>
      <w:sz w:val="28"/>
      <w:szCs w:val="28"/>
      <w:lang w:val="en-US" w:eastAsia="zh-CN" w:bidi="ar-SA"/>
    </w:rPr>
  </w:style>
  <w:style w:type="character" w:customStyle="1" w:styleId="3Char22">
    <w:name w:val="样式3 Char22"/>
    <w:basedOn w:val="30"/>
    <w:rsid w:val="002F1BD3"/>
    <w:rPr>
      <w:rFonts w:eastAsia="黑体"/>
      <w:sz w:val="28"/>
      <w:szCs w:val="28"/>
    </w:rPr>
  </w:style>
  <w:style w:type="character" w:customStyle="1" w:styleId="1Char15">
    <w:name w:val="标题 1 Char15"/>
    <w:aliases w:val="+二号黑体居中 Char15"/>
    <w:rsid w:val="002F1BD3"/>
    <w:rPr>
      <w:rFonts w:eastAsia="黑体"/>
      <w:snapToGrid w:val="0"/>
      <w:kern w:val="2"/>
      <w:sz w:val="44"/>
      <w:szCs w:val="44"/>
      <w:lang w:val="en-US" w:eastAsia="zh-CN" w:bidi="ar-SA"/>
    </w:rPr>
  </w:style>
  <w:style w:type="paragraph" w:customStyle="1" w:styleId="2050540">
    <w:name w:val="样式 标题 2+三号黑体左齐 + 段前: 0.5 行 段后: 0.5 行40"/>
    <w:basedOn w:val="2"/>
    <w:next w:val="a"/>
    <w:rsid w:val="002F1BD3"/>
    <w:pPr>
      <w:numPr>
        <w:ilvl w:val="0"/>
        <w:numId w:val="0"/>
      </w:numPr>
      <w:spacing w:before="156" w:after="156"/>
    </w:pPr>
    <w:rPr>
      <w:rFonts w:cs="宋体"/>
      <w:szCs w:val="20"/>
    </w:rPr>
  </w:style>
  <w:style w:type="paragraph" w:customStyle="1" w:styleId="20505122">
    <w:name w:val="样式 标题 2+三号黑体左齐 + 段前: 0.5 行 段后: 0.5 行122"/>
    <w:basedOn w:val="2"/>
    <w:rsid w:val="002F1BD3"/>
    <w:pPr>
      <w:numPr>
        <w:ilvl w:val="0"/>
        <w:numId w:val="0"/>
      </w:numPr>
    </w:pPr>
    <w:rPr>
      <w:rFonts w:cs="宋体"/>
      <w:szCs w:val="20"/>
    </w:rPr>
  </w:style>
  <w:style w:type="paragraph" w:customStyle="1" w:styleId="20505222">
    <w:name w:val="样式 标题 2+三号黑体左齐 + 段前: 0.5 行 段后: 0.5 行222"/>
    <w:basedOn w:val="2"/>
    <w:next w:val="a"/>
    <w:rsid w:val="002F1BD3"/>
    <w:pPr>
      <w:numPr>
        <w:ilvl w:val="0"/>
        <w:numId w:val="0"/>
      </w:numPr>
    </w:pPr>
    <w:rPr>
      <w:rFonts w:cs="宋体"/>
      <w:szCs w:val="20"/>
    </w:rPr>
  </w:style>
  <w:style w:type="paragraph" w:customStyle="1" w:styleId="21234529">
    <w:name w:val="样式 标题 2+三号黑体左齐+三号黑体左齐1+三号黑体左齐2+三号黑体左齐3+三号黑体左齐4+三号黑体左齐5+三号...29"/>
    <w:basedOn w:val="2"/>
    <w:rsid w:val="002F1BD3"/>
    <w:pPr>
      <w:numPr>
        <w:ilvl w:val="0"/>
        <w:numId w:val="0"/>
      </w:numPr>
    </w:pPr>
    <w:rPr>
      <w:rFonts w:cs="宋体"/>
      <w:szCs w:val="20"/>
    </w:rPr>
  </w:style>
  <w:style w:type="paragraph" w:customStyle="1" w:styleId="07413">
    <w:name w:val="样式 首行缩进:  0.74 厘米13"/>
    <w:basedOn w:val="a"/>
    <w:rsid w:val="002F1BD3"/>
    <w:pPr>
      <w:ind w:firstLineChars="200" w:firstLine="200"/>
    </w:pPr>
    <w:rPr>
      <w:rFonts w:cs="宋体"/>
      <w:szCs w:val="20"/>
    </w:rPr>
  </w:style>
  <w:style w:type="paragraph" w:customStyle="1" w:styleId="AAA11">
    <w:name w:val="AAA11"/>
    <w:basedOn w:val="afb"/>
    <w:rsid w:val="002F1BD3"/>
  </w:style>
  <w:style w:type="paragraph" w:customStyle="1" w:styleId="BBB8">
    <w:name w:val="BBB8"/>
    <w:basedOn w:val="2"/>
    <w:rsid w:val="002F1BD3"/>
    <w:pPr>
      <w:numPr>
        <w:ilvl w:val="0"/>
        <w:numId w:val="0"/>
      </w:numPr>
      <w:spacing w:before="156" w:after="156"/>
    </w:pPr>
  </w:style>
  <w:style w:type="paragraph" w:customStyle="1" w:styleId="283">
    <w:name w:val="首行缩进2字符8"/>
    <w:basedOn w:val="a"/>
    <w:rsid w:val="002F1BD3"/>
    <w:pPr>
      <w:ind w:firstLineChars="200" w:firstLine="200"/>
    </w:pPr>
    <w:rPr>
      <w:rFonts w:cs="宋体"/>
      <w:szCs w:val="20"/>
    </w:rPr>
  </w:style>
  <w:style w:type="paragraph" w:customStyle="1" w:styleId="212345210">
    <w:name w:val="样式 标题 2+三号黑体左齐+三号黑体左齐1+三号黑体左齐2+三号黑体左齐3+三号黑体左齐4+三号黑体左齐5+三号...210"/>
    <w:basedOn w:val="2"/>
    <w:rsid w:val="002F1BD3"/>
    <w:pPr>
      <w:numPr>
        <w:ilvl w:val="0"/>
        <w:numId w:val="0"/>
      </w:numPr>
    </w:pPr>
    <w:rPr>
      <w:rFonts w:cs="宋体"/>
      <w:szCs w:val="20"/>
    </w:rPr>
  </w:style>
  <w:style w:type="paragraph" w:customStyle="1" w:styleId="21234538">
    <w:name w:val="样式 标题 2+三号黑体左齐+三号黑体左齐1+三号黑体左齐2+三号黑体左齐3+三号黑体左齐4+三号黑体左齐5+三号...38"/>
    <w:basedOn w:val="2"/>
    <w:rsid w:val="002F1BD3"/>
    <w:pPr>
      <w:numPr>
        <w:ilvl w:val="0"/>
        <w:numId w:val="0"/>
      </w:numPr>
    </w:pPr>
    <w:rPr>
      <w:rFonts w:cs="宋体"/>
      <w:szCs w:val="20"/>
    </w:rPr>
  </w:style>
  <w:style w:type="paragraph" w:customStyle="1" w:styleId="21234548">
    <w:name w:val="样式 标题 2+三号黑体左齐+三号黑体左齐1+三号黑体左齐2+三号黑体左齐3+三号黑体左齐4+三号黑体左齐5+三号...48"/>
    <w:basedOn w:val="2"/>
    <w:rsid w:val="002F1BD3"/>
    <w:pPr>
      <w:numPr>
        <w:ilvl w:val="0"/>
        <w:numId w:val="0"/>
      </w:numPr>
    </w:pPr>
    <w:rPr>
      <w:rFonts w:cs="宋体"/>
      <w:szCs w:val="20"/>
    </w:rPr>
  </w:style>
  <w:style w:type="paragraph" w:customStyle="1" w:styleId="21234558">
    <w:name w:val="样式 标题 2+三号黑体左齐+三号黑体左齐1+三号黑体左齐2+三号黑体左齐3+三号黑体左齐4+三号黑体左齐5+三号...58"/>
    <w:basedOn w:val="2"/>
    <w:rsid w:val="002F1BD3"/>
    <w:pPr>
      <w:numPr>
        <w:ilvl w:val="0"/>
        <w:numId w:val="0"/>
      </w:numPr>
    </w:pPr>
    <w:rPr>
      <w:rFonts w:cs="宋体"/>
      <w:szCs w:val="20"/>
    </w:rPr>
  </w:style>
  <w:style w:type="paragraph" w:customStyle="1" w:styleId="21234568">
    <w:name w:val="样式 标题 2+三号黑体左齐+三号黑体左齐1+三号黑体左齐2+三号黑体左齐3+三号黑体左齐4+三号黑体左齐5+三号...68"/>
    <w:basedOn w:val="2"/>
    <w:rsid w:val="002F1BD3"/>
    <w:pPr>
      <w:numPr>
        <w:ilvl w:val="0"/>
        <w:numId w:val="0"/>
      </w:numPr>
    </w:pPr>
    <w:rPr>
      <w:rFonts w:cs="宋体"/>
      <w:szCs w:val="20"/>
    </w:rPr>
  </w:style>
  <w:style w:type="paragraph" w:customStyle="1" w:styleId="11124">
    <w:name w:val="样式 标题 1+二号黑体居中 + 段前: 1 行 段后: 1 行24"/>
    <w:basedOn w:val="1"/>
    <w:rsid w:val="002F1BD3"/>
    <w:pPr>
      <w:spacing w:before="312" w:after="312"/>
    </w:pPr>
    <w:rPr>
      <w:rFonts w:cs="宋体"/>
      <w:szCs w:val="20"/>
    </w:rPr>
  </w:style>
  <w:style w:type="paragraph" w:customStyle="1" w:styleId="247">
    <w:name w:val="第一级标题24"/>
    <w:basedOn w:val="1"/>
    <w:rsid w:val="002F1BD3"/>
    <w:pPr>
      <w:spacing w:before="312" w:after="312"/>
    </w:pPr>
  </w:style>
  <w:style w:type="paragraph" w:customStyle="1" w:styleId="274">
    <w:name w:val="第一级标题（自定义）27"/>
    <w:basedOn w:val="1"/>
    <w:next w:val="a"/>
    <w:rsid w:val="002F1BD3"/>
    <w:pPr>
      <w:spacing w:before="312" w:after="312"/>
    </w:pPr>
  </w:style>
  <w:style w:type="paragraph" w:customStyle="1" w:styleId="Abstract24">
    <w:name w:val="Abstract+二号黑体居中24"/>
    <w:basedOn w:val="a"/>
    <w:rsid w:val="002F1BD3"/>
    <w:pPr>
      <w:spacing w:beforeLines="100" w:afterLines="100" w:line="240" w:lineRule="auto"/>
      <w:jc w:val="center"/>
      <w:outlineLvl w:val="0"/>
    </w:pPr>
    <w:rPr>
      <w:rFonts w:eastAsia="Times New Roman"/>
      <w:b/>
      <w:sz w:val="44"/>
      <w:szCs w:val="44"/>
    </w:rPr>
  </w:style>
  <w:style w:type="paragraph" w:customStyle="1" w:styleId="2105059">
    <w:name w:val="样式 标题 2+三号黑体左齐+三号黑体左齐1 + 段前: 0.5 行 段后: 0.5 行9"/>
    <w:basedOn w:val="2"/>
    <w:rsid w:val="002F1BD3"/>
    <w:pPr>
      <w:numPr>
        <w:ilvl w:val="0"/>
        <w:numId w:val="0"/>
      </w:numPr>
      <w:spacing w:before="156" w:after="156"/>
    </w:pPr>
    <w:rPr>
      <w:rFonts w:cs="宋体"/>
      <w:szCs w:val="20"/>
    </w:rPr>
  </w:style>
  <w:style w:type="paragraph" w:customStyle="1" w:styleId="248">
    <w:name w:val="声明+二号黑体居中24"/>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270">
    <w:name w:val="首行缩进:  2 字符27"/>
    <w:aliases w:val="正文 + 宋体27"/>
    <w:basedOn w:val="a"/>
    <w:rsid w:val="002F1BD3"/>
    <w:pPr>
      <w:ind w:firstLineChars="200" w:firstLine="200"/>
    </w:pPr>
    <w:rPr>
      <w:rFonts w:cs="宋体"/>
      <w:szCs w:val="20"/>
    </w:rPr>
  </w:style>
  <w:style w:type="paragraph" w:customStyle="1" w:styleId="249">
    <w:name w:val="摘要+二号黑体居中24"/>
    <w:basedOn w:val="a"/>
    <w:rsid w:val="002F1BD3"/>
    <w:pPr>
      <w:spacing w:beforeLines="100" w:afterLines="100" w:line="240" w:lineRule="auto"/>
      <w:jc w:val="center"/>
      <w:outlineLvl w:val="0"/>
    </w:pPr>
    <w:rPr>
      <w:rFonts w:eastAsia="黑体"/>
      <w:sz w:val="44"/>
      <w:szCs w:val="44"/>
    </w:rPr>
  </w:style>
  <w:style w:type="paragraph" w:customStyle="1" w:styleId="24a">
    <w:name w:val="注24"/>
    <w:basedOn w:val="ac"/>
    <w:rsid w:val="002F1BD3"/>
    <w:pPr>
      <w:spacing w:line="300" w:lineRule="auto"/>
      <w:jc w:val="center"/>
    </w:pPr>
    <w:rPr>
      <w:rFonts w:ascii="宋体" w:eastAsia="宋体" w:hAnsi="宋体"/>
      <w:sz w:val="21"/>
      <w:szCs w:val="24"/>
    </w:rPr>
  </w:style>
  <w:style w:type="paragraph" w:customStyle="1" w:styleId="1241">
    <w:name w:val="题目处1+黑体居中占三行24"/>
    <w:basedOn w:val="a"/>
    <w:rsid w:val="002F1BD3"/>
    <w:pPr>
      <w:spacing w:beforeLines="100" w:afterLines="100" w:line="240" w:lineRule="auto"/>
      <w:jc w:val="center"/>
    </w:pPr>
    <w:rPr>
      <w:rFonts w:eastAsia="黑体"/>
      <w:sz w:val="44"/>
      <w:szCs w:val="44"/>
    </w:rPr>
  </w:style>
  <w:style w:type="paragraph" w:customStyle="1" w:styleId="Title124">
    <w:name w:val="Title124"/>
    <w:basedOn w:val="a"/>
    <w:rsid w:val="002F1BD3"/>
    <w:pPr>
      <w:spacing w:beforeLines="100" w:afterLines="100" w:line="240" w:lineRule="auto"/>
      <w:jc w:val="center"/>
    </w:pPr>
    <w:rPr>
      <w:rFonts w:eastAsia="Times New Roman"/>
      <w:b/>
      <w:bCs/>
      <w:sz w:val="44"/>
      <w:szCs w:val="44"/>
    </w:rPr>
  </w:style>
  <w:style w:type="paragraph" w:customStyle="1" w:styleId="2241">
    <w:name w:val="题目处2+ 三号宋体居中24"/>
    <w:basedOn w:val="a"/>
    <w:rsid w:val="002F1BD3"/>
    <w:pPr>
      <w:keepNext/>
      <w:keepLines/>
      <w:pageBreakBefore/>
      <w:spacing w:beforeLines="100" w:afterLines="100"/>
      <w:jc w:val="center"/>
    </w:pPr>
    <w:rPr>
      <w:rFonts w:eastAsia="黑体" w:cs="宋体"/>
      <w:sz w:val="32"/>
      <w:szCs w:val="20"/>
    </w:rPr>
  </w:style>
  <w:style w:type="paragraph" w:customStyle="1" w:styleId="Title2TimesNewRoman24">
    <w:name w:val="Title2+三号TimesNewRoman居中24"/>
    <w:basedOn w:val="21"/>
    <w:rsid w:val="002F1BD3"/>
    <w:pPr>
      <w:spacing w:line="240" w:lineRule="auto"/>
    </w:pPr>
    <w:rPr>
      <w:rFonts w:eastAsia="Times New Roman"/>
      <w:b/>
      <w:szCs w:val="32"/>
    </w:rPr>
  </w:style>
  <w:style w:type="paragraph" w:customStyle="1" w:styleId="24b">
    <w:name w:val="专业24"/>
    <w:basedOn w:val="a"/>
    <w:rsid w:val="002F1BD3"/>
    <w:pPr>
      <w:keepNext/>
      <w:keepLines/>
      <w:pageBreakBefore/>
      <w:spacing w:beforeLines="120" w:afterLines="100" w:line="240" w:lineRule="auto"/>
      <w:jc w:val="left"/>
    </w:pPr>
    <w:rPr>
      <w:rFonts w:eastAsia="Times New Roman"/>
      <w:b/>
      <w:sz w:val="28"/>
    </w:rPr>
  </w:style>
  <w:style w:type="paragraph" w:customStyle="1" w:styleId="24c">
    <w:name w:val="致谢+二号黑体居中24"/>
    <w:basedOn w:val="a"/>
    <w:rsid w:val="002F1BD3"/>
    <w:pPr>
      <w:keepNext/>
      <w:keepLines/>
      <w:pageBreakBefore/>
      <w:spacing w:beforeLines="100" w:afterLines="100" w:line="240" w:lineRule="auto"/>
      <w:jc w:val="center"/>
      <w:outlineLvl w:val="0"/>
    </w:pPr>
    <w:rPr>
      <w:rFonts w:eastAsia="黑体"/>
      <w:sz w:val="44"/>
    </w:rPr>
  </w:style>
  <w:style w:type="paragraph" w:customStyle="1" w:styleId="24d">
    <w:name w:val="标注24"/>
    <w:basedOn w:val="ac"/>
    <w:rsid w:val="002F1BD3"/>
    <w:pPr>
      <w:jc w:val="right"/>
    </w:pPr>
    <w:rPr>
      <w:rFonts w:ascii="宋体" w:eastAsia="宋体" w:hAnsi="宋体"/>
      <w:sz w:val="24"/>
    </w:rPr>
  </w:style>
  <w:style w:type="paragraph" w:customStyle="1" w:styleId="MTDisplayEquation24">
    <w:name w:val="MTDisplayEquation24"/>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24e">
    <w:name w:val="第一级24"/>
    <w:basedOn w:val="1"/>
    <w:next w:val="a"/>
    <w:rsid w:val="002F1BD3"/>
  </w:style>
  <w:style w:type="paragraph" w:customStyle="1" w:styleId="1250">
    <w:name w:val="样式125"/>
    <w:basedOn w:val="1"/>
    <w:rsid w:val="002F1BD3"/>
    <w:pPr>
      <w:spacing w:beforeLines="200" w:afterLines="0" w:line="360" w:lineRule="auto"/>
    </w:pPr>
  </w:style>
  <w:style w:type="paragraph" w:customStyle="1" w:styleId="2242">
    <w:name w:val="样式224"/>
    <w:basedOn w:val="2"/>
    <w:next w:val="a"/>
    <w:rsid w:val="002F1BD3"/>
    <w:pPr>
      <w:numPr>
        <w:ilvl w:val="0"/>
        <w:numId w:val="0"/>
      </w:numPr>
      <w:spacing w:line="360" w:lineRule="auto"/>
    </w:pPr>
    <w:rPr>
      <w:rFonts w:ascii="宋体" w:hAnsi="宋体" w:cs="宋体"/>
      <w:kern w:val="0"/>
    </w:rPr>
  </w:style>
  <w:style w:type="paragraph" w:customStyle="1" w:styleId="324">
    <w:name w:val="样式324"/>
    <w:basedOn w:val="3"/>
    <w:next w:val="a"/>
    <w:rsid w:val="002F1BD3"/>
    <w:pPr>
      <w:numPr>
        <w:ilvl w:val="0"/>
        <w:numId w:val="0"/>
      </w:numPr>
      <w:spacing w:before="156" w:after="156" w:line="360" w:lineRule="auto"/>
    </w:pPr>
  </w:style>
  <w:style w:type="paragraph" w:customStyle="1" w:styleId="424">
    <w:name w:val="样式424"/>
    <w:basedOn w:val="2"/>
    <w:rsid w:val="002F1BD3"/>
    <w:pPr>
      <w:numPr>
        <w:ilvl w:val="0"/>
        <w:numId w:val="0"/>
      </w:numPr>
      <w:tabs>
        <w:tab w:val="num" w:pos="1320"/>
      </w:tabs>
      <w:ind w:left="1320" w:hanging="420"/>
    </w:pPr>
  </w:style>
  <w:style w:type="character" w:customStyle="1" w:styleId="3Char23">
    <w:name w:val="样式3 Char23"/>
    <w:basedOn w:val="30"/>
    <w:rsid w:val="002F1BD3"/>
    <w:rPr>
      <w:rFonts w:eastAsia="黑体"/>
      <w:sz w:val="28"/>
      <w:szCs w:val="28"/>
    </w:rPr>
  </w:style>
  <w:style w:type="paragraph" w:customStyle="1" w:styleId="6b">
    <w:name w:val="样式 超链接 + (中文) 黑体 二号 自动设置 无下划线6"/>
    <w:basedOn w:val="afd"/>
    <w:next w:val="a"/>
    <w:rsid w:val="002F1BD3"/>
  </w:style>
  <w:style w:type="paragraph" w:customStyle="1" w:styleId="2050542">
    <w:name w:val="样式 标题 2+三号黑体左齐 + 段前: 0.5 行 段后: 0.5 行42"/>
    <w:basedOn w:val="2"/>
    <w:next w:val="a"/>
    <w:rsid w:val="002F1BD3"/>
    <w:pPr>
      <w:numPr>
        <w:ilvl w:val="0"/>
        <w:numId w:val="0"/>
      </w:numPr>
      <w:spacing w:before="156" w:after="156"/>
    </w:pPr>
    <w:rPr>
      <w:rFonts w:cs="宋体"/>
      <w:szCs w:val="20"/>
    </w:rPr>
  </w:style>
  <w:style w:type="paragraph" w:customStyle="1" w:styleId="20505123">
    <w:name w:val="样式 标题 2+三号黑体左齐 + 段前: 0.5 行 段后: 0.5 行123"/>
    <w:basedOn w:val="2"/>
    <w:rsid w:val="002F1BD3"/>
    <w:pPr>
      <w:numPr>
        <w:ilvl w:val="0"/>
        <w:numId w:val="0"/>
      </w:numPr>
    </w:pPr>
    <w:rPr>
      <w:rFonts w:cs="宋体"/>
      <w:szCs w:val="20"/>
    </w:rPr>
  </w:style>
  <w:style w:type="paragraph" w:customStyle="1" w:styleId="20505223">
    <w:name w:val="样式 标题 2+三号黑体左齐 + 段前: 0.5 行 段后: 0.5 行223"/>
    <w:basedOn w:val="2"/>
    <w:next w:val="a"/>
    <w:rsid w:val="002F1BD3"/>
    <w:pPr>
      <w:numPr>
        <w:ilvl w:val="0"/>
        <w:numId w:val="0"/>
      </w:numPr>
    </w:pPr>
    <w:rPr>
      <w:rFonts w:cs="宋体"/>
      <w:szCs w:val="20"/>
    </w:rPr>
  </w:style>
  <w:style w:type="paragraph" w:customStyle="1" w:styleId="284">
    <w:name w:val="第一级标题（自定义）28"/>
    <w:basedOn w:val="1"/>
    <w:next w:val="a"/>
    <w:rsid w:val="002F1BD3"/>
    <w:pPr>
      <w:spacing w:before="312" w:after="312"/>
    </w:pPr>
  </w:style>
  <w:style w:type="paragraph" w:customStyle="1" w:styleId="2280">
    <w:name w:val="首行缩进:  2 字符28"/>
    <w:aliases w:val="正文 + 宋体28"/>
    <w:basedOn w:val="a"/>
    <w:rsid w:val="002F1BD3"/>
    <w:pPr>
      <w:ind w:firstLineChars="200" w:firstLine="200"/>
    </w:pPr>
    <w:rPr>
      <w:rFonts w:cs="宋体"/>
      <w:szCs w:val="20"/>
    </w:rPr>
  </w:style>
  <w:style w:type="paragraph" w:customStyle="1" w:styleId="21234530">
    <w:name w:val="样式 标题 2+三号黑体左齐+三号黑体左齐1+三号黑体左齐2+三号黑体左齐3+三号黑体左齐4+三号黑体左齐5+三号...30"/>
    <w:basedOn w:val="2"/>
    <w:rsid w:val="002F1BD3"/>
    <w:pPr>
      <w:numPr>
        <w:ilvl w:val="0"/>
        <w:numId w:val="0"/>
      </w:numPr>
    </w:pPr>
    <w:rPr>
      <w:rFonts w:cs="宋体"/>
      <w:szCs w:val="20"/>
    </w:rPr>
  </w:style>
  <w:style w:type="paragraph" w:customStyle="1" w:styleId="312311410">
    <w:name w:val="样式 标题 3+四号黑体左齐+四号黑体左齐1+四号黑体左齐2+四号黑体左齐3+四号黑体左齐11+四号黑体左齐4+四...10"/>
    <w:basedOn w:val="3"/>
    <w:rsid w:val="002F1BD3"/>
    <w:pPr>
      <w:numPr>
        <w:ilvl w:val="0"/>
        <w:numId w:val="0"/>
      </w:numPr>
      <w:spacing w:before="156" w:after="156"/>
    </w:pPr>
    <w:rPr>
      <w:rFonts w:cs="宋体"/>
      <w:szCs w:val="20"/>
    </w:rPr>
  </w:style>
  <w:style w:type="paragraph" w:customStyle="1" w:styleId="212345114">
    <w:name w:val="样式 标题 2+三号黑体左齐+三号黑体左齐1+三号黑体左齐2+三号黑体左齐3+三号黑体左齐4+三号黑体左齐5+三号...114"/>
    <w:basedOn w:val="2"/>
    <w:rsid w:val="002F1BD3"/>
    <w:pPr>
      <w:numPr>
        <w:ilvl w:val="0"/>
        <w:numId w:val="0"/>
      </w:numPr>
      <w:spacing w:before="156" w:after="156"/>
    </w:pPr>
    <w:rPr>
      <w:rFonts w:cs="宋体"/>
      <w:szCs w:val="20"/>
    </w:rPr>
  </w:style>
  <w:style w:type="paragraph" w:customStyle="1" w:styleId="07414">
    <w:name w:val="样式 首行缩进:  0.74 厘米14"/>
    <w:basedOn w:val="a"/>
    <w:rsid w:val="002F1BD3"/>
    <w:pPr>
      <w:ind w:firstLineChars="200" w:firstLine="200"/>
    </w:pPr>
    <w:rPr>
      <w:rFonts w:cs="宋体"/>
      <w:szCs w:val="20"/>
    </w:rPr>
  </w:style>
  <w:style w:type="paragraph" w:customStyle="1" w:styleId="AAA12">
    <w:name w:val="AAA12"/>
    <w:basedOn w:val="afb"/>
    <w:rsid w:val="002F1BD3"/>
  </w:style>
  <w:style w:type="paragraph" w:customStyle="1" w:styleId="1232">
    <w:name w:val="第一级标题（自定义）123"/>
    <w:basedOn w:val="1"/>
    <w:next w:val="a"/>
    <w:rsid w:val="002F1BD3"/>
    <w:pPr>
      <w:spacing w:before="312" w:after="312"/>
    </w:pPr>
  </w:style>
  <w:style w:type="paragraph" w:customStyle="1" w:styleId="22130">
    <w:name w:val="首行缩进:  2 字符213"/>
    <w:aliases w:val="正文 + 宋体213"/>
    <w:basedOn w:val="a"/>
    <w:rsid w:val="002F1BD3"/>
    <w:pPr>
      <w:ind w:firstLineChars="200" w:firstLine="200"/>
    </w:pPr>
    <w:rPr>
      <w:rFonts w:cs="宋体"/>
      <w:szCs w:val="20"/>
    </w:rPr>
  </w:style>
  <w:style w:type="paragraph" w:customStyle="1" w:styleId="212345115">
    <w:name w:val="样式 标题 2+三号黑体左齐+三号黑体左齐1+三号黑体左齐2+三号黑体左齐3+三号黑体左齐4+三号黑体左齐5+三号...115"/>
    <w:basedOn w:val="2"/>
    <w:rsid w:val="002F1BD3"/>
    <w:pPr>
      <w:numPr>
        <w:ilvl w:val="0"/>
        <w:numId w:val="0"/>
      </w:numPr>
      <w:spacing w:before="156" w:after="156"/>
    </w:pPr>
    <w:rPr>
      <w:rFonts w:cs="宋体"/>
      <w:szCs w:val="20"/>
    </w:rPr>
  </w:style>
  <w:style w:type="paragraph" w:customStyle="1" w:styleId="07415">
    <w:name w:val="样式 首行缩进:  0.74 厘米15"/>
    <w:basedOn w:val="a"/>
    <w:rsid w:val="002F1BD3"/>
    <w:pPr>
      <w:ind w:firstLineChars="200" w:firstLine="200"/>
    </w:pPr>
    <w:rPr>
      <w:rFonts w:cs="宋体"/>
      <w:szCs w:val="20"/>
    </w:rPr>
  </w:style>
  <w:style w:type="paragraph" w:customStyle="1" w:styleId="BBB9">
    <w:name w:val="BBB9"/>
    <w:basedOn w:val="2"/>
    <w:rsid w:val="002F1BD3"/>
    <w:pPr>
      <w:numPr>
        <w:ilvl w:val="0"/>
        <w:numId w:val="0"/>
      </w:numPr>
      <w:spacing w:before="156" w:after="156"/>
    </w:pPr>
  </w:style>
  <w:style w:type="paragraph" w:customStyle="1" w:styleId="293">
    <w:name w:val="首行缩进2字符9"/>
    <w:basedOn w:val="a"/>
    <w:rsid w:val="002F1BD3"/>
    <w:pPr>
      <w:ind w:firstLineChars="200" w:firstLine="200"/>
    </w:pPr>
    <w:rPr>
      <w:rFonts w:cs="宋体"/>
      <w:szCs w:val="20"/>
    </w:rPr>
  </w:style>
  <w:style w:type="paragraph" w:customStyle="1" w:styleId="212345211">
    <w:name w:val="样式 标题 2+三号黑体左齐+三号黑体左齐1+三号黑体左齐2+三号黑体左齐3+三号黑体左齐4+三号黑体左齐5+三号...211"/>
    <w:basedOn w:val="2"/>
    <w:rsid w:val="002F1BD3"/>
    <w:pPr>
      <w:numPr>
        <w:ilvl w:val="0"/>
        <w:numId w:val="0"/>
      </w:numPr>
    </w:pPr>
    <w:rPr>
      <w:rFonts w:cs="宋体"/>
      <w:szCs w:val="20"/>
    </w:rPr>
  </w:style>
  <w:style w:type="paragraph" w:customStyle="1" w:styleId="21234539">
    <w:name w:val="样式 标题 2+三号黑体左齐+三号黑体左齐1+三号黑体左齐2+三号黑体左齐3+三号黑体左齐4+三号黑体左齐5+三号...39"/>
    <w:basedOn w:val="2"/>
    <w:rsid w:val="002F1BD3"/>
    <w:pPr>
      <w:numPr>
        <w:ilvl w:val="0"/>
        <w:numId w:val="0"/>
      </w:numPr>
    </w:pPr>
    <w:rPr>
      <w:rFonts w:cs="宋体"/>
      <w:szCs w:val="20"/>
    </w:rPr>
  </w:style>
  <w:style w:type="paragraph" w:customStyle="1" w:styleId="21234549">
    <w:name w:val="样式 标题 2+三号黑体左齐+三号黑体左齐1+三号黑体左齐2+三号黑体左齐3+三号黑体左齐4+三号黑体左齐5+三号...49"/>
    <w:basedOn w:val="2"/>
    <w:rsid w:val="002F1BD3"/>
    <w:pPr>
      <w:numPr>
        <w:ilvl w:val="0"/>
        <w:numId w:val="0"/>
      </w:numPr>
    </w:pPr>
    <w:rPr>
      <w:rFonts w:cs="宋体"/>
      <w:szCs w:val="20"/>
    </w:rPr>
  </w:style>
  <w:style w:type="paragraph" w:customStyle="1" w:styleId="21234559">
    <w:name w:val="样式 标题 2+三号黑体左齐+三号黑体左齐1+三号黑体左齐2+三号黑体左齐3+三号黑体左齐4+三号黑体左齐5+三号...59"/>
    <w:basedOn w:val="2"/>
    <w:rsid w:val="002F1BD3"/>
    <w:pPr>
      <w:numPr>
        <w:ilvl w:val="0"/>
        <w:numId w:val="0"/>
      </w:numPr>
    </w:pPr>
    <w:rPr>
      <w:rFonts w:cs="宋体"/>
      <w:szCs w:val="20"/>
    </w:rPr>
  </w:style>
  <w:style w:type="paragraph" w:customStyle="1" w:styleId="21234569">
    <w:name w:val="样式 标题 2+三号黑体左齐+三号黑体左齐1+三号黑体左齐2+三号黑体左齐3+三号黑体左齐4+三号黑体左齐5+三号...69"/>
    <w:basedOn w:val="2"/>
    <w:rsid w:val="002F1BD3"/>
    <w:pPr>
      <w:numPr>
        <w:ilvl w:val="0"/>
        <w:numId w:val="0"/>
      </w:numPr>
    </w:pPr>
    <w:rPr>
      <w:rFonts w:cs="宋体"/>
      <w:szCs w:val="20"/>
    </w:rPr>
  </w:style>
  <w:style w:type="paragraph" w:customStyle="1" w:styleId="AAA71">
    <w:name w:val="AAA71"/>
    <w:basedOn w:val="afb"/>
    <w:rsid w:val="002F1BD3"/>
  </w:style>
  <w:style w:type="paragraph" w:customStyle="1" w:styleId="22121">
    <w:name w:val="首行缩进:  2 字符2121"/>
    <w:aliases w:val="正文 + 宋体2121"/>
    <w:basedOn w:val="a"/>
    <w:rsid w:val="002F1BD3"/>
    <w:pPr>
      <w:ind w:firstLineChars="200" w:firstLine="200"/>
    </w:pPr>
    <w:rPr>
      <w:rFonts w:cs="宋体"/>
      <w:szCs w:val="20"/>
    </w:rPr>
  </w:style>
  <w:style w:type="paragraph" w:customStyle="1" w:styleId="2123451121">
    <w:name w:val="样式 标题 2+三号黑体左齐+三号黑体左齐1+三号黑体左齐2+三号黑体左齐3+三号黑体左齐4+三号黑体左齐5+三号...1121"/>
    <w:basedOn w:val="2"/>
    <w:rsid w:val="002F1BD3"/>
    <w:pPr>
      <w:numPr>
        <w:ilvl w:val="0"/>
        <w:numId w:val="0"/>
      </w:numPr>
      <w:spacing w:before="156" w:after="156"/>
    </w:pPr>
    <w:rPr>
      <w:rFonts w:cs="宋体"/>
      <w:szCs w:val="20"/>
    </w:rPr>
  </w:style>
  <w:style w:type="paragraph" w:customStyle="1" w:styleId="074121">
    <w:name w:val="样式 首行缩进:  0.74 厘米121"/>
    <w:basedOn w:val="a"/>
    <w:rsid w:val="002F1BD3"/>
    <w:pPr>
      <w:ind w:firstLineChars="200" w:firstLine="200"/>
    </w:pPr>
    <w:rPr>
      <w:rFonts w:cs="宋体"/>
      <w:szCs w:val="20"/>
    </w:rPr>
  </w:style>
  <w:style w:type="paragraph" w:customStyle="1" w:styleId="11125">
    <w:name w:val="样式 标题 1+二号黑体居中 + 段前: 1 行 段后: 1 行25"/>
    <w:basedOn w:val="1"/>
    <w:rsid w:val="002F1BD3"/>
    <w:pPr>
      <w:spacing w:before="312" w:after="312"/>
    </w:pPr>
    <w:rPr>
      <w:rFonts w:cs="宋体"/>
      <w:szCs w:val="20"/>
    </w:rPr>
  </w:style>
  <w:style w:type="paragraph" w:customStyle="1" w:styleId="256">
    <w:name w:val="第一级标题25"/>
    <w:basedOn w:val="1"/>
    <w:rsid w:val="002F1BD3"/>
    <w:pPr>
      <w:spacing w:before="312" w:after="312"/>
    </w:pPr>
  </w:style>
  <w:style w:type="paragraph" w:customStyle="1" w:styleId="294">
    <w:name w:val="第一级标题（自定义）29"/>
    <w:basedOn w:val="1"/>
    <w:next w:val="a"/>
    <w:rsid w:val="002F1BD3"/>
    <w:pPr>
      <w:spacing w:before="312" w:after="312"/>
    </w:pPr>
  </w:style>
  <w:style w:type="paragraph" w:customStyle="1" w:styleId="Default1">
    <w:name w:val="Default1"/>
    <w:rsid w:val="002F1BD3"/>
    <w:pPr>
      <w:widowControl w:val="0"/>
      <w:autoSpaceDE w:val="0"/>
      <w:autoSpaceDN w:val="0"/>
      <w:adjustRightInd w:val="0"/>
    </w:pPr>
    <w:rPr>
      <w:color w:val="000000"/>
      <w:sz w:val="24"/>
      <w:szCs w:val="24"/>
    </w:rPr>
  </w:style>
  <w:style w:type="paragraph" w:customStyle="1" w:styleId="TextofReference12">
    <w:name w:val="Text of Reference 12"/>
    <w:basedOn w:val="Default"/>
    <w:next w:val="Default"/>
    <w:rsid w:val="002F1BD3"/>
    <w:rPr>
      <w:color w:val="auto"/>
    </w:rPr>
  </w:style>
  <w:style w:type="paragraph" w:customStyle="1" w:styleId="TextofReference10">
    <w:name w:val="Text of Reference1"/>
    <w:rsid w:val="002F1BD3"/>
    <w:pPr>
      <w:tabs>
        <w:tab w:val="num" w:pos="419"/>
      </w:tabs>
      <w:spacing w:line="260" w:lineRule="exact"/>
      <w:ind w:left="419" w:hanging="79"/>
      <w:jc w:val="both"/>
    </w:pPr>
    <w:rPr>
      <w:sz w:val="15"/>
    </w:rPr>
  </w:style>
  <w:style w:type="paragraph" w:customStyle="1" w:styleId="Abstract25">
    <w:name w:val="Abstract+二号黑体居中25"/>
    <w:basedOn w:val="a"/>
    <w:rsid w:val="002F1BD3"/>
    <w:pPr>
      <w:spacing w:beforeLines="100" w:afterLines="100" w:line="240" w:lineRule="auto"/>
      <w:jc w:val="center"/>
      <w:outlineLvl w:val="0"/>
    </w:pPr>
    <w:rPr>
      <w:rFonts w:eastAsia="Times New Roman"/>
      <w:b/>
      <w:sz w:val="44"/>
      <w:szCs w:val="44"/>
    </w:rPr>
  </w:style>
  <w:style w:type="paragraph" w:customStyle="1" w:styleId="257">
    <w:name w:val="声明+二号黑体居中25"/>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290">
    <w:name w:val="首行缩进:  2 字符29"/>
    <w:aliases w:val="正文 + 宋体29"/>
    <w:basedOn w:val="a"/>
    <w:rsid w:val="002F1BD3"/>
    <w:pPr>
      <w:ind w:firstLineChars="200" w:firstLine="200"/>
    </w:pPr>
    <w:rPr>
      <w:rFonts w:cs="宋体"/>
      <w:szCs w:val="20"/>
    </w:rPr>
  </w:style>
  <w:style w:type="paragraph" w:customStyle="1" w:styleId="258">
    <w:name w:val="摘要+二号黑体居中25"/>
    <w:basedOn w:val="a"/>
    <w:rsid w:val="002F1BD3"/>
    <w:pPr>
      <w:spacing w:beforeLines="100" w:afterLines="100" w:line="240" w:lineRule="auto"/>
      <w:jc w:val="center"/>
      <w:outlineLvl w:val="0"/>
    </w:pPr>
    <w:rPr>
      <w:rFonts w:eastAsia="黑体"/>
      <w:sz w:val="44"/>
      <w:szCs w:val="44"/>
    </w:rPr>
  </w:style>
  <w:style w:type="paragraph" w:customStyle="1" w:styleId="259">
    <w:name w:val="注25"/>
    <w:basedOn w:val="ac"/>
    <w:rsid w:val="002F1BD3"/>
    <w:pPr>
      <w:spacing w:line="300" w:lineRule="auto"/>
      <w:jc w:val="center"/>
    </w:pPr>
    <w:rPr>
      <w:rFonts w:ascii="宋体" w:eastAsia="宋体" w:hAnsi="宋体"/>
      <w:sz w:val="21"/>
      <w:szCs w:val="24"/>
    </w:rPr>
  </w:style>
  <w:style w:type="paragraph" w:customStyle="1" w:styleId="1251">
    <w:name w:val="题目处1+黑体居中占三行25"/>
    <w:basedOn w:val="a"/>
    <w:rsid w:val="002F1BD3"/>
    <w:pPr>
      <w:spacing w:beforeLines="100" w:afterLines="100" w:line="240" w:lineRule="auto"/>
      <w:jc w:val="center"/>
    </w:pPr>
    <w:rPr>
      <w:rFonts w:eastAsia="黑体"/>
      <w:sz w:val="44"/>
      <w:szCs w:val="44"/>
    </w:rPr>
  </w:style>
  <w:style w:type="paragraph" w:customStyle="1" w:styleId="Title125">
    <w:name w:val="Title125"/>
    <w:basedOn w:val="a"/>
    <w:rsid w:val="002F1BD3"/>
    <w:pPr>
      <w:spacing w:beforeLines="100" w:afterLines="100" w:line="240" w:lineRule="auto"/>
      <w:jc w:val="center"/>
    </w:pPr>
    <w:rPr>
      <w:rFonts w:eastAsia="Times New Roman"/>
      <w:b/>
      <w:bCs/>
      <w:sz w:val="44"/>
      <w:szCs w:val="44"/>
    </w:rPr>
  </w:style>
  <w:style w:type="paragraph" w:customStyle="1" w:styleId="2251">
    <w:name w:val="题目处2+ 三号宋体居中25"/>
    <w:basedOn w:val="a"/>
    <w:rsid w:val="002F1BD3"/>
    <w:pPr>
      <w:keepNext/>
      <w:keepLines/>
      <w:pageBreakBefore/>
      <w:spacing w:beforeLines="100" w:afterLines="100"/>
      <w:jc w:val="center"/>
    </w:pPr>
    <w:rPr>
      <w:rFonts w:eastAsia="黑体" w:cs="宋体"/>
      <w:sz w:val="32"/>
      <w:szCs w:val="20"/>
    </w:rPr>
  </w:style>
  <w:style w:type="paragraph" w:customStyle="1" w:styleId="Title2TimesNewRoman25">
    <w:name w:val="Title2+三号TimesNewRoman居中25"/>
    <w:basedOn w:val="21"/>
    <w:rsid w:val="002F1BD3"/>
    <w:pPr>
      <w:spacing w:line="240" w:lineRule="auto"/>
    </w:pPr>
    <w:rPr>
      <w:rFonts w:eastAsia="Times New Roman"/>
      <w:b/>
      <w:szCs w:val="32"/>
    </w:rPr>
  </w:style>
  <w:style w:type="paragraph" w:customStyle="1" w:styleId="25a">
    <w:name w:val="专业25"/>
    <w:basedOn w:val="a"/>
    <w:rsid w:val="002F1BD3"/>
    <w:pPr>
      <w:keepNext/>
      <w:keepLines/>
      <w:pageBreakBefore/>
      <w:spacing w:beforeLines="120" w:afterLines="100" w:line="240" w:lineRule="auto"/>
      <w:jc w:val="left"/>
    </w:pPr>
    <w:rPr>
      <w:rFonts w:eastAsia="Times New Roman"/>
      <w:b/>
      <w:sz w:val="28"/>
    </w:rPr>
  </w:style>
  <w:style w:type="paragraph" w:customStyle="1" w:styleId="25b">
    <w:name w:val="致谢+二号黑体居中25"/>
    <w:basedOn w:val="a"/>
    <w:rsid w:val="002F1BD3"/>
    <w:pPr>
      <w:keepNext/>
      <w:keepLines/>
      <w:pageBreakBefore/>
      <w:spacing w:beforeLines="100" w:afterLines="100" w:line="240" w:lineRule="auto"/>
      <w:jc w:val="center"/>
      <w:outlineLvl w:val="0"/>
    </w:pPr>
    <w:rPr>
      <w:rFonts w:eastAsia="黑体"/>
      <w:sz w:val="44"/>
    </w:rPr>
  </w:style>
  <w:style w:type="paragraph" w:customStyle="1" w:styleId="25c">
    <w:name w:val="标注25"/>
    <w:basedOn w:val="ac"/>
    <w:rsid w:val="002F1BD3"/>
    <w:pPr>
      <w:jc w:val="right"/>
    </w:pPr>
    <w:rPr>
      <w:rFonts w:ascii="宋体" w:eastAsia="宋体" w:hAnsi="宋体"/>
      <w:sz w:val="24"/>
    </w:rPr>
  </w:style>
  <w:style w:type="paragraph" w:customStyle="1" w:styleId="MTDisplayEquation25">
    <w:name w:val="MTDisplayEquation25"/>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25d">
    <w:name w:val="第一级25"/>
    <w:basedOn w:val="1"/>
    <w:next w:val="a"/>
    <w:rsid w:val="002F1BD3"/>
  </w:style>
  <w:style w:type="paragraph" w:customStyle="1" w:styleId="1260">
    <w:name w:val="样式126"/>
    <w:basedOn w:val="1"/>
    <w:rsid w:val="002F1BD3"/>
    <w:pPr>
      <w:spacing w:beforeLines="200" w:afterLines="0" w:line="360" w:lineRule="auto"/>
    </w:pPr>
  </w:style>
  <w:style w:type="paragraph" w:customStyle="1" w:styleId="2252">
    <w:name w:val="样式225"/>
    <w:basedOn w:val="2"/>
    <w:next w:val="a"/>
    <w:rsid w:val="002F1BD3"/>
    <w:pPr>
      <w:numPr>
        <w:ilvl w:val="0"/>
        <w:numId w:val="0"/>
      </w:numPr>
      <w:spacing w:line="360" w:lineRule="auto"/>
    </w:pPr>
    <w:rPr>
      <w:rFonts w:ascii="宋体" w:hAnsi="宋体" w:cs="宋体"/>
      <w:kern w:val="0"/>
    </w:rPr>
  </w:style>
  <w:style w:type="paragraph" w:customStyle="1" w:styleId="325">
    <w:name w:val="样式325"/>
    <w:basedOn w:val="3"/>
    <w:next w:val="a"/>
    <w:rsid w:val="002F1BD3"/>
    <w:pPr>
      <w:numPr>
        <w:ilvl w:val="0"/>
        <w:numId w:val="0"/>
      </w:numPr>
      <w:spacing w:before="156" w:after="156" w:line="360" w:lineRule="auto"/>
    </w:pPr>
  </w:style>
  <w:style w:type="paragraph" w:customStyle="1" w:styleId="425">
    <w:name w:val="样式425"/>
    <w:basedOn w:val="2"/>
    <w:rsid w:val="002F1BD3"/>
    <w:pPr>
      <w:numPr>
        <w:ilvl w:val="0"/>
        <w:numId w:val="0"/>
      </w:numPr>
      <w:tabs>
        <w:tab w:val="num" w:pos="840"/>
      </w:tabs>
      <w:ind w:left="840" w:hanging="420"/>
    </w:pPr>
  </w:style>
  <w:style w:type="character" w:customStyle="1" w:styleId="3Char24">
    <w:name w:val="样式3 Char24"/>
    <w:basedOn w:val="30"/>
    <w:rsid w:val="002F1BD3"/>
    <w:rPr>
      <w:rFonts w:eastAsia="黑体"/>
      <w:sz w:val="28"/>
      <w:szCs w:val="28"/>
    </w:rPr>
  </w:style>
  <w:style w:type="paragraph" w:customStyle="1" w:styleId="2050543">
    <w:name w:val="样式 标题 2+三号黑体左齐 + 段前: 0.5 行 段后: 0.5 行43"/>
    <w:basedOn w:val="2"/>
    <w:next w:val="a"/>
    <w:rsid w:val="002F1BD3"/>
    <w:pPr>
      <w:numPr>
        <w:ilvl w:val="0"/>
        <w:numId w:val="0"/>
      </w:numPr>
      <w:spacing w:before="156" w:after="156"/>
    </w:pPr>
    <w:rPr>
      <w:rFonts w:cs="宋体"/>
      <w:szCs w:val="20"/>
    </w:rPr>
  </w:style>
  <w:style w:type="paragraph" w:customStyle="1" w:styleId="20505124">
    <w:name w:val="样式 标题 2+三号黑体左齐 + 段前: 0.5 行 段后: 0.5 行124"/>
    <w:basedOn w:val="2"/>
    <w:rsid w:val="002F1BD3"/>
    <w:pPr>
      <w:numPr>
        <w:ilvl w:val="0"/>
        <w:numId w:val="0"/>
      </w:numPr>
    </w:pPr>
    <w:rPr>
      <w:rFonts w:cs="宋体"/>
      <w:szCs w:val="20"/>
    </w:rPr>
  </w:style>
  <w:style w:type="paragraph" w:customStyle="1" w:styleId="20505224">
    <w:name w:val="样式 标题 2+三号黑体左齐 + 段前: 0.5 行 段后: 0.5 行224"/>
    <w:basedOn w:val="2"/>
    <w:next w:val="a"/>
    <w:rsid w:val="002F1BD3"/>
    <w:pPr>
      <w:numPr>
        <w:ilvl w:val="0"/>
        <w:numId w:val="0"/>
      </w:numPr>
    </w:pPr>
    <w:rPr>
      <w:rFonts w:cs="宋体"/>
      <w:szCs w:val="20"/>
    </w:rPr>
  </w:style>
  <w:style w:type="paragraph" w:customStyle="1" w:styleId="21234540">
    <w:name w:val="样式 标题 2+三号黑体左齐+三号黑体左齐1+三号黑体左齐2+三号黑体左齐3+三号黑体左齐4+三号黑体左齐5+三号...40"/>
    <w:basedOn w:val="2"/>
    <w:rsid w:val="002F1BD3"/>
    <w:pPr>
      <w:numPr>
        <w:ilvl w:val="0"/>
        <w:numId w:val="0"/>
      </w:numPr>
    </w:pPr>
    <w:rPr>
      <w:rFonts w:cs="宋体"/>
      <w:szCs w:val="20"/>
    </w:rPr>
  </w:style>
  <w:style w:type="paragraph" w:customStyle="1" w:styleId="07416">
    <w:name w:val="样式 首行缩进:  0.74 厘米16"/>
    <w:basedOn w:val="a"/>
    <w:rsid w:val="002F1BD3"/>
    <w:pPr>
      <w:ind w:firstLineChars="200" w:firstLine="200"/>
    </w:pPr>
    <w:rPr>
      <w:rFonts w:cs="宋体"/>
      <w:szCs w:val="20"/>
    </w:rPr>
  </w:style>
  <w:style w:type="paragraph" w:customStyle="1" w:styleId="AAA13">
    <w:name w:val="AAA13"/>
    <w:basedOn w:val="afb"/>
    <w:rsid w:val="002F1BD3"/>
  </w:style>
  <w:style w:type="paragraph" w:customStyle="1" w:styleId="BBB10">
    <w:name w:val="BBB10"/>
    <w:basedOn w:val="2"/>
    <w:rsid w:val="002F1BD3"/>
    <w:pPr>
      <w:numPr>
        <w:ilvl w:val="0"/>
        <w:numId w:val="0"/>
      </w:numPr>
      <w:spacing w:before="156" w:after="156"/>
    </w:pPr>
  </w:style>
  <w:style w:type="paragraph" w:customStyle="1" w:styleId="2103">
    <w:name w:val="首行缩进2字符10"/>
    <w:basedOn w:val="a"/>
    <w:rsid w:val="002F1BD3"/>
    <w:pPr>
      <w:ind w:firstLineChars="200" w:firstLine="200"/>
    </w:pPr>
    <w:rPr>
      <w:rFonts w:cs="宋体"/>
      <w:szCs w:val="20"/>
    </w:rPr>
  </w:style>
  <w:style w:type="paragraph" w:customStyle="1" w:styleId="212345212">
    <w:name w:val="样式 标题 2+三号黑体左齐+三号黑体左齐1+三号黑体左齐2+三号黑体左齐3+三号黑体左齐4+三号黑体左齐5+三号...212"/>
    <w:basedOn w:val="2"/>
    <w:rsid w:val="002F1BD3"/>
    <w:pPr>
      <w:numPr>
        <w:ilvl w:val="0"/>
        <w:numId w:val="0"/>
      </w:numPr>
    </w:pPr>
    <w:rPr>
      <w:rFonts w:cs="宋体"/>
      <w:szCs w:val="20"/>
    </w:rPr>
  </w:style>
  <w:style w:type="paragraph" w:customStyle="1" w:styleId="212345310">
    <w:name w:val="样式 标题 2+三号黑体左齐+三号黑体左齐1+三号黑体左齐2+三号黑体左齐3+三号黑体左齐4+三号黑体左齐5+三号...310"/>
    <w:basedOn w:val="2"/>
    <w:rsid w:val="002F1BD3"/>
    <w:pPr>
      <w:numPr>
        <w:ilvl w:val="0"/>
        <w:numId w:val="0"/>
      </w:numPr>
    </w:pPr>
    <w:rPr>
      <w:rFonts w:cs="宋体"/>
      <w:szCs w:val="20"/>
    </w:rPr>
  </w:style>
  <w:style w:type="paragraph" w:customStyle="1" w:styleId="212345410">
    <w:name w:val="样式 标题 2+三号黑体左齐+三号黑体左齐1+三号黑体左齐2+三号黑体左齐3+三号黑体左齐4+三号黑体左齐5+三号...410"/>
    <w:basedOn w:val="2"/>
    <w:rsid w:val="002F1BD3"/>
    <w:pPr>
      <w:numPr>
        <w:ilvl w:val="0"/>
        <w:numId w:val="0"/>
      </w:numPr>
    </w:pPr>
    <w:rPr>
      <w:rFonts w:cs="宋体"/>
      <w:szCs w:val="20"/>
    </w:rPr>
  </w:style>
  <w:style w:type="paragraph" w:customStyle="1" w:styleId="212345510">
    <w:name w:val="样式 标题 2+三号黑体左齐+三号黑体左齐1+三号黑体左齐2+三号黑体左齐3+三号黑体左齐4+三号黑体左齐5+三号...510"/>
    <w:basedOn w:val="2"/>
    <w:rsid w:val="002F1BD3"/>
    <w:pPr>
      <w:numPr>
        <w:ilvl w:val="0"/>
        <w:numId w:val="0"/>
      </w:numPr>
    </w:pPr>
    <w:rPr>
      <w:rFonts w:cs="宋体"/>
      <w:szCs w:val="20"/>
    </w:rPr>
  </w:style>
  <w:style w:type="paragraph" w:customStyle="1" w:styleId="212345610">
    <w:name w:val="样式 标题 2+三号黑体左齐+三号黑体左齐1+三号黑体左齐2+三号黑体左齐3+三号黑体左齐4+三号黑体左齐5+三号...610"/>
    <w:basedOn w:val="2"/>
    <w:rsid w:val="002F1BD3"/>
    <w:pPr>
      <w:numPr>
        <w:ilvl w:val="0"/>
        <w:numId w:val="0"/>
      </w:numPr>
    </w:pPr>
    <w:rPr>
      <w:rFonts w:cs="宋体"/>
      <w:szCs w:val="20"/>
    </w:rPr>
  </w:style>
  <w:style w:type="paragraph" w:customStyle="1" w:styleId="1612">
    <w:name w:val="第一级161"/>
    <w:basedOn w:val="1"/>
    <w:next w:val="a"/>
    <w:rsid w:val="002F1BD3"/>
  </w:style>
  <w:style w:type="paragraph" w:customStyle="1" w:styleId="11126">
    <w:name w:val="样式 标题 1+二号黑体居中 + 段前: 1 行 段后: 1 行26"/>
    <w:basedOn w:val="1"/>
    <w:rsid w:val="002F1BD3"/>
    <w:pPr>
      <w:spacing w:before="312" w:after="312"/>
    </w:pPr>
    <w:rPr>
      <w:rFonts w:cs="宋体"/>
      <w:szCs w:val="20"/>
    </w:rPr>
  </w:style>
  <w:style w:type="paragraph" w:customStyle="1" w:styleId="266">
    <w:name w:val="第一级标题26"/>
    <w:basedOn w:val="1"/>
    <w:rsid w:val="002F1BD3"/>
    <w:pPr>
      <w:spacing w:before="312" w:after="312"/>
    </w:pPr>
  </w:style>
  <w:style w:type="paragraph" w:customStyle="1" w:styleId="300">
    <w:name w:val="第一级标题（自定义）30"/>
    <w:basedOn w:val="1"/>
    <w:next w:val="a"/>
    <w:rsid w:val="002F1BD3"/>
    <w:pPr>
      <w:spacing w:before="312" w:after="312"/>
    </w:pPr>
  </w:style>
  <w:style w:type="paragraph" w:customStyle="1" w:styleId="Abstract26">
    <w:name w:val="Abstract+二号黑体居中26"/>
    <w:basedOn w:val="a"/>
    <w:rsid w:val="002F1BD3"/>
    <w:pPr>
      <w:spacing w:beforeLines="100" w:afterLines="100" w:line="240" w:lineRule="auto"/>
      <w:jc w:val="center"/>
      <w:outlineLvl w:val="0"/>
    </w:pPr>
    <w:rPr>
      <w:rFonts w:eastAsia="Times New Roman"/>
      <w:b/>
      <w:sz w:val="44"/>
      <w:szCs w:val="44"/>
    </w:rPr>
  </w:style>
  <w:style w:type="paragraph" w:customStyle="1" w:styleId="267">
    <w:name w:val="声明+二号黑体居中26"/>
    <w:basedOn w:val="a"/>
    <w:rsid w:val="002F1BD3"/>
    <w:pPr>
      <w:keepNext/>
      <w:keepLines/>
      <w:pageBreakBefore/>
      <w:spacing w:beforeLines="150" w:afterLines="100" w:line="240" w:lineRule="auto"/>
      <w:jc w:val="center"/>
      <w:outlineLvl w:val="0"/>
    </w:pPr>
    <w:rPr>
      <w:rFonts w:eastAsia="黑体"/>
      <w:sz w:val="44"/>
      <w:szCs w:val="44"/>
    </w:rPr>
  </w:style>
  <w:style w:type="paragraph" w:customStyle="1" w:styleId="2300">
    <w:name w:val="首行缩进:  2 字符30"/>
    <w:aliases w:val="正文 + 宋体30"/>
    <w:basedOn w:val="a"/>
    <w:rsid w:val="002F1BD3"/>
    <w:pPr>
      <w:ind w:firstLineChars="200" w:firstLine="200"/>
    </w:pPr>
    <w:rPr>
      <w:rFonts w:cs="宋体"/>
      <w:szCs w:val="20"/>
    </w:rPr>
  </w:style>
  <w:style w:type="paragraph" w:customStyle="1" w:styleId="268">
    <w:name w:val="摘要+二号黑体居中26"/>
    <w:basedOn w:val="a"/>
    <w:rsid w:val="002F1BD3"/>
    <w:pPr>
      <w:spacing w:beforeLines="100" w:afterLines="100" w:line="240" w:lineRule="auto"/>
      <w:jc w:val="center"/>
      <w:outlineLvl w:val="0"/>
    </w:pPr>
    <w:rPr>
      <w:rFonts w:eastAsia="黑体"/>
      <w:sz w:val="44"/>
      <w:szCs w:val="44"/>
    </w:rPr>
  </w:style>
  <w:style w:type="paragraph" w:customStyle="1" w:styleId="269">
    <w:name w:val="注26"/>
    <w:basedOn w:val="ac"/>
    <w:rsid w:val="002F1BD3"/>
    <w:pPr>
      <w:spacing w:line="300" w:lineRule="auto"/>
      <w:jc w:val="center"/>
    </w:pPr>
    <w:rPr>
      <w:rFonts w:ascii="宋体" w:eastAsia="宋体" w:hAnsi="宋体"/>
      <w:sz w:val="21"/>
      <w:szCs w:val="24"/>
    </w:rPr>
  </w:style>
  <w:style w:type="paragraph" w:customStyle="1" w:styleId="1261">
    <w:name w:val="题目处1+黑体居中占三行26"/>
    <w:basedOn w:val="a"/>
    <w:rsid w:val="002F1BD3"/>
    <w:pPr>
      <w:spacing w:beforeLines="100" w:afterLines="100" w:line="240" w:lineRule="auto"/>
      <w:jc w:val="center"/>
    </w:pPr>
    <w:rPr>
      <w:rFonts w:eastAsia="黑体"/>
      <w:sz w:val="44"/>
      <w:szCs w:val="44"/>
    </w:rPr>
  </w:style>
  <w:style w:type="paragraph" w:customStyle="1" w:styleId="Title126">
    <w:name w:val="Title126"/>
    <w:basedOn w:val="a"/>
    <w:rsid w:val="002F1BD3"/>
    <w:pPr>
      <w:spacing w:beforeLines="100" w:afterLines="100" w:line="240" w:lineRule="auto"/>
      <w:jc w:val="center"/>
    </w:pPr>
    <w:rPr>
      <w:rFonts w:eastAsia="Times New Roman"/>
      <w:b/>
      <w:bCs/>
      <w:sz w:val="44"/>
      <w:szCs w:val="44"/>
    </w:rPr>
  </w:style>
  <w:style w:type="paragraph" w:customStyle="1" w:styleId="2261">
    <w:name w:val="题目处2+ 三号宋体居中26"/>
    <w:basedOn w:val="a"/>
    <w:rsid w:val="002F1BD3"/>
    <w:pPr>
      <w:keepNext/>
      <w:keepLines/>
      <w:pageBreakBefore/>
      <w:spacing w:beforeLines="100" w:afterLines="100"/>
      <w:jc w:val="center"/>
    </w:pPr>
    <w:rPr>
      <w:rFonts w:eastAsia="黑体" w:cs="宋体"/>
      <w:sz w:val="32"/>
      <w:szCs w:val="20"/>
    </w:rPr>
  </w:style>
  <w:style w:type="paragraph" w:customStyle="1" w:styleId="Title2TimesNewRoman26">
    <w:name w:val="Title2+三号TimesNewRoman居中26"/>
    <w:basedOn w:val="21"/>
    <w:rsid w:val="002F1BD3"/>
    <w:pPr>
      <w:spacing w:line="240" w:lineRule="auto"/>
    </w:pPr>
    <w:rPr>
      <w:rFonts w:eastAsia="Times New Roman"/>
      <w:b/>
      <w:szCs w:val="32"/>
    </w:rPr>
  </w:style>
  <w:style w:type="paragraph" w:customStyle="1" w:styleId="26a">
    <w:name w:val="专业26"/>
    <w:basedOn w:val="a"/>
    <w:rsid w:val="002F1BD3"/>
    <w:pPr>
      <w:keepNext/>
      <w:keepLines/>
      <w:pageBreakBefore/>
      <w:spacing w:beforeLines="120" w:afterLines="100" w:line="240" w:lineRule="auto"/>
      <w:jc w:val="left"/>
    </w:pPr>
    <w:rPr>
      <w:rFonts w:eastAsia="Times New Roman"/>
      <w:b/>
      <w:sz w:val="28"/>
    </w:rPr>
  </w:style>
  <w:style w:type="paragraph" w:customStyle="1" w:styleId="26b">
    <w:name w:val="致谢+二号黑体居中26"/>
    <w:basedOn w:val="a"/>
    <w:rsid w:val="002F1BD3"/>
    <w:pPr>
      <w:keepNext/>
      <w:keepLines/>
      <w:pageBreakBefore/>
      <w:spacing w:beforeLines="100" w:afterLines="100" w:line="240" w:lineRule="auto"/>
      <w:jc w:val="center"/>
      <w:outlineLvl w:val="0"/>
    </w:pPr>
    <w:rPr>
      <w:rFonts w:eastAsia="黑体"/>
      <w:sz w:val="44"/>
    </w:rPr>
  </w:style>
  <w:style w:type="paragraph" w:customStyle="1" w:styleId="26c">
    <w:name w:val="标注26"/>
    <w:basedOn w:val="ac"/>
    <w:rsid w:val="002F1BD3"/>
    <w:pPr>
      <w:jc w:val="right"/>
    </w:pPr>
    <w:rPr>
      <w:rFonts w:ascii="宋体" w:eastAsia="宋体" w:hAnsi="宋体"/>
      <w:sz w:val="24"/>
    </w:rPr>
  </w:style>
  <w:style w:type="paragraph" w:customStyle="1" w:styleId="MTDisplayEquation26">
    <w:name w:val="MTDisplayEquation26"/>
    <w:basedOn w:val="a"/>
    <w:next w:val="a"/>
    <w:rsid w:val="002F1BD3"/>
    <w:pPr>
      <w:tabs>
        <w:tab w:val="center" w:pos="4540"/>
        <w:tab w:val="right" w:pos="9080"/>
      </w:tabs>
      <w:autoSpaceDE w:val="0"/>
      <w:autoSpaceDN w:val="0"/>
      <w:jc w:val="left"/>
    </w:pPr>
    <w:rPr>
      <w:rFonts w:ascii="宋体" w:hAnsi="宋体" w:cs="宋体"/>
      <w:kern w:val="0"/>
    </w:rPr>
  </w:style>
  <w:style w:type="paragraph" w:customStyle="1" w:styleId="26d">
    <w:name w:val="第一级26"/>
    <w:basedOn w:val="1"/>
    <w:next w:val="a"/>
    <w:rsid w:val="002F1BD3"/>
  </w:style>
  <w:style w:type="paragraph" w:customStyle="1" w:styleId="1270">
    <w:name w:val="样式127"/>
    <w:basedOn w:val="1"/>
    <w:rsid w:val="002F1BD3"/>
    <w:pPr>
      <w:spacing w:beforeLines="200" w:afterLines="0" w:line="360" w:lineRule="auto"/>
    </w:pPr>
  </w:style>
  <w:style w:type="paragraph" w:customStyle="1" w:styleId="2262">
    <w:name w:val="样式226"/>
    <w:basedOn w:val="2"/>
    <w:next w:val="a"/>
    <w:rsid w:val="002F1BD3"/>
    <w:pPr>
      <w:numPr>
        <w:ilvl w:val="0"/>
        <w:numId w:val="0"/>
      </w:numPr>
      <w:spacing w:line="360" w:lineRule="auto"/>
    </w:pPr>
    <w:rPr>
      <w:rFonts w:ascii="宋体" w:hAnsi="宋体" w:cs="宋体"/>
      <w:kern w:val="0"/>
    </w:rPr>
  </w:style>
  <w:style w:type="paragraph" w:customStyle="1" w:styleId="326">
    <w:name w:val="样式326"/>
    <w:basedOn w:val="3"/>
    <w:next w:val="a"/>
    <w:rsid w:val="002F1BD3"/>
    <w:pPr>
      <w:numPr>
        <w:ilvl w:val="0"/>
        <w:numId w:val="0"/>
      </w:numPr>
      <w:spacing w:before="156" w:after="156" w:line="360" w:lineRule="auto"/>
    </w:pPr>
  </w:style>
  <w:style w:type="paragraph" w:customStyle="1" w:styleId="426">
    <w:name w:val="样式426"/>
    <w:basedOn w:val="2"/>
    <w:rsid w:val="002F1BD3"/>
    <w:pPr>
      <w:numPr>
        <w:ilvl w:val="0"/>
        <w:numId w:val="0"/>
      </w:numPr>
      <w:tabs>
        <w:tab w:val="num" w:pos="840"/>
      </w:tabs>
      <w:ind w:left="840" w:hanging="420"/>
    </w:pPr>
  </w:style>
  <w:style w:type="character" w:customStyle="1" w:styleId="3Char25">
    <w:name w:val="样式3 Char25"/>
    <w:basedOn w:val="30"/>
    <w:rsid w:val="002F1BD3"/>
    <w:rPr>
      <w:rFonts w:eastAsia="黑体"/>
      <w:sz w:val="28"/>
      <w:szCs w:val="28"/>
    </w:rPr>
  </w:style>
  <w:style w:type="paragraph" w:customStyle="1" w:styleId="21234550">
    <w:name w:val="样式 标题 2+三号黑体左齐+三号黑体左齐1+三号黑体左齐2+三号黑体左齐3+三号黑体左齐4+三号黑体左齐5+三号...50"/>
    <w:basedOn w:val="2"/>
    <w:rsid w:val="002F1BD3"/>
    <w:pPr>
      <w:numPr>
        <w:ilvl w:val="0"/>
        <w:numId w:val="0"/>
      </w:numPr>
    </w:pPr>
    <w:rPr>
      <w:rFonts w:cs="宋体"/>
      <w:szCs w:val="20"/>
    </w:rPr>
  </w:style>
  <w:style w:type="paragraph" w:customStyle="1" w:styleId="07417">
    <w:name w:val="样式 首行缩进:  0.74 厘米17"/>
    <w:basedOn w:val="a"/>
    <w:rsid w:val="002F1BD3"/>
    <w:pPr>
      <w:ind w:firstLineChars="200" w:firstLine="200"/>
    </w:pPr>
    <w:rPr>
      <w:rFonts w:cs="宋体"/>
      <w:szCs w:val="20"/>
    </w:rPr>
  </w:style>
  <w:style w:type="paragraph" w:customStyle="1" w:styleId="AAA14">
    <w:name w:val="AAA14"/>
    <w:basedOn w:val="afb"/>
    <w:rsid w:val="002F1BD3"/>
  </w:style>
  <w:style w:type="paragraph" w:customStyle="1" w:styleId="BBB11">
    <w:name w:val="BBB11"/>
    <w:basedOn w:val="2"/>
    <w:rsid w:val="002F1BD3"/>
    <w:pPr>
      <w:numPr>
        <w:ilvl w:val="0"/>
        <w:numId w:val="0"/>
      </w:numPr>
      <w:spacing w:before="156" w:after="156"/>
    </w:pPr>
  </w:style>
  <w:style w:type="paragraph" w:customStyle="1" w:styleId="2116">
    <w:name w:val="首行缩进2字符11"/>
    <w:basedOn w:val="a"/>
    <w:rsid w:val="002F1BD3"/>
    <w:pPr>
      <w:ind w:firstLineChars="200" w:firstLine="200"/>
    </w:pPr>
    <w:rPr>
      <w:rFonts w:cs="宋体"/>
      <w:szCs w:val="20"/>
    </w:rPr>
  </w:style>
  <w:style w:type="paragraph" w:customStyle="1" w:styleId="212345213">
    <w:name w:val="样式 标题 2+三号黑体左齐+三号黑体左齐1+三号黑体左齐2+三号黑体左齐3+三号黑体左齐4+三号黑体左齐5+三号...213"/>
    <w:basedOn w:val="2"/>
    <w:rsid w:val="002F1BD3"/>
    <w:pPr>
      <w:numPr>
        <w:ilvl w:val="0"/>
        <w:numId w:val="0"/>
      </w:numPr>
    </w:pPr>
    <w:rPr>
      <w:rFonts w:cs="宋体"/>
      <w:szCs w:val="20"/>
    </w:rPr>
  </w:style>
  <w:style w:type="paragraph" w:customStyle="1" w:styleId="212345311">
    <w:name w:val="样式 标题 2+三号黑体左齐+三号黑体左齐1+三号黑体左齐2+三号黑体左齐3+三号黑体左齐4+三号黑体左齐5+三号...311"/>
    <w:basedOn w:val="2"/>
    <w:rsid w:val="002F1BD3"/>
    <w:pPr>
      <w:numPr>
        <w:ilvl w:val="0"/>
        <w:numId w:val="0"/>
      </w:numPr>
    </w:pPr>
    <w:rPr>
      <w:rFonts w:cs="宋体"/>
      <w:szCs w:val="20"/>
    </w:rPr>
  </w:style>
  <w:style w:type="paragraph" w:customStyle="1" w:styleId="212345411">
    <w:name w:val="样式 标题 2+三号黑体左齐+三号黑体左齐1+三号黑体左齐2+三号黑体左齐3+三号黑体左齐4+三号黑体左齐5+三号...411"/>
    <w:basedOn w:val="2"/>
    <w:rsid w:val="002F1BD3"/>
    <w:pPr>
      <w:numPr>
        <w:ilvl w:val="0"/>
        <w:numId w:val="0"/>
      </w:numPr>
    </w:pPr>
    <w:rPr>
      <w:rFonts w:cs="宋体"/>
      <w:szCs w:val="20"/>
    </w:rPr>
  </w:style>
  <w:style w:type="paragraph" w:customStyle="1" w:styleId="212345511">
    <w:name w:val="样式 标题 2+三号黑体左齐+三号黑体左齐1+三号黑体左齐2+三号黑体左齐3+三号黑体左齐4+三号黑体左齐5+三号...511"/>
    <w:basedOn w:val="2"/>
    <w:rsid w:val="002F1BD3"/>
    <w:pPr>
      <w:numPr>
        <w:ilvl w:val="0"/>
        <w:numId w:val="0"/>
      </w:numPr>
    </w:pPr>
    <w:rPr>
      <w:rFonts w:cs="宋体"/>
      <w:szCs w:val="20"/>
    </w:rPr>
  </w:style>
  <w:style w:type="paragraph" w:customStyle="1" w:styleId="212345611">
    <w:name w:val="样式 标题 2+三号黑体左齐+三号黑体左齐1+三号黑体左齐2+三号黑体左齐3+三号黑体左齐4+三号黑体左齐5+三号...611"/>
    <w:basedOn w:val="2"/>
    <w:rsid w:val="002F1BD3"/>
    <w:pPr>
      <w:numPr>
        <w:ilvl w:val="0"/>
        <w:numId w:val="0"/>
      </w:numPr>
    </w:pPr>
    <w:rPr>
      <w:rFonts w:cs="宋体"/>
      <w:szCs w:val="20"/>
    </w:rPr>
  </w:style>
  <w:style w:type="paragraph" w:customStyle="1" w:styleId="AAA20">
    <w:name w:val="AAA缩2"/>
    <w:basedOn w:val="a"/>
    <w:rsid w:val="002F1BD3"/>
    <w:pPr>
      <w:ind w:firstLineChars="200" w:firstLine="480"/>
    </w:pPr>
  </w:style>
  <w:style w:type="paragraph" w:customStyle="1" w:styleId="AAA0">
    <w:name w:val="AAA缩"/>
    <w:basedOn w:val="a"/>
    <w:rsid w:val="002F1BD3"/>
    <w:pPr>
      <w:ind w:firstLineChars="200" w:firstLine="480"/>
    </w:pPr>
  </w:style>
  <w:style w:type="paragraph" w:customStyle="1" w:styleId="11127">
    <w:name w:val="111缩2"/>
    <w:basedOn w:val="a"/>
    <w:rsid w:val="002F1BD3"/>
    <w:pPr>
      <w:ind w:firstLineChars="200" w:firstLine="200"/>
    </w:pPr>
  </w:style>
  <w:style w:type="paragraph" w:customStyle="1" w:styleId="212345600">
    <w:name w:val="样式 标题 2+三号黑体左齐+三号黑体左齐1+三号黑体左齐2+三号黑体左齐3+三号黑体左齐4+三号黑体左齐5+三号...60"/>
    <w:basedOn w:val="2"/>
    <w:rsid w:val="002F1BD3"/>
    <w:pPr>
      <w:numPr>
        <w:ilvl w:val="0"/>
        <w:numId w:val="0"/>
      </w:numPr>
    </w:pPr>
    <w:rPr>
      <w:rFonts w:cs="宋体"/>
      <w:szCs w:val="20"/>
    </w:rPr>
  </w:style>
  <w:style w:type="paragraph" w:customStyle="1" w:styleId="21234570">
    <w:name w:val="样式 标题 2+三号黑体左齐+三号黑体左齐1+三号黑体左齐2+三号黑体左齐3+三号黑体左齐4+三号黑体左齐5+三号...70"/>
    <w:basedOn w:val="2"/>
    <w:rsid w:val="002F1BD3"/>
    <w:rPr>
      <w:rFonts w:cs="宋体"/>
      <w:szCs w:val="20"/>
    </w:rPr>
  </w:style>
  <w:style w:type="paragraph" w:customStyle="1" w:styleId="2123456">
    <w:name w:val="样式 样式 标题 2+三号黑体左齐+三号黑体左齐1+三号黑体左齐2+三号黑体左齐3+三号黑体左齐4+三号黑体左齐5+三号...6..."/>
    <w:basedOn w:val="212345600"/>
    <w:rsid w:val="002F1BD3"/>
    <w:pPr>
      <w:numPr>
        <w:ilvl w:val="1"/>
        <w:numId w:val="6"/>
      </w:numPr>
      <w:spacing w:before="156" w:after="156"/>
    </w:pPr>
  </w:style>
  <w:style w:type="paragraph" w:customStyle="1" w:styleId="156156">
    <w:name w:val="样式 黑体 三号 居中 段前: 15.6 磅 段后: 15.6 磅"/>
    <w:basedOn w:val="a"/>
    <w:rsid w:val="002F1BD3"/>
    <w:pPr>
      <w:spacing w:beforeLines="100" w:afterLines="100"/>
      <w:jc w:val="center"/>
    </w:pPr>
    <w:rPr>
      <w:rFonts w:ascii="黑体" w:eastAsia="黑体" w:cs="宋体"/>
      <w:sz w:val="32"/>
      <w:szCs w:val="20"/>
    </w:rPr>
  </w:style>
  <w:style w:type="paragraph" w:customStyle="1" w:styleId="BBB12">
    <w:name w:val="BBB其他标题1"/>
    <w:basedOn w:val="a"/>
    <w:rsid w:val="002F1BD3"/>
    <w:pPr>
      <w:keepNext/>
      <w:keepLines/>
      <w:pageBreakBefore/>
      <w:spacing w:beforeLines="100" w:afterLines="100" w:line="240" w:lineRule="auto"/>
      <w:jc w:val="center"/>
      <w:outlineLvl w:val="0"/>
    </w:pPr>
    <w:rPr>
      <w:rFonts w:eastAsia="黑体" w:cs="宋体"/>
      <w:snapToGrid w:val="0"/>
      <w:sz w:val="44"/>
      <w:szCs w:val="20"/>
    </w:rPr>
  </w:style>
  <w:style w:type="paragraph" w:customStyle="1" w:styleId="AAAa">
    <w:name w:val="AAA论文项目情况"/>
    <w:basedOn w:val="1"/>
    <w:rsid w:val="002F1BD3"/>
    <w:pPr>
      <w:spacing w:before="240" w:after="240"/>
    </w:pPr>
  </w:style>
  <w:style w:type="paragraph" w:customStyle="1" w:styleId="BBB0">
    <w:name w:val="BBB目录"/>
    <w:basedOn w:val="BBB12"/>
    <w:rsid w:val="002F1BD3"/>
    <w:pPr>
      <w:spacing w:before="312" w:after="312"/>
    </w:pPr>
  </w:style>
  <w:style w:type="paragraph" w:customStyle="1" w:styleId="BBBa">
    <w:name w:val="BBB致谢"/>
    <w:basedOn w:val="af"/>
    <w:rsid w:val="002F1BD3"/>
    <w:pPr>
      <w:spacing w:before="240" w:after="240"/>
    </w:pPr>
    <w:rPr>
      <w:rFonts w:cs="宋体"/>
      <w:szCs w:val="20"/>
    </w:rPr>
  </w:style>
  <w:style w:type="paragraph" w:customStyle="1" w:styleId="BBBb">
    <w:name w:val="BBB参考文献"/>
    <w:basedOn w:val="BBB12"/>
    <w:rsid w:val="002F1BD3"/>
  </w:style>
  <w:style w:type="paragraph" w:customStyle="1" w:styleId="aff8">
    <w:name w:val="论文项目情况"/>
    <w:basedOn w:val="1"/>
    <w:rsid w:val="002F1BD3"/>
    <w:pPr>
      <w:spacing w:before="240" w:after="240"/>
    </w:pPr>
  </w:style>
  <w:style w:type="paragraph" w:customStyle="1" w:styleId="21234571">
    <w:name w:val="样式 标题 2+三号黑体左齐+三号黑体左齐1+三号黑体左齐2+三号黑体左齐3+三号黑体左齐4+三号黑体左齐5+三号...71"/>
    <w:basedOn w:val="2"/>
    <w:rsid w:val="002F1BD3"/>
    <w:pPr>
      <w:numPr>
        <w:ilvl w:val="0"/>
        <w:numId w:val="0"/>
      </w:numPr>
    </w:pPr>
    <w:rPr>
      <w:rFonts w:cs="宋体"/>
      <w:szCs w:val="20"/>
    </w:rPr>
  </w:style>
  <w:style w:type="paragraph" w:customStyle="1" w:styleId="References0">
    <w:name w:val="References"/>
    <w:basedOn w:val="a"/>
    <w:rsid w:val="002F1BD3"/>
    <w:pPr>
      <w:widowControl/>
      <w:numPr>
        <w:numId w:val="7"/>
      </w:numPr>
      <w:adjustRightInd/>
      <w:snapToGrid/>
      <w:spacing w:after="80" w:line="240" w:lineRule="auto"/>
      <w:jc w:val="left"/>
      <w:textAlignment w:val="auto"/>
    </w:pPr>
    <w:rPr>
      <w:kern w:val="0"/>
      <w:sz w:val="18"/>
      <w:szCs w:val="20"/>
      <w:lang w:eastAsia="en-US"/>
    </w:rPr>
  </w:style>
  <w:style w:type="paragraph" w:customStyle="1" w:styleId="21234572">
    <w:name w:val="样式 标题 2+三号黑体左齐+三号黑体左齐1+三号黑体左齐2+三号黑体左齐3+三号黑体左齐4+三号黑体左齐5+三号...72"/>
    <w:basedOn w:val="2"/>
    <w:rsid w:val="002F1BD3"/>
    <w:pPr>
      <w:numPr>
        <w:ilvl w:val="0"/>
        <w:numId w:val="0"/>
      </w:numPr>
    </w:pPr>
    <w:rPr>
      <w:rFonts w:cs="宋体"/>
      <w:szCs w:val="20"/>
    </w:rPr>
  </w:style>
  <w:style w:type="character" w:customStyle="1" w:styleId="ae">
    <w:name w:val="题注 字符"/>
    <w:link w:val="ac"/>
    <w:rsid w:val="002F1BD3"/>
    <w:rPr>
      <w:rFonts w:ascii="Arial" w:eastAsia="黑体" w:hAnsi="Arial" w:cs="Arial"/>
      <w:kern w:val="2"/>
      <w:lang w:val="en-US" w:eastAsia="zh-CN" w:bidi="ar-SA"/>
    </w:rPr>
  </w:style>
  <w:style w:type="paragraph" w:customStyle="1" w:styleId="aff9">
    <w:name w:val="学位论文"/>
    <w:rsid w:val="00A35F38"/>
    <w:pPr>
      <w:adjustRightInd w:val="0"/>
      <w:snapToGrid w:val="0"/>
      <w:spacing w:beforeLines="300" w:afterLines="200"/>
      <w:jc w:val="center"/>
    </w:pPr>
    <w:rPr>
      <w:rFonts w:eastAsia="黑体"/>
      <w:kern w:val="2"/>
      <w:sz w:val="44"/>
      <w:szCs w:val="28"/>
    </w:rPr>
  </w:style>
  <w:style w:type="paragraph" w:customStyle="1" w:styleId="1f4">
    <w:name w:val="题目1"/>
    <w:basedOn w:val="aff9"/>
    <w:rsid w:val="00A35F38"/>
    <w:pPr>
      <w:spacing w:beforeLines="100" w:line="300" w:lineRule="auto"/>
    </w:pPr>
    <w:rPr>
      <w:sz w:val="36"/>
    </w:rPr>
  </w:style>
  <w:style w:type="paragraph" w:customStyle="1" w:styleId="BY">
    <w:name w:val="BY"/>
    <w:rsid w:val="00A35F38"/>
    <w:pPr>
      <w:adjustRightInd w:val="0"/>
      <w:snapToGrid w:val="0"/>
      <w:spacing w:beforeLines="500" w:afterLines="200"/>
      <w:jc w:val="center"/>
    </w:pPr>
    <w:rPr>
      <w:rFonts w:eastAsia="Times New Roman"/>
      <w:kern w:val="2"/>
      <w:sz w:val="28"/>
      <w:szCs w:val="28"/>
    </w:rPr>
  </w:style>
  <w:style w:type="paragraph" w:customStyle="1" w:styleId="NORTH">
    <w:name w:val="NORTH"/>
    <w:rsid w:val="00A35F38"/>
    <w:pPr>
      <w:adjustRightInd w:val="0"/>
      <w:snapToGrid w:val="0"/>
      <w:spacing w:beforeLines="1600"/>
      <w:jc w:val="center"/>
    </w:pPr>
    <w:rPr>
      <w:rFonts w:eastAsia="Times New Roman"/>
      <w:b/>
      <w:kern w:val="2"/>
      <w:sz w:val="32"/>
      <w:szCs w:val="32"/>
    </w:rPr>
  </w:style>
  <w:style w:type="paragraph" w:customStyle="1" w:styleId="month">
    <w:name w:val="month"/>
    <w:rsid w:val="00A35F38"/>
    <w:pPr>
      <w:adjustRightInd w:val="0"/>
      <w:snapToGrid w:val="0"/>
      <w:spacing w:afterLines="400"/>
      <w:jc w:val="center"/>
    </w:pPr>
    <w:rPr>
      <w:rFonts w:eastAsia="Times New Roman"/>
      <w:b/>
      <w:kern w:val="2"/>
      <w:sz w:val="32"/>
      <w:szCs w:val="24"/>
    </w:rPr>
  </w:style>
  <w:style w:type="paragraph" w:customStyle="1" w:styleId="BBB107411">
    <w:name w:val="样式 BBB其他标题1 + 首行缩进:  0.74 厘米 段前: 1 行 段后: 1 行"/>
    <w:basedOn w:val="BBB12"/>
    <w:rsid w:val="009C0DA7"/>
    <w:pPr>
      <w:pageBreakBefore w:val="0"/>
      <w:spacing w:before="100" w:after="100"/>
      <w:ind w:firstLine="420"/>
    </w:pPr>
  </w:style>
  <w:style w:type="character" w:customStyle="1" w:styleId="Char0">
    <w:name w:val="摘要&amp;关键字 Char"/>
    <w:rsid w:val="00D72493"/>
    <w:rPr>
      <w:rFonts w:ascii="Tahoma" w:eastAsia="楷体_GB2312" w:hAnsi="Tahoma" w:cs="宋体"/>
      <w:color w:val="000000"/>
      <w:kern w:val="2"/>
      <w:sz w:val="18"/>
      <w:szCs w:val="18"/>
      <w:lang w:val="en-US" w:eastAsia="zh-CN" w:bidi="ar-SA"/>
    </w:rPr>
  </w:style>
  <w:style w:type="paragraph" w:styleId="TOC4">
    <w:name w:val="toc 4"/>
    <w:basedOn w:val="a"/>
    <w:next w:val="a"/>
    <w:autoRedefine/>
    <w:semiHidden/>
    <w:rsid w:val="00FA262C"/>
    <w:pPr>
      <w:ind w:leftChars="600" w:left="1260"/>
    </w:pPr>
  </w:style>
  <w:style w:type="paragraph" w:styleId="affa">
    <w:name w:val="Plain Text"/>
    <w:basedOn w:val="a"/>
    <w:link w:val="affb"/>
    <w:rsid w:val="00257D53"/>
    <w:pPr>
      <w:adjustRightInd/>
      <w:snapToGrid/>
      <w:spacing w:line="240" w:lineRule="auto"/>
      <w:textAlignment w:val="auto"/>
    </w:pPr>
    <w:rPr>
      <w:rFonts w:ascii="宋体" w:hAnsi="Courier New" w:cs="Courier New"/>
      <w:sz w:val="21"/>
      <w:szCs w:val="21"/>
    </w:rPr>
  </w:style>
  <w:style w:type="paragraph" w:customStyle="1" w:styleId="CharCharChar">
    <w:name w:val="二级列表 Char Char Char"/>
    <w:basedOn w:val="a"/>
    <w:rsid w:val="005D1003"/>
    <w:pPr>
      <w:numPr>
        <w:numId w:val="8"/>
      </w:numPr>
      <w:adjustRightInd/>
      <w:snapToGrid/>
      <w:spacing w:line="240" w:lineRule="auto"/>
      <w:ind w:left="284"/>
      <w:textAlignment w:val="auto"/>
    </w:pPr>
    <w:rPr>
      <w:rFonts w:ascii="Tahoma" w:hAnsi="Tahoma"/>
      <w:color w:val="000000"/>
      <w:sz w:val="18"/>
      <w:szCs w:val="18"/>
    </w:rPr>
  </w:style>
  <w:style w:type="paragraph" w:customStyle="1" w:styleId="151071">
    <w:name w:val="样式 1.5倍行距1 + 首行缩进:  0.71 厘米"/>
    <w:basedOn w:val="1510"/>
    <w:rsid w:val="00592B28"/>
    <w:pPr>
      <w:ind w:firstLine="400"/>
    </w:pPr>
    <w:rPr>
      <w:rFonts w:cs="宋体"/>
      <w:szCs w:val="20"/>
    </w:rPr>
  </w:style>
  <w:style w:type="paragraph" w:customStyle="1" w:styleId="15c">
    <w:name w:val="样式 纯文本 + 小四 黑色 行距: 1.5 倍行距"/>
    <w:basedOn w:val="affa"/>
    <w:rsid w:val="000234C8"/>
    <w:pPr>
      <w:spacing w:line="360" w:lineRule="auto"/>
      <w:ind w:firstLineChars="200" w:firstLine="480"/>
    </w:pPr>
    <w:rPr>
      <w:rFonts w:ascii="Times New Roman" w:hAnsi="Times New Roman" w:cs="宋体"/>
      <w:color w:val="000000"/>
      <w:sz w:val="24"/>
      <w:szCs w:val="20"/>
    </w:rPr>
  </w:style>
  <w:style w:type="paragraph" w:customStyle="1" w:styleId="affc">
    <w:name w:val="样式 纯文本 + (符号) 宋体 小四 黑色"/>
    <w:basedOn w:val="affa"/>
    <w:link w:val="Chara"/>
    <w:rsid w:val="00530238"/>
    <w:rPr>
      <w:color w:val="000000"/>
      <w:sz w:val="24"/>
    </w:rPr>
  </w:style>
  <w:style w:type="character" w:customStyle="1" w:styleId="affb">
    <w:name w:val="纯文本 字符"/>
    <w:link w:val="affa"/>
    <w:rsid w:val="00530238"/>
    <w:rPr>
      <w:rFonts w:ascii="宋体" w:eastAsia="宋体" w:hAnsi="Courier New" w:cs="Courier New"/>
      <w:kern w:val="2"/>
      <w:sz w:val="21"/>
      <w:szCs w:val="21"/>
      <w:lang w:val="en-US" w:eastAsia="zh-CN" w:bidi="ar-SA"/>
    </w:rPr>
  </w:style>
  <w:style w:type="character" w:customStyle="1" w:styleId="Chara">
    <w:name w:val="样式 纯文本 + (符号) 宋体 小四 黑色 Char"/>
    <w:link w:val="affc"/>
    <w:rsid w:val="00530238"/>
    <w:rPr>
      <w:rFonts w:ascii="宋体" w:eastAsia="宋体" w:hAnsi="Courier New" w:cs="Courier New"/>
      <w:color w:val="000000"/>
      <w:kern w:val="2"/>
      <w:sz w:val="24"/>
      <w:szCs w:val="21"/>
      <w:lang w:val="en-US" w:eastAsia="zh-CN" w:bidi="ar-SA"/>
    </w:rPr>
  </w:style>
  <w:style w:type="paragraph" w:customStyle="1" w:styleId="TimesNewRoman15">
    <w:name w:val="样式 纯文本 + Times New Roman 小四 行距: 1.5 倍行距"/>
    <w:basedOn w:val="affa"/>
    <w:rsid w:val="00110E97"/>
    <w:pPr>
      <w:spacing w:line="360" w:lineRule="auto"/>
      <w:ind w:firstLineChars="200" w:firstLine="480"/>
    </w:pPr>
    <w:rPr>
      <w:rFonts w:ascii="Times New Roman" w:hAnsi="Times New Roman" w:cs="宋体"/>
      <w:sz w:val="24"/>
      <w:szCs w:val="20"/>
    </w:rPr>
  </w:style>
  <w:style w:type="paragraph" w:customStyle="1" w:styleId="6c">
    <w:name w:val="样式 纯文本 + 段前: 6 磅"/>
    <w:basedOn w:val="affa"/>
    <w:rsid w:val="00110E97"/>
    <w:pPr>
      <w:spacing w:before="120"/>
    </w:pPr>
    <w:rPr>
      <w:rFonts w:ascii="Times New Roman" w:hAnsi="Times New Roman" w:cs="宋体"/>
      <w:szCs w:val="20"/>
    </w:rPr>
  </w:style>
  <w:style w:type="paragraph" w:customStyle="1" w:styleId="15d">
    <w:name w:val="样式 纯文本 + 行距: 1.5 倍行距"/>
    <w:basedOn w:val="affa"/>
    <w:rsid w:val="00756516"/>
    <w:pPr>
      <w:spacing w:line="360" w:lineRule="auto"/>
      <w:ind w:firstLineChars="200" w:firstLine="480"/>
    </w:pPr>
    <w:rPr>
      <w:rFonts w:ascii="Times New Roman" w:hAnsi="Times New Roman" w:cs="宋体"/>
      <w:szCs w:val="20"/>
    </w:rPr>
  </w:style>
  <w:style w:type="paragraph" w:customStyle="1" w:styleId="1521">
    <w:name w:val="样式 样式 纯文本 + 行距: 1.5 倍行距 + 首行缩进:  2 字符"/>
    <w:basedOn w:val="15d"/>
    <w:rsid w:val="00756516"/>
    <w:pPr>
      <w:ind w:firstLine="420"/>
    </w:pPr>
    <w:rPr>
      <w:sz w:val="24"/>
    </w:rPr>
  </w:style>
  <w:style w:type="paragraph" w:customStyle="1" w:styleId="22f">
    <w:name w:val="样式 首行缩进:  2 字符2"/>
    <w:basedOn w:val="a"/>
    <w:rsid w:val="0030532E"/>
    <w:pPr>
      <w:ind w:firstLineChars="200" w:firstLine="434"/>
    </w:pPr>
    <w:rPr>
      <w:rFonts w:cs="宋体"/>
      <w:szCs w:val="20"/>
    </w:rPr>
  </w:style>
  <w:style w:type="paragraph" w:customStyle="1" w:styleId="1960">
    <w:name w:val="样式 首行缩进:  1.96 字符"/>
    <w:basedOn w:val="a"/>
    <w:next w:val="2d"/>
    <w:rsid w:val="0030532E"/>
    <w:pPr>
      <w:ind w:firstLineChars="196" w:firstLine="472"/>
    </w:pPr>
    <w:rPr>
      <w:rFonts w:cs="宋体"/>
      <w:szCs w:val="20"/>
    </w:rPr>
  </w:style>
  <w:style w:type="paragraph" w:customStyle="1" w:styleId="1961">
    <w:name w:val="样式 样式 首行缩进:  1.96 字符 + 倾斜"/>
    <w:basedOn w:val="2d"/>
    <w:link w:val="196Char"/>
    <w:rsid w:val="0030532E"/>
    <w:rPr>
      <w:i/>
      <w:iCs/>
    </w:rPr>
  </w:style>
  <w:style w:type="character" w:customStyle="1" w:styleId="2Char0">
    <w:name w:val="样式 首行缩进:  2 字符 Char"/>
    <w:link w:val="2d"/>
    <w:rsid w:val="00E902C1"/>
    <w:rPr>
      <w:rFonts w:eastAsia="宋体" w:cs="宋体"/>
      <w:kern w:val="2"/>
      <w:sz w:val="24"/>
      <w:lang w:val="en-US" w:eastAsia="zh-CN" w:bidi="ar-SA"/>
    </w:rPr>
  </w:style>
  <w:style w:type="character" w:customStyle="1" w:styleId="196Char">
    <w:name w:val="样式 样式 首行缩进:  1.96 字符 + 倾斜 Char"/>
    <w:link w:val="1961"/>
    <w:rsid w:val="0030532E"/>
    <w:rPr>
      <w:rFonts w:eastAsia="宋体" w:cs="宋体"/>
      <w:i/>
      <w:iCs/>
      <w:kern w:val="2"/>
      <w:sz w:val="24"/>
      <w:lang w:val="en-US" w:eastAsia="zh-CN" w:bidi="ar-SA"/>
    </w:rPr>
  </w:style>
  <w:style w:type="character" w:customStyle="1" w:styleId="affd">
    <w:name w:val="样式 加粗"/>
    <w:rsid w:val="0045440B"/>
    <w:rPr>
      <w:rFonts w:ascii="Tahoma" w:eastAsia="宋体" w:hAnsi="Tahoma"/>
      <w:b/>
      <w:bCs/>
      <w:color w:val="000000"/>
      <w:kern w:val="2"/>
      <w:sz w:val="21"/>
      <w:szCs w:val="18"/>
      <w:lang w:val="en-US" w:eastAsia="zh-CN" w:bidi="ar-SA"/>
    </w:rPr>
  </w:style>
  <w:style w:type="paragraph" w:customStyle="1" w:styleId="affe">
    <w:name w:val="样式 纯文本 + 小四"/>
    <w:basedOn w:val="affa"/>
    <w:link w:val="Charb"/>
    <w:rsid w:val="000461D0"/>
    <w:rPr>
      <w:sz w:val="24"/>
    </w:rPr>
  </w:style>
  <w:style w:type="character" w:customStyle="1" w:styleId="Charb">
    <w:name w:val="样式 纯文本 + 小四 Char"/>
    <w:link w:val="affe"/>
    <w:rsid w:val="000461D0"/>
    <w:rPr>
      <w:rFonts w:ascii="宋体" w:eastAsia="宋体" w:hAnsi="Courier New" w:cs="Courier New"/>
      <w:kern w:val="2"/>
      <w:sz w:val="24"/>
      <w:szCs w:val="21"/>
      <w:lang w:val="en-US" w:eastAsia="zh-CN" w:bidi="ar-SA"/>
    </w:rPr>
  </w:style>
  <w:style w:type="paragraph" w:customStyle="1" w:styleId="1350">
    <w:name w:val="样式 纯文本 + 小四 行距: 多倍行距 1.35 字行"/>
    <w:basedOn w:val="affa"/>
    <w:rsid w:val="0044649A"/>
    <w:pPr>
      <w:spacing w:line="324" w:lineRule="auto"/>
      <w:ind w:firstLineChars="200" w:firstLine="480"/>
    </w:pPr>
    <w:rPr>
      <w:rFonts w:ascii="Times New Roman" w:hAnsi="Times New Roman" w:cs="宋体"/>
      <w:sz w:val="24"/>
      <w:szCs w:val="20"/>
    </w:rPr>
  </w:style>
  <w:style w:type="paragraph" w:customStyle="1" w:styleId="6135">
    <w:name w:val="样式 纯文本 + 小四 段后: 6 磅 行距: 多倍行距 1.35 字行"/>
    <w:basedOn w:val="affa"/>
    <w:rsid w:val="0044649A"/>
    <w:pPr>
      <w:spacing w:after="120" w:line="324" w:lineRule="auto"/>
      <w:ind w:firstLineChars="200" w:firstLine="480"/>
    </w:pPr>
    <w:rPr>
      <w:rFonts w:ascii="Times New Roman" w:hAnsi="Times New Roman" w:cs="宋体"/>
      <w:sz w:val="24"/>
      <w:szCs w:val="20"/>
    </w:rPr>
  </w:style>
  <w:style w:type="paragraph" w:customStyle="1" w:styleId="1f5">
    <w:name w:val="样式 纯文本 + 小四1"/>
    <w:basedOn w:val="affa"/>
    <w:link w:val="1Char"/>
    <w:rsid w:val="0044649A"/>
    <w:rPr>
      <w:sz w:val="24"/>
    </w:rPr>
  </w:style>
  <w:style w:type="character" w:customStyle="1" w:styleId="1Char">
    <w:name w:val="样式 纯文本 + 小四1 Char"/>
    <w:link w:val="1f5"/>
    <w:rsid w:val="0044649A"/>
    <w:rPr>
      <w:rFonts w:ascii="宋体" w:eastAsia="宋体" w:hAnsi="Courier New" w:cs="Courier New"/>
      <w:kern w:val="2"/>
      <w:sz w:val="24"/>
      <w:szCs w:val="21"/>
      <w:lang w:val="en-US" w:eastAsia="zh-CN" w:bidi="ar-SA"/>
    </w:rPr>
  </w:style>
  <w:style w:type="paragraph" w:customStyle="1" w:styleId="references">
    <w:name w:val="references"/>
    <w:rsid w:val="00644BAC"/>
    <w:pPr>
      <w:numPr>
        <w:numId w:val="9"/>
      </w:numPr>
      <w:spacing w:after="50" w:line="180" w:lineRule="exact"/>
      <w:jc w:val="both"/>
    </w:pPr>
    <w:rPr>
      <w:rFonts w:eastAsia="MS Mincho"/>
      <w:noProof/>
      <w:sz w:val="16"/>
      <w:szCs w:val="16"/>
      <w:lang w:eastAsia="en-US"/>
    </w:rPr>
  </w:style>
  <w:style w:type="paragraph" w:styleId="aff2">
    <w:name w:val="footnote text"/>
    <w:basedOn w:val="a"/>
    <w:link w:val="aff1"/>
    <w:uiPriority w:val="99"/>
    <w:rsid w:val="00AB666A"/>
    <w:pPr>
      <w:widowControl/>
      <w:adjustRightInd/>
      <w:spacing w:line="240" w:lineRule="auto"/>
      <w:jc w:val="left"/>
      <w:textAlignment w:val="auto"/>
    </w:pPr>
    <w:rPr>
      <w:rFonts w:ascii="Arial" w:eastAsia="黑体" w:hAnsi="Arial" w:cs="Arial"/>
      <w:sz w:val="20"/>
      <w:szCs w:val="20"/>
    </w:rPr>
  </w:style>
  <w:style w:type="character" w:styleId="afff">
    <w:name w:val="footnote reference"/>
    <w:uiPriority w:val="99"/>
    <w:rsid w:val="00AB666A"/>
    <w:rPr>
      <w:vertAlign w:val="superscript"/>
    </w:rPr>
  </w:style>
  <w:style w:type="paragraph" w:styleId="afff0">
    <w:name w:val="List Paragraph"/>
    <w:basedOn w:val="a"/>
    <w:qFormat/>
    <w:rsid w:val="0026704F"/>
    <w:pPr>
      <w:adjustRightInd/>
      <w:snapToGrid/>
      <w:spacing w:line="240" w:lineRule="auto"/>
      <w:ind w:firstLineChars="200" w:firstLine="420"/>
      <w:textAlignment w:val="auto"/>
    </w:pPr>
    <w:rPr>
      <w:rFonts w:ascii="Calibri" w:hAnsi="Calibri"/>
      <w:sz w:val="21"/>
      <w:szCs w:val="22"/>
    </w:rPr>
  </w:style>
  <w:style w:type="numbering" w:customStyle="1" w:styleId="6">
    <w:name w:val="样式6"/>
    <w:rsid w:val="00D04A35"/>
    <w:pPr>
      <w:numPr>
        <w:numId w:val="13"/>
      </w:numPr>
    </w:pPr>
  </w:style>
  <w:style w:type="paragraph" w:customStyle="1" w:styleId="afff1">
    <w:name w:val="第一章"/>
    <w:basedOn w:val="15c"/>
    <w:qFormat/>
    <w:rsid w:val="00EA450E"/>
    <w:pPr>
      <w:spacing w:line="440" w:lineRule="exact"/>
      <w:ind w:left="180" w:firstLineChars="0" w:firstLine="0"/>
    </w:pPr>
    <w:rPr>
      <w:szCs w:val="24"/>
    </w:rPr>
  </w:style>
  <w:style w:type="character" w:customStyle="1" w:styleId="af8">
    <w:name w:val="正文文本 字符"/>
    <w:basedOn w:val="a0"/>
    <w:link w:val="af7"/>
    <w:rsid w:val="00882C58"/>
    <w:rPr>
      <w:b/>
      <w:bCs/>
      <w:kern w:val="2"/>
      <w:sz w:val="44"/>
      <w:szCs w:val="24"/>
    </w:rPr>
  </w:style>
  <w:style w:type="paragraph" w:customStyle="1" w:styleId="20505138">
    <w:name w:val="样式 标题 2 + 段前: 0.5 行 段后: 0.5 行 行距: 多倍行距 1.38 字行"/>
    <w:basedOn w:val="2"/>
    <w:rsid w:val="00882C58"/>
    <w:pPr>
      <w:keepNext w:val="0"/>
      <w:keepLines w:val="0"/>
      <w:ind w:left="567" w:hanging="567"/>
      <w:textAlignment w:val="auto"/>
    </w:pPr>
    <w:rPr>
      <w:rFonts w:cs="宋体"/>
      <w:szCs w:val="20"/>
    </w:rPr>
  </w:style>
  <w:style w:type="paragraph" w:customStyle="1" w:styleId="2f4">
    <w:name w:val="文章正文 首行缩进:  2 字符"/>
    <w:basedOn w:val="a"/>
    <w:link w:val="2Char7"/>
    <w:rsid w:val="00882C58"/>
    <w:pPr>
      <w:spacing w:line="324" w:lineRule="auto"/>
      <w:ind w:firstLineChars="200" w:firstLine="480"/>
      <w:textAlignment w:val="auto"/>
    </w:pPr>
    <w:rPr>
      <w:rFonts w:cs="宋体"/>
      <w:szCs w:val="20"/>
    </w:rPr>
  </w:style>
  <w:style w:type="character" w:customStyle="1" w:styleId="2Char7">
    <w:name w:val="文章正文 首行缩进:  2 字符 Char"/>
    <w:basedOn w:val="a0"/>
    <w:link w:val="2f4"/>
    <w:rsid w:val="00882C58"/>
    <w:rPr>
      <w:rFonts w:cs="宋体"/>
      <w:kern w:val="2"/>
      <w:sz w:val="24"/>
    </w:rPr>
  </w:style>
  <w:style w:type="paragraph" w:customStyle="1" w:styleId="Title2">
    <w:name w:val="Title2"/>
    <w:rsid w:val="00B35060"/>
    <w:pPr>
      <w:keepNext/>
      <w:keepLines/>
      <w:pageBreakBefore/>
      <w:widowControl w:val="0"/>
      <w:adjustRightInd w:val="0"/>
      <w:snapToGrid w:val="0"/>
      <w:spacing w:beforeLines="200" w:afterLines="100" w:line="300" w:lineRule="auto"/>
      <w:jc w:val="center"/>
    </w:pPr>
    <w:rPr>
      <w:rFonts w:eastAsia="Times New Roman"/>
      <w:b/>
      <w:kern w:val="2"/>
      <w:sz w:val="32"/>
      <w:szCs w:val="24"/>
    </w:rPr>
  </w:style>
  <w:style w:type="character" w:customStyle="1" w:styleId="a9">
    <w:name w:val="页脚 字符"/>
    <w:basedOn w:val="a0"/>
    <w:link w:val="a8"/>
    <w:uiPriority w:val="99"/>
    <w:rsid w:val="00DC1973"/>
    <w:rPr>
      <w:kern w:val="2"/>
      <w:sz w:val="18"/>
      <w:szCs w:val="18"/>
    </w:rPr>
  </w:style>
  <w:style w:type="paragraph" w:styleId="afff2">
    <w:name w:val="Quote"/>
    <w:basedOn w:val="a"/>
    <w:next w:val="a"/>
    <w:link w:val="afff3"/>
    <w:uiPriority w:val="29"/>
    <w:qFormat/>
    <w:rsid w:val="00155A67"/>
    <w:pPr>
      <w:adjustRightInd/>
      <w:snapToGrid/>
      <w:spacing w:line="240" w:lineRule="auto"/>
      <w:textAlignment w:val="auto"/>
    </w:pPr>
    <w:rPr>
      <w:i/>
      <w:iCs/>
      <w:color w:val="000000"/>
      <w:sz w:val="21"/>
    </w:rPr>
  </w:style>
  <w:style w:type="character" w:customStyle="1" w:styleId="afff3">
    <w:name w:val="引用 字符"/>
    <w:basedOn w:val="a0"/>
    <w:link w:val="afff2"/>
    <w:uiPriority w:val="29"/>
    <w:rsid w:val="00155A67"/>
    <w:rPr>
      <w:i/>
      <w:iCs/>
      <w:color w:val="000000"/>
      <w:kern w:val="2"/>
      <w:sz w:val="21"/>
      <w:szCs w:val="24"/>
    </w:rPr>
  </w:style>
  <w:style w:type="character" w:customStyle="1" w:styleId="a7">
    <w:name w:val="页眉 字符"/>
    <w:basedOn w:val="a0"/>
    <w:link w:val="a6"/>
    <w:uiPriority w:val="99"/>
    <w:rsid w:val="003F705F"/>
    <w:rPr>
      <w:rFonts w:eastAsia="楷体_GB2312"/>
      <w:kern w:val="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52835">
      <w:bodyDiv w:val="1"/>
      <w:marLeft w:val="0"/>
      <w:marRight w:val="0"/>
      <w:marTop w:val="0"/>
      <w:marBottom w:val="0"/>
      <w:divBdr>
        <w:top w:val="none" w:sz="0" w:space="0" w:color="auto"/>
        <w:left w:val="none" w:sz="0" w:space="0" w:color="auto"/>
        <w:bottom w:val="none" w:sz="0" w:space="0" w:color="auto"/>
        <w:right w:val="none" w:sz="0" w:space="0" w:color="auto"/>
      </w:divBdr>
      <w:divsChild>
        <w:div w:id="1976107353">
          <w:marLeft w:val="0"/>
          <w:marRight w:val="0"/>
          <w:marTop w:val="0"/>
          <w:marBottom w:val="0"/>
          <w:divBdr>
            <w:top w:val="none" w:sz="0" w:space="0" w:color="auto"/>
            <w:left w:val="none" w:sz="0" w:space="0" w:color="auto"/>
            <w:bottom w:val="none" w:sz="0" w:space="0" w:color="auto"/>
            <w:right w:val="none" w:sz="0" w:space="0" w:color="auto"/>
          </w:divBdr>
        </w:div>
      </w:divsChild>
    </w:div>
    <w:div w:id="1599557209">
      <w:bodyDiv w:val="1"/>
      <w:marLeft w:val="0"/>
      <w:marRight w:val="0"/>
      <w:marTop w:val="0"/>
      <w:marBottom w:val="0"/>
      <w:divBdr>
        <w:top w:val="none" w:sz="0" w:space="0" w:color="auto"/>
        <w:left w:val="none" w:sz="0" w:space="0" w:color="auto"/>
        <w:bottom w:val="none" w:sz="0" w:space="0" w:color="auto"/>
        <w:right w:val="none" w:sz="0" w:space="0" w:color="auto"/>
      </w:divBdr>
    </w:div>
    <w:div w:id="1736590433">
      <w:bodyDiv w:val="1"/>
      <w:marLeft w:val="0"/>
      <w:marRight w:val="0"/>
      <w:marTop w:val="0"/>
      <w:marBottom w:val="0"/>
      <w:divBdr>
        <w:top w:val="none" w:sz="0" w:space="0" w:color="auto"/>
        <w:left w:val="none" w:sz="0" w:space="0" w:color="auto"/>
        <w:bottom w:val="none" w:sz="0" w:space="0" w:color="auto"/>
        <w:right w:val="none" w:sz="0" w:space="0" w:color="auto"/>
      </w:divBdr>
      <w:divsChild>
        <w:div w:id="389816298">
          <w:marLeft w:val="0"/>
          <w:marRight w:val="0"/>
          <w:marTop w:val="0"/>
          <w:marBottom w:val="0"/>
          <w:divBdr>
            <w:top w:val="none" w:sz="0" w:space="0" w:color="auto"/>
            <w:left w:val="none" w:sz="0" w:space="0" w:color="auto"/>
            <w:bottom w:val="none" w:sz="0" w:space="0" w:color="auto"/>
            <w:right w:val="none" w:sz="0" w:space="0" w:color="auto"/>
          </w:divBdr>
        </w:div>
      </w:divsChild>
    </w:div>
    <w:div w:id="1752463243">
      <w:bodyDiv w:val="1"/>
      <w:marLeft w:val="0"/>
      <w:marRight w:val="0"/>
      <w:marTop w:val="0"/>
      <w:marBottom w:val="0"/>
      <w:divBdr>
        <w:top w:val="none" w:sz="0" w:space="0" w:color="auto"/>
        <w:left w:val="none" w:sz="0" w:space="0" w:color="auto"/>
        <w:bottom w:val="none" w:sz="0" w:space="0" w:color="auto"/>
        <w:right w:val="none" w:sz="0" w:space="0" w:color="auto"/>
      </w:divBdr>
      <w:divsChild>
        <w:div w:id="230776888">
          <w:marLeft w:val="0"/>
          <w:marRight w:val="0"/>
          <w:marTop w:val="0"/>
          <w:marBottom w:val="0"/>
          <w:divBdr>
            <w:top w:val="none" w:sz="0" w:space="0" w:color="auto"/>
            <w:left w:val="none" w:sz="0" w:space="0" w:color="auto"/>
            <w:bottom w:val="none" w:sz="0" w:space="0" w:color="auto"/>
            <w:right w:val="none" w:sz="0" w:space="0" w:color="auto"/>
          </w:divBdr>
        </w:div>
      </w:divsChild>
    </w:div>
    <w:div w:id="201452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e\Application%20Data\Microsoft\Templates\&#23731;&#24503;&#21531;&#35770;&#25991;&#21021;&#31295;&#65288;&#27169;&#26495;&#65289;123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2B6CE-741B-463A-A8B1-4B762FB8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岳德君论文初稿（模板）1231.dot</Template>
  <TotalTime>4</TotalTime>
  <Pages>8</Pages>
  <Words>986</Words>
  <Characters>5623</Characters>
  <Application>Microsoft Office Word</Application>
  <DocSecurity>0</DocSecurity>
  <Lines>46</Lines>
  <Paragraphs>13</Paragraphs>
  <ScaleCrop>false</ScaleCrop>
  <Company>HP</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dc:title>
  <dc:creator>于晓楠</dc:creator>
  <cp:lastModifiedBy>景星</cp:lastModifiedBy>
  <cp:revision>4</cp:revision>
  <cp:lastPrinted>2013-06-27T11:20:00Z</cp:lastPrinted>
  <dcterms:created xsi:type="dcterms:W3CDTF">2023-09-23T15:10:00Z</dcterms:created>
  <dcterms:modified xsi:type="dcterms:W3CDTF">2023-10-05T21:26:00Z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SIP_Label_defa4170-0d19-0005-0004-bc88714345d2_Enabled">
    <vt:lpwstr>true</vt:lpwstr>
  </property>
  <property fmtid="{D5CDD505-2E9C-101B-9397-08002B2CF9AE}" pid="5" name="MSIP_Label_defa4170-0d19-0005-0004-bc88714345d2_SetDate">
    <vt:lpwstr>2023-09-23T15:10:25Z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54d0a75c-9088-46bb-8bbc-817bbb4deaff</vt:lpwstr>
  </property>
  <property fmtid="{D5CDD505-2E9C-101B-9397-08002B2CF9AE}" pid="9" name="MSIP_Label_defa4170-0d19-0005-0004-bc88714345d2_ActionId">
    <vt:lpwstr>b8d46695-cffb-49e0-880b-e8d7b3ae4002</vt:lpwstr>
  </property>
  <property fmtid="{D5CDD505-2E9C-101B-9397-08002B2CF9AE}" pid="10" name="MSIP_Label_defa4170-0d19-0005-0004-bc88714345d2_ContentBits">
    <vt:lpwstr>0</vt:lpwstr>
  </property>
</Properties>
</file>